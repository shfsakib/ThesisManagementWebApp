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10.xml" ContentType="application/vnd.openxmlformats-officedocument.wordprocessingml.header+xml"/>
  <Override PartName="/word/footer7.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header13.xml" ContentType="application/vnd.openxmlformats-officedocument.wordprocessingml.header+xml"/>
  <Override PartName="/word/footer10.xml" ContentType="application/vnd.openxmlformats-officedocument.wordprocessingml.footer+xml"/>
  <Override PartName="/word/header14.xml" ContentType="application/vnd.openxmlformats-officedocument.wordprocessingml.header+xml"/>
  <Override PartName="/word/footer11.xml" ContentType="application/vnd.openxmlformats-officedocument.wordprocessingml.footer+xml"/>
  <Override PartName="/word/header15.xml" ContentType="application/vnd.openxmlformats-officedocument.wordprocessingml.header+xml"/>
  <Override PartName="/word/header16.xml" ContentType="application/vnd.openxmlformats-officedocument.wordprocessingml.header+xml"/>
  <Override PartName="/word/footer12.xml" ContentType="application/vnd.openxmlformats-officedocument.wordprocessingml.footer+xml"/>
  <Override PartName="/word/footer13.xml" ContentType="application/vnd.openxmlformats-officedocument.wordprocessingml.footer+xml"/>
  <Override PartName="/word/header17.xml" ContentType="application/vnd.openxmlformats-officedocument.wordprocessingml.header+xml"/>
  <Override PartName="/word/footer1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34D45D4" w14:textId="79232DED" w:rsidR="007A7DED" w:rsidRDefault="009A512A" w:rsidP="002F09B4">
      <w:pPr>
        <w:pStyle w:val="001aHardcover-TitleAndUKM"/>
      </w:pPr>
      <w:bookmarkStart w:id="0" w:name="_Toc300138915"/>
      <w:bookmarkStart w:id="1" w:name="_Toc301213344"/>
      <w:bookmarkStart w:id="2" w:name="_Toc301213500"/>
      <w:bookmarkStart w:id="3" w:name="_Toc301213549"/>
      <w:bookmarkStart w:id="4" w:name="_Toc303520800"/>
      <w:bookmarkStart w:id="5" w:name="_Toc303521661"/>
      <w:bookmarkStart w:id="6" w:name="_Toc303521839"/>
      <w:bookmarkStart w:id="7" w:name="_Toc303523615"/>
      <w:r w:rsidRPr="009A512A">
        <w:t>Moniruddin Moni</w:t>
      </w:r>
      <w:r w:rsidR="00B92D4E">
        <w:t xml:space="preserve"> (</w:t>
      </w:r>
      <w:r w:rsidR="00171F12" w:rsidRPr="00171F12">
        <w:t>C161043</w:t>
      </w:r>
      <w:r w:rsidR="00B92D4E">
        <w:t>)</w:t>
      </w:r>
    </w:p>
    <w:p w14:paraId="4445FD58" w14:textId="77777777" w:rsidR="00B92D4E" w:rsidRDefault="00B92D4E" w:rsidP="007A7DED">
      <w:pPr>
        <w:pStyle w:val="001bHardcover-Name"/>
        <w:spacing w:after="240"/>
      </w:pPr>
    </w:p>
    <w:p w14:paraId="590D33E1" w14:textId="64BAE139" w:rsidR="00B92D4E" w:rsidRDefault="00171F12" w:rsidP="00B92D4E">
      <w:pPr>
        <w:pStyle w:val="001bHardcover-Name"/>
      </w:pPr>
      <w:r w:rsidRPr="00171F12">
        <w:t>Asif Talukdar</w:t>
      </w:r>
      <w:r w:rsidR="00B92D4E">
        <w:t xml:space="preserve">  (</w:t>
      </w:r>
      <w:r w:rsidR="00C57F2C">
        <w:t>C16104</w:t>
      </w:r>
      <w:r w:rsidRPr="00171F12">
        <w:t>9</w:t>
      </w:r>
      <w:r w:rsidR="00B92D4E">
        <w:t>)</w:t>
      </w:r>
    </w:p>
    <w:p w14:paraId="2012A3D7" w14:textId="77777777" w:rsidR="00B92D4E" w:rsidRDefault="00B92D4E" w:rsidP="007A7DED">
      <w:pPr>
        <w:pStyle w:val="001bHardcover-Name"/>
        <w:spacing w:after="240"/>
      </w:pPr>
    </w:p>
    <w:p w14:paraId="3CDF0155" w14:textId="320BFC06" w:rsidR="00B92D4E" w:rsidRPr="00465F50" w:rsidRDefault="00B92D4E" w:rsidP="00B92D4E">
      <w:pPr>
        <w:pStyle w:val="001bHardcover-Name"/>
        <w:sectPr w:rsidR="00B92D4E" w:rsidRPr="00465F50" w:rsidSect="005400C9">
          <w:headerReference w:type="default" r:id="rId8"/>
          <w:footerReference w:type="default" r:id="rId9"/>
          <w:pgSz w:w="11906" w:h="16838" w:code="9"/>
          <w:pgMar w:top="1701" w:right="1418" w:bottom="1418" w:left="2155" w:header="3402" w:footer="3402" w:gutter="0"/>
          <w:cols w:space="708"/>
          <w:vAlign w:val="center"/>
          <w:docGrid w:linePitch="360"/>
        </w:sectPr>
      </w:pPr>
    </w:p>
    <w:p w14:paraId="46431778" w14:textId="77777777" w:rsidR="002869BB" w:rsidRDefault="002869BB" w:rsidP="002869BB">
      <w:pPr>
        <w:pStyle w:val="01FirstPage01"/>
      </w:pPr>
    </w:p>
    <w:p w14:paraId="65AAD794" w14:textId="77777777" w:rsidR="002869BB" w:rsidRDefault="002869BB" w:rsidP="002869BB">
      <w:pPr>
        <w:pStyle w:val="01FirstPage01"/>
      </w:pPr>
    </w:p>
    <w:p w14:paraId="0AA7F93D" w14:textId="77777777" w:rsidR="002869BB" w:rsidRDefault="002869BB" w:rsidP="002869BB">
      <w:pPr>
        <w:pStyle w:val="01FirstPage01"/>
      </w:pPr>
    </w:p>
    <w:p w14:paraId="56AD66C9" w14:textId="77777777" w:rsidR="002869BB" w:rsidRDefault="002869BB" w:rsidP="002869BB">
      <w:pPr>
        <w:pStyle w:val="01FirstPage01"/>
      </w:pPr>
    </w:p>
    <w:p w14:paraId="064F4022" w14:textId="77777777" w:rsidR="002869BB" w:rsidRDefault="002869BB" w:rsidP="002869BB">
      <w:pPr>
        <w:pStyle w:val="01FirstPage01"/>
      </w:pPr>
    </w:p>
    <w:p w14:paraId="4BB19084" w14:textId="77777777" w:rsidR="002869BB" w:rsidRDefault="002869BB" w:rsidP="002869BB">
      <w:pPr>
        <w:pStyle w:val="01FirstPage01"/>
      </w:pPr>
    </w:p>
    <w:p w14:paraId="6CAB7B7C" w14:textId="29E0C77F" w:rsidR="002869BB" w:rsidRDefault="000967DA" w:rsidP="002869BB">
      <w:pPr>
        <w:pStyle w:val="01FirstPage01"/>
      </w:pPr>
      <w:r w:rsidRPr="000967DA">
        <w:t>MONIRUDDIN MONI (C161043)</w:t>
      </w:r>
    </w:p>
    <w:p w14:paraId="45F251AE" w14:textId="272C822C" w:rsidR="000967DA" w:rsidRDefault="00C57F2C" w:rsidP="002869BB">
      <w:pPr>
        <w:pStyle w:val="01FirstPage01"/>
      </w:pPr>
      <w:r>
        <w:t>ASIF TALUKDAR  (C16104</w:t>
      </w:r>
      <w:r w:rsidR="000967DA" w:rsidRPr="000967DA">
        <w:t>9)</w:t>
      </w:r>
    </w:p>
    <w:p w14:paraId="1CF8BA86" w14:textId="43315055" w:rsidR="002869BB" w:rsidRPr="002869BB" w:rsidRDefault="002869BB" w:rsidP="002869BB">
      <w:pPr>
        <w:pStyle w:val="01FirstPage01"/>
      </w:pPr>
    </w:p>
    <w:p w14:paraId="6CB23558" w14:textId="587C532F" w:rsidR="007A7DED" w:rsidRPr="001E3E3D" w:rsidRDefault="000967DA" w:rsidP="002B0E88">
      <w:pPr>
        <w:pStyle w:val="03FirstPage03"/>
      </w:pPr>
      <w:r>
        <w:t>PROJECT</w:t>
      </w:r>
      <w:r w:rsidR="007A7DED" w:rsidRPr="001E3E3D">
        <w:t xml:space="preserve"> Submitted in Fulfilment FOR the degree of</w:t>
      </w:r>
      <w:r w:rsidR="007A7DED" w:rsidRPr="001E3E3D">
        <w:br/>
      </w:r>
      <w:r w:rsidR="0099632A">
        <w:t xml:space="preserve">B. Sc. in </w:t>
      </w:r>
      <w:r w:rsidR="0099632A" w:rsidRPr="0099632A">
        <w:t>COMPUTER SCIENCE AND ENGINEERING</w:t>
      </w:r>
    </w:p>
    <w:p w14:paraId="0BB550A8" w14:textId="2AC3778A" w:rsidR="007A7DED" w:rsidRPr="001E3E3D" w:rsidRDefault="0099632A" w:rsidP="002B0E88">
      <w:pPr>
        <w:pStyle w:val="03FirstPage03"/>
      </w:pPr>
      <w:r>
        <w:t xml:space="preserve">Departmrnt of </w:t>
      </w:r>
      <w:r w:rsidRPr="0099632A">
        <w:t>Computer Science and Engineering (CSE)</w:t>
      </w:r>
      <w:r>
        <w:t xml:space="preserve"> </w:t>
      </w:r>
      <w:r w:rsidR="007A7DED" w:rsidRPr="001E3E3D">
        <w:br/>
      </w:r>
      <w:r w:rsidRPr="0099632A">
        <w:t>INTERNATIONAL ISLAMIC UNIVERSITY CHITTAGONG (IIUC)</w:t>
      </w:r>
      <w:r w:rsidR="007A7DED" w:rsidRPr="001E3E3D">
        <w:br/>
      </w:r>
      <w:r>
        <w:t xml:space="preserve">Chittagonh, Bangladesh </w:t>
      </w:r>
    </w:p>
    <w:p w14:paraId="45E3EEDC" w14:textId="77777777" w:rsidR="007A7DED" w:rsidRPr="001E3E3D" w:rsidRDefault="007A7DED" w:rsidP="00F16C33">
      <w:pPr>
        <w:spacing w:before="2000" w:after="240"/>
        <w:jc w:val="center"/>
        <w:rPr>
          <w:rFonts w:eastAsia="MS Gothic" w:cs="Times New Roman"/>
          <w:bCs/>
          <w:caps/>
        </w:rPr>
        <w:sectPr w:rsidR="007A7DED" w:rsidRPr="001E3E3D" w:rsidSect="002B0E88">
          <w:headerReference w:type="even" r:id="rId10"/>
          <w:headerReference w:type="default" r:id="rId11"/>
          <w:headerReference w:type="first" r:id="rId12"/>
          <w:footerReference w:type="first" r:id="rId13"/>
          <w:footnotePr>
            <w:numRestart w:val="eachSect"/>
          </w:footnotePr>
          <w:pgSz w:w="11900" w:h="16840" w:code="9"/>
          <w:pgMar w:top="1701" w:right="1418" w:bottom="1418" w:left="2155" w:header="3402" w:footer="2268" w:gutter="0"/>
          <w:pgNumType w:fmt="lowerRoman" w:start="1"/>
          <w:cols w:space="708"/>
          <w:titlePg/>
          <w:docGrid w:linePitch="360"/>
        </w:sectPr>
      </w:pPr>
    </w:p>
    <w:p w14:paraId="5C8D2F46" w14:textId="77777777" w:rsidR="008B0890" w:rsidRPr="00827FAB" w:rsidRDefault="008B0890" w:rsidP="008B0890">
      <w:pPr>
        <w:pStyle w:val="05aDeclaration-Title"/>
      </w:pPr>
      <w:bookmarkStart w:id="8" w:name="_Toc47567422"/>
      <w:r w:rsidRPr="001E3E3D">
        <w:lastRenderedPageBreak/>
        <w:t>DECLARATION</w:t>
      </w:r>
      <w:bookmarkEnd w:id="8"/>
    </w:p>
    <w:p w14:paraId="2F5B74FC" w14:textId="78EA6F99" w:rsidR="008B0890" w:rsidRPr="001E3E3D" w:rsidRDefault="00950D76" w:rsidP="008B0890">
      <w:pPr>
        <w:pStyle w:val="10Normal01-FirstParagraph"/>
      </w:pPr>
      <w:r>
        <w:t>We</w:t>
      </w:r>
      <w:r w:rsidR="008B0890" w:rsidRPr="001E3E3D">
        <w:t xml:space="preserve"> hereby decl</w:t>
      </w:r>
      <w:r w:rsidR="000967DA">
        <w:t xml:space="preserve">are that the work in this project is </w:t>
      </w:r>
      <w:r>
        <w:t>our</w:t>
      </w:r>
      <w:r w:rsidR="008B0890" w:rsidRPr="001E3E3D">
        <w:t xml:space="preserve"> own except for quotations and summaries which have been duly acknowledged.</w:t>
      </w:r>
    </w:p>
    <w:tbl>
      <w:tblPr>
        <w:tblW w:w="0" w:type="auto"/>
        <w:tblLook w:val="04A0" w:firstRow="1" w:lastRow="0" w:firstColumn="1" w:lastColumn="0" w:noHBand="0" w:noVBand="1"/>
      </w:tblPr>
      <w:tblGrid>
        <w:gridCol w:w="5199"/>
        <w:gridCol w:w="3128"/>
      </w:tblGrid>
      <w:tr w:rsidR="008B0890" w:rsidRPr="001E3E3D" w14:paraId="28B021CC" w14:textId="77777777" w:rsidTr="008444DA">
        <w:tc>
          <w:tcPr>
            <w:tcW w:w="5199" w:type="dxa"/>
            <w:shd w:val="clear" w:color="auto" w:fill="auto"/>
          </w:tcPr>
          <w:p w14:paraId="62A3B83E" w14:textId="675E8DF4" w:rsidR="008B0890" w:rsidRPr="008B0890" w:rsidRDefault="008B0890" w:rsidP="008B0890">
            <w:pPr>
              <w:pStyle w:val="05bDeclaration-Date"/>
              <w:rPr>
                <w:rFonts w:hint="eastAsia"/>
              </w:rPr>
            </w:pPr>
            <w:r w:rsidRPr="008B0890">
              <w:fldChar w:fldCharType="begin"/>
            </w:r>
            <w:r w:rsidRPr="008B0890">
              <w:instrText xml:space="preserve"> TIME \@ "dd MMMM yyyy" </w:instrText>
            </w:r>
            <w:r w:rsidRPr="008B0890">
              <w:fldChar w:fldCharType="separate"/>
            </w:r>
            <w:r w:rsidR="007F6628">
              <w:rPr>
                <w:rFonts w:hint="eastAsia"/>
              </w:rPr>
              <w:t>15 February 2021</w:t>
            </w:r>
            <w:r w:rsidRPr="008B0890">
              <w:fldChar w:fldCharType="end"/>
            </w:r>
          </w:p>
        </w:tc>
        <w:tc>
          <w:tcPr>
            <w:tcW w:w="3128" w:type="dxa"/>
            <w:shd w:val="clear" w:color="auto" w:fill="auto"/>
          </w:tcPr>
          <w:p w14:paraId="631D0BE8" w14:textId="77777777" w:rsidR="00504641" w:rsidRDefault="00504641" w:rsidP="00504641">
            <w:pPr>
              <w:pStyle w:val="05dDeclaration-MatriksNo"/>
            </w:pPr>
          </w:p>
          <w:p w14:paraId="6C5EBBD7" w14:textId="77777777" w:rsidR="00504641" w:rsidRDefault="00504641" w:rsidP="00504641">
            <w:pPr>
              <w:pStyle w:val="05dDeclaration-MatriksNo"/>
            </w:pPr>
          </w:p>
          <w:p w14:paraId="38046463" w14:textId="77777777" w:rsidR="00504641" w:rsidRDefault="00504641" w:rsidP="00504641">
            <w:pPr>
              <w:pStyle w:val="05dDeclaration-MatriksNo"/>
            </w:pPr>
          </w:p>
          <w:p w14:paraId="0EE6A0BC" w14:textId="77777777" w:rsidR="00504641" w:rsidRDefault="00504641" w:rsidP="00504641">
            <w:pPr>
              <w:pStyle w:val="05dDeclaration-MatriksNo"/>
            </w:pPr>
            <w:r w:rsidRPr="00504641">
              <w:t>MONIRUDDIN MONI (C161043)</w:t>
            </w:r>
          </w:p>
          <w:p w14:paraId="09590AEA" w14:textId="77777777" w:rsidR="00504641" w:rsidRPr="00504641" w:rsidRDefault="00504641" w:rsidP="00504641">
            <w:pPr>
              <w:pStyle w:val="05dDeclaration-MatriksNo"/>
            </w:pPr>
          </w:p>
          <w:p w14:paraId="587C03F1" w14:textId="61431AE1" w:rsidR="008B0890" w:rsidRPr="00504641" w:rsidRDefault="00C57F2C" w:rsidP="00504641">
            <w:pPr>
              <w:pStyle w:val="05dDeclaration-MatriksNo"/>
            </w:pPr>
            <w:r>
              <w:t>ASIF TALUKDAR  (C16104</w:t>
            </w:r>
            <w:r w:rsidR="00504641" w:rsidRPr="00504641">
              <w:t>9)</w:t>
            </w:r>
          </w:p>
        </w:tc>
      </w:tr>
    </w:tbl>
    <w:p w14:paraId="44D07254" w14:textId="77777777" w:rsidR="00377F20" w:rsidRPr="00377F20" w:rsidRDefault="00377F20" w:rsidP="00377F20">
      <w:pPr>
        <w:pStyle w:val="29Listing"/>
      </w:pPr>
    </w:p>
    <w:p w14:paraId="37991528" w14:textId="6F56F050" w:rsidR="007A7DED" w:rsidRPr="00827FAB" w:rsidRDefault="008B0890" w:rsidP="00827FAB">
      <w:pPr>
        <w:pStyle w:val="05aDeclaration-Title"/>
      </w:pPr>
      <w:bookmarkStart w:id="9" w:name="_Toc47567423"/>
      <w:r w:rsidRPr="008B0890">
        <w:lastRenderedPageBreak/>
        <w:t>S</w:t>
      </w:r>
      <w:r>
        <w:t>UPERVISOR</w:t>
      </w:r>
      <w:r w:rsidRPr="008B0890">
        <w:t>’</w:t>
      </w:r>
      <w:r>
        <w:t>S</w:t>
      </w:r>
      <w:r w:rsidRPr="008B0890">
        <w:t xml:space="preserve"> </w:t>
      </w:r>
      <w:r w:rsidR="007A7DED" w:rsidRPr="001E3E3D">
        <w:t>DECLARATION</w:t>
      </w:r>
      <w:bookmarkEnd w:id="9"/>
    </w:p>
    <w:p w14:paraId="06CD7554" w14:textId="37E566A8" w:rsidR="007A7DED" w:rsidRPr="008B0890" w:rsidRDefault="0043115A" w:rsidP="008B0890">
      <w:pPr>
        <w:pStyle w:val="10Normal01-FirstParagraph"/>
      </w:pPr>
      <w:r>
        <w:t>I hereby declare that I have read this project</w:t>
      </w:r>
      <w:r w:rsidR="008B0890" w:rsidRPr="008B0890">
        <w:t xml:space="preserve"> and </w:t>
      </w:r>
      <w:r>
        <w:t>in my</w:t>
      </w:r>
      <w:r w:rsidR="008B0890" w:rsidRPr="008B0890">
        <w:t xml:space="preserve"> opinion this thesis is sufficient in term of scope and quality for the award of the degree of B. S</w:t>
      </w:r>
      <w:r w:rsidR="008B0890">
        <w:t>c</w:t>
      </w:r>
      <w:r w:rsidR="008B0890" w:rsidRPr="008B0890">
        <w:t xml:space="preserve">. </w:t>
      </w:r>
      <w:r w:rsidR="008B0890">
        <w:t xml:space="preserve">in Computer Science &amp; Engineering </w:t>
      </w:r>
    </w:p>
    <w:tbl>
      <w:tblPr>
        <w:tblW w:w="0" w:type="auto"/>
        <w:tblLook w:val="04A0" w:firstRow="1" w:lastRow="0" w:firstColumn="1" w:lastColumn="0" w:noHBand="0" w:noVBand="1"/>
      </w:tblPr>
      <w:tblGrid>
        <w:gridCol w:w="4500"/>
        <w:gridCol w:w="3827"/>
      </w:tblGrid>
      <w:tr w:rsidR="007A7DED" w:rsidRPr="001E3E3D" w14:paraId="375C3055" w14:textId="77777777" w:rsidTr="008B0890">
        <w:trPr>
          <w:trHeight w:val="1827"/>
        </w:trPr>
        <w:tc>
          <w:tcPr>
            <w:tcW w:w="4500" w:type="dxa"/>
            <w:shd w:val="clear" w:color="auto" w:fill="auto"/>
          </w:tcPr>
          <w:p w14:paraId="131ACA2C" w14:textId="4A2DC87E" w:rsidR="007A7DED" w:rsidRPr="0065016A" w:rsidRDefault="007A7DED" w:rsidP="0065016A">
            <w:pPr>
              <w:pStyle w:val="05bDeclaration-Date"/>
              <w:rPr>
                <w:rFonts w:hint="eastAsia"/>
              </w:rPr>
            </w:pPr>
            <w:r w:rsidRPr="001E3E3D">
              <w:fldChar w:fldCharType="begin"/>
            </w:r>
            <w:r w:rsidRPr="001E3E3D">
              <w:instrText xml:space="preserve"> TIME \@ "dd MMMM yyyy" </w:instrText>
            </w:r>
            <w:r w:rsidRPr="001E3E3D">
              <w:fldChar w:fldCharType="separate"/>
            </w:r>
            <w:r w:rsidR="007F6628">
              <w:rPr>
                <w:rFonts w:hint="eastAsia"/>
              </w:rPr>
              <w:t>15 February 2021</w:t>
            </w:r>
            <w:r w:rsidRPr="001E3E3D">
              <w:fldChar w:fldCharType="end"/>
            </w:r>
          </w:p>
        </w:tc>
        <w:tc>
          <w:tcPr>
            <w:tcW w:w="3827" w:type="dxa"/>
            <w:shd w:val="clear" w:color="auto" w:fill="auto"/>
          </w:tcPr>
          <w:p w14:paraId="2028F0CE" w14:textId="77777777" w:rsidR="0043115A" w:rsidRDefault="0043115A" w:rsidP="0065016A">
            <w:pPr>
              <w:pStyle w:val="05dDeclaration-MatriksNo"/>
            </w:pPr>
          </w:p>
          <w:p w14:paraId="5DAADA5D" w14:textId="77777777" w:rsidR="0043115A" w:rsidRDefault="0043115A" w:rsidP="0065016A">
            <w:pPr>
              <w:pStyle w:val="05dDeclaration-MatriksNo"/>
            </w:pPr>
          </w:p>
          <w:p w14:paraId="4256F497" w14:textId="1505CB03" w:rsidR="0043115A" w:rsidRDefault="0043115A" w:rsidP="0043115A">
            <w:pPr>
              <w:pStyle w:val="05dDeclaration-MatriksNo"/>
              <w:jc w:val="both"/>
            </w:pPr>
            <w:r>
              <w:t xml:space="preserve">          </w:t>
            </w:r>
            <w:r w:rsidRPr="0043115A">
              <w:t xml:space="preserve">Md. Mahmudur Rahman </w:t>
            </w:r>
          </w:p>
          <w:p w14:paraId="45525125" w14:textId="3A7A2FF0" w:rsidR="007A7DED" w:rsidRDefault="0043115A" w:rsidP="0043115A">
            <w:pPr>
              <w:pStyle w:val="05dDeclaration-MatriksNo"/>
              <w:jc w:val="both"/>
            </w:pPr>
            <w:r w:rsidRPr="0043115A">
              <w:t>Assistant Professor</w:t>
            </w:r>
            <w:r w:rsidR="008B0890">
              <w:t>, Dept. CSE, IIUC</w:t>
            </w:r>
          </w:p>
          <w:p w14:paraId="4A36E782" w14:textId="01FFD97A" w:rsidR="008B0890" w:rsidRPr="001E3E3D" w:rsidRDefault="008B0890" w:rsidP="008B0890">
            <w:pPr>
              <w:pStyle w:val="05dDeclaration-MatriksNo"/>
              <w:jc w:val="both"/>
            </w:pPr>
          </w:p>
        </w:tc>
      </w:tr>
    </w:tbl>
    <w:p w14:paraId="1E1707C4" w14:textId="77777777" w:rsidR="008575F5" w:rsidRPr="008575F5" w:rsidRDefault="008575F5" w:rsidP="008575F5">
      <w:pPr>
        <w:pStyle w:val="05aDeclaration-Title"/>
      </w:pPr>
      <w:bookmarkStart w:id="10" w:name="_Toc47567424"/>
      <w:r w:rsidRPr="008575F5">
        <w:lastRenderedPageBreak/>
        <w:t xml:space="preserve">DECLARATION OF </w:t>
      </w:r>
      <w:bookmarkStart w:id="11" w:name="_Hlk47565930"/>
      <w:r w:rsidRPr="008575F5">
        <w:t xml:space="preserve">THESIS / PROJECT REPORT </w:t>
      </w:r>
      <w:bookmarkEnd w:id="11"/>
      <w:r w:rsidRPr="008575F5">
        <w:t>AND COPYRIGHT</w:t>
      </w:r>
      <w:bookmarkEnd w:id="10"/>
    </w:p>
    <w:p w14:paraId="74919F53" w14:textId="77777777" w:rsidR="008575F5" w:rsidRPr="008575F5" w:rsidRDefault="008575F5" w:rsidP="008575F5">
      <w:pPr>
        <w:pStyle w:val="09gLevel07"/>
        <w:spacing w:before="360" w:after="360"/>
      </w:pPr>
      <w:r w:rsidRPr="008575F5">
        <w:t>THESIS / PROJECT REPORT TITLE:</w:t>
      </w:r>
    </w:p>
    <w:p w14:paraId="119A2B0A" w14:textId="77777777" w:rsidR="008575F5" w:rsidRPr="008575F5" w:rsidRDefault="008575F5" w:rsidP="008575F5">
      <w:pPr>
        <w:pStyle w:val="11Normal02-SecondOnwardParagraph"/>
      </w:pPr>
      <w:r w:rsidRPr="008575F5">
        <w:t xml:space="preserve">Handwritten </w:t>
      </w:r>
    </w:p>
    <w:p w14:paraId="6271EA15" w14:textId="77777777" w:rsidR="008575F5" w:rsidRPr="008575F5" w:rsidRDefault="008575F5" w:rsidP="008575F5">
      <w:pPr>
        <w:pStyle w:val="09gLevel07"/>
        <w:spacing w:before="360" w:after="360"/>
      </w:pPr>
      <w:r w:rsidRPr="008575F5">
        <w:t xml:space="preserve">AUTHORS: </w:t>
      </w:r>
    </w:p>
    <w:tbl>
      <w:tblPr>
        <w:tblStyle w:val="TableGridLight"/>
        <w:tblW w:w="8566" w:type="dxa"/>
        <w:tblLook w:val="04A0" w:firstRow="1" w:lastRow="0" w:firstColumn="1" w:lastColumn="0" w:noHBand="0" w:noVBand="1"/>
      </w:tblPr>
      <w:tblGrid>
        <w:gridCol w:w="805"/>
        <w:gridCol w:w="3477"/>
        <w:gridCol w:w="2141"/>
        <w:gridCol w:w="2143"/>
      </w:tblGrid>
      <w:tr w:rsidR="008575F5" w14:paraId="01E3AAFE" w14:textId="77777777" w:rsidTr="009A512A">
        <w:trPr>
          <w:trHeight w:val="713"/>
        </w:trPr>
        <w:tc>
          <w:tcPr>
            <w:tcW w:w="805" w:type="dxa"/>
          </w:tcPr>
          <w:p w14:paraId="472E2476" w14:textId="77777777" w:rsidR="008575F5" w:rsidRPr="008575F5" w:rsidRDefault="008575F5" w:rsidP="008575F5">
            <w:pPr>
              <w:pStyle w:val="05dDeclaration-MatriksNo"/>
            </w:pPr>
            <w:r w:rsidRPr="008575F5">
              <w:t>SL NO.</w:t>
            </w:r>
          </w:p>
        </w:tc>
        <w:tc>
          <w:tcPr>
            <w:tcW w:w="3477" w:type="dxa"/>
          </w:tcPr>
          <w:p w14:paraId="50398DDF" w14:textId="77777777" w:rsidR="008575F5" w:rsidRPr="008575F5" w:rsidRDefault="008575F5" w:rsidP="008575F5">
            <w:pPr>
              <w:pStyle w:val="05dDeclaration-MatriksNo"/>
            </w:pPr>
            <w:r w:rsidRPr="008575F5">
              <w:t>AUTHOR’S NAME</w:t>
            </w:r>
          </w:p>
        </w:tc>
        <w:tc>
          <w:tcPr>
            <w:tcW w:w="2141" w:type="dxa"/>
          </w:tcPr>
          <w:p w14:paraId="4B047708" w14:textId="77777777" w:rsidR="008575F5" w:rsidRPr="008575F5" w:rsidRDefault="008575F5" w:rsidP="008575F5">
            <w:pPr>
              <w:pStyle w:val="05dDeclaration-MatriksNo"/>
            </w:pPr>
            <w:r w:rsidRPr="008575F5">
              <w:t>STUDENT ID</w:t>
            </w:r>
          </w:p>
        </w:tc>
        <w:tc>
          <w:tcPr>
            <w:tcW w:w="2143" w:type="dxa"/>
          </w:tcPr>
          <w:p w14:paraId="055751A4" w14:textId="77777777" w:rsidR="008575F5" w:rsidRPr="008575F5" w:rsidRDefault="008575F5" w:rsidP="008575F5">
            <w:pPr>
              <w:pStyle w:val="05dDeclaration-MatriksNo"/>
            </w:pPr>
            <w:r w:rsidRPr="008575F5">
              <w:t>SIGNATURE</w:t>
            </w:r>
          </w:p>
        </w:tc>
      </w:tr>
      <w:tr w:rsidR="008575F5" w14:paraId="4B034AB8" w14:textId="77777777" w:rsidTr="009A512A">
        <w:trPr>
          <w:trHeight w:val="566"/>
        </w:trPr>
        <w:tc>
          <w:tcPr>
            <w:tcW w:w="805" w:type="dxa"/>
          </w:tcPr>
          <w:p w14:paraId="16237E69" w14:textId="77777777" w:rsidR="008575F5" w:rsidRPr="008575F5" w:rsidRDefault="008575F5" w:rsidP="008575F5">
            <w:pPr>
              <w:pStyle w:val="05dDeclaration-MatriksNo"/>
            </w:pPr>
            <w:r w:rsidRPr="008575F5">
              <w:t>1</w:t>
            </w:r>
          </w:p>
        </w:tc>
        <w:tc>
          <w:tcPr>
            <w:tcW w:w="3477" w:type="dxa"/>
          </w:tcPr>
          <w:p w14:paraId="6AB53519" w14:textId="1828B591" w:rsidR="008575F5" w:rsidRPr="008575F5" w:rsidRDefault="00227163" w:rsidP="00227163">
            <w:pPr>
              <w:pStyle w:val="05dDeclaration-MatriksNo"/>
            </w:pPr>
            <w:r w:rsidRPr="00227163">
              <w:t xml:space="preserve">MONIRUDDIN MONI </w:t>
            </w:r>
          </w:p>
        </w:tc>
        <w:tc>
          <w:tcPr>
            <w:tcW w:w="2141" w:type="dxa"/>
          </w:tcPr>
          <w:p w14:paraId="44C2DE58" w14:textId="3E584A04" w:rsidR="008575F5" w:rsidRPr="008575F5" w:rsidRDefault="00227163" w:rsidP="008575F5">
            <w:pPr>
              <w:pStyle w:val="05dDeclaration-MatriksNo"/>
            </w:pPr>
            <w:r>
              <w:t>C161043</w:t>
            </w:r>
          </w:p>
        </w:tc>
        <w:tc>
          <w:tcPr>
            <w:tcW w:w="2143" w:type="dxa"/>
          </w:tcPr>
          <w:p w14:paraId="02D89CC8" w14:textId="77777777" w:rsidR="008575F5" w:rsidRPr="008575F5" w:rsidRDefault="008575F5" w:rsidP="008575F5">
            <w:pPr>
              <w:pStyle w:val="05dDeclaration-MatriksNo"/>
            </w:pPr>
          </w:p>
        </w:tc>
      </w:tr>
      <w:tr w:rsidR="008575F5" w14:paraId="224CEA7B" w14:textId="77777777" w:rsidTr="009A512A">
        <w:trPr>
          <w:trHeight w:val="713"/>
        </w:trPr>
        <w:tc>
          <w:tcPr>
            <w:tcW w:w="805" w:type="dxa"/>
          </w:tcPr>
          <w:p w14:paraId="5856592D" w14:textId="77777777" w:rsidR="008575F5" w:rsidRPr="008575F5" w:rsidRDefault="008575F5" w:rsidP="008575F5">
            <w:pPr>
              <w:pStyle w:val="05dDeclaration-MatriksNo"/>
            </w:pPr>
            <w:r w:rsidRPr="008575F5">
              <w:t>2</w:t>
            </w:r>
          </w:p>
        </w:tc>
        <w:tc>
          <w:tcPr>
            <w:tcW w:w="3477" w:type="dxa"/>
          </w:tcPr>
          <w:p w14:paraId="03A7E626" w14:textId="41B82DE3" w:rsidR="008575F5" w:rsidRPr="008575F5" w:rsidRDefault="00227163" w:rsidP="00227163">
            <w:pPr>
              <w:pStyle w:val="05dDeclaration-MatriksNo"/>
            </w:pPr>
            <w:r w:rsidRPr="00227163">
              <w:t xml:space="preserve">ASIF TALUKDAR  </w:t>
            </w:r>
          </w:p>
        </w:tc>
        <w:tc>
          <w:tcPr>
            <w:tcW w:w="2141" w:type="dxa"/>
          </w:tcPr>
          <w:p w14:paraId="5B34E844" w14:textId="17548417" w:rsidR="008575F5" w:rsidRPr="008575F5" w:rsidRDefault="00C57F2C" w:rsidP="008575F5">
            <w:pPr>
              <w:pStyle w:val="05dDeclaration-MatriksNo"/>
            </w:pPr>
            <w:r>
              <w:t>C16104</w:t>
            </w:r>
            <w:r w:rsidR="00227163">
              <w:t>9</w:t>
            </w:r>
          </w:p>
        </w:tc>
        <w:tc>
          <w:tcPr>
            <w:tcW w:w="2143" w:type="dxa"/>
          </w:tcPr>
          <w:p w14:paraId="17BF55D7" w14:textId="77777777" w:rsidR="008575F5" w:rsidRPr="008575F5" w:rsidRDefault="008575F5" w:rsidP="008575F5">
            <w:pPr>
              <w:pStyle w:val="05dDeclaration-MatriksNo"/>
            </w:pPr>
          </w:p>
        </w:tc>
      </w:tr>
      <w:tr w:rsidR="008575F5" w14:paraId="3E5B0E9E" w14:textId="77777777" w:rsidTr="009A512A">
        <w:trPr>
          <w:trHeight w:val="713"/>
        </w:trPr>
        <w:tc>
          <w:tcPr>
            <w:tcW w:w="805" w:type="dxa"/>
          </w:tcPr>
          <w:p w14:paraId="7BCC2E32" w14:textId="77777777" w:rsidR="008575F5" w:rsidRPr="008575F5" w:rsidRDefault="008575F5" w:rsidP="008575F5">
            <w:pPr>
              <w:pStyle w:val="05dDeclaration-MatriksNo"/>
            </w:pPr>
            <w:r w:rsidRPr="008575F5">
              <w:t>3</w:t>
            </w:r>
          </w:p>
        </w:tc>
        <w:tc>
          <w:tcPr>
            <w:tcW w:w="3477" w:type="dxa"/>
          </w:tcPr>
          <w:p w14:paraId="6315393C" w14:textId="77777777" w:rsidR="008575F5" w:rsidRPr="008575F5" w:rsidRDefault="008575F5" w:rsidP="008575F5">
            <w:pPr>
              <w:pStyle w:val="05dDeclaration-MatriksNo"/>
            </w:pPr>
            <w:r w:rsidRPr="008575F5">
              <w:t>Handwritten</w:t>
            </w:r>
          </w:p>
        </w:tc>
        <w:tc>
          <w:tcPr>
            <w:tcW w:w="2141" w:type="dxa"/>
          </w:tcPr>
          <w:p w14:paraId="4041A36A" w14:textId="77777777" w:rsidR="008575F5" w:rsidRPr="008575F5" w:rsidRDefault="008575F5" w:rsidP="008575F5">
            <w:pPr>
              <w:pStyle w:val="05dDeclaration-MatriksNo"/>
            </w:pPr>
          </w:p>
        </w:tc>
        <w:tc>
          <w:tcPr>
            <w:tcW w:w="2143" w:type="dxa"/>
          </w:tcPr>
          <w:p w14:paraId="3126F393" w14:textId="77777777" w:rsidR="008575F5" w:rsidRPr="008575F5" w:rsidRDefault="008575F5" w:rsidP="008575F5">
            <w:pPr>
              <w:pStyle w:val="05dDeclaration-MatriksNo"/>
            </w:pPr>
          </w:p>
        </w:tc>
      </w:tr>
      <w:tr w:rsidR="008575F5" w14:paraId="708C4F76" w14:textId="77777777" w:rsidTr="009A512A">
        <w:trPr>
          <w:trHeight w:val="713"/>
        </w:trPr>
        <w:tc>
          <w:tcPr>
            <w:tcW w:w="8566" w:type="dxa"/>
            <w:gridSpan w:val="4"/>
          </w:tcPr>
          <w:p w14:paraId="464C906D" w14:textId="03632FE1" w:rsidR="008575F5" w:rsidRPr="008575F5" w:rsidRDefault="008575F5" w:rsidP="008575F5">
            <w:pPr>
              <w:pStyle w:val="05dDeclaration-MatriksNo"/>
            </w:pPr>
            <w:r w:rsidRPr="008575F5">
              <w:t>Name OF SUPERVISOR:</w:t>
            </w:r>
            <w:r w:rsidR="00227163">
              <w:t xml:space="preserve"> </w:t>
            </w:r>
            <w:r w:rsidR="00227163" w:rsidRPr="00227163">
              <w:t>Md. Mahmudur Rahman</w:t>
            </w:r>
          </w:p>
          <w:p w14:paraId="024D74F3" w14:textId="77777777" w:rsidR="008575F5" w:rsidRPr="008575F5" w:rsidRDefault="008575F5" w:rsidP="008575F5">
            <w:pPr>
              <w:pStyle w:val="05dDeclaration-MatriksNo"/>
            </w:pPr>
            <w:r w:rsidRPr="008575F5">
              <w:t>SIGNATURE OF SUPERVISOR:</w:t>
            </w:r>
          </w:p>
        </w:tc>
      </w:tr>
    </w:tbl>
    <w:p w14:paraId="0F307693" w14:textId="77777777" w:rsidR="00227163" w:rsidRDefault="00227163" w:rsidP="008575F5">
      <w:pPr>
        <w:pStyle w:val="09fLevel06"/>
        <w:spacing w:before="360" w:after="360"/>
      </w:pPr>
    </w:p>
    <w:p w14:paraId="51D1631F" w14:textId="6A6A7BDC" w:rsidR="008575F5" w:rsidRPr="008575F5" w:rsidRDefault="00227163" w:rsidP="008575F5">
      <w:pPr>
        <w:pStyle w:val="09fLevel06"/>
        <w:spacing w:before="360" w:after="360"/>
      </w:pPr>
      <w:r>
        <w:t>I</w:t>
      </w:r>
      <w:r w:rsidR="008575F5" w:rsidRPr="008575F5">
        <w:t xml:space="preserve"> declare </w:t>
      </w:r>
    </w:p>
    <w:p w14:paraId="68D47367" w14:textId="77777777" w:rsidR="008575F5" w:rsidRPr="008575F5" w:rsidRDefault="008575F5" w:rsidP="008575F5">
      <w:pPr>
        <w:pStyle w:val="09fLevel06"/>
        <w:spacing w:before="360" w:after="360"/>
      </w:pPr>
      <w:r w:rsidRPr="008575F5">
        <w:t xml:space="preserve">1. My/ Our thesis to be published as online open access (full text) at IIUC database or archive. </w:t>
      </w:r>
    </w:p>
    <w:p w14:paraId="395C19C6" w14:textId="77777777" w:rsidR="008575F5" w:rsidRPr="008575F5" w:rsidRDefault="008575F5" w:rsidP="008575F5">
      <w:pPr>
        <w:pStyle w:val="09fLevel06"/>
        <w:spacing w:before="360" w:after="360"/>
      </w:pPr>
      <w:r w:rsidRPr="008575F5">
        <w:t>2. Dept. of CSE, IIUC reserves the right as follows:</w:t>
      </w:r>
    </w:p>
    <w:p w14:paraId="1D55953A" w14:textId="728230F8" w:rsidR="008575F5" w:rsidRPr="008575F5" w:rsidRDefault="008575F5" w:rsidP="008575F5">
      <w:pPr>
        <w:pStyle w:val="09fLevel06"/>
        <w:spacing w:before="360" w:after="360"/>
      </w:pPr>
      <w:r w:rsidRPr="008575F5">
        <w:t xml:space="preserve">     i. </w:t>
      </w:r>
      <w:r w:rsidR="00227163">
        <w:t xml:space="preserve">  </w:t>
      </w:r>
      <w:r w:rsidRPr="008575F5">
        <w:t>The thesis is the property of Dept. of CSE, IIUC</w:t>
      </w:r>
    </w:p>
    <w:p w14:paraId="774A92CE" w14:textId="5CC0FBA1" w:rsidR="008575F5" w:rsidRPr="008575F5" w:rsidRDefault="008575F5" w:rsidP="008575F5">
      <w:pPr>
        <w:pStyle w:val="09fLevel06"/>
        <w:spacing w:before="360" w:after="360"/>
      </w:pPr>
      <w:r w:rsidRPr="008575F5">
        <w:t xml:space="preserve">     ii.</w:t>
      </w:r>
      <w:r w:rsidR="00227163">
        <w:t xml:space="preserve">  </w:t>
      </w:r>
      <w:r w:rsidRPr="008575F5">
        <w:t>The Library of IIUC has the right to make copies for the purpose of research only.</w:t>
      </w:r>
    </w:p>
    <w:p w14:paraId="02EEE6A5" w14:textId="6B815C5B" w:rsidR="008575F5" w:rsidRPr="008575F5" w:rsidRDefault="00227163" w:rsidP="008575F5">
      <w:pPr>
        <w:pStyle w:val="09fLevel06"/>
        <w:spacing w:before="360" w:after="360"/>
      </w:pPr>
      <w:r>
        <w:t xml:space="preserve">     iii. </w:t>
      </w:r>
      <w:r w:rsidR="008575F5" w:rsidRPr="008575F5">
        <w:t>The Library has the right to make copies of the thesis for academic exchange.</w:t>
      </w:r>
    </w:p>
    <w:p w14:paraId="66B6F901" w14:textId="3D98280B" w:rsidR="007A7DED" w:rsidRPr="0065016A" w:rsidRDefault="007A7DED" w:rsidP="0065016A">
      <w:pPr>
        <w:pStyle w:val="06aAcknowledgement-Title"/>
      </w:pPr>
      <w:bookmarkStart w:id="12" w:name="_Toc47567425"/>
      <w:r w:rsidRPr="00827FAB">
        <w:lastRenderedPageBreak/>
        <w:t>ACKNOWLEDGEMENT</w:t>
      </w:r>
      <w:bookmarkEnd w:id="12"/>
    </w:p>
    <w:p w14:paraId="147B8A2F" w14:textId="4C579C9F" w:rsidR="007A7DED" w:rsidRPr="001E3E3D" w:rsidRDefault="007A7DED" w:rsidP="0065016A">
      <w:pPr>
        <w:pStyle w:val="06bAcknowledgement-Normal01"/>
      </w:pPr>
      <w:r w:rsidRPr="001E3E3D">
        <w:t xml:space="preserve">First and foremost praise be to Almighty Allah </w:t>
      </w:r>
      <w:r w:rsidRPr="0065016A">
        <w:t>for</w:t>
      </w:r>
      <w:r w:rsidRPr="001E3E3D">
        <w:t xml:space="preserve"> all his blessings for giving me patience and good health throughout the duration of this </w:t>
      </w:r>
      <w:r w:rsidR="00C57F2C">
        <w:t>project.</w:t>
      </w:r>
      <w:r w:rsidRPr="001E3E3D">
        <w:t>.</w:t>
      </w:r>
    </w:p>
    <w:p w14:paraId="6270F959" w14:textId="41AC739C" w:rsidR="007A7DED" w:rsidRPr="0065016A" w:rsidRDefault="007A7DED" w:rsidP="0065016A">
      <w:pPr>
        <w:pStyle w:val="06cAcknowledgement-Normal02"/>
      </w:pPr>
      <w:r w:rsidRPr="001E3E3D">
        <w:t xml:space="preserve">I am very fortunate to have </w:t>
      </w:r>
      <w:r w:rsidR="00BA3B3F" w:rsidRPr="00BA3B3F">
        <w:t>Assistant Professor</w:t>
      </w:r>
      <w:r w:rsidRPr="001E3E3D">
        <w:t xml:space="preserve"> </w:t>
      </w:r>
      <w:r w:rsidR="00BA3B3F" w:rsidRPr="00BA3B3F">
        <w:t xml:space="preserve">Md. Mahmudur Rahman </w:t>
      </w:r>
      <w:r w:rsidR="00C76908">
        <w:t>as a project</w:t>
      </w:r>
      <w:r w:rsidRPr="001E3E3D">
        <w:t xml:space="preserve"> </w:t>
      </w:r>
      <w:r w:rsidR="00C76908">
        <w:t xml:space="preserve"> </w:t>
      </w:r>
      <w:r w:rsidRPr="001E3E3D">
        <w:t xml:space="preserve">supervisor. </w:t>
      </w:r>
    </w:p>
    <w:p w14:paraId="557ADE64" w14:textId="14847EAE" w:rsidR="007A7DED" w:rsidRPr="0065016A" w:rsidRDefault="007A7DED" w:rsidP="0065016A">
      <w:pPr>
        <w:pStyle w:val="06cAcknowledgement-Normal02"/>
      </w:pPr>
      <w:r w:rsidRPr="0065016A">
        <w:t xml:space="preserve">Moreover, I am grateful to </w:t>
      </w:r>
      <w:r w:rsidR="003957C0">
        <w:t>the faculties and staffs of the Dept. of CSE</w:t>
      </w:r>
      <w:r w:rsidRPr="0065016A">
        <w:t xml:space="preserve">, </w:t>
      </w:r>
      <w:r w:rsidR="003957C0">
        <w:t>IIUC</w:t>
      </w:r>
    </w:p>
    <w:p w14:paraId="65B27978" w14:textId="39FC9647" w:rsidR="007A7DED" w:rsidRPr="0065016A" w:rsidRDefault="007A7DED" w:rsidP="0065016A">
      <w:pPr>
        <w:pStyle w:val="06cAcknowledgement-Normal02"/>
      </w:pPr>
      <w:r w:rsidRPr="0065016A">
        <w:t>I would like to thank all.</w:t>
      </w:r>
    </w:p>
    <w:p w14:paraId="0AEAD3F4" w14:textId="5B81E511" w:rsidR="007A7DED" w:rsidRPr="0065016A" w:rsidRDefault="007A7DED" w:rsidP="0065016A">
      <w:pPr>
        <w:pStyle w:val="06cAcknowledgement-Normal02"/>
      </w:pPr>
      <w:r w:rsidRPr="0065016A">
        <w:t>To my dearest …</w:t>
      </w:r>
    </w:p>
    <w:p w14:paraId="6DD1E592" w14:textId="1F6DC378" w:rsidR="007A7DED" w:rsidRPr="001E3E3D" w:rsidRDefault="007A7DED" w:rsidP="0065016A">
      <w:pPr>
        <w:pStyle w:val="06cAcknowledgement-Normal02"/>
      </w:pPr>
      <w:r w:rsidRPr="0065016A">
        <w:t>Last but not least, I gratefully acknowledge</w:t>
      </w:r>
      <w:r w:rsidR="003957C0">
        <w:t>…</w:t>
      </w:r>
      <w:r w:rsidRPr="001E3E3D">
        <w:t xml:space="preserve"> </w:t>
      </w:r>
    </w:p>
    <w:p w14:paraId="38A1142F" w14:textId="77777777" w:rsidR="007A7DED" w:rsidRPr="001E3E3D" w:rsidRDefault="007A7DED" w:rsidP="00827FAB">
      <w:pPr>
        <w:pStyle w:val="07Heading0a-AbstrakAbstract"/>
      </w:pPr>
      <w:bookmarkStart w:id="13" w:name="_Toc47567426"/>
      <w:r w:rsidRPr="001E3E3D">
        <w:lastRenderedPageBreak/>
        <w:t>ABSTRACT</w:t>
      </w:r>
      <w:bookmarkEnd w:id="13"/>
    </w:p>
    <w:p w14:paraId="303150B4" w14:textId="59F6C679" w:rsidR="007A7DED" w:rsidRDefault="0053373F" w:rsidP="00EA4615">
      <w:pPr>
        <w:pStyle w:val="10Normal01-FirstParagraph"/>
      </w:pPr>
      <w:r w:rsidRPr="0053373F">
        <w:t>Smart Classroom &amp; Notice Management system is an Innovative technology-based web application where a teacher or student can easily take their class via this system and teacher can also give resources in the classroom. In this system teacher can create classroom and a class code was generate automatically, by this code a student can join this respective class. Here teacher have some right to manage his student, and also give assignment to the classroom.</w:t>
      </w:r>
      <w:r w:rsidR="00EA4615">
        <w:t xml:space="preserve"> </w:t>
      </w:r>
      <w:r w:rsidRPr="0053373F">
        <w:t>We used different well-known programming languages and frameworks to make our design more attractive to our users. As in this step coding and design are very important to develop the system. So we carefully choose those languages and frameworks to design our system so that all users can use this system properly. And we have followed all kinds of criteria of the software development process during the development of the system. And we tested our system according to the software testing process after completing the project.</w:t>
      </w:r>
    </w:p>
    <w:p w14:paraId="6EF1D2BE" w14:textId="77777777" w:rsidR="007A7DED" w:rsidRDefault="007A7DED" w:rsidP="00182955">
      <w:pPr>
        <w:pStyle w:val="NoSpacing"/>
      </w:pPr>
    </w:p>
    <w:p w14:paraId="4E2EBC8E" w14:textId="77777777" w:rsidR="007A7DED" w:rsidRPr="001E3E3D" w:rsidRDefault="007A7DED" w:rsidP="00FD204C">
      <w:pPr>
        <w:pStyle w:val="NoSpacing"/>
      </w:pPr>
    </w:p>
    <w:p w14:paraId="72048566" w14:textId="77777777" w:rsidR="007A7DED" w:rsidRPr="001E3E3D" w:rsidRDefault="007A7DED" w:rsidP="00B556C7">
      <w:pPr>
        <w:pStyle w:val="09Heading0"/>
      </w:pPr>
      <w:bookmarkStart w:id="14" w:name="_Toc47567427"/>
      <w:r w:rsidRPr="001E3E3D">
        <w:lastRenderedPageBreak/>
        <w:t>TABLE OF CONTENTS</w:t>
      </w:r>
      <w:bookmarkEnd w:id="14"/>
    </w:p>
    <w:tbl>
      <w:tblPr>
        <w:tblW w:w="0" w:type="auto"/>
        <w:jc w:val="right"/>
        <w:tblLook w:val="04A0" w:firstRow="1" w:lastRow="0" w:firstColumn="1" w:lastColumn="0" w:noHBand="0" w:noVBand="1"/>
      </w:tblPr>
      <w:tblGrid>
        <w:gridCol w:w="4156"/>
        <w:gridCol w:w="4171"/>
      </w:tblGrid>
      <w:tr w:rsidR="007A7DED" w:rsidRPr="001E3E3D" w14:paraId="7201875A" w14:textId="77777777" w:rsidTr="00182955">
        <w:trPr>
          <w:trHeight w:val="60"/>
          <w:tblHeader/>
          <w:jc w:val="right"/>
        </w:trPr>
        <w:tc>
          <w:tcPr>
            <w:tcW w:w="4271" w:type="dxa"/>
            <w:shd w:val="clear" w:color="auto" w:fill="auto"/>
          </w:tcPr>
          <w:p w14:paraId="327E96E3" w14:textId="77777777" w:rsidR="007A7DED" w:rsidRPr="001E3E3D" w:rsidRDefault="007A7DED" w:rsidP="00182955">
            <w:pPr>
              <w:pStyle w:val="13aPage-Left"/>
            </w:pPr>
          </w:p>
        </w:tc>
        <w:tc>
          <w:tcPr>
            <w:tcW w:w="4272" w:type="dxa"/>
            <w:shd w:val="clear" w:color="auto" w:fill="auto"/>
          </w:tcPr>
          <w:p w14:paraId="3D6F4D9E" w14:textId="77777777" w:rsidR="007A7DED" w:rsidRPr="001E3E3D" w:rsidRDefault="007A7DED" w:rsidP="00182955">
            <w:pPr>
              <w:pStyle w:val="13bPage-Right"/>
            </w:pPr>
            <w:r w:rsidRPr="001E3E3D">
              <w:t>Page</w:t>
            </w:r>
          </w:p>
        </w:tc>
      </w:tr>
    </w:tbl>
    <w:p w14:paraId="718693FC" w14:textId="4D162FB3" w:rsidR="00575B0A" w:rsidRDefault="00575B0A">
      <w:pPr>
        <w:pStyle w:val="TOC1"/>
        <w:rPr>
          <w:rFonts w:asciiTheme="minorHAnsi" w:eastAsiaTheme="minorEastAsia" w:hAnsiTheme="minorHAnsi" w:cstheme="minorBidi"/>
          <w:b w:val="0"/>
          <w:bCs w:val="0"/>
          <w:sz w:val="22"/>
          <w:szCs w:val="22"/>
        </w:rPr>
      </w:pPr>
      <w:r w:rsidRPr="00C0144B">
        <w:t>DECLARATION</w:t>
      </w:r>
      <w:r>
        <w:rPr>
          <w:webHidden/>
        </w:rPr>
        <w:tab/>
      </w:r>
      <w:r w:rsidR="007F6628">
        <w:rPr>
          <w:webHidden/>
        </w:rPr>
        <w:t>ii</w:t>
      </w:r>
    </w:p>
    <w:p w14:paraId="52E8104C" w14:textId="6DC92ABB" w:rsidR="00575B0A" w:rsidRDefault="00575B0A">
      <w:pPr>
        <w:pStyle w:val="TOC1"/>
        <w:rPr>
          <w:rFonts w:asciiTheme="minorHAnsi" w:eastAsiaTheme="minorEastAsia" w:hAnsiTheme="minorHAnsi" w:cstheme="minorBidi"/>
          <w:b w:val="0"/>
          <w:bCs w:val="0"/>
          <w:sz w:val="22"/>
          <w:szCs w:val="22"/>
        </w:rPr>
      </w:pPr>
      <w:r w:rsidRPr="00C0144B">
        <w:t>SUPERVISOR’S DECLARATION</w:t>
      </w:r>
      <w:r>
        <w:rPr>
          <w:webHidden/>
        </w:rPr>
        <w:tab/>
      </w:r>
      <w:r w:rsidR="007F6628">
        <w:rPr>
          <w:webHidden/>
        </w:rPr>
        <w:t>iii</w:t>
      </w:r>
    </w:p>
    <w:p w14:paraId="2BC6273A" w14:textId="5250CE9F" w:rsidR="00575B0A" w:rsidRDefault="00575B0A">
      <w:pPr>
        <w:pStyle w:val="TOC1"/>
        <w:rPr>
          <w:rFonts w:asciiTheme="minorHAnsi" w:eastAsiaTheme="minorEastAsia" w:hAnsiTheme="minorHAnsi" w:cstheme="minorBidi"/>
          <w:b w:val="0"/>
          <w:bCs w:val="0"/>
          <w:sz w:val="22"/>
          <w:szCs w:val="22"/>
        </w:rPr>
      </w:pPr>
      <w:r w:rsidRPr="00C0144B">
        <w:t>DECLARATION OF THESIS / PROJECT REPORT AND COPYRIGHT</w:t>
      </w:r>
      <w:r>
        <w:rPr>
          <w:webHidden/>
        </w:rPr>
        <w:tab/>
      </w:r>
      <w:r w:rsidR="007F6628">
        <w:rPr>
          <w:webHidden/>
        </w:rPr>
        <w:t>iv</w:t>
      </w:r>
    </w:p>
    <w:p w14:paraId="6BDB99F5" w14:textId="25C3EE55" w:rsidR="00575B0A" w:rsidRDefault="00575B0A">
      <w:pPr>
        <w:pStyle w:val="TOC1"/>
        <w:rPr>
          <w:rFonts w:asciiTheme="minorHAnsi" w:eastAsiaTheme="minorEastAsia" w:hAnsiTheme="minorHAnsi" w:cstheme="minorBidi"/>
          <w:b w:val="0"/>
          <w:bCs w:val="0"/>
          <w:sz w:val="22"/>
          <w:szCs w:val="22"/>
        </w:rPr>
      </w:pPr>
      <w:r w:rsidRPr="00C0144B">
        <w:t>ACKNOWLEDGEMENT</w:t>
      </w:r>
      <w:r>
        <w:rPr>
          <w:webHidden/>
        </w:rPr>
        <w:tab/>
      </w:r>
      <w:r w:rsidR="007F6628">
        <w:rPr>
          <w:webHidden/>
        </w:rPr>
        <w:t>v</w:t>
      </w:r>
    </w:p>
    <w:p w14:paraId="62AE4D8E" w14:textId="12039A5B" w:rsidR="00575B0A" w:rsidRDefault="00575B0A">
      <w:pPr>
        <w:pStyle w:val="TOC1"/>
        <w:rPr>
          <w:rFonts w:asciiTheme="minorHAnsi" w:eastAsiaTheme="minorEastAsia" w:hAnsiTheme="minorHAnsi" w:cstheme="minorBidi"/>
          <w:b w:val="0"/>
          <w:bCs w:val="0"/>
          <w:sz w:val="22"/>
          <w:szCs w:val="22"/>
        </w:rPr>
      </w:pPr>
      <w:r w:rsidRPr="00C0144B">
        <w:t>ABSTRACT</w:t>
      </w:r>
      <w:r>
        <w:rPr>
          <w:webHidden/>
        </w:rPr>
        <w:tab/>
      </w:r>
      <w:r w:rsidR="007F6628">
        <w:rPr>
          <w:webHidden/>
        </w:rPr>
        <w:t>vi</w:t>
      </w:r>
    </w:p>
    <w:p w14:paraId="53E21CAC" w14:textId="7C1E1CF2" w:rsidR="00575B0A" w:rsidRDefault="00575B0A">
      <w:pPr>
        <w:pStyle w:val="TOC1"/>
        <w:rPr>
          <w:rFonts w:asciiTheme="minorHAnsi" w:eastAsiaTheme="minorEastAsia" w:hAnsiTheme="minorHAnsi" w:cstheme="minorBidi"/>
          <w:b w:val="0"/>
          <w:bCs w:val="0"/>
          <w:sz w:val="22"/>
          <w:szCs w:val="22"/>
        </w:rPr>
      </w:pPr>
      <w:r w:rsidRPr="00C0144B">
        <w:t>TABLE OF CONTENTS</w:t>
      </w:r>
      <w:r>
        <w:rPr>
          <w:webHidden/>
        </w:rPr>
        <w:tab/>
      </w:r>
      <w:r w:rsidR="007F6628">
        <w:rPr>
          <w:webHidden/>
        </w:rPr>
        <w:t>vii</w:t>
      </w:r>
    </w:p>
    <w:p w14:paraId="2472D564" w14:textId="61B312F1" w:rsidR="00575B0A" w:rsidRDefault="00575B0A">
      <w:pPr>
        <w:pStyle w:val="TOC1"/>
        <w:rPr>
          <w:rFonts w:asciiTheme="minorHAnsi" w:eastAsiaTheme="minorEastAsia" w:hAnsiTheme="minorHAnsi" w:cstheme="minorBidi"/>
          <w:b w:val="0"/>
          <w:bCs w:val="0"/>
          <w:sz w:val="22"/>
          <w:szCs w:val="22"/>
        </w:rPr>
      </w:pPr>
      <w:r w:rsidRPr="00C0144B">
        <w:t>LIST OF TABLES</w:t>
      </w:r>
      <w:r>
        <w:rPr>
          <w:webHidden/>
        </w:rPr>
        <w:tab/>
      </w:r>
      <w:r w:rsidR="007F6628">
        <w:rPr>
          <w:webHidden/>
        </w:rPr>
        <w:t>xi</w:t>
      </w:r>
    </w:p>
    <w:p w14:paraId="64712E2D" w14:textId="31576157" w:rsidR="00575B0A" w:rsidRDefault="00575B0A">
      <w:pPr>
        <w:pStyle w:val="TOC1"/>
        <w:rPr>
          <w:rFonts w:asciiTheme="minorHAnsi" w:eastAsiaTheme="minorEastAsia" w:hAnsiTheme="minorHAnsi" w:cstheme="minorBidi"/>
          <w:b w:val="0"/>
          <w:bCs w:val="0"/>
          <w:sz w:val="22"/>
          <w:szCs w:val="22"/>
        </w:rPr>
      </w:pPr>
      <w:r w:rsidRPr="00C0144B">
        <w:t>LIST OF ILLUSTRATIONS</w:t>
      </w:r>
      <w:r>
        <w:rPr>
          <w:webHidden/>
        </w:rPr>
        <w:tab/>
      </w:r>
      <w:r w:rsidR="007F6628">
        <w:rPr>
          <w:webHidden/>
        </w:rPr>
        <w:t>xii</w:t>
      </w:r>
    </w:p>
    <w:p w14:paraId="65054DCF" w14:textId="1D13825F" w:rsidR="00575B0A" w:rsidRDefault="00575B0A">
      <w:pPr>
        <w:pStyle w:val="TOC1"/>
      </w:pPr>
      <w:r w:rsidRPr="00C0144B">
        <w:t>LIST OF ABBREVIATIONS</w:t>
      </w:r>
      <w:r>
        <w:rPr>
          <w:webHidden/>
        </w:rPr>
        <w:tab/>
      </w:r>
      <w:r w:rsidR="007F6628">
        <w:rPr>
          <w:webHidden/>
        </w:rPr>
        <w:t>xiii</w:t>
      </w:r>
    </w:p>
    <w:p w14:paraId="57EA32B6" w14:textId="77777777" w:rsidR="00C113E8" w:rsidRDefault="00C113E8" w:rsidP="00C113E8">
      <w:pPr>
        <w:pStyle w:val="10Normal01-FirstParagraph"/>
      </w:pPr>
    </w:p>
    <w:p w14:paraId="4EA860E2" w14:textId="77777777" w:rsidR="00C113E8" w:rsidRDefault="00C113E8" w:rsidP="00C113E8">
      <w:pPr>
        <w:pStyle w:val="11Normal02-SecondOnwardParagraph"/>
      </w:pPr>
    </w:p>
    <w:p w14:paraId="2C99A61B" w14:textId="77777777" w:rsidR="00C113E8" w:rsidRDefault="00C113E8" w:rsidP="00C113E8">
      <w:pPr>
        <w:pStyle w:val="11Normal02-SecondOnwardParagraph"/>
      </w:pPr>
    </w:p>
    <w:p w14:paraId="1D8611C8" w14:textId="77777777" w:rsidR="00C113E8" w:rsidRDefault="00C113E8" w:rsidP="00C113E8">
      <w:pPr>
        <w:pStyle w:val="11Normal02-SecondOnwardParagraph"/>
      </w:pPr>
    </w:p>
    <w:p w14:paraId="3B64F36F" w14:textId="77777777" w:rsidR="00C113E8" w:rsidRDefault="00C113E8" w:rsidP="00C113E8">
      <w:pPr>
        <w:pStyle w:val="11Normal02-SecondOnwardParagraph"/>
      </w:pPr>
    </w:p>
    <w:p w14:paraId="2ADBB1A2" w14:textId="77777777" w:rsidR="00C113E8" w:rsidRDefault="00C113E8" w:rsidP="00C113E8">
      <w:pPr>
        <w:pStyle w:val="11Normal02-SecondOnwardParagraph"/>
      </w:pPr>
    </w:p>
    <w:p w14:paraId="493A5231" w14:textId="77777777" w:rsidR="00C113E8" w:rsidRDefault="00C113E8" w:rsidP="00C113E8">
      <w:pPr>
        <w:pStyle w:val="11Normal02-SecondOnwardParagraph"/>
      </w:pPr>
    </w:p>
    <w:p w14:paraId="5D70006F" w14:textId="77777777" w:rsidR="00C113E8" w:rsidRDefault="00C113E8" w:rsidP="00C113E8">
      <w:pPr>
        <w:pStyle w:val="11Normal02-SecondOnwardParagraph"/>
      </w:pPr>
    </w:p>
    <w:p w14:paraId="2CCD8BF9" w14:textId="77777777" w:rsidR="00C113E8" w:rsidRDefault="00C113E8" w:rsidP="00C113E8">
      <w:pPr>
        <w:pStyle w:val="11Normal02-SecondOnwardParagraph"/>
      </w:pPr>
    </w:p>
    <w:p w14:paraId="6B28FF26" w14:textId="77777777" w:rsidR="00EA4615" w:rsidRPr="00C113E8" w:rsidRDefault="00EA4615" w:rsidP="00C113E8">
      <w:pPr>
        <w:pStyle w:val="11Normal02-SecondOnwardParagraph"/>
      </w:pPr>
    </w:p>
    <w:p w14:paraId="1786F9C2" w14:textId="1175F995" w:rsidR="00575B0A" w:rsidRDefault="00575B0A">
      <w:pPr>
        <w:pStyle w:val="TOC2"/>
        <w:rPr>
          <w:rFonts w:asciiTheme="minorHAnsi" w:eastAsiaTheme="minorEastAsia" w:hAnsiTheme="minorHAnsi" w:cstheme="minorBidi"/>
          <w:b w:val="0"/>
          <w:bCs w:val="0"/>
          <w:caps w:val="0"/>
          <w:sz w:val="22"/>
          <w:szCs w:val="22"/>
        </w:rPr>
      </w:pPr>
      <w:r w:rsidRPr="00C0144B">
        <w:lastRenderedPageBreak/>
        <w:t>CH</w:t>
      </w:r>
      <w:r w:rsidRPr="00C0144B">
        <w:t>A</w:t>
      </w:r>
      <w:r w:rsidRPr="00C0144B">
        <w:t>P</w:t>
      </w:r>
      <w:r w:rsidRPr="00C0144B">
        <w:t>T</w:t>
      </w:r>
      <w:r w:rsidRPr="00C0144B">
        <w:t>E</w:t>
      </w:r>
      <w:r w:rsidRPr="00C0144B">
        <w:t>R I</w:t>
      </w:r>
      <w:r w:rsidRPr="00C0144B">
        <w:tab/>
        <w:t>Introduction</w:t>
      </w:r>
    </w:p>
    <w:p w14:paraId="30284F1C" w14:textId="0949DCBF" w:rsidR="00575B0A" w:rsidRDefault="00575B0A">
      <w:pPr>
        <w:pStyle w:val="TOC4"/>
        <w:rPr>
          <w:rFonts w:asciiTheme="minorHAnsi" w:hAnsiTheme="minorHAnsi" w:cstheme="minorBidi"/>
          <w:sz w:val="22"/>
          <w:szCs w:val="22"/>
        </w:rPr>
      </w:pPr>
      <w:r w:rsidRPr="00C0144B">
        <w:rPr>
          <w:rFonts w:cs="Times New Roman"/>
          <w:bCs/>
        </w:rPr>
        <w:t>1</w:t>
      </w:r>
      <w:r w:rsidRPr="00C0144B">
        <w:rPr>
          <w:rFonts w:cs="Times New Roman"/>
          <w:bCs/>
        </w:rPr>
        <w:t>.</w:t>
      </w:r>
      <w:r w:rsidRPr="00C0144B">
        <w:rPr>
          <w:rFonts w:cs="Times New Roman"/>
          <w:bCs/>
        </w:rPr>
        <w:t>1</w:t>
      </w:r>
      <w:r w:rsidR="00A212D1" w:rsidRPr="00C0144B">
        <w:tab/>
        <w:t>Objectives</w:t>
      </w:r>
      <w:r>
        <w:rPr>
          <w:webHidden/>
        </w:rPr>
        <w:tab/>
      </w:r>
      <w:r w:rsidR="003F791A">
        <w:rPr>
          <w:webHidden/>
        </w:rPr>
        <w:t>1</w:t>
      </w:r>
      <w:r w:rsidR="007F6628">
        <w:rPr>
          <w:b/>
          <w:bCs/>
          <w:webHidden/>
        </w:rPr>
        <w:t>Error! Bookmark not de</w:t>
      </w:r>
      <w:r w:rsidR="007F6628">
        <w:rPr>
          <w:b/>
          <w:bCs/>
          <w:webHidden/>
        </w:rPr>
        <w:t>f</w:t>
      </w:r>
      <w:r w:rsidR="007F6628">
        <w:rPr>
          <w:b/>
          <w:bCs/>
          <w:webHidden/>
        </w:rPr>
        <w:t>ined.</w:t>
      </w:r>
    </w:p>
    <w:p w14:paraId="156FB187" w14:textId="2FE12C2F" w:rsidR="00575B0A" w:rsidRDefault="00575B0A" w:rsidP="003F791A">
      <w:pPr>
        <w:pStyle w:val="TOC4"/>
        <w:ind w:left="0" w:firstLine="0"/>
        <w:rPr>
          <w:rFonts w:asciiTheme="minorHAnsi" w:hAnsiTheme="minorHAnsi" w:cstheme="minorBidi"/>
          <w:sz w:val="22"/>
          <w:szCs w:val="22"/>
        </w:rPr>
      </w:pPr>
      <w:r w:rsidRPr="00C0144B">
        <w:rPr>
          <w:rFonts w:cs="Times New Roman"/>
          <w:bCs/>
        </w:rPr>
        <w:t>1.2</w:t>
      </w:r>
      <w:r w:rsidRPr="00C0144B">
        <w:tab/>
      </w:r>
      <w:r w:rsidR="009A0FBE" w:rsidRPr="00C0144B">
        <w:t xml:space="preserve">Scope  </w:t>
      </w:r>
      <w:r>
        <w:rPr>
          <w:webHidden/>
        </w:rPr>
        <w:tab/>
      </w:r>
      <w:r w:rsidR="007F6628">
        <w:rPr>
          <w:b/>
          <w:bCs/>
          <w:webHidden/>
        </w:rPr>
        <w:t>Error! Bookmark not defined.</w:t>
      </w:r>
    </w:p>
    <w:p w14:paraId="0A3996C3" w14:textId="63FB38BE" w:rsidR="0053373F" w:rsidRPr="0053373F" w:rsidRDefault="00575B0A" w:rsidP="00E75E06">
      <w:pPr>
        <w:pStyle w:val="TOC4"/>
      </w:pPr>
      <w:r w:rsidRPr="00C0144B">
        <w:rPr>
          <w:rFonts w:cs="Times New Roman"/>
          <w:bCs/>
        </w:rPr>
        <w:t>1</w:t>
      </w:r>
      <w:r w:rsidRPr="00C0144B">
        <w:rPr>
          <w:rFonts w:cs="Times New Roman"/>
          <w:bCs/>
        </w:rPr>
        <w:t>.</w:t>
      </w:r>
      <w:r w:rsidRPr="00C0144B">
        <w:rPr>
          <w:rFonts w:cs="Times New Roman"/>
          <w:bCs/>
        </w:rPr>
        <w:t>3</w:t>
      </w:r>
      <w:r w:rsidRPr="00C0144B">
        <w:tab/>
      </w:r>
      <w:r w:rsidR="009A0FBE" w:rsidRPr="00C0144B">
        <w:t xml:space="preserve">Problems of Existing System </w:t>
      </w:r>
      <w:r>
        <w:rPr>
          <w:webHidden/>
        </w:rPr>
        <w:tab/>
      </w:r>
      <w:r w:rsidR="007F6628">
        <w:rPr>
          <w:b/>
          <w:bCs/>
          <w:webHidden/>
        </w:rPr>
        <w:t>Error! Bookmark not defined.</w:t>
      </w:r>
    </w:p>
    <w:p w14:paraId="1734E69A" w14:textId="15D4923E" w:rsidR="00575B0A" w:rsidRPr="001B32CA" w:rsidRDefault="00575B0A">
      <w:pPr>
        <w:pStyle w:val="TOC2"/>
        <w:rPr>
          <w:rStyle w:val="Hyperlink"/>
        </w:rPr>
      </w:pPr>
      <w:r w:rsidRPr="00C0144B">
        <w:rPr>
          <w:rStyle w:val="Hyperlink"/>
        </w:rPr>
        <w:t>CH</w:t>
      </w:r>
      <w:r w:rsidRPr="00C0144B">
        <w:rPr>
          <w:rStyle w:val="Hyperlink"/>
        </w:rPr>
        <w:t>A</w:t>
      </w:r>
      <w:r w:rsidRPr="00C0144B">
        <w:rPr>
          <w:rStyle w:val="Hyperlink"/>
        </w:rPr>
        <w:t>PT</w:t>
      </w:r>
      <w:r w:rsidRPr="00C0144B">
        <w:rPr>
          <w:rStyle w:val="Hyperlink"/>
        </w:rPr>
        <w:t>E</w:t>
      </w:r>
      <w:r w:rsidRPr="00C0144B">
        <w:rPr>
          <w:rStyle w:val="Hyperlink"/>
        </w:rPr>
        <w:t>R</w:t>
      </w:r>
      <w:r w:rsidRPr="00C0144B">
        <w:rPr>
          <w:rStyle w:val="Hyperlink"/>
        </w:rPr>
        <w:t xml:space="preserve"> </w:t>
      </w:r>
      <w:r w:rsidRPr="00C0144B">
        <w:rPr>
          <w:rStyle w:val="Hyperlink"/>
        </w:rPr>
        <w:t>II</w:t>
      </w:r>
      <w:r w:rsidRPr="00C0144B">
        <w:rPr>
          <w:rStyle w:val="Hyperlink"/>
        </w:rPr>
        <w:tab/>
      </w:r>
      <w:r w:rsidR="004815F5" w:rsidRPr="004815F5">
        <w:t>Background</w:t>
      </w:r>
      <w:r w:rsidR="008E7012">
        <w:t xml:space="preserve"> sTUD</w:t>
      </w:r>
      <w:r w:rsidR="00C113E8">
        <w:t>y</w:t>
      </w:r>
    </w:p>
    <w:p w14:paraId="637F5D83" w14:textId="5C485A0A" w:rsidR="00575B0A" w:rsidRDefault="00575B0A">
      <w:pPr>
        <w:pStyle w:val="TOC4"/>
        <w:rPr>
          <w:rFonts w:asciiTheme="minorHAnsi" w:hAnsiTheme="minorHAnsi" w:cstheme="minorBidi"/>
          <w:sz w:val="22"/>
          <w:szCs w:val="22"/>
        </w:rPr>
      </w:pPr>
      <w:r w:rsidRPr="00C0144B">
        <w:rPr>
          <w:rFonts w:cs="Times New Roman"/>
          <w:bCs/>
        </w:rPr>
        <w:t>2.</w:t>
      </w:r>
      <w:r w:rsidRPr="00C0144B">
        <w:rPr>
          <w:rFonts w:cs="Times New Roman"/>
          <w:bCs/>
        </w:rPr>
        <w:t>1</w:t>
      </w:r>
      <w:r w:rsidRPr="00C0144B">
        <w:tab/>
      </w:r>
      <w:r w:rsidR="001B32CA" w:rsidRPr="00C0144B">
        <w:t>Proposed System</w:t>
      </w:r>
      <w:r>
        <w:rPr>
          <w:webHidden/>
        </w:rPr>
        <w:tab/>
      </w:r>
      <w:r w:rsidR="007F6628">
        <w:rPr>
          <w:b/>
          <w:bCs/>
          <w:webHidden/>
        </w:rPr>
        <w:t>Error! Bookmark not defined.</w:t>
      </w:r>
    </w:p>
    <w:p w14:paraId="283353F1" w14:textId="58B0EA76" w:rsidR="00575B0A" w:rsidRDefault="00575B0A">
      <w:pPr>
        <w:pStyle w:val="TOC4"/>
        <w:rPr>
          <w:rFonts w:asciiTheme="minorHAnsi" w:hAnsiTheme="minorHAnsi" w:cstheme="minorBidi"/>
          <w:sz w:val="22"/>
          <w:szCs w:val="22"/>
        </w:rPr>
      </w:pPr>
      <w:r w:rsidRPr="00C0144B">
        <w:rPr>
          <w:rFonts w:cs="Times New Roman"/>
          <w:bCs/>
        </w:rPr>
        <w:t>2.2</w:t>
      </w:r>
      <w:r w:rsidRPr="00C0144B">
        <w:tab/>
      </w:r>
      <w:r w:rsidR="001B32CA" w:rsidRPr="00C0144B">
        <w:t>Our Proposal</w:t>
      </w:r>
      <w:r>
        <w:rPr>
          <w:webHidden/>
        </w:rPr>
        <w:tab/>
      </w:r>
      <w:r w:rsidR="007F6628">
        <w:rPr>
          <w:webHidden/>
        </w:rPr>
        <w:t>0</w:t>
      </w:r>
    </w:p>
    <w:p w14:paraId="542806DD" w14:textId="32734BEF" w:rsidR="00575B0A" w:rsidRDefault="004815F5">
      <w:pPr>
        <w:pStyle w:val="TOC4"/>
        <w:rPr>
          <w:rFonts w:asciiTheme="minorHAnsi" w:hAnsiTheme="minorHAnsi" w:cstheme="minorBidi"/>
          <w:sz w:val="22"/>
          <w:szCs w:val="22"/>
        </w:rPr>
      </w:pPr>
      <w:r w:rsidRPr="00C0144B">
        <w:rPr>
          <w:rFonts w:cs="Times New Roman"/>
          <w:bCs/>
        </w:rPr>
        <w:t>2.</w:t>
      </w:r>
      <w:r w:rsidRPr="00C0144B">
        <w:t>2</w:t>
      </w:r>
      <w:r w:rsidRPr="00C0144B">
        <w:t>.</w:t>
      </w:r>
      <w:r w:rsidRPr="00C0144B">
        <w:t>1</w:t>
      </w:r>
      <w:r w:rsidR="00575B0A" w:rsidRPr="00C0144B">
        <w:tab/>
      </w:r>
      <w:r w:rsidRPr="00C0144B">
        <w:t>Why is our system better</w:t>
      </w:r>
      <w:r w:rsidR="00575B0A">
        <w:rPr>
          <w:webHidden/>
        </w:rPr>
        <w:tab/>
      </w:r>
      <w:r w:rsidR="007F6628">
        <w:rPr>
          <w:b/>
          <w:bCs/>
          <w:webHidden/>
        </w:rPr>
        <w:t>Error! Bookmark not defined.</w:t>
      </w:r>
    </w:p>
    <w:p w14:paraId="1E9C1C9C" w14:textId="77F053E2" w:rsidR="00575B0A" w:rsidRDefault="004815F5">
      <w:pPr>
        <w:pStyle w:val="TOC5"/>
        <w:rPr>
          <w:rFonts w:asciiTheme="minorHAnsi" w:eastAsiaTheme="minorEastAsia" w:hAnsiTheme="minorHAnsi" w:cstheme="minorBidi"/>
          <w:sz w:val="22"/>
          <w:szCs w:val="22"/>
        </w:rPr>
      </w:pPr>
      <w:r w:rsidRPr="00C0144B">
        <w:t>2.2</w:t>
      </w:r>
      <w:r w:rsidR="00575B0A" w:rsidRPr="00C0144B">
        <w:t>.1</w:t>
      </w:r>
      <w:r w:rsidRPr="00C0144B">
        <w:t>.1</w:t>
      </w:r>
      <w:r w:rsidR="00575B0A" w:rsidRPr="00C0144B">
        <w:tab/>
      </w:r>
      <w:r w:rsidRPr="00C0144B">
        <w:t>Admin</w:t>
      </w:r>
      <w:r w:rsidR="00575B0A">
        <w:rPr>
          <w:webHidden/>
        </w:rPr>
        <w:tab/>
      </w:r>
      <w:r w:rsidR="007F6628">
        <w:rPr>
          <w:b/>
          <w:bCs/>
          <w:webHidden/>
        </w:rPr>
        <w:t>Error! Bookmark not defined.</w:t>
      </w:r>
    </w:p>
    <w:p w14:paraId="66025BB8" w14:textId="2D550C70" w:rsidR="00575B0A" w:rsidRDefault="004815F5">
      <w:pPr>
        <w:pStyle w:val="TOC5"/>
      </w:pPr>
      <w:r w:rsidRPr="00C0144B">
        <w:t>2.3.1.2</w:t>
      </w:r>
      <w:r w:rsidRPr="00C0144B">
        <w:tab/>
        <w:t>Student</w:t>
      </w:r>
      <w:r w:rsidR="00575B0A">
        <w:rPr>
          <w:webHidden/>
        </w:rPr>
        <w:tab/>
      </w:r>
      <w:r w:rsidR="007F6628">
        <w:rPr>
          <w:b/>
          <w:bCs/>
          <w:webHidden/>
        </w:rPr>
        <w:t>Error! Bookmark not defined.</w:t>
      </w:r>
    </w:p>
    <w:p w14:paraId="5BBE2B56" w14:textId="7A092516" w:rsidR="004815F5" w:rsidRPr="004815F5" w:rsidRDefault="004815F5" w:rsidP="004815F5">
      <w:pPr>
        <w:pStyle w:val="TOC5"/>
      </w:pPr>
      <w:r w:rsidRPr="00C0144B">
        <w:t>2.3.1.3</w:t>
      </w:r>
      <w:r w:rsidRPr="00C0144B">
        <w:tab/>
        <w:t>Teacher</w:t>
      </w:r>
      <w:r w:rsidRPr="004815F5">
        <w:rPr>
          <w:webHidden/>
        </w:rPr>
        <w:tab/>
      </w:r>
      <w:r w:rsidR="007F6628">
        <w:rPr>
          <w:b/>
          <w:bCs/>
          <w:webHidden/>
        </w:rPr>
        <w:t>Error! Bookmark not defined.</w:t>
      </w:r>
    </w:p>
    <w:p w14:paraId="1370717B" w14:textId="77777777" w:rsidR="004815F5" w:rsidRPr="004815F5" w:rsidRDefault="004815F5" w:rsidP="004815F5">
      <w:pPr>
        <w:pStyle w:val="10Normal01-FirstParagraph"/>
      </w:pPr>
    </w:p>
    <w:p w14:paraId="3687307A" w14:textId="714E3E27" w:rsidR="00575B0A" w:rsidRDefault="00575B0A">
      <w:pPr>
        <w:pStyle w:val="TOC2"/>
        <w:rPr>
          <w:rFonts w:asciiTheme="minorHAnsi" w:eastAsiaTheme="minorEastAsia" w:hAnsiTheme="minorHAnsi" w:cstheme="minorBidi"/>
          <w:b w:val="0"/>
          <w:bCs w:val="0"/>
          <w:caps w:val="0"/>
          <w:sz w:val="22"/>
          <w:szCs w:val="22"/>
        </w:rPr>
      </w:pPr>
      <w:r w:rsidRPr="00C0144B">
        <w:t>CH</w:t>
      </w:r>
      <w:r w:rsidRPr="00C0144B">
        <w:t>A</w:t>
      </w:r>
      <w:r w:rsidRPr="00C0144B">
        <w:t>PTER</w:t>
      </w:r>
      <w:r w:rsidRPr="00C0144B">
        <w:t xml:space="preserve"> </w:t>
      </w:r>
      <w:r w:rsidRPr="00C0144B">
        <w:t>III</w:t>
      </w:r>
      <w:r w:rsidRPr="00C0144B">
        <w:tab/>
        <w:t>Methodology</w:t>
      </w:r>
    </w:p>
    <w:p w14:paraId="7B5B76F5" w14:textId="38EB4EDF" w:rsidR="00575B0A" w:rsidRDefault="00575B0A">
      <w:pPr>
        <w:pStyle w:val="TOC4"/>
      </w:pPr>
      <w:r w:rsidRPr="00C0144B">
        <w:rPr>
          <w:rFonts w:cs="Times New Roman"/>
          <w:bCs/>
        </w:rPr>
        <w:t>3.1</w:t>
      </w:r>
      <w:r w:rsidRPr="00C0144B">
        <w:tab/>
      </w:r>
      <w:r w:rsidR="00BD454C" w:rsidRPr="00C0144B">
        <w:t>Software/Application Development Life Cycle</w:t>
      </w:r>
      <w:r>
        <w:rPr>
          <w:webHidden/>
        </w:rPr>
        <w:tab/>
      </w:r>
      <w:r w:rsidR="00E75E06">
        <w:rPr>
          <w:webHidden/>
        </w:rPr>
        <w:t xml:space="preserve">     </w:t>
      </w:r>
      <w:r w:rsidR="007F6628">
        <w:rPr>
          <w:b/>
          <w:bCs/>
          <w:webHidden/>
        </w:rPr>
        <w:t>Error! Bookmark not defined.</w:t>
      </w:r>
    </w:p>
    <w:p w14:paraId="5E5BF7F4" w14:textId="2C5C3AF3" w:rsidR="00BD454C" w:rsidRPr="00BD454C" w:rsidRDefault="00BD454C" w:rsidP="00BD454C">
      <w:pPr>
        <w:pStyle w:val="TOC5"/>
      </w:pPr>
      <w:r w:rsidRPr="00C0144B">
        <w:t>3.1.1</w:t>
      </w:r>
      <w:r w:rsidRPr="00C0144B">
        <w:tab/>
        <w:t>Requirement collection and analysis</w:t>
      </w:r>
      <w:r w:rsidRPr="00BD454C">
        <w:rPr>
          <w:webHidden/>
        </w:rPr>
        <w:tab/>
      </w:r>
      <w:r w:rsidR="007F6628">
        <w:rPr>
          <w:b/>
          <w:bCs/>
          <w:webHidden/>
        </w:rPr>
        <w:t>Error! Bookmark not defined.</w:t>
      </w:r>
    </w:p>
    <w:p w14:paraId="09442795" w14:textId="1CF5467F" w:rsidR="00BD454C" w:rsidRPr="00BD454C" w:rsidRDefault="00BD454C" w:rsidP="00BD454C">
      <w:pPr>
        <w:pStyle w:val="TOC5"/>
      </w:pPr>
      <w:r w:rsidRPr="00C0144B">
        <w:t>3.1.2</w:t>
      </w:r>
      <w:r w:rsidRPr="00C0144B">
        <w:tab/>
        <w:t>Feasibility study</w:t>
      </w:r>
      <w:r w:rsidR="00E75E06" w:rsidRPr="00C0144B">
        <w:t xml:space="preserve">                                </w:t>
      </w:r>
      <w:r w:rsidRPr="00BD454C">
        <w:rPr>
          <w:webHidden/>
        </w:rPr>
        <w:tab/>
      </w:r>
      <w:r w:rsidR="007F6628">
        <w:rPr>
          <w:b/>
          <w:bCs/>
          <w:webHidden/>
        </w:rPr>
        <w:t>Error! Bookmark not defined.</w:t>
      </w:r>
    </w:p>
    <w:p w14:paraId="67A5CAA5" w14:textId="2CF1737D" w:rsidR="00BD454C" w:rsidRPr="00BD454C" w:rsidRDefault="00BD454C" w:rsidP="00BD454C">
      <w:pPr>
        <w:pStyle w:val="TOC5"/>
      </w:pPr>
      <w:r w:rsidRPr="00C0144B">
        <w:t>3.1.3</w:t>
      </w:r>
      <w:r w:rsidRPr="00C0144B">
        <w:tab/>
        <w:t>Teacher</w:t>
      </w:r>
      <w:r w:rsidRPr="00BD454C">
        <w:rPr>
          <w:webHidden/>
        </w:rPr>
        <w:tab/>
      </w:r>
      <w:r w:rsidR="007F6628">
        <w:rPr>
          <w:b/>
          <w:bCs/>
          <w:webHidden/>
        </w:rPr>
        <w:t>Error! Bookmark not defined.</w:t>
      </w:r>
    </w:p>
    <w:p w14:paraId="38EB34C8" w14:textId="158A0623" w:rsidR="00BD454C" w:rsidRPr="00BD454C" w:rsidRDefault="00BD454C" w:rsidP="00BD454C">
      <w:pPr>
        <w:pStyle w:val="TOC5"/>
      </w:pPr>
      <w:r w:rsidRPr="00C0144B">
        <w:t>3.1</w:t>
      </w:r>
      <w:r w:rsidR="000C14D9" w:rsidRPr="00C0144B">
        <w:t>.4</w:t>
      </w:r>
      <w:r w:rsidRPr="00C0144B">
        <w:tab/>
        <w:t>Admin</w:t>
      </w:r>
      <w:r w:rsidRPr="00BD454C">
        <w:rPr>
          <w:webHidden/>
        </w:rPr>
        <w:tab/>
      </w:r>
      <w:r w:rsidR="007F6628">
        <w:rPr>
          <w:b/>
          <w:bCs/>
          <w:webHidden/>
        </w:rPr>
        <w:t>Error! Bookmark not defined.</w:t>
      </w:r>
    </w:p>
    <w:p w14:paraId="3254BDC4" w14:textId="3C9A71E6" w:rsidR="00BD454C" w:rsidRPr="00BD454C" w:rsidRDefault="00BD454C" w:rsidP="00BD454C">
      <w:pPr>
        <w:pStyle w:val="TOC5"/>
      </w:pPr>
      <w:r w:rsidRPr="00C0144B">
        <w:t>3.1.</w:t>
      </w:r>
      <w:r w:rsidR="000C14D9" w:rsidRPr="00C0144B">
        <w:t>5</w:t>
      </w:r>
      <w:r w:rsidRPr="00C0144B">
        <w:tab/>
        <w:t>Student</w:t>
      </w:r>
      <w:r w:rsidRPr="00BD454C">
        <w:rPr>
          <w:webHidden/>
        </w:rPr>
        <w:tab/>
      </w:r>
      <w:r w:rsidR="007F6628">
        <w:rPr>
          <w:b/>
          <w:bCs/>
          <w:webHidden/>
        </w:rPr>
        <w:t>Error! Bookmark not defined.</w:t>
      </w:r>
    </w:p>
    <w:p w14:paraId="7800CB43" w14:textId="25C8EBE0" w:rsidR="00BD454C" w:rsidRPr="00BD454C" w:rsidRDefault="00BD454C" w:rsidP="00BD454C">
      <w:pPr>
        <w:pStyle w:val="TOC5"/>
      </w:pPr>
      <w:r w:rsidRPr="00C0144B">
        <w:t>3.1.</w:t>
      </w:r>
      <w:r w:rsidR="000C14D9" w:rsidRPr="00C0144B">
        <w:t>6</w:t>
      </w:r>
      <w:r w:rsidRPr="00C0144B">
        <w:tab/>
        <w:t>Teacher</w:t>
      </w:r>
      <w:r w:rsidRPr="00BD454C">
        <w:rPr>
          <w:webHidden/>
        </w:rPr>
        <w:tab/>
      </w:r>
      <w:r w:rsidR="007F6628">
        <w:rPr>
          <w:b/>
          <w:bCs/>
          <w:webHidden/>
        </w:rPr>
        <w:t>Error! Bookmark not defined.</w:t>
      </w:r>
    </w:p>
    <w:p w14:paraId="5182B8FB" w14:textId="0A411155" w:rsidR="00BD454C" w:rsidRPr="00BD454C" w:rsidRDefault="00BD454C" w:rsidP="00BD454C">
      <w:pPr>
        <w:pStyle w:val="TOC5"/>
      </w:pPr>
      <w:r w:rsidRPr="00C0144B">
        <w:t>3.1</w:t>
      </w:r>
      <w:r w:rsidR="000C14D9" w:rsidRPr="00C0144B">
        <w:t>.7</w:t>
      </w:r>
      <w:r w:rsidRPr="00C0144B">
        <w:tab/>
        <w:t>Admin</w:t>
      </w:r>
      <w:r w:rsidRPr="00BD454C">
        <w:rPr>
          <w:webHidden/>
        </w:rPr>
        <w:tab/>
      </w:r>
      <w:r w:rsidR="007F6628">
        <w:rPr>
          <w:b/>
          <w:bCs/>
          <w:webHidden/>
        </w:rPr>
        <w:t>Error! Bookmark not defined.</w:t>
      </w:r>
    </w:p>
    <w:p w14:paraId="59E83C2A" w14:textId="5FB51317" w:rsidR="00575B0A" w:rsidRDefault="000C14D9" w:rsidP="00D31C6F">
      <w:pPr>
        <w:pStyle w:val="TOC4"/>
        <w:ind w:left="0" w:firstLine="0"/>
        <w:rPr>
          <w:rFonts w:asciiTheme="minorHAnsi" w:hAnsiTheme="minorHAnsi" w:cstheme="minorBidi"/>
          <w:sz w:val="22"/>
          <w:szCs w:val="22"/>
        </w:rPr>
      </w:pPr>
      <w:r w:rsidRPr="00C0144B">
        <w:rPr>
          <w:rFonts w:cs="Times New Roman"/>
          <w:bCs/>
        </w:rPr>
        <w:t>3.</w:t>
      </w:r>
      <w:r w:rsidRPr="00C0144B">
        <w:t>2</w:t>
      </w:r>
      <w:r w:rsidR="00575B0A" w:rsidRPr="00C0144B">
        <w:tab/>
      </w:r>
      <w:r w:rsidRPr="00C0144B">
        <w:t>Gantt Chart</w:t>
      </w:r>
      <w:r w:rsidR="00575B0A">
        <w:rPr>
          <w:webHidden/>
        </w:rPr>
        <w:tab/>
      </w:r>
      <w:r w:rsidR="007F6628">
        <w:rPr>
          <w:b/>
          <w:bCs/>
          <w:webHidden/>
        </w:rPr>
        <w:t>Error! Bookmark not defined.</w:t>
      </w:r>
    </w:p>
    <w:p w14:paraId="3D590D7F" w14:textId="4D602536" w:rsidR="00575B0A" w:rsidRDefault="00575B0A">
      <w:pPr>
        <w:pStyle w:val="TOC2"/>
        <w:rPr>
          <w:rFonts w:asciiTheme="minorHAnsi" w:eastAsiaTheme="minorEastAsia" w:hAnsiTheme="minorHAnsi" w:cstheme="minorBidi"/>
          <w:b w:val="0"/>
          <w:bCs w:val="0"/>
          <w:caps w:val="0"/>
          <w:sz w:val="22"/>
          <w:szCs w:val="22"/>
        </w:rPr>
      </w:pPr>
      <w:r w:rsidRPr="00C0144B">
        <w:t>CHAPTER IV</w:t>
      </w:r>
      <w:r w:rsidRPr="00C0144B">
        <w:tab/>
      </w:r>
      <w:r w:rsidR="000C14D9" w:rsidRPr="000C14D9">
        <w:t>Requirement Engineering</w:t>
      </w:r>
    </w:p>
    <w:p w14:paraId="1C678CBE" w14:textId="413477A7" w:rsidR="00575B0A" w:rsidRDefault="00575B0A">
      <w:pPr>
        <w:pStyle w:val="TOC4"/>
        <w:rPr>
          <w:rFonts w:asciiTheme="minorHAnsi" w:hAnsiTheme="minorHAnsi" w:cstheme="minorBidi"/>
          <w:sz w:val="22"/>
          <w:szCs w:val="22"/>
        </w:rPr>
      </w:pPr>
      <w:r w:rsidRPr="00C0144B">
        <w:rPr>
          <w:rFonts w:cs="Times New Roman"/>
          <w:bCs/>
        </w:rPr>
        <w:t>4.1</w:t>
      </w:r>
      <w:r w:rsidRPr="00C0144B">
        <w:tab/>
        <w:t>Introduction</w:t>
      </w:r>
      <w:r>
        <w:rPr>
          <w:webHidden/>
        </w:rPr>
        <w:tab/>
      </w:r>
      <w:r w:rsidR="007F6628">
        <w:rPr>
          <w:b/>
          <w:bCs/>
          <w:webHidden/>
        </w:rPr>
        <w:t>Error! Bookmark not defined.</w:t>
      </w:r>
    </w:p>
    <w:p w14:paraId="5EB3913B" w14:textId="0B724620" w:rsidR="00467B16" w:rsidRPr="00467B16" w:rsidRDefault="00575B0A" w:rsidP="00467B16">
      <w:pPr>
        <w:pStyle w:val="TOC4"/>
      </w:pPr>
      <w:r w:rsidRPr="00C0144B">
        <w:rPr>
          <w:rFonts w:cs="Times New Roman"/>
          <w:bCs/>
        </w:rPr>
        <w:t>4.2</w:t>
      </w:r>
      <w:r w:rsidRPr="00C0144B">
        <w:tab/>
      </w:r>
      <w:r w:rsidR="00D31C6F" w:rsidRPr="00C0144B">
        <w:t>Requirements Engineering Process Model</w:t>
      </w:r>
      <w:r>
        <w:rPr>
          <w:webHidden/>
        </w:rPr>
        <w:tab/>
      </w:r>
      <w:r w:rsidR="007F6628">
        <w:rPr>
          <w:b/>
          <w:bCs/>
          <w:webHidden/>
        </w:rPr>
        <w:t>Error! Bookmark not defined.</w:t>
      </w:r>
    </w:p>
    <w:p w14:paraId="4ADB35F0" w14:textId="414190C1" w:rsidR="00575B0A" w:rsidRDefault="00575B0A">
      <w:pPr>
        <w:pStyle w:val="TOC5"/>
        <w:rPr>
          <w:rFonts w:asciiTheme="minorHAnsi" w:eastAsiaTheme="minorEastAsia" w:hAnsiTheme="minorHAnsi" w:cstheme="minorBidi"/>
          <w:sz w:val="22"/>
          <w:szCs w:val="22"/>
        </w:rPr>
      </w:pPr>
      <w:r w:rsidRPr="00C0144B">
        <w:t>4.2.1</w:t>
      </w:r>
      <w:r w:rsidRPr="00C0144B">
        <w:tab/>
      </w:r>
      <w:r w:rsidR="00D31C6F" w:rsidRPr="00C0144B">
        <w:t>Requirement Analysis/Elicitation</w:t>
      </w:r>
      <w:r>
        <w:rPr>
          <w:webHidden/>
        </w:rPr>
        <w:tab/>
      </w:r>
      <w:r w:rsidR="007F6628">
        <w:rPr>
          <w:b/>
          <w:bCs/>
          <w:webHidden/>
        </w:rPr>
        <w:t>Error! Bookmark not defined.</w:t>
      </w:r>
    </w:p>
    <w:p w14:paraId="05B5E500" w14:textId="544FAAFA" w:rsidR="00467B16" w:rsidRDefault="00575B0A" w:rsidP="00467B16">
      <w:pPr>
        <w:pStyle w:val="TOC5"/>
      </w:pPr>
      <w:r w:rsidRPr="00C0144B">
        <w:t>4.2.2</w:t>
      </w:r>
      <w:r w:rsidRPr="00C0144B">
        <w:tab/>
      </w:r>
      <w:r w:rsidR="00D31C6F" w:rsidRPr="00C0144B">
        <w:t>Requirement Specification</w:t>
      </w:r>
      <w:r>
        <w:rPr>
          <w:webHidden/>
        </w:rPr>
        <w:tab/>
      </w:r>
      <w:r w:rsidR="007F6628">
        <w:rPr>
          <w:b/>
          <w:bCs/>
          <w:webHidden/>
        </w:rPr>
        <w:t>Error! Bookmark not defined.</w:t>
      </w:r>
    </w:p>
    <w:p w14:paraId="708C40DF" w14:textId="46795ADA" w:rsidR="00467B16" w:rsidRPr="00467B16" w:rsidRDefault="00467B16" w:rsidP="00467B16">
      <w:pPr>
        <w:pStyle w:val="TOC5"/>
      </w:pPr>
      <w:r w:rsidRPr="00C0144B">
        <w:t>4.2.3</w:t>
      </w:r>
      <w:r w:rsidRPr="00C0144B">
        <w:tab/>
        <w:t>Requirement Validation</w:t>
      </w:r>
      <w:r w:rsidRPr="00467B16">
        <w:rPr>
          <w:webHidden/>
        </w:rPr>
        <w:tab/>
      </w:r>
      <w:r w:rsidR="007F6628">
        <w:rPr>
          <w:b/>
          <w:bCs/>
          <w:webHidden/>
        </w:rPr>
        <w:t>Error! Bookmark not defined.</w:t>
      </w:r>
    </w:p>
    <w:p w14:paraId="612492B0" w14:textId="2DD4F70D" w:rsidR="00575B0A" w:rsidRDefault="00575B0A">
      <w:pPr>
        <w:pStyle w:val="TOC4"/>
        <w:rPr>
          <w:rFonts w:asciiTheme="minorHAnsi" w:hAnsiTheme="minorHAnsi" w:cstheme="minorBidi"/>
          <w:sz w:val="22"/>
          <w:szCs w:val="22"/>
        </w:rPr>
      </w:pPr>
      <w:r w:rsidRPr="00C0144B">
        <w:rPr>
          <w:rFonts w:cs="Times New Roman"/>
          <w:bCs/>
        </w:rPr>
        <w:lastRenderedPageBreak/>
        <w:t>4.3</w:t>
      </w:r>
      <w:r w:rsidRPr="00C0144B">
        <w:tab/>
      </w:r>
      <w:r w:rsidR="00467B16" w:rsidRPr="00C0144B">
        <w:t>Stakeholders of Smart Classroom &amp; Notice Management System</w:t>
      </w:r>
      <w:r>
        <w:rPr>
          <w:webHidden/>
        </w:rPr>
        <w:tab/>
      </w:r>
      <w:r w:rsidR="007F6628">
        <w:rPr>
          <w:b/>
          <w:bCs/>
          <w:webHidden/>
        </w:rPr>
        <w:t>Error! Bookmark not defined.</w:t>
      </w:r>
    </w:p>
    <w:p w14:paraId="531C5E3A" w14:textId="7C997083" w:rsidR="00575B0A" w:rsidRDefault="00575B0A">
      <w:pPr>
        <w:pStyle w:val="TOC4"/>
      </w:pPr>
      <w:r w:rsidRPr="00C0144B">
        <w:rPr>
          <w:rFonts w:cs="Times New Roman"/>
          <w:bCs/>
        </w:rPr>
        <w:t>4.4</w:t>
      </w:r>
      <w:r w:rsidRPr="00C0144B">
        <w:tab/>
      </w:r>
      <w:r w:rsidR="00467B16" w:rsidRPr="00C0144B">
        <w:t>Feasibility Study</w:t>
      </w:r>
      <w:r>
        <w:rPr>
          <w:webHidden/>
        </w:rPr>
        <w:tab/>
      </w:r>
      <w:r w:rsidR="007F6628">
        <w:rPr>
          <w:b/>
          <w:bCs/>
          <w:webHidden/>
        </w:rPr>
        <w:t>Error! Bookmark not defined.</w:t>
      </w:r>
    </w:p>
    <w:p w14:paraId="603F8062" w14:textId="1F8F52E6" w:rsidR="00467B16" w:rsidRPr="00467B16" w:rsidRDefault="00467B16" w:rsidP="00467B16">
      <w:pPr>
        <w:pStyle w:val="TOC4"/>
      </w:pPr>
      <w:r w:rsidRPr="00C0144B">
        <w:t>4.5</w:t>
      </w:r>
      <w:r w:rsidRPr="00C0144B">
        <w:tab/>
        <w:t>Objectives of Feasibility Study</w:t>
      </w:r>
      <w:r w:rsidRPr="00467B16">
        <w:rPr>
          <w:webHidden/>
        </w:rPr>
        <w:tab/>
      </w:r>
      <w:r w:rsidR="007F6628">
        <w:rPr>
          <w:b/>
          <w:bCs/>
          <w:webHidden/>
        </w:rPr>
        <w:t>Error! Bookmark not defined.</w:t>
      </w:r>
    </w:p>
    <w:p w14:paraId="194AA8EE" w14:textId="77777777" w:rsidR="00467B16" w:rsidRPr="00467B16" w:rsidRDefault="00467B16" w:rsidP="00467B16">
      <w:pPr>
        <w:pStyle w:val="10Normal01-FirstParagraph"/>
      </w:pPr>
    </w:p>
    <w:p w14:paraId="642F0873" w14:textId="77777777" w:rsidR="00467B16" w:rsidRPr="00467B16" w:rsidRDefault="00467B16" w:rsidP="00467B16">
      <w:pPr>
        <w:pStyle w:val="10Normal01-FirstParagraph"/>
      </w:pPr>
    </w:p>
    <w:p w14:paraId="0257AD51" w14:textId="4330B29B" w:rsidR="00575B0A" w:rsidRDefault="00575B0A">
      <w:pPr>
        <w:pStyle w:val="TOC2"/>
        <w:rPr>
          <w:rFonts w:asciiTheme="minorHAnsi" w:eastAsiaTheme="minorEastAsia" w:hAnsiTheme="minorHAnsi" w:cstheme="minorBidi"/>
          <w:b w:val="0"/>
          <w:bCs w:val="0"/>
          <w:caps w:val="0"/>
          <w:sz w:val="22"/>
          <w:szCs w:val="22"/>
        </w:rPr>
      </w:pPr>
      <w:r w:rsidRPr="00C0144B">
        <w:t>CHAPTE</w:t>
      </w:r>
      <w:r w:rsidRPr="00C0144B">
        <w:t>R</w:t>
      </w:r>
      <w:r w:rsidRPr="00C0144B">
        <w:t xml:space="preserve"> V</w:t>
      </w:r>
      <w:r w:rsidRPr="00C0144B">
        <w:tab/>
      </w:r>
      <w:r w:rsidR="006F30C9" w:rsidRPr="006F30C9">
        <w:t>System Analysis</w:t>
      </w:r>
    </w:p>
    <w:p w14:paraId="78A0B285" w14:textId="4E9B91E6" w:rsidR="00575B0A" w:rsidRDefault="00575B0A">
      <w:pPr>
        <w:pStyle w:val="TOC4"/>
        <w:rPr>
          <w:rFonts w:asciiTheme="minorHAnsi" w:hAnsiTheme="minorHAnsi" w:cstheme="minorBidi"/>
          <w:sz w:val="22"/>
          <w:szCs w:val="22"/>
        </w:rPr>
      </w:pPr>
      <w:r w:rsidRPr="00C0144B">
        <w:rPr>
          <w:rFonts w:cs="Times New Roman"/>
          <w:bCs/>
        </w:rPr>
        <w:t>5.1</w:t>
      </w:r>
      <w:r w:rsidRPr="00C0144B">
        <w:tab/>
      </w:r>
      <w:r w:rsidR="006F30C9" w:rsidRPr="00C0144B">
        <w:t>Functional requirements</w:t>
      </w:r>
      <w:r>
        <w:rPr>
          <w:webHidden/>
        </w:rPr>
        <w:tab/>
      </w:r>
      <w:r w:rsidR="007F6628">
        <w:rPr>
          <w:b/>
          <w:bCs/>
          <w:webHidden/>
        </w:rPr>
        <w:t>Error! Bookmark not defined.</w:t>
      </w:r>
    </w:p>
    <w:p w14:paraId="47ED9E11" w14:textId="3B7C161D" w:rsidR="00575B0A" w:rsidRDefault="00575B0A">
      <w:pPr>
        <w:pStyle w:val="TOC4"/>
      </w:pPr>
      <w:r w:rsidRPr="00C0144B">
        <w:rPr>
          <w:rFonts w:cs="Times New Roman"/>
          <w:bCs/>
        </w:rPr>
        <w:t>5.2</w:t>
      </w:r>
      <w:r w:rsidRPr="00C0144B">
        <w:tab/>
      </w:r>
      <w:r w:rsidR="006F30C9" w:rsidRPr="00C0144B">
        <w:t>Administrators</w:t>
      </w:r>
      <w:r>
        <w:rPr>
          <w:webHidden/>
        </w:rPr>
        <w:tab/>
      </w:r>
      <w:r w:rsidR="007F6628">
        <w:rPr>
          <w:b/>
          <w:bCs/>
          <w:webHidden/>
        </w:rPr>
        <w:t>Error! Bookmark not defined.</w:t>
      </w:r>
    </w:p>
    <w:p w14:paraId="259CEEDD" w14:textId="3528F919" w:rsidR="006F30C9" w:rsidRPr="006F30C9" w:rsidRDefault="006F30C9" w:rsidP="006F30C9">
      <w:pPr>
        <w:pStyle w:val="TOC5"/>
      </w:pPr>
      <w:r w:rsidRPr="00C0144B">
        <w:t>5.2.1</w:t>
      </w:r>
      <w:r w:rsidRPr="00C0144B">
        <w:tab/>
        <w:t>Scrap, products Pricing Information</w:t>
      </w:r>
      <w:r w:rsidRPr="006F30C9">
        <w:rPr>
          <w:webHidden/>
        </w:rPr>
        <w:tab/>
      </w:r>
      <w:r w:rsidR="007F6628">
        <w:rPr>
          <w:b/>
          <w:bCs/>
          <w:webHidden/>
        </w:rPr>
        <w:t>Error! Bookmark not defined.</w:t>
      </w:r>
    </w:p>
    <w:p w14:paraId="10846583" w14:textId="35EB39C5" w:rsidR="006F30C9" w:rsidRPr="006F30C9" w:rsidRDefault="006F30C9" w:rsidP="006F30C9">
      <w:pPr>
        <w:pStyle w:val="TOC5"/>
      </w:pPr>
      <w:r w:rsidRPr="00C0144B">
        <w:t>5.2.2</w:t>
      </w:r>
      <w:r w:rsidRPr="00C0144B">
        <w:tab/>
        <w:t>Environmental Blog post</w:t>
      </w:r>
      <w:r w:rsidRPr="006F30C9">
        <w:rPr>
          <w:webHidden/>
        </w:rPr>
        <w:tab/>
      </w:r>
      <w:r w:rsidR="007F6628">
        <w:rPr>
          <w:b/>
          <w:bCs/>
          <w:webHidden/>
        </w:rPr>
        <w:t>Error! Bookmark not defined.</w:t>
      </w:r>
    </w:p>
    <w:p w14:paraId="4237022B" w14:textId="559A1A98" w:rsidR="006F30C9" w:rsidRPr="006F30C9" w:rsidRDefault="006F30C9" w:rsidP="006F30C9">
      <w:pPr>
        <w:pStyle w:val="TOC5"/>
      </w:pPr>
      <w:r w:rsidRPr="00C0144B">
        <w:t>5.2.3</w:t>
      </w:r>
      <w:r w:rsidRPr="00C0144B">
        <w:tab/>
        <w:t>Selling and Cancellation</w:t>
      </w:r>
      <w:r w:rsidRPr="006F30C9">
        <w:rPr>
          <w:webHidden/>
        </w:rPr>
        <w:tab/>
      </w:r>
      <w:r w:rsidR="007F6628">
        <w:rPr>
          <w:b/>
          <w:bCs/>
          <w:webHidden/>
        </w:rPr>
        <w:t>Error! Bookmark not defined.</w:t>
      </w:r>
    </w:p>
    <w:p w14:paraId="53359E34" w14:textId="66D56408" w:rsidR="006F30C9" w:rsidRDefault="00575B0A" w:rsidP="006F30C9">
      <w:pPr>
        <w:pStyle w:val="TOC4"/>
        <w:ind w:left="0" w:firstLine="0"/>
      </w:pPr>
      <w:r w:rsidRPr="00C0144B">
        <w:rPr>
          <w:rFonts w:cs="Times New Roman"/>
          <w:bCs/>
        </w:rPr>
        <w:t>5.3</w:t>
      </w:r>
      <w:r w:rsidRPr="00C0144B">
        <w:tab/>
      </w:r>
      <w:r w:rsidR="006F30C9" w:rsidRPr="00C0144B">
        <w:t>User</w:t>
      </w:r>
      <w:r>
        <w:rPr>
          <w:webHidden/>
        </w:rPr>
        <w:tab/>
      </w:r>
      <w:r w:rsidR="007F6628">
        <w:rPr>
          <w:b/>
          <w:bCs/>
          <w:webHidden/>
        </w:rPr>
        <w:t>Error! Bookmark not defined.</w:t>
      </w:r>
    </w:p>
    <w:p w14:paraId="06DC02AF" w14:textId="74D7D9BC" w:rsidR="006F30C9" w:rsidRPr="006F30C9" w:rsidRDefault="006F30C9" w:rsidP="006F30C9">
      <w:pPr>
        <w:pStyle w:val="TOC4"/>
      </w:pPr>
      <w:r w:rsidRPr="00C0144B">
        <w:t>5.4</w:t>
      </w:r>
      <w:r w:rsidRPr="00C0144B">
        <w:tab/>
        <w:t>Non-functional requirement</w:t>
      </w:r>
      <w:r w:rsidRPr="006F30C9">
        <w:rPr>
          <w:webHidden/>
        </w:rPr>
        <w:tab/>
      </w:r>
      <w:r w:rsidR="007F6628">
        <w:rPr>
          <w:b/>
          <w:bCs/>
          <w:webHidden/>
        </w:rPr>
        <w:t>Error! Bookmark not defined.</w:t>
      </w:r>
    </w:p>
    <w:p w14:paraId="415F9644" w14:textId="42C12AB8" w:rsidR="006F30C9" w:rsidRPr="006F30C9" w:rsidRDefault="006F30C9" w:rsidP="006F30C9">
      <w:pPr>
        <w:pStyle w:val="TOC4"/>
      </w:pPr>
      <w:r w:rsidRPr="00C0144B">
        <w:t>5.3</w:t>
      </w:r>
      <w:r w:rsidRPr="00C0144B">
        <w:tab/>
      </w:r>
      <w:r w:rsidR="00400519" w:rsidRPr="00C0144B">
        <w:t>Conclusion</w:t>
      </w:r>
      <w:r w:rsidRPr="006F30C9">
        <w:rPr>
          <w:webHidden/>
        </w:rPr>
        <w:tab/>
      </w:r>
      <w:r w:rsidR="007F6628">
        <w:rPr>
          <w:b/>
          <w:bCs/>
          <w:webHidden/>
        </w:rPr>
        <w:t>Error! Bookmark not defined.</w:t>
      </w:r>
    </w:p>
    <w:p w14:paraId="66C09334" w14:textId="005E2B87" w:rsidR="00400519" w:rsidRPr="00400519" w:rsidRDefault="00400519" w:rsidP="00400519">
      <w:pPr>
        <w:pStyle w:val="TOC2"/>
      </w:pPr>
      <w:r w:rsidRPr="00C0144B">
        <w:t>CHAPTER</w:t>
      </w:r>
      <w:r w:rsidRPr="00C0144B">
        <w:t xml:space="preserve"> </w:t>
      </w:r>
      <w:r w:rsidRPr="00C0144B">
        <w:t>Vi</w:t>
      </w:r>
      <w:r w:rsidRPr="00C0144B">
        <w:tab/>
      </w:r>
      <w:r w:rsidRPr="00400519">
        <w:t>Software Design</w:t>
      </w:r>
    </w:p>
    <w:p w14:paraId="04DC15A0" w14:textId="2D6FB8BD" w:rsidR="00400519" w:rsidRPr="00400519" w:rsidRDefault="00400519" w:rsidP="00400519">
      <w:pPr>
        <w:pStyle w:val="TOC4"/>
      </w:pPr>
      <w:r w:rsidRPr="00C0144B">
        <w:t>6.1</w:t>
      </w:r>
      <w:r w:rsidRPr="00C0144B">
        <w:tab/>
        <w:t>Software Design Description</w:t>
      </w:r>
      <w:r w:rsidRPr="00400519">
        <w:rPr>
          <w:webHidden/>
        </w:rPr>
        <w:tab/>
      </w:r>
      <w:r w:rsidR="007F6628">
        <w:rPr>
          <w:b/>
          <w:bCs/>
          <w:webHidden/>
        </w:rPr>
        <w:t>Error! Bookmark not defined.</w:t>
      </w:r>
    </w:p>
    <w:p w14:paraId="0A36458A" w14:textId="608BD56A" w:rsidR="00400519" w:rsidRPr="00400519" w:rsidRDefault="00400519" w:rsidP="00400519">
      <w:pPr>
        <w:pStyle w:val="TOC4"/>
      </w:pPr>
      <w:r w:rsidRPr="00C0144B">
        <w:t>6.2</w:t>
      </w:r>
      <w:r w:rsidRPr="00C0144B">
        <w:tab/>
        <w:t>Use Case Diagram</w:t>
      </w:r>
      <w:r w:rsidRPr="00400519">
        <w:rPr>
          <w:webHidden/>
        </w:rPr>
        <w:tab/>
      </w:r>
      <w:r w:rsidR="007F6628">
        <w:rPr>
          <w:b/>
          <w:bCs/>
          <w:webHidden/>
        </w:rPr>
        <w:t>Error! Bookmark not defined.</w:t>
      </w:r>
    </w:p>
    <w:p w14:paraId="5F166B44" w14:textId="109185E8" w:rsidR="00400519" w:rsidRPr="00400519" w:rsidRDefault="00400519" w:rsidP="00400519">
      <w:pPr>
        <w:pStyle w:val="TOC5"/>
      </w:pPr>
      <w:r w:rsidRPr="00C0144B">
        <w:t>6.2.1</w:t>
      </w:r>
      <w:r w:rsidRPr="00C0144B">
        <w:tab/>
        <w:t>Use case of Admin</w:t>
      </w:r>
      <w:r w:rsidRPr="00400519">
        <w:rPr>
          <w:webHidden/>
        </w:rPr>
        <w:tab/>
      </w:r>
      <w:r w:rsidR="007F6628">
        <w:rPr>
          <w:b/>
          <w:bCs/>
          <w:webHidden/>
        </w:rPr>
        <w:t>Error! Bookmark not defined.</w:t>
      </w:r>
    </w:p>
    <w:p w14:paraId="7A1DE904" w14:textId="3C4A01F1" w:rsidR="00400519" w:rsidRPr="00400519" w:rsidRDefault="00400519" w:rsidP="00400519">
      <w:pPr>
        <w:pStyle w:val="TOC5"/>
      </w:pPr>
      <w:r w:rsidRPr="00C0144B">
        <w:t>6.2.2</w:t>
      </w:r>
      <w:r w:rsidRPr="00C0144B">
        <w:tab/>
        <w:t>Use case of Users</w:t>
      </w:r>
      <w:r w:rsidRPr="00400519">
        <w:rPr>
          <w:webHidden/>
        </w:rPr>
        <w:tab/>
      </w:r>
      <w:r w:rsidR="007F6628">
        <w:rPr>
          <w:b/>
          <w:bCs/>
          <w:webHidden/>
        </w:rPr>
        <w:t>Error! Bookmark not defined.</w:t>
      </w:r>
    </w:p>
    <w:p w14:paraId="68812C12" w14:textId="7214D93D" w:rsidR="00400519" w:rsidRPr="00400519" w:rsidRDefault="00400519" w:rsidP="00400519">
      <w:pPr>
        <w:pStyle w:val="TOC5"/>
      </w:pPr>
      <w:r w:rsidRPr="00C0144B">
        <w:t>6.2.3</w:t>
      </w:r>
      <w:r w:rsidRPr="00C0144B">
        <w:tab/>
        <w:t>Use case of Vendors</w:t>
      </w:r>
      <w:r w:rsidRPr="00400519">
        <w:rPr>
          <w:webHidden/>
        </w:rPr>
        <w:tab/>
      </w:r>
      <w:r w:rsidR="007F6628">
        <w:rPr>
          <w:b/>
          <w:bCs/>
          <w:webHidden/>
        </w:rPr>
        <w:t>Error! Bookmark not defined.</w:t>
      </w:r>
    </w:p>
    <w:p w14:paraId="3E84A4DA" w14:textId="42C84DD8" w:rsidR="00400519" w:rsidRPr="00400519" w:rsidRDefault="00400519" w:rsidP="00400519">
      <w:pPr>
        <w:pStyle w:val="TOC4"/>
      </w:pPr>
      <w:r w:rsidRPr="00C0144B">
        <w:t>6.3</w:t>
      </w:r>
      <w:r w:rsidRPr="00C0144B">
        <w:tab/>
        <w:t>Data Flow Diagram (DFD)</w:t>
      </w:r>
      <w:r w:rsidRPr="00400519">
        <w:rPr>
          <w:webHidden/>
        </w:rPr>
        <w:tab/>
      </w:r>
      <w:r w:rsidR="007F6628">
        <w:rPr>
          <w:b/>
          <w:bCs/>
          <w:webHidden/>
        </w:rPr>
        <w:t>Error! Bookmark not defined.</w:t>
      </w:r>
    </w:p>
    <w:p w14:paraId="4EE968CD" w14:textId="02060AC8" w:rsidR="00400519" w:rsidRPr="00400519" w:rsidRDefault="00400519" w:rsidP="00400519">
      <w:pPr>
        <w:pStyle w:val="TOC5"/>
      </w:pPr>
      <w:r w:rsidRPr="00C0144B">
        <w:t>6.3.1</w:t>
      </w:r>
      <w:r w:rsidRPr="00C0144B">
        <w:tab/>
        <w:t>Context Level DFD</w:t>
      </w:r>
      <w:r w:rsidRPr="00400519">
        <w:rPr>
          <w:webHidden/>
        </w:rPr>
        <w:tab/>
      </w:r>
      <w:r w:rsidR="007F6628">
        <w:rPr>
          <w:b/>
          <w:bCs/>
          <w:webHidden/>
        </w:rPr>
        <w:t>Error! Bookmark not defined.</w:t>
      </w:r>
    </w:p>
    <w:p w14:paraId="6B6659B6" w14:textId="5FF92741" w:rsidR="00400519" w:rsidRDefault="00400519" w:rsidP="00400519">
      <w:pPr>
        <w:pStyle w:val="TOC5"/>
      </w:pPr>
      <w:r w:rsidRPr="00C0144B">
        <w:t>6.3.2</w:t>
      </w:r>
      <w:r w:rsidRPr="00C0144B">
        <w:tab/>
        <w:t>Level 1 DFD</w:t>
      </w:r>
      <w:r w:rsidRPr="00400519">
        <w:rPr>
          <w:webHidden/>
        </w:rPr>
        <w:tab/>
      </w:r>
      <w:r w:rsidR="007F6628">
        <w:rPr>
          <w:b/>
          <w:bCs/>
          <w:webHidden/>
        </w:rPr>
        <w:t>Error! Bookmark not defined.</w:t>
      </w:r>
    </w:p>
    <w:p w14:paraId="07C8A622" w14:textId="79B3B8F3" w:rsidR="00400519" w:rsidRPr="00400519" w:rsidRDefault="00400519" w:rsidP="00400519">
      <w:pPr>
        <w:pStyle w:val="TOC2"/>
      </w:pPr>
      <w:r w:rsidRPr="00C0144B">
        <w:lastRenderedPageBreak/>
        <w:t>CHAPTER Vii</w:t>
      </w:r>
      <w:r w:rsidRPr="00C0144B">
        <w:tab/>
      </w:r>
      <w:r w:rsidRPr="00400519">
        <w:t>Database Design</w:t>
      </w:r>
    </w:p>
    <w:p w14:paraId="379A1E66" w14:textId="237C1F17" w:rsidR="00400519" w:rsidRPr="00400519" w:rsidRDefault="00400519" w:rsidP="00400519">
      <w:pPr>
        <w:pStyle w:val="TOC4"/>
      </w:pPr>
      <w:r w:rsidRPr="00C0144B">
        <w:t>7.1</w:t>
      </w:r>
      <w:r w:rsidRPr="00C0144B">
        <w:tab/>
        <w:t>Entity Relationship Diagram</w:t>
      </w:r>
      <w:r w:rsidRPr="00400519">
        <w:rPr>
          <w:webHidden/>
        </w:rPr>
        <w:tab/>
      </w:r>
      <w:r w:rsidR="007F6628">
        <w:rPr>
          <w:b/>
          <w:bCs/>
          <w:webHidden/>
        </w:rPr>
        <w:t>Error! Bookmark not defined.</w:t>
      </w:r>
    </w:p>
    <w:p w14:paraId="72D793A8" w14:textId="77C19E5B" w:rsidR="00400519" w:rsidRPr="00400519" w:rsidRDefault="00400519" w:rsidP="00400519">
      <w:pPr>
        <w:pStyle w:val="TOC5"/>
      </w:pPr>
      <w:r w:rsidRPr="00C0144B">
        <w:t>7.1.1</w:t>
      </w:r>
      <w:r w:rsidRPr="00C0144B">
        <w:tab/>
        <w:t>Entity</w:t>
      </w:r>
      <w:r w:rsidRPr="00400519">
        <w:rPr>
          <w:webHidden/>
        </w:rPr>
        <w:tab/>
      </w:r>
      <w:r w:rsidR="007F6628">
        <w:rPr>
          <w:b/>
          <w:bCs/>
          <w:webHidden/>
        </w:rPr>
        <w:t>Error! Bookmark not defined.</w:t>
      </w:r>
    </w:p>
    <w:p w14:paraId="5348791C" w14:textId="5F9A56FD" w:rsidR="00400519" w:rsidRPr="00400519" w:rsidRDefault="00400519" w:rsidP="00400519">
      <w:pPr>
        <w:pStyle w:val="TOC5"/>
      </w:pPr>
      <w:r w:rsidRPr="00C0144B">
        <w:t>7.1.2</w:t>
      </w:r>
      <w:r w:rsidRPr="00C0144B">
        <w:tab/>
        <w:t>Attribute</w:t>
      </w:r>
      <w:r w:rsidRPr="00400519">
        <w:rPr>
          <w:webHidden/>
        </w:rPr>
        <w:tab/>
      </w:r>
      <w:r w:rsidR="007F6628">
        <w:rPr>
          <w:b/>
          <w:bCs/>
          <w:webHidden/>
        </w:rPr>
        <w:t>Error! Bookmark not defined.</w:t>
      </w:r>
    </w:p>
    <w:p w14:paraId="1E5B025D" w14:textId="7DA7AE83" w:rsidR="00400519" w:rsidRDefault="00400519" w:rsidP="00400519">
      <w:pPr>
        <w:pStyle w:val="TOC5"/>
      </w:pPr>
      <w:r w:rsidRPr="00C0144B">
        <w:t>7.1.3</w:t>
      </w:r>
      <w:r w:rsidRPr="00C0144B">
        <w:tab/>
        <w:t>Relationship</w:t>
      </w:r>
      <w:r w:rsidRPr="00400519">
        <w:rPr>
          <w:webHidden/>
        </w:rPr>
        <w:tab/>
      </w:r>
      <w:r w:rsidR="007F6628">
        <w:rPr>
          <w:b/>
          <w:bCs/>
          <w:webHidden/>
        </w:rPr>
        <w:t>Error! Bookmark not defined.</w:t>
      </w:r>
    </w:p>
    <w:p w14:paraId="3433F4C7" w14:textId="33D7AA3E" w:rsidR="00400519" w:rsidRPr="00400519" w:rsidRDefault="00400519" w:rsidP="00400519">
      <w:pPr>
        <w:pStyle w:val="TOC5"/>
      </w:pPr>
      <w:r w:rsidRPr="00C0144B">
        <w:t>7.1.4</w:t>
      </w:r>
      <w:r w:rsidRPr="00C0144B">
        <w:tab/>
        <w:t>Cardinalities</w:t>
      </w:r>
      <w:r w:rsidRPr="00400519">
        <w:rPr>
          <w:webHidden/>
        </w:rPr>
        <w:tab/>
      </w:r>
      <w:r w:rsidR="007F6628">
        <w:rPr>
          <w:b/>
          <w:bCs/>
          <w:webHidden/>
        </w:rPr>
        <w:t>Error! Bookmark not defined.</w:t>
      </w:r>
    </w:p>
    <w:p w14:paraId="24765F70" w14:textId="07B2F6C1" w:rsidR="00400519" w:rsidRDefault="00E105E6" w:rsidP="00E105E6">
      <w:pPr>
        <w:pStyle w:val="TOC4"/>
        <w:ind w:left="0" w:firstLine="0"/>
      </w:pPr>
      <w:r>
        <w:t>7</w:t>
      </w:r>
      <w:r w:rsidRPr="00C0144B">
        <w:t>.2</w:t>
      </w:r>
      <w:r w:rsidR="00400519" w:rsidRPr="00C0144B">
        <w:tab/>
      </w:r>
      <w:r w:rsidRPr="00C0144B">
        <w:t>ERD of Our System</w:t>
      </w:r>
      <w:r w:rsidR="00400519" w:rsidRPr="00400519">
        <w:rPr>
          <w:webHidden/>
        </w:rPr>
        <w:tab/>
      </w:r>
      <w:r w:rsidR="007F6628">
        <w:rPr>
          <w:b/>
          <w:bCs/>
          <w:webHidden/>
        </w:rPr>
        <w:t>Error! Bookmark not defined.</w:t>
      </w:r>
    </w:p>
    <w:p w14:paraId="58DDBB79" w14:textId="1DAE0E85" w:rsidR="00E105E6" w:rsidRPr="00E105E6" w:rsidRDefault="00E105E6" w:rsidP="00E105E6">
      <w:pPr>
        <w:pStyle w:val="TOC4"/>
      </w:pPr>
      <w:r>
        <w:t>7</w:t>
      </w:r>
      <w:r w:rsidRPr="00C0144B">
        <w:t>.3</w:t>
      </w:r>
      <w:r w:rsidRPr="00C0144B">
        <w:tab/>
        <w:t>Database</w:t>
      </w:r>
      <w:r w:rsidRPr="00E105E6">
        <w:rPr>
          <w:webHidden/>
        </w:rPr>
        <w:tab/>
      </w:r>
      <w:r w:rsidR="007F6628">
        <w:rPr>
          <w:b/>
          <w:bCs/>
          <w:webHidden/>
        </w:rPr>
        <w:t>Error! Bookmark not defined.</w:t>
      </w:r>
    </w:p>
    <w:p w14:paraId="13FA6385" w14:textId="77777777" w:rsidR="00400519" w:rsidRDefault="00400519" w:rsidP="00400519">
      <w:pPr>
        <w:pStyle w:val="11Normal02-SecondOnwardParagraph"/>
        <w:ind w:firstLine="0"/>
      </w:pPr>
    </w:p>
    <w:p w14:paraId="1ED143ED" w14:textId="77777777" w:rsidR="00EA4615" w:rsidRPr="00400519" w:rsidRDefault="00EA4615" w:rsidP="00400519">
      <w:pPr>
        <w:pStyle w:val="11Normal02-SecondOnwardParagraph"/>
        <w:ind w:firstLine="0"/>
      </w:pPr>
    </w:p>
    <w:p w14:paraId="5B7A3635" w14:textId="4907D07F" w:rsidR="00E105E6" w:rsidRPr="00E105E6" w:rsidRDefault="00E105E6" w:rsidP="00E105E6">
      <w:pPr>
        <w:pStyle w:val="TOC2"/>
      </w:pPr>
      <w:r w:rsidRPr="00C0144B">
        <w:t>CHAPTER Viii</w:t>
      </w:r>
      <w:r w:rsidRPr="00C0144B">
        <w:tab/>
      </w:r>
      <w:r w:rsidRPr="00E105E6">
        <w:t>Implementation</w:t>
      </w:r>
    </w:p>
    <w:p w14:paraId="7A7E79F3" w14:textId="2F8BD009" w:rsidR="00E105E6" w:rsidRPr="00E105E6" w:rsidRDefault="00E105E6" w:rsidP="00E105E6">
      <w:pPr>
        <w:pStyle w:val="TOC4"/>
      </w:pPr>
      <w:r w:rsidRPr="00C0144B">
        <w:t>8.1</w:t>
      </w:r>
      <w:r w:rsidRPr="00C0144B">
        <w:tab/>
        <w:t>Technologies used</w:t>
      </w:r>
      <w:r w:rsidRPr="00E105E6">
        <w:rPr>
          <w:webHidden/>
        </w:rPr>
        <w:tab/>
      </w:r>
      <w:r w:rsidR="007F6628">
        <w:rPr>
          <w:b/>
          <w:bCs/>
          <w:webHidden/>
        </w:rPr>
        <w:t>Error! Bookmark not defined.</w:t>
      </w:r>
    </w:p>
    <w:p w14:paraId="450DFE60" w14:textId="4B932BAA" w:rsidR="00E105E6" w:rsidRPr="00E105E6" w:rsidRDefault="00E105E6" w:rsidP="00E105E6">
      <w:pPr>
        <w:pStyle w:val="TOC4"/>
      </w:pPr>
      <w:r>
        <w:t>8</w:t>
      </w:r>
      <w:r w:rsidRPr="00C0144B">
        <w:t>.2</w:t>
      </w:r>
      <w:r w:rsidRPr="00C0144B">
        <w:tab/>
        <w:t>Tools Used</w:t>
      </w:r>
      <w:r w:rsidRPr="00E105E6">
        <w:rPr>
          <w:webHidden/>
        </w:rPr>
        <w:tab/>
      </w:r>
      <w:r w:rsidR="007F6628">
        <w:rPr>
          <w:b/>
          <w:bCs/>
          <w:webHidden/>
        </w:rPr>
        <w:t>Error! Bookmark not defined.</w:t>
      </w:r>
    </w:p>
    <w:p w14:paraId="44E485B6" w14:textId="4F2BA938" w:rsidR="00E105E6" w:rsidRDefault="00E105E6" w:rsidP="00E105E6">
      <w:pPr>
        <w:pStyle w:val="TOC4"/>
      </w:pPr>
      <w:r>
        <w:t>8</w:t>
      </w:r>
      <w:r w:rsidRPr="00C0144B">
        <w:t>.3</w:t>
      </w:r>
      <w:r w:rsidRPr="00C0144B">
        <w:tab/>
        <w:t>Test Server</w:t>
      </w:r>
      <w:r w:rsidRPr="00E105E6">
        <w:rPr>
          <w:webHidden/>
        </w:rPr>
        <w:tab/>
      </w:r>
      <w:r w:rsidR="007F6628">
        <w:rPr>
          <w:b/>
          <w:bCs/>
          <w:webHidden/>
        </w:rPr>
        <w:t>Error! Bookmark not defined.</w:t>
      </w:r>
    </w:p>
    <w:p w14:paraId="058169AB" w14:textId="03AD63B2" w:rsidR="00E105E6" w:rsidRPr="00E105E6" w:rsidRDefault="00E105E6" w:rsidP="00E105E6">
      <w:pPr>
        <w:pStyle w:val="TOC4"/>
      </w:pPr>
      <w:r>
        <w:t>8</w:t>
      </w:r>
      <w:r w:rsidRPr="00C0144B">
        <w:t>.4</w:t>
      </w:r>
      <w:r w:rsidRPr="00C0144B">
        <w:tab/>
        <w:t>Software</w:t>
      </w:r>
      <w:r w:rsidRPr="00E105E6">
        <w:rPr>
          <w:webHidden/>
        </w:rPr>
        <w:tab/>
      </w:r>
      <w:r w:rsidR="007F6628">
        <w:rPr>
          <w:b/>
          <w:bCs/>
          <w:webHidden/>
        </w:rPr>
        <w:t>Error! Bookmark not defined.</w:t>
      </w:r>
    </w:p>
    <w:p w14:paraId="50BF8808" w14:textId="2279E3B3" w:rsidR="00E105E6" w:rsidRPr="00E105E6" w:rsidRDefault="00E105E6" w:rsidP="00E105E6">
      <w:pPr>
        <w:pStyle w:val="TOC4"/>
      </w:pPr>
      <w:r>
        <w:t>8</w:t>
      </w:r>
      <w:r w:rsidRPr="00C0144B">
        <w:t>.5</w:t>
      </w:r>
      <w:r w:rsidRPr="00C0144B">
        <w:tab/>
      </w:r>
      <w:r w:rsidR="00A274D2" w:rsidRPr="00C0144B">
        <w:t>Interface Design</w:t>
      </w:r>
      <w:r w:rsidRPr="00E105E6">
        <w:rPr>
          <w:webHidden/>
        </w:rPr>
        <w:tab/>
      </w:r>
      <w:r w:rsidR="007F6628">
        <w:rPr>
          <w:b/>
          <w:bCs/>
          <w:webHidden/>
        </w:rPr>
        <w:t>Error! Bookmark not defined.</w:t>
      </w:r>
    </w:p>
    <w:p w14:paraId="14DD756B" w14:textId="7FC2CF14" w:rsidR="00A274D2" w:rsidRPr="00A274D2" w:rsidRDefault="00A274D2" w:rsidP="00A274D2">
      <w:pPr>
        <w:pStyle w:val="TOC5"/>
      </w:pPr>
      <w:r w:rsidRPr="00C0144B">
        <w:t>8.5.1</w:t>
      </w:r>
      <w:r w:rsidRPr="00C0144B">
        <w:tab/>
        <w:t>Design Page</w:t>
      </w:r>
      <w:r w:rsidRPr="00A274D2">
        <w:rPr>
          <w:webHidden/>
        </w:rPr>
        <w:tab/>
      </w:r>
      <w:r w:rsidR="007F6628">
        <w:rPr>
          <w:b/>
          <w:bCs/>
          <w:webHidden/>
        </w:rPr>
        <w:t>Error! Bookmark not defined.</w:t>
      </w:r>
    </w:p>
    <w:p w14:paraId="749B510E" w14:textId="77777777" w:rsidR="00E105E6" w:rsidRPr="00E105E6" w:rsidRDefault="00E105E6" w:rsidP="00E105E6">
      <w:pPr>
        <w:pStyle w:val="10Normal01-FirstParagraph"/>
      </w:pPr>
    </w:p>
    <w:p w14:paraId="0DEA72FC" w14:textId="4C7E5220" w:rsidR="00E105E6" w:rsidRPr="00E105E6" w:rsidRDefault="00A274D2" w:rsidP="00E105E6">
      <w:pPr>
        <w:pStyle w:val="TOC2"/>
      </w:pPr>
      <w:r w:rsidRPr="00C0144B">
        <w:t>CHAPTER iX</w:t>
      </w:r>
      <w:r w:rsidR="00E105E6" w:rsidRPr="00C0144B">
        <w:tab/>
      </w:r>
      <w:r w:rsidRPr="00A274D2">
        <w:t>Testing</w:t>
      </w:r>
    </w:p>
    <w:p w14:paraId="7649D52E" w14:textId="03409C68" w:rsidR="00E105E6" w:rsidRDefault="00A274D2" w:rsidP="00E105E6">
      <w:pPr>
        <w:pStyle w:val="TOC4"/>
      </w:pPr>
      <w:r w:rsidRPr="00C0144B">
        <w:t>9</w:t>
      </w:r>
      <w:r w:rsidR="00E105E6" w:rsidRPr="00C0144B">
        <w:t>.1</w:t>
      </w:r>
      <w:r w:rsidR="00E105E6" w:rsidRPr="00C0144B">
        <w:tab/>
      </w:r>
      <w:r w:rsidRPr="00C0144B">
        <w:t>Testing</w:t>
      </w:r>
      <w:r w:rsidR="00E105E6" w:rsidRPr="00E105E6">
        <w:rPr>
          <w:webHidden/>
        </w:rPr>
        <w:tab/>
      </w:r>
      <w:r w:rsidR="007F6628">
        <w:rPr>
          <w:b/>
          <w:bCs/>
          <w:webHidden/>
        </w:rPr>
        <w:t>Error! Bookmark not defined.</w:t>
      </w:r>
    </w:p>
    <w:p w14:paraId="0CF5A771" w14:textId="6C324F67" w:rsidR="00A274D2" w:rsidRDefault="00A274D2" w:rsidP="00A274D2">
      <w:pPr>
        <w:pStyle w:val="TOC4"/>
      </w:pPr>
      <w:r>
        <w:t>9</w:t>
      </w:r>
      <w:r w:rsidRPr="00C0144B">
        <w:t>.2</w:t>
      </w:r>
      <w:r w:rsidRPr="00C0144B">
        <w:tab/>
        <w:t>Testing Methods</w:t>
      </w:r>
      <w:r w:rsidRPr="00A274D2">
        <w:rPr>
          <w:webHidden/>
        </w:rPr>
        <w:tab/>
      </w:r>
      <w:r w:rsidR="007F6628">
        <w:rPr>
          <w:b/>
          <w:bCs/>
          <w:webHidden/>
        </w:rPr>
        <w:t>Error! Bookmark not defined.</w:t>
      </w:r>
    </w:p>
    <w:p w14:paraId="1C1AE336" w14:textId="202D18EC" w:rsidR="00A274D2" w:rsidRPr="00A274D2" w:rsidRDefault="00A274D2" w:rsidP="00A274D2">
      <w:pPr>
        <w:pStyle w:val="TOC4"/>
      </w:pPr>
      <w:r>
        <w:t>9</w:t>
      </w:r>
      <w:r w:rsidRPr="00C0144B">
        <w:t>.3</w:t>
      </w:r>
      <w:r w:rsidRPr="00C0144B">
        <w:tab/>
        <w:t>Basic of software testing</w:t>
      </w:r>
      <w:r w:rsidRPr="00A274D2">
        <w:rPr>
          <w:webHidden/>
        </w:rPr>
        <w:tab/>
      </w:r>
      <w:r w:rsidR="007F6628">
        <w:rPr>
          <w:b/>
          <w:bCs/>
          <w:webHidden/>
        </w:rPr>
        <w:t>Error! Bookmark not defined.</w:t>
      </w:r>
    </w:p>
    <w:p w14:paraId="0984494A" w14:textId="5A8ECFA7" w:rsidR="00E105E6" w:rsidRPr="00E105E6" w:rsidRDefault="00A274D2" w:rsidP="00E105E6">
      <w:pPr>
        <w:pStyle w:val="TOC5"/>
      </w:pPr>
      <w:r w:rsidRPr="00C0144B">
        <w:t>9</w:t>
      </w:r>
      <w:r w:rsidR="00E105E6" w:rsidRPr="00C0144B">
        <w:t>.</w:t>
      </w:r>
      <w:r w:rsidRPr="00C0144B">
        <w:t>3</w:t>
      </w:r>
      <w:r w:rsidR="00E105E6" w:rsidRPr="00C0144B">
        <w:t>.1</w:t>
      </w:r>
      <w:r w:rsidR="00E105E6" w:rsidRPr="00C0144B">
        <w:tab/>
      </w:r>
      <w:r w:rsidRPr="00C0144B">
        <w:t>Black Box Testing</w:t>
      </w:r>
      <w:r w:rsidR="00E105E6" w:rsidRPr="00E105E6">
        <w:rPr>
          <w:webHidden/>
        </w:rPr>
        <w:tab/>
      </w:r>
      <w:r w:rsidR="007F6628">
        <w:rPr>
          <w:b/>
          <w:bCs/>
          <w:webHidden/>
        </w:rPr>
        <w:t>Error! Bookmark not defined.</w:t>
      </w:r>
    </w:p>
    <w:p w14:paraId="32FC4DDC" w14:textId="755507D4" w:rsidR="00E105E6" w:rsidRPr="00E105E6" w:rsidRDefault="00A274D2" w:rsidP="00E105E6">
      <w:pPr>
        <w:pStyle w:val="TOC5"/>
      </w:pPr>
      <w:r w:rsidRPr="00C0144B">
        <w:t>9</w:t>
      </w:r>
      <w:r w:rsidR="00E105E6" w:rsidRPr="00C0144B">
        <w:t>.</w:t>
      </w:r>
      <w:r w:rsidRPr="00C0144B">
        <w:t>3</w:t>
      </w:r>
      <w:r w:rsidR="00E105E6" w:rsidRPr="00C0144B">
        <w:t>.2</w:t>
      </w:r>
      <w:r w:rsidR="00E105E6" w:rsidRPr="00C0144B">
        <w:tab/>
      </w:r>
      <w:r w:rsidRPr="00C0144B">
        <w:t>White Box Testing</w:t>
      </w:r>
      <w:r w:rsidR="00E105E6" w:rsidRPr="00E105E6">
        <w:rPr>
          <w:webHidden/>
        </w:rPr>
        <w:tab/>
      </w:r>
      <w:r w:rsidR="007F6628">
        <w:rPr>
          <w:b/>
          <w:bCs/>
          <w:webHidden/>
        </w:rPr>
        <w:t>Error! Bookmark not defined.</w:t>
      </w:r>
    </w:p>
    <w:p w14:paraId="69F86457" w14:textId="6919243C" w:rsidR="00E105E6" w:rsidRDefault="00A274D2" w:rsidP="00E105E6">
      <w:pPr>
        <w:pStyle w:val="TOC4"/>
      </w:pPr>
      <w:r>
        <w:t>9</w:t>
      </w:r>
      <w:r w:rsidR="00E105E6" w:rsidRPr="00C0144B">
        <w:t>.</w:t>
      </w:r>
      <w:r w:rsidRPr="00C0144B">
        <w:t>4</w:t>
      </w:r>
      <w:r w:rsidR="00E105E6" w:rsidRPr="00C0144B">
        <w:tab/>
      </w:r>
      <w:r w:rsidRPr="00C0144B">
        <w:t>Types of Testing</w:t>
      </w:r>
      <w:r w:rsidR="00E105E6" w:rsidRPr="00E105E6">
        <w:rPr>
          <w:webHidden/>
        </w:rPr>
        <w:tab/>
      </w:r>
      <w:r w:rsidR="007F6628">
        <w:rPr>
          <w:b/>
          <w:bCs/>
          <w:webHidden/>
        </w:rPr>
        <w:t>Error! Bookmark not defined.</w:t>
      </w:r>
    </w:p>
    <w:p w14:paraId="4F7D0E5E" w14:textId="523ECE7E" w:rsidR="00A274D2" w:rsidRPr="00A274D2" w:rsidRDefault="00A274D2" w:rsidP="00A274D2">
      <w:pPr>
        <w:pStyle w:val="TOC5"/>
      </w:pPr>
      <w:r w:rsidRPr="00C0144B">
        <w:t>9.4.1</w:t>
      </w:r>
      <w:r w:rsidRPr="00C0144B">
        <w:tab/>
        <w:t>Unit Testing</w:t>
      </w:r>
      <w:r w:rsidRPr="00A274D2">
        <w:rPr>
          <w:webHidden/>
        </w:rPr>
        <w:tab/>
      </w:r>
      <w:r w:rsidR="007F6628">
        <w:rPr>
          <w:b/>
          <w:bCs/>
          <w:webHidden/>
        </w:rPr>
        <w:t>Error! Bookmark not defined.</w:t>
      </w:r>
    </w:p>
    <w:p w14:paraId="0B9D09F6" w14:textId="35AF918D" w:rsidR="00A274D2" w:rsidRPr="00A274D2" w:rsidRDefault="00A274D2" w:rsidP="00A274D2">
      <w:pPr>
        <w:pStyle w:val="TOC5"/>
      </w:pPr>
      <w:r w:rsidRPr="00C0144B">
        <w:t>9.4.2</w:t>
      </w:r>
      <w:r w:rsidRPr="00C0144B">
        <w:tab/>
        <w:t>Integration Testing</w:t>
      </w:r>
      <w:r w:rsidRPr="00A274D2">
        <w:rPr>
          <w:webHidden/>
        </w:rPr>
        <w:tab/>
      </w:r>
      <w:r w:rsidR="007F6628">
        <w:rPr>
          <w:b/>
          <w:bCs/>
          <w:webHidden/>
        </w:rPr>
        <w:t>Error! Bookmark not defined.</w:t>
      </w:r>
    </w:p>
    <w:p w14:paraId="18CF61A0" w14:textId="6D196850" w:rsidR="00A274D2" w:rsidRDefault="00A274D2" w:rsidP="00A274D2">
      <w:pPr>
        <w:pStyle w:val="TOC4"/>
      </w:pPr>
      <w:r>
        <w:t>9</w:t>
      </w:r>
      <w:r w:rsidRPr="00C0144B">
        <w:t>.5</w:t>
      </w:r>
      <w:r w:rsidRPr="00C0144B">
        <w:tab/>
        <w:t>Conclusion</w:t>
      </w:r>
      <w:r w:rsidRPr="00A274D2">
        <w:rPr>
          <w:webHidden/>
        </w:rPr>
        <w:tab/>
      </w:r>
      <w:r w:rsidR="007F6628">
        <w:rPr>
          <w:b/>
          <w:bCs/>
          <w:webHidden/>
        </w:rPr>
        <w:t>Error! Bookmark not defined.</w:t>
      </w:r>
    </w:p>
    <w:p w14:paraId="6D4120EC" w14:textId="5D7F6CF4" w:rsidR="007949BD" w:rsidRPr="007949BD" w:rsidRDefault="007949BD" w:rsidP="007949BD">
      <w:pPr>
        <w:pStyle w:val="TOC2"/>
      </w:pPr>
      <w:r w:rsidRPr="00C0144B">
        <w:lastRenderedPageBreak/>
        <w:t>CHAPTER  X</w:t>
      </w:r>
      <w:r w:rsidRPr="00C0144B">
        <w:tab/>
      </w:r>
      <w:r w:rsidRPr="007949BD">
        <w:t>Conclusion  &amp; Reference</w:t>
      </w:r>
    </w:p>
    <w:p w14:paraId="7698F1CC" w14:textId="4CF99133" w:rsidR="007949BD" w:rsidRPr="007949BD" w:rsidRDefault="007949BD" w:rsidP="007949BD">
      <w:pPr>
        <w:pStyle w:val="TOC4"/>
      </w:pPr>
      <w:r w:rsidRPr="00C0144B">
        <w:t>10.1</w:t>
      </w:r>
      <w:r w:rsidRPr="00C0144B">
        <w:tab/>
        <w:t>Fu</w:t>
      </w:r>
      <w:r w:rsidR="00A63EFC" w:rsidRPr="00C0144B">
        <w:t xml:space="preserve">ture Plan of  OUR Project </w:t>
      </w:r>
      <w:r w:rsidRPr="007949BD">
        <w:rPr>
          <w:webHidden/>
        </w:rPr>
        <w:tab/>
      </w:r>
      <w:r w:rsidR="007F6628">
        <w:rPr>
          <w:b/>
          <w:bCs/>
          <w:webHidden/>
        </w:rPr>
        <w:t>Error! Bookmark not defined.</w:t>
      </w:r>
    </w:p>
    <w:p w14:paraId="648106E2" w14:textId="60009682" w:rsidR="007949BD" w:rsidRPr="007949BD" w:rsidRDefault="007949BD" w:rsidP="007949BD">
      <w:pPr>
        <w:pStyle w:val="TOC4"/>
      </w:pPr>
      <w:r>
        <w:t>10</w:t>
      </w:r>
      <w:r w:rsidRPr="00C0144B">
        <w:t>.2</w:t>
      </w:r>
      <w:r w:rsidRPr="00C0144B">
        <w:tab/>
        <w:t>References</w:t>
      </w:r>
      <w:r w:rsidRPr="007949BD">
        <w:rPr>
          <w:webHidden/>
        </w:rPr>
        <w:tab/>
      </w:r>
      <w:r w:rsidR="007F6628">
        <w:rPr>
          <w:b/>
          <w:bCs/>
          <w:webHidden/>
        </w:rPr>
        <w:t>Error! Bookmark not defined.</w:t>
      </w:r>
    </w:p>
    <w:p w14:paraId="146C5743" w14:textId="0BC8E2A4" w:rsidR="00575B0A" w:rsidRDefault="00575B0A">
      <w:pPr>
        <w:pStyle w:val="TOC5"/>
        <w:rPr>
          <w:rFonts w:asciiTheme="minorHAnsi" w:eastAsiaTheme="minorEastAsia" w:hAnsiTheme="minorHAnsi" w:cstheme="minorBidi"/>
          <w:sz w:val="22"/>
          <w:szCs w:val="22"/>
        </w:rPr>
      </w:pPr>
    </w:p>
    <w:p w14:paraId="1B5C6A20" w14:textId="54BCD718" w:rsidR="00575B0A" w:rsidRDefault="00575B0A">
      <w:pPr>
        <w:pStyle w:val="TOC6"/>
        <w:rPr>
          <w:rFonts w:asciiTheme="minorHAnsi" w:eastAsiaTheme="minorEastAsia" w:hAnsiTheme="minorHAnsi" w:cstheme="minorBidi"/>
          <w:b w:val="0"/>
          <w:bCs w:val="0"/>
          <w:caps w:val="0"/>
          <w:sz w:val="22"/>
          <w:szCs w:val="22"/>
        </w:rPr>
      </w:pPr>
      <w:r w:rsidRPr="00C0144B">
        <w:t>References</w:t>
      </w:r>
      <w:r>
        <w:rPr>
          <w:webHidden/>
        </w:rPr>
        <w:tab/>
      </w:r>
      <w:r w:rsidR="007F6628">
        <w:rPr>
          <w:b w:val="0"/>
          <w:bCs w:val="0"/>
          <w:webHidden/>
        </w:rPr>
        <w:t>Error! Bookmark not defined.</w:t>
      </w:r>
    </w:p>
    <w:p w14:paraId="43601DB9" w14:textId="7CD8E3BF" w:rsidR="00575B0A" w:rsidRDefault="00575B0A">
      <w:pPr>
        <w:pStyle w:val="TOC3"/>
        <w:rPr>
          <w:rFonts w:asciiTheme="minorHAnsi" w:eastAsiaTheme="minorEastAsia" w:hAnsiTheme="minorHAnsi" w:cstheme="minorBidi"/>
          <w:b w:val="0"/>
          <w:bCs w:val="0"/>
          <w:caps w:val="0"/>
          <w:sz w:val="22"/>
          <w:szCs w:val="22"/>
        </w:rPr>
      </w:pPr>
      <w:r w:rsidRPr="00C0144B">
        <w:t>Appendices</w:t>
      </w:r>
    </w:p>
    <w:p w14:paraId="596122B7" w14:textId="541F22E9" w:rsidR="00575B0A" w:rsidRDefault="00575B0A">
      <w:pPr>
        <w:pStyle w:val="TOC7"/>
        <w:rPr>
          <w:rFonts w:asciiTheme="minorHAnsi" w:eastAsiaTheme="minorEastAsia" w:hAnsiTheme="minorHAnsi" w:cstheme="minorBidi"/>
          <w:sz w:val="22"/>
          <w:szCs w:val="22"/>
        </w:rPr>
      </w:pPr>
      <w:r w:rsidRPr="00C0144B">
        <w:t>Appendix A</w:t>
      </w:r>
      <w:r w:rsidRPr="00C0144B">
        <w:tab/>
        <w:t>Questionnaire</w:t>
      </w:r>
      <w:r>
        <w:rPr>
          <w:webHidden/>
        </w:rPr>
        <w:tab/>
      </w:r>
      <w:r w:rsidR="007F6628">
        <w:rPr>
          <w:b/>
          <w:bCs/>
          <w:webHidden/>
        </w:rPr>
        <w:t>Error! Bookmark not defined.</w:t>
      </w:r>
    </w:p>
    <w:p w14:paraId="7E7D9E85" w14:textId="6D281F1F" w:rsidR="00575B0A" w:rsidRDefault="00575B0A">
      <w:pPr>
        <w:pStyle w:val="TOC7"/>
        <w:rPr>
          <w:rFonts w:asciiTheme="minorHAnsi" w:eastAsiaTheme="minorEastAsia" w:hAnsiTheme="minorHAnsi" w:cstheme="minorBidi"/>
          <w:sz w:val="22"/>
          <w:szCs w:val="22"/>
        </w:rPr>
      </w:pPr>
      <w:r w:rsidRPr="00C0144B">
        <w:t>Appendix B</w:t>
      </w:r>
      <w:r w:rsidRPr="00C0144B">
        <w:tab/>
        <w:t>Please give a title for this Appendix</w:t>
      </w:r>
      <w:r>
        <w:rPr>
          <w:webHidden/>
        </w:rPr>
        <w:tab/>
      </w:r>
      <w:r w:rsidR="007F6628">
        <w:rPr>
          <w:b/>
          <w:bCs/>
          <w:webHidden/>
        </w:rPr>
        <w:t>Error! Bookmark not defined.</w:t>
      </w:r>
    </w:p>
    <w:p w14:paraId="34373E91" w14:textId="5D45E6D6" w:rsidR="00575B0A" w:rsidRDefault="00575B0A">
      <w:pPr>
        <w:pStyle w:val="TOC7"/>
        <w:rPr>
          <w:rFonts w:asciiTheme="minorHAnsi" w:eastAsiaTheme="minorEastAsia" w:hAnsiTheme="minorHAnsi" w:cstheme="minorBidi"/>
          <w:sz w:val="22"/>
          <w:szCs w:val="22"/>
        </w:rPr>
      </w:pPr>
      <w:r w:rsidRPr="00C0144B">
        <w:t>Appendix C</w:t>
      </w:r>
      <w:r w:rsidRPr="00C0144B">
        <w:tab/>
        <w:t>Please give a title for this Appendix</w:t>
      </w:r>
      <w:r>
        <w:rPr>
          <w:webHidden/>
        </w:rPr>
        <w:tab/>
      </w:r>
      <w:r w:rsidR="007F6628">
        <w:rPr>
          <w:b/>
          <w:bCs/>
          <w:webHidden/>
        </w:rPr>
        <w:t>Error! Bookmark not defined.</w:t>
      </w:r>
    </w:p>
    <w:p w14:paraId="46680A08" w14:textId="0B3CCC29" w:rsidR="00575B0A" w:rsidRDefault="00575B0A">
      <w:pPr>
        <w:pStyle w:val="TOC7"/>
        <w:rPr>
          <w:rFonts w:asciiTheme="minorHAnsi" w:eastAsiaTheme="minorEastAsia" w:hAnsiTheme="minorHAnsi" w:cstheme="minorBidi"/>
          <w:sz w:val="22"/>
          <w:szCs w:val="22"/>
        </w:rPr>
      </w:pPr>
      <w:r w:rsidRPr="00C0144B">
        <w:t>Appendix D</w:t>
      </w:r>
      <w:r w:rsidRPr="00C0144B">
        <w:tab/>
        <w:t>Put a title here</w:t>
      </w:r>
      <w:r>
        <w:rPr>
          <w:webHidden/>
        </w:rPr>
        <w:tab/>
      </w:r>
      <w:r w:rsidR="007F6628">
        <w:rPr>
          <w:b/>
          <w:bCs/>
          <w:webHidden/>
        </w:rPr>
        <w:t>Error! Bookmark not defined.</w:t>
      </w:r>
    </w:p>
    <w:p w14:paraId="7BEFAC27" w14:textId="10D817D0" w:rsidR="00A212D1" w:rsidRDefault="00A212D1" w:rsidP="00C030FB">
      <w:pPr>
        <w:pStyle w:val="10Normal01-FirstParagraph"/>
      </w:pPr>
    </w:p>
    <w:p w14:paraId="06D50C6F" w14:textId="77777777" w:rsidR="007A7DED" w:rsidRPr="00A212D1" w:rsidRDefault="007A7DED" w:rsidP="00A212D1">
      <w:pPr>
        <w:spacing w:after="240"/>
        <w:jc w:val="center"/>
      </w:pPr>
    </w:p>
    <w:p w14:paraId="34AC50ED" w14:textId="77777777" w:rsidR="007A7DED" w:rsidRPr="00186A44" w:rsidRDefault="007A7DED" w:rsidP="00186A44">
      <w:pPr>
        <w:pStyle w:val="09Heading0"/>
      </w:pPr>
      <w:bookmarkStart w:id="15" w:name="_Toc47567428"/>
      <w:r w:rsidRPr="001E3E3D">
        <w:lastRenderedPageBreak/>
        <w:t>LIST OF TABLES</w:t>
      </w:r>
      <w:bookmarkEnd w:id="15"/>
    </w:p>
    <w:tbl>
      <w:tblPr>
        <w:tblW w:w="0" w:type="auto"/>
        <w:tblLook w:val="04A0" w:firstRow="1" w:lastRow="0" w:firstColumn="1" w:lastColumn="0" w:noHBand="0" w:noVBand="1"/>
      </w:tblPr>
      <w:tblGrid>
        <w:gridCol w:w="4164"/>
        <w:gridCol w:w="4163"/>
      </w:tblGrid>
      <w:tr w:rsidR="007A7DED" w:rsidRPr="001E3E3D" w14:paraId="54521A05" w14:textId="77777777" w:rsidTr="00182955">
        <w:tc>
          <w:tcPr>
            <w:tcW w:w="4271" w:type="dxa"/>
            <w:shd w:val="clear" w:color="auto" w:fill="auto"/>
          </w:tcPr>
          <w:p w14:paraId="51A95835" w14:textId="77777777" w:rsidR="007A7DED" w:rsidRPr="001E3E3D" w:rsidRDefault="007A7DED" w:rsidP="00465F50">
            <w:pPr>
              <w:pStyle w:val="13aPage-Left"/>
            </w:pPr>
            <w:r w:rsidRPr="001E3E3D">
              <w:t>Table No.</w:t>
            </w:r>
          </w:p>
        </w:tc>
        <w:tc>
          <w:tcPr>
            <w:tcW w:w="4272" w:type="dxa"/>
            <w:shd w:val="clear" w:color="auto" w:fill="auto"/>
          </w:tcPr>
          <w:p w14:paraId="68A9C75D" w14:textId="77777777" w:rsidR="007A7DED" w:rsidRPr="001E3E3D" w:rsidRDefault="007A7DED" w:rsidP="00465F50">
            <w:pPr>
              <w:pStyle w:val="13bPage-Right"/>
            </w:pPr>
            <w:r w:rsidRPr="001E3E3D">
              <w:t>Page</w:t>
            </w:r>
          </w:p>
        </w:tc>
      </w:tr>
    </w:tbl>
    <w:p w14:paraId="6CBD067C" w14:textId="76D8B95D" w:rsidR="007A7DED" w:rsidRDefault="007A7DED">
      <w:pPr>
        <w:pStyle w:val="TableofFigures"/>
        <w:rPr>
          <w:rFonts w:asciiTheme="minorHAnsi" w:eastAsiaTheme="minorEastAsia" w:hAnsiTheme="minorHAnsi" w:cstheme="minorBidi"/>
          <w:bCs w:val="0"/>
          <w:sz w:val="22"/>
          <w:szCs w:val="22"/>
          <w:lang w:val="en-GB" w:eastAsia="en-GB"/>
        </w:rPr>
      </w:pPr>
      <w:r w:rsidRPr="00C0144B">
        <w:t xml:space="preserve">Table </w:t>
      </w:r>
      <w:r w:rsidRPr="00C0144B">
        <w:rPr>
          <w:rFonts w:hint="eastAsia"/>
          <w:cs/>
        </w:rPr>
        <w:t>‎</w:t>
      </w:r>
      <w:r w:rsidRPr="00C0144B">
        <w:t>2.1</w:t>
      </w:r>
      <w:r w:rsidRPr="00C0144B">
        <w:tab/>
        <w:t>First table in specific objective for Chapter II</w:t>
      </w:r>
      <w:r>
        <w:rPr>
          <w:webHidden/>
        </w:rPr>
        <w:tab/>
      </w:r>
      <w:r w:rsidR="007F6628">
        <w:rPr>
          <w:b/>
          <w:bCs w:val="0"/>
          <w:webHidden/>
        </w:rPr>
        <w:t>Error! Bookmark not defined.</w:t>
      </w:r>
    </w:p>
    <w:p w14:paraId="2AAEA6A1" w14:textId="6D9AD98D" w:rsidR="007A7DED" w:rsidRDefault="007A7DED">
      <w:pPr>
        <w:pStyle w:val="TableofFigures"/>
        <w:rPr>
          <w:rFonts w:asciiTheme="minorHAnsi" w:eastAsiaTheme="minorEastAsia" w:hAnsiTheme="minorHAnsi" w:cstheme="minorBidi"/>
          <w:bCs w:val="0"/>
          <w:sz w:val="22"/>
          <w:szCs w:val="22"/>
          <w:lang w:val="en-GB" w:eastAsia="en-GB"/>
        </w:rPr>
      </w:pPr>
      <w:r w:rsidRPr="00C0144B">
        <w:t xml:space="preserve">Table </w:t>
      </w:r>
      <w:r w:rsidRPr="00C0144B">
        <w:rPr>
          <w:rFonts w:hint="eastAsia"/>
          <w:cs/>
        </w:rPr>
        <w:t>‎</w:t>
      </w:r>
      <w:r w:rsidRPr="00C0144B">
        <w:t>2.3</w:t>
      </w:r>
      <w:r w:rsidRPr="00C0144B">
        <w:tab/>
        <w:t>First table in specific objective for chapte II</w:t>
      </w:r>
      <w:r>
        <w:rPr>
          <w:webHidden/>
        </w:rPr>
        <w:tab/>
      </w:r>
      <w:r w:rsidR="007F6628">
        <w:rPr>
          <w:b/>
          <w:bCs w:val="0"/>
          <w:webHidden/>
        </w:rPr>
        <w:t>Error! Bookmark not defined.</w:t>
      </w:r>
    </w:p>
    <w:p w14:paraId="093B3167" w14:textId="4E8E6814" w:rsidR="007A7DED" w:rsidRDefault="007A7DED">
      <w:pPr>
        <w:pStyle w:val="TableofFigures"/>
        <w:rPr>
          <w:rFonts w:asciiTheme="minorHAnsi" w:eastAsiaTheme="minorEastAsia" w:hAnsiTheme="minorHAnsi" w:cstheme="minorBidi"/>
          <w:bCs w:val="0"/>
          <w:sz w:val="22"/>
          <w:szCs w:val="22"/>
          <w:lang w:val="en-GB" w:eastAsia="en-GB"/>
        </w:rPr>
      </w:pPr>
      <w:r w:rsidRPr="00C0144B">
        <w:t xml:space="preserve">Table </w:t>
      </w:r>
      <w:r w:rsidRPr="00C0144B">
        <w:rPr>
          <w:rFonts w:hint="eastAsia"/>
          <w:cs/>
        </w:rPr>
        <w:t>‎</w:t>
      </w:r>
      <w:r w:rsidRPr="00C0144B">
        <w:t>2.4</w:t>
      </w:r>
      <w:r w:rsidRPr="00C0144B">
        <w:tab/>
        <w:t>Second table in specific objective for chapter II and the title is long, very long so that caption-justify can be use</w:t>
      </w:r>
      <w:r>
        <w:rPr>
          <w:webHidden/>
        </w:rPr>
        <w:tab/>
      </w:r>
      <w:r w:rsidR="007F6628">
        <w:rPr>
          <w:b/>
          <w:bCs w:val="0"/>
          <w:webHidden/>
        </w:rPr>
        <w:t>Error! Bookmark not defined.</w:t>
      </w:r>
    </w:p>
    <w:p w14:paraId="3EE2F7C3" w14:textId="213ED63F" w:rsidR="007A7DED" w:rsidRDefault="007A7DED">
      <w:pPr>
        <w:pStyle w:val="TableofFigures"/>
        <w:rPr>
          <w:rFonts w:asciiTheme="minorHAnsi" w:eastAsiaTheme="minorEastAsia" w:hAnsiTheme="minorHAnsi" w:cstheme="minorBidi"/>
          <w:bCs w:val="0"/>
          <w:sz w:val="22"/>
          <w:szCs w:val="22"/>
          <w:lang w:val="en-GB" w:eastAsia="en-GB"/>
        </w:rPr>
      </w:pPr>
      <w:r w:rsidRPr="00C0144B">
        <w:t xml:space="preserve">Table </w:t>
      </w:r>
      <w:r w:rsidRPr="00C0144B">
        <w:rPr>
          <w:rFonts w:hint="eastAsia"/>
          <w:cs/>
        </w:rPr>
        <w:t>‎</w:t>
      </w:r>
      <w:r w:rsidRPr="00C0144B">
        <w:t>3.1</w:t>
      </w:r>
      <w:r w:rsidRPr="00C0144B">
        <w:tab/>
        <w:t>First table in specific objective for Chapte II</w:t>
      </w:r>
      <w:r>
        <w:rPr>
          <w:webHidden/>
        </w:rPr>
        <w:tab/>
      </w:r>
      <w:r w:rsidR="007F6628">
        <w:rPr>
          <w:b/>
          <w:bCs w:val="0"/>
          <w:webHidden/>
        </w:rPr>
        <w:t>Error! Bookmark not defined.</w:t>
      </w:r>
    </w:p>
    <w:p w14:paraId="2447C849" w14:textId="5D2B1039" w:rsidR="007A7DED" w:rsidRDefault="007A7DED">
      <w:pPr>
        <w:pStyle w:val="TableofFigures"/>
        <w:rPr>
          <w:rFonts w:asciiTheme="minorHAnsi" w:eastAsiaTheme="minorEastAsia" w:hAnsiTheme="minorHAnsi" w:cstheme="minorBidi"/>
          <w:bCs w:val="0"/>
          <w:sz w:val="22"/>
          <w:szCs w:val="22"/>
          <w:lang w:val="en-GB" w:eastAsia="en-GB"/>
        </w:rPr>
      </w:pPr>
      <w:r w:rsidRPr="00C0144B">
        <w:t xml:space="preserve">Table </w:t>
      </w:r>
      <w:r w:rsidRPr="00C0144B">
        <w:rPr>
          <w:rFonts w:hint="eastAsia"/>
          <w:cs/>
        </w:rPr>
        <w:t>‎</w:t>
      </w:r>
      <w:r w:rsidRPr="00C0144B">
        <w:t>3.2</w:t>
      </w:r>
      <w:r w:rsidRPr="00C0144B">
        <w:tab/>
        <w:t>Second table in specific objective for Chapter II and the title is long. Very long so that caption-justify can be use</w:t>
      </w:r>
      <w:r>
        <w:rPr>
          <w:webHidden/>
        </w:rPr>
        <w:tab/>
      </w:r>
      <w:r w:rsidR="007F6628">
        <w:rPr>
          <w:b/>
          <w:bCs w:val="0"/>
          <w:webHidden/>
        </w:rPr>
        <w:t>Error! Bookmark not defined.</w:t>
      </w:r>
    </w:p>
    <w:p w14:paraId="70DB6731" w14:textId="5DA7BFF8" w:rsidR="007A7DED" w:rsidRDefault="007A7DED">
      <w:pPr>
        <w:pStyle w:val="TableofFigures"/>
        <w:rPr>
          <w:rFonts w:asciiTheme="minorHAnsi" w:eastAsiaTheme="minorEastAsia" w:hAnsiTheme="minorHAnsi" w:cstheme="minorBidi"/>
          <w:bCs w:val="0"/>
          <w:sz w:val="22"/>
          <w:szCs w:val="22"/>
          <w:lang w:val="en-GB" w:eastAsia="en-GB"/>
        </w:rPr>
      </w:pPr>
      <w:r w:rsidRPr="00C0144B">
        <w:t xml:space="preserve">Table </w:t>
      </w:r>
      <w:r w:rsidRPr="00C0144B">
        <w:rPr>
          <w:rFonts w:hint="eastAsia"/>
          <w:cs/>
        </w:rPr>
        <w:t>‎</w:t>
      </w:r>
      <w:r w:rsidRPr="00C0144B">
        <w:t>4.1</w:t>
      </w:r>
      <w:r w:rsidRPr="00C0144B">
        <w:tab/>
        <w:t>First table in specific objective for Chapter II</w:t>
      </w:r>
      <w:r>
        <w:rPr>
          <w:webHidden/>
        </w:rPr>
        <w:tab/>
      </w:r>
      <w:r w:rsidR="007F6628">
        <w:rPr>
          <w:b/>
          <w:bCs w:val="0"/>
          <w:webHidden/>
        </w:rPr>
        <w:t>Error! Bookmark not defined.</w:t>
      </w:r>
    </w:p>
    <w:p w14:paraId="2C12B85D" w14:textId="4D597CE1" w:rsidR="007A7DED" w:rsidRDefault="007A7DED">
      <w:pPr>
        <w:pStyle w:val="TableofFigures"/>
        <w:rPr>
          <w:rFonts w:asciiTheme="minorHAnsi" w:eastAsiaTheme="minorEastAsia" w:hAnsiTheme="minorHAnsi" w:cstheme="minorBidi"/>
          <w:bCs w:val="0"/>
          <w:sz w:val="22"/>
          <w:szCs w:val="22"/>
          <w:lang w:val="en-GB" w:eastAsia="en-GB"/>
        </w:rPr>
      </w:pPr>
      <w:r w:rsidRPr="00C0144B">
        <w:t xml:space="preserve">Table </w:t>
      </w:r>
      <w:r w:rsidRPr="00C0144B">
        <w:rPr>
          <w:rFonts w:hint="eastAsia"/>
          <w:cs/>
        </w:rPr>
        <w:t>‎</w:t>
      </w:r>
      <w:r w:rsidRPr="00C0144B">
        <w:t>4.2</w:t>
      </w:r>
      <w:r w:rsidRPr="00C0144B">
        <w:tab/>
        <w:t>Second table in specific objective for Chapter II and the title is long, very long so that caption-justify can be use</w:t>
      </w:r>
      <w:r>
        <w:rPr>
          <w:webHidden/>
        </w:rPr>
        <w:tab/>
      </w:r>
      <w:r w:rsidR="007F6628">
        <w:rPr>
          <w:b/>
          <w:bCs w:val="0"/>
          <w:webHidden/>
        </w:rPr>
        <w:t>Error! Bookmark not defined.</w:t>
      </w:r>
    </w:p>
    <w:p w14:paraId="6537A179" w14:textId="2CA75AD9" w:rsidR="007A7DED" w:rsidRDefault="007A7DED">
      <w:pPr>
        <w:pStyle w:val="TableofFigures"/>
        <w:rPr>
          <w:rFonts w:asciiTheme="minorHAnsi" w:eastAsiaTheme="minorEastAsia" w:hAnsiTheme="minorHAnsi" w:cstheme="minorBidi"/>
          <w:bCs w:val="0"/>
          <w:sz w:val="22"/>
          <w:szCs w:val="22"/>
          <w:lang w:val="en-GB" w:eastAsia="en-GB"/>
        </w:rPr>
      </w:pPr>
      <w:r w:rsidRPr="00C0144B">
        <w:t xml:space="preserve">Table </w:t>
      </w:r>
      <w:r w:rsidRPr="00C0144B">
        <w:rPr>
          <w:rFonts w:hint="eastAsia"/>
          <w:cs/>
        </w:rPr>
        <w:t>‎</w:t>
      </w:r>
      <w:r w:rsidRPr="00C0144B">
        <w:t>5.1</w:t>
      </w:r>
      <w:r w:rsidRPr="00C0144B">
        <w:tab/>
        <w:t>First table in specific objective for Chapter II</w:t>
      </w:r>
      <w:r>
        <w:rPr>
          <w:webHidden/>
        </w:rPr>
        <w:tab/>
      </w:r>
      <w:r w:rsidR="007F6628">
        <w:rPr>
          <w:b/>
          <w:bCs w:val="0"/>
          <w:webHidden/>
        </w:rPr>
        <w:t>Error! Bookmark not defined.</w:t>
      </w:r>
    </w:p>
    <w:p w14:paraId="223A890F" w14:textId="2C8779DE" w:rsidR="007A7DED" w:rsidRDefault="007A7DED">
      <w:pPr>
        <w:pStyle w:val="TableofFigures"/>
        <w:rPr>
          <w:rFonts w:asciiTheme="minorHAnsi" w:eastAsiaTheme="minorEastAsia" w:hAnsiTheme="minorHAnsi" w:cstheme="minorBidi"/>
          <w:bCs w:val="0"/>
          <w:sz w:val="22"/>
          <w:szCs w:val="22"/>
          <w:lang w:val="en-GB" w:eastAsia="en-GB"/>
        </w:rPr>
      </w:pPr>
      <w:r w:rsidRPr="00C0144B">
        <w:t xml:space="preserve">Table </w:t>
      </w:r>
      <w:r w:rsidRPr="00C0144B">
        <w:rPr>
          <w:rFonts w:hint="eastAsia"/>
          <w:cs/>
        </w:rPr>
        <w:t>‎</w:t>
      </w:r>
      <w:r w:rsidRPr="00C0144B">
        <w:t>5.2</w:t>
      </w:r>
      <w:r w:rsidRPr="00C0144B">
        <w:tab/>
        <w:t>First table in specific objective for Chapter II</w:t>
      </w:r>
      <w:r>
        <w:rPr>
          <w:webHidden/>
        </w:rPr>
        <w:tab/>
      </w:r>
      <w:r w:rsidR="007F6628">
        <w:rPr>
          <w:b/>
          <w:bCs w:val="0"/>
          <w:webHidden/>
        </w:rPr>
        <w:t>Error! Bookmark not defined.</w:t>
      </w:r>
    </w:p>
    <w:p w14:paraId="3AA8BFB8" w14:textId="28419408" w:rsidR="007A7DED" w:rsidRPr="001E3E3D" w:rsidRDefault="007A7DED" w:rsidP="00F16C33">
      <w:pPr>
        <w:spacing w:after="240"/>
      </w:pPr>
    </w:p>
    <w:p w14:paraId="76CFC351" w14:textId="77777777" w:rsidR="007A7DED" w:rsidRPr="001E3E3D" w:rsidRDefault="007A7DED" w:rsidP="00F16C33">
      <w:pPr>
        <w:spacing w:after="240"/>
      </w:pPr>
    </w:p>
    <w:p w14:paraId="1B84F396" w14:textId="77777777" w:rsidR="007A7DED" w:rsidRPr="001E3E3D" w:rsidRDefault="007A7DED" w:rsidP="00186A44">
      <w:pPr>
        <w:pStyle w:val="09Heading0"/>
      </w:pPr>
      <w:bookmarkStart w:id="16" w:name="_Toc47567429"/>
      <w:r w:rsidRPr="001E3E3D">
        <w:lastRenderedPageBreak/>
        <w:t>LIST OF ILLUSTRATIONS</w:t>
      </w:r>
      <w:bookmarkEnd w:id="16"/>
    </w:p>
    <w:tbl>
      <w:tblPr>
        <w:tblW w:w="0" w:type="auto"/>
        <w:tblLook w:val="04A0" w:firstRow="1" w:lastRow="0" w:firstColumn="1" w:lastColumn="0" w:noHBand="0" w:noVBand="1"/>
      </w:tblPr>
      <w:tblGrid>
        <w:gridCol w:w="4166"/>
        <w:gridCol w:w="4161"/>
      </w:tblGrid>
      <w:tr w:rsidR="007A7DED" w:rsidRPr="001E3E3D" w14:paraId="1A87DF94" w14:textId="77777777" w:rsidTr="00182955">
        <w:tc>
          <w:tcPr>
            <w:tcW w:w="4271" w:type="dxa"/>
            <w:shd w:val="clear" w:color="auto" w:fill="auto"/>
          </w:tcPr>
          <w:p w14:paraId="56819064" w14:textId="77777777" w:rsidR="007A7DED" w:rsidRPr="001E3E3D" w:rsidRDefault="007A7DED" w:rsidP="00182955">
            <w:pPr>
              <w:pStyle w:val="13aPage-Left"/>
            </w:pPr>
            <w:r w:rsidRPr="001E3E3D">
              <w:t>Figure No.</w:t>
            </w:r>
          </w:p>
        </w:tc>
        <w:tc>
          <w:tcPr>
            <w:tcW w:w="4272" w:type="dxa"/>
            <w:shd w:val="clear" w:color="auto" w:fill="auto"/>
          </w:tcPr>
          <w:p w14:paraId="438D306F" w14:textId="77777777" w:rsidR="007A7DED" w:rsidRPr="001E3E3D" w:rsidRDefault="007A7DED" w:rsidP="00182955">
            <w:pPr>
              <w:pStyle w:val="13bPage-Right"/>
            </w:pPr>
            <w:r w:rsidRPr="001E3E3D">
              <w:t>Page</w:t>
            </w:r>
          </w:p>
        </w:tc>
      </w:tr>
    </w:tbl>
    <w:p w14:paraId="6998EEA7" w14:textId="77C1350D" w:rsidR="007A7DED" w:rsidRDefault="007A7DED">
      <w:pPr>
        <w:pStyle w:val="TableofFigures"/>
        <w:rPr>
          <w:rFonts w:asciiTheme="minorHAnsi" w:eastAsiaTheme="minorEastAsia" w:hAnsiTheme="minorHAnsi" w:cstheme="minorBidi"/>
          <w:bCs w:val="0"/>
          <w:sz w:val="22"/>
          <w:szCs w:val="22"/>
          <w:lang w:val="en-GB" w:eastAsia="en-GB"/>
        </w:rPr>
      </w:pPr>
      <w:r w:rsidRPr="00C0144B">
        <w:t>Figu</w:t>
      </w:r>
      <w:r w:rsidRPr="00C0144B">
        <w:t>r</w:t>
      </w:r>
      <w:r w:rsidRPr="00C0144B">
        <w:t xml:space="preserve">e </w:t>
      </w:r>
      <w:r w:rsidRPr="00C0144B">
        <w:rPr>
          <w:rFonts w:hint="eastAsia"/>
          <w:cs/>
        </w:rPr>
        <w:t>‎</w:t>
      </w:r>
      <w:r w:rsidRPr="00C0144B">
        <w:t>1.1</w:t>
      </w:r>
      <w:r w:rsidRPr="00C0144B">
        <w:tab/>
        <w:t>First figure</w:t>
      </w:r>
      <w:r>
        <w:rPr>
          <w:webHidden/>
        </w:rPr>
        <w:tab/>
      </w:r>
      <w:r w:rsidR="007F6628">
        <w:rPr>
          <w:b/>
          <w:bCs w:val="0"/>
          <w:webHidden/>
        </w:rPr>
        <w:t>Error! Bookmark not defined.</w:t>
      </w:r>
    </w:p>
    <w:p w14:paraId="2B087E38" w14:textId="1E28E026" w:rsidR="007A7DED" w:rsidRDefault="007A7DED">
      <w:pPr>
        <w:pStyle w:val="TableofFigures"/>
        <w:rPr>
          <w:rFonts w:asciiTheme="minorHAnsi" w:eastAsiaTheme="minorEastAsia" w:hAnsiTheme="minorHAnsi" w:cstheme="minorBidi"/>
          <w:bCs w:val="0"/>
          <w:sz w:val="22"/>
          <w:szCs w:val="22"/>
          <w:lang w:val="en-GB" w:eastAsia="en-GB"/>
        </w:rPr>
      </w:pPr>
      <w:r w:rsidRPr="00C0144B">
        <w:t xml:space="preserve">Figure </w:t>
      </w:r>
      <w:r w:rsidRPr="00C0144B">
        <w:rPr>
          <w:rFonts w:hint="eastAsia"/>
          <w:cs/>
        </w:rPr>
        <w:t>‎</w:t>
      </w:r>
      <w:r w:rsidRPr="00C0144B">
        <w:t>1.2</w:t>
      </w:r>
      <w:r w:rsidRPr="00C0144B">
        <w:tab/>
        <w:t>Second figure</w:t>
      </w:r>
      <w:r>
        <w:rPr>
          <w:webHidden/>
        </w:rPr>
        <w:tab/>
      </w:r>
      <w:r w:rsidR="007F6628">
        <w:rPr>
          <w:b/>
          <w:bCs w:val="0"/>
          <w:webHidden/>
        </w:rPr>
        <w:t>Error! Bookmark not defined.</w:t>
      </w:r>
    </w:p>
    <w:p w14:paraId="7FDF065A" w14:textId="5EEDCFDC" w:rsidR="007A7DED" w:rsidRDefault="007A7DED">
      <w:pPr>
        <w:pStyle w:val="TableofFigures"/>
        <w:rPr>
          <w:rFonts w:asciiTheme="minorHAnsi" w:eastAsiaTheme="minorEastAsia" w:hAnsiTheme="minorHAnsi" w:cstheme="minorBidi"/>
          <w:bCs w:val="0"/>
          <w:sz w:val="22"/>
          <w:szCs w:val="22"/>
          <w:lang w:val="en-GB" w:eastAsia="en-GB"/>
        </w:rPr>
      </w:pPr>
      <w:r w:rsidRPr="00C0144B">
        <w:t xml:space="preserve">Figure </w:t>
      </w:r>
      <w:r w:rsidRPr="00C0144B">
        <w:rPr>
          <w:rFonts w:hint="eastAsia"/>
          <w:cs/>
        </w:rPr>
        <w:t>‎</w:t>
      </w:r>
      <w:r w:rsidRPr="00C0144B">
        <w:t>1.3</w:t>
      </w:r>
      <w:r w:rsidRPr="00C0144B">
        <w:tab/>
        <w:t>Third figure</w:t>
      </w:r>
      <w:r>
        <w:rPr>
          <w:webHidden/>
        </w:rPr>
        <w:tab/>
      </w:r>
      <w:r w:rsidR="007F6628">
        <w:rPr>
          <w:b/>
          <w:bCs w:val="0"/>
          <w:webHidden/>
        </w:rPr>
        <w:t>Error! Bookmark not defined.</w:t>
      </w:r>
    </w:p>
    <w:p w14:paraId="2A03ACFF" w14:textId="50C416F1" w:rsidR="007A7DED" w:rsidRDefault="007A7DED">
      <w:pPr>
        <w:pStyle w:val="TableofFigures"/>
        <w:rPr>
          <w:rFonts w:asciiTheme="minorHAnsi" w:eastAsiaTheme="minorEastAsia" w:hAnsiTheme="minorHAnsi" w:cstheme="minorBidi"/>
          <w:bCs w:val="0"/>
          <w:sz w:val="22"/>
          <w:szCs w:val="22"/>
          <w:lang w:val="en-GB" w:eastAsia="en-GB"/>
        </w:rPr>
      </w:pPr>
      <w:r w:rsidRPr="00C0144B">
        <w:t xml:space="preserve">Figure </w:t>
      </w:r>
      <w:r w:rsidRPr="00C0144B">
        <w:rPr>
          <w:rFonts w:hint="eastAsia"/>
          <w:cs/>
        </w:rPr>
        <w:t>‎</w:t>
      </w:r>
      <w:r w:rsidRPr="00C0144B">
        <w:t>3.1</w:t>
      </w:r>
      <w:r w:rsidRPr="00C0144B">
        <w:tab/>
        <w:t>Give this figure a title (using Style: 15a Caption-Center)</w:t>
      </w:r>
      <w:r>
        <w:rPr>
          <w:webHidden/>
        </w:rPr>
        <w:tab/>
      </w:r>
      <w:r w:rsidR="007F6628">
        <w:rPr>
          <w:b/>
          <w:bCs w:val="0"/>
          <w:webHidden/>
        </w:rPr>
        <w:t>Error! Bookmark not defined.</w:t>
      </w:r>
    </w:p>
    <w:p w14:paraId="6A1087AE" w14:textId="2DAD9887" w:rsidR="007A7DED" w:rsidRDefault="007A7DED" w:rsidP="0065016A">
      <w:pPr>
        <w:pStyle w:val="TableofFigures"/>
      </w:pPr>
    </w:p>
    <w:p w14:paraId="1731FE46" w14:textId="77777777" w:rsidR="007A7DED" w:rsidRPr="00C030FB" w:rsidRDefault="007A7DED" w:rsidP="00C030FB">
      <w:pPr>
        <w:pStyle w:val="11Normal02-SecondOnwardParagraph"/>
      </w:pPr>
    </w:p>
    <w:tbl>
      <w:tblPr>
        <w:tblW w:w="0" w:type="auto"/>
        <w:tblLook w:val="04A0" w:firstRow="1" w:lastRow="0" w:firstColumn="1" w:lastColumn="0" w:noHBand="0" w:noVBand="1"/>
      </w:tblPr>
      <w:tblGrid>
        <w:gridCol w:w="4172"/>
        <w:gridCol w:w="4155"/>
      </w:tblGrid>
      <w:tr w:rsidR="007A7DED" w:rsidRPr="001E3E3D" w14:paraId="74663CAE" w14:textId="77777777" w:rsidTr="00182955">
        <w:tc>
          <w:tcPr>
            <w:tcW w:w="4271" w:type="dxa"/>
            <w:shd w:val="clear" w:color="auto" w:fill="auto"/>
          </w:tcPr>
          <w:p w14:paraId="73F471A8" w14:textId="77777777" w:rsidR="007A7DED" w:rsidRPr="001E3E3D" w:rsidRDefault="007A7DED" w:rsidP="00182955">
            <w:pPr>
              <w:pStyle w:val="13aPage-Left"/>
            </w:pPr>
            <w:r w:rsidRPr="001E3E3D">
              <w:t>Photo No.</w:t>
            </w:r>
          </w:p>
        </w:tc>
        <w:tc>
          <w:tcPr>
            <w:tcW w:w="4272" w:type="dxa"/>
            <w:shd w:val="clear" w:color="auto" w:fill="auto"/>
          </w:tcPr>
          <w:p w14:paraId="03B93D03" w14:textId="77777777" w:rsidR="007A7DED" w:rsidRPr="001E3E3D" w:rsidRDefault="007A7DED" w:rsidP="00182955">
            <w:pPr>
              <w:pStyle w:val="13bPage-Right"/>
            </w:pPr>
          </w:p>
        </w:tc>
      </w:tr>
    </w:tbl>
    <w:p w14:paraId="1132DFF1" w14:textId="77777777" w:rsidR="007A7DED" w:rsidRPr="001E3E3D" w:rsidRDefault="007A7DED" w:rsidP="00F16C33">
      <w:pPr>
        <w:spacing w:before="400" w:after="240"/>
        <w:ind w:firstLine="720"/>
      </w:pPr>
      <w:bookmarkStart w:id="17" w:name="_GoBack"/>
      <w:bookmarkEnd w:id="17"/>
    </w:p>
    <w:p w14:paraId="67C5D66C" w14:textId="77777777" w:rsidR="007A7DED" w:rsidRPr="001E3E3D" w:rsidRDefault="007A7DED" w:rsidP="00186A44">
      <w:pPr>
        <w:pStyle w:val="09Heading0"/>
      </w:pPr>
      <w:bookmarkStart w:id="18" w:name="_Toc47567430"/>
      <w:r w:rsidRPr="001E3E3D">
        <w:lastRenderedPageBreak/>
        <w:t>LIST OF ABBREVIATIONS</w:t>
      </w:r>
      <w:bookmarkEnd w:id="18"/>
    </w:p>
    <w:p w14:paraId="2BBFDE14" w14:textId="77777777" w:rsidR="007A7DED" w:rsidRDefault="007A7DED" w:rsidP="00F731C3">
      <w:pPr>
        <w:pStyle w:val="TableofAuthorities"/>
      </w:pPr>
      <w:r>
        <w:t xml:space="preserve">AELB </w:t>
      </w:r>
      <w:r>
        <w:tab/>
        <w:t>Atomic Energy Licensing Board</w:t>
      </w:r>
    </w:p>
    <w:p w14:paraId="7AB76DDE" w14:textId="77777777" w:rsidR="007A7DED" w:rsidRDefault="007A7DED" w:rsidP="00F731C3">
      <w:pPr>
        <w:pStyle w:val="TableofAuthorities"/>
      </w:pPr>
      <w:r>
        <w:t xml:space="preserve">IAEA </w:t>
      </w:r>
      <w:r>
        <w:tab/>
        <w:t>International Atomic Energy Agency</w:t>
      </w:r>
    </w:p>
    <w:p w14:paraId="69FEDE39" w14:textId="77777777" w:rsidR="007A7DED" w:rsidRDefault="007A7DED" w:rsidP="00F731C3">
      <w:pPr>
        <w:pStyle w:val="TableofAuthorities"/>
      </w:pPr>
      <w:r>
        <w:t xml:space="preserve">UKM </w:t>
      </w:r>
      <w:r>
        <w:tab/>
        <w:t>Universiti Kebangsaan Malaysia</w:t>
      </w:r>
    </w:p>
    <w:p w14:paraId="71A02538" w14:textId="77777777" w:rsidR="007A7DED" w:rsidRPr="001E3E3D" w:rsidRDefault="007A7DED" w:rsidP="00F731C3">
      <w:pPr>
        <w:pStyle w:val="TableofAuthorities"/>
      </w:pPr>
    </w:p>
    <w:p w14:paraId="440759A2" w14:textId="77777777" w:rsidR="007A7DED" w:rsidRPr="001E3E3D" w:rsidRDefault="007A7DED" w:rsidP="00F16C33">
      <w:pPr>
        <w:spacing w:after="240"/>
      </w:pPr>
    </w:p>
    <w:p w14:paraId="690682CD" w14:textId="77777777" w:rsidR="007A7DED" w:rsidRPr="001E3E3D" w:rsidRDefault="007A7DED" w:rsidP="00F16C33">
      <w:pPr>
        <w:spacing w:after="240"/>
        <w:sectPr w:rsidR="007A7DED" w:rsidRPr="001E3E3D" w:rsidSect="00182955">
          <w:footerReference w:type="default" r:id="rId14"/>
          <w:headerReference w:type="first" r:id="rId15"/>
          <w:footerReference w:type="first" r:id="rId16"/>
          <w:footnotePr>
            <w:numRestart w:val="eachSect"/>
          </w:footnotePr>
          <w:pgSz w:w="11900" w:h="16840" w:code="9"/>
          <w:pgMar w:top="1701" w:right="1418" w:bottom="1418" w:left="2155" w:header="851" w:footer="680" w:gutter="0"/>
          <w:pgNumType w:fmt="lowerRoman"/>
          <w:cols w:space="708"/>
          <w:titlePg/>
          <w:docGrid w:linePitch="360"/>
        </w:sectPr>
      </w:pPr>
    </w:p>
    <w:p w14:paraId="39D4E257" w14:textId="77777777" w:rsidR="001E3E3D" w:rsidRPr="001E3E3D" w:rsidRDefault="001E3E3D" w:rsidP="001E3E3D">
      <w:pPr>
        <w:pStyle w:val="Heading1"/>
      </w:pPr>
      <w:r w:rsidRPr="001E3E3D">
        <w:lastRenderedPageBreak/>
        <w:t>Introduction</w:t>
      </w:r>
    </w:p>
    <w:p w14:paraId="09E739EF" w14:textId="3304C568" w:rsidR="00087778" w:rsidRDefault="001E3E3D" w:rsidP="00087778">
      <w:pPr>
        <w:pStyle w:val="09bLevel02"/>
        <w:numPr>
          <w:ilvl w:val="0"/>
          <w:numId w:val="0"/>
        </w:numPr>
      </w:pPr>
      <w:bookmarkStart w:id="19" w:name="_Toc419666882"/>
      <w:bookmarkEnd w:id="0"/>
      <w:bookmarkEnd w:id="1"/>
      <w:bookmarkEnd w:id="2"/>
      <w:bookmarkEnd w:id="3"/>
      <w:bookmarkEnd w:id="4"/>
      <w:bookmarkEnd w:id="5"/>
      <w:bookmarkEnd w:id="6"/>
      <w:bookmarkEnd w:id="7"/>
      <w:bookmarkEnd w:id="19"/>
      <w:r w:rsidRPr="001E3E3D">
        <w:br/>
      </w:r>
      <w:r w:rsidRPr="001E3E3D">
        <w:br/>
      </w:r>
      <w:r w:rsidR="00087778">
        <w:t>cHAPTER</w:t>
      </w:r>
      <w:r w:rsidR="008C0994">
        <w:t xml:space="preserve"> </w:t>
      </w:r>
      <w:r w:rsidR="00087778">
        <w:t xml:space="preserve">1 </w:t>
      </w:r>
    </w:p>
    <w:p w14:paraId="0866C02A" w14:textId="30A67F85" w:rsidR="00E7798E" w:rsidRPr="000576CC" w:rsidRDefault="00087778" w:rsidP="00087778">
      <w:pPr>
        <w:pStyle w:val="09bLevel02"/>
        <w:numPr>
          <w:ilvl w:val="0"/>
          <w:numId w:val="0"/>
        </w:numPr>
      </w:pPr>
      <w:r>
        <w:t>INTRODUCTION</w:t>
      </w:r>
    </w:p>
    <w:p w14:paraId="0D85D34B" w14:textId="2003BC0D" w:rsidR="00E7798E" w:rsidRDefault="00F2370F" w:rsidP="00E7798E">
      <w:pPr>
        <w:pStyle w:val="10Normal01-FirstParagraph"/>
      </w:pPr>
      <w:r w:rsidRPr="00F2370F">
        <w:t>In the pandemic period our classes are being held online and we are facing problems of maintaining class and exams time schedule. Many students could not attend class on scheduled time. These problems are happened due to lack of proper management. Class schedules, notices are scattered in different places, so it is very difficult to maintain them in a proper way. Therefore we need a platform where all necessary information would be aggregated and arranged in a well manner.</w:t>
      </w:r>
    </w:p>
    <w:p w14:paraId="7C5F7DF3" w14:textId="1E0BE694" w:rsidR="00C724AF" w:rsidRDefault="00C724AF" w:rsidP="00C724AF">
      <w:pPr>
        <w:pStyle w:val="11Normal02-SecondOnwardParagraph"/>
        <w:ind w:firstLine="0"/>
      </w:pPr>
      <w:r>
        <w:t xml:space="preserve">So we created a web based online classroom named as "Smart Classroom &amp; Notice Management System" .The web application have three panels where system admin manages students and teachers . Teacher create classroom and give the classroom code to the students by that they can easily join the respective class . Here teacher share all the class materials to the students by post and student can easily get the material and give their feedback in commentbox.  </w:t>
      </w:r>
    </w:p>
    <w:p w14:paraId="766FBB80" w14:textId="77777777" w:rsidR="00C724AF" w:rsidRPr="00C724AF" w:rsidRDefault="00C724AF" w:rsidP="00C724AF">
      <w:pPr>
        <w:pStyle w:val="11Normal02-SecondOnwardParagraph"/>
      </w:pPr>
    </w:p>
    <w:p w14:paraId="7D4DA38A" w14:textId="5FAA6A81" w:rsidR="001E3E3D" w:rsidRPr="008E7E05" w:rsidRDefault="00E7798E" w:rsidP="00E7798E">
      <w:pPr>
        <w:pStyle w:val="09bLevel02"/>
      </w:pPr>
      <w:r w:rsidRPr="00E7798E">
        <w:t>Objectives</w:t>
      </w:r>
    </w:p>
    <w:p w14:paraId="367A705C" w14:textId="7CA68940" w:rsidR="000E3D4A" w:rsidRPr="000E3D4A" w:rsidRDefault="000E3D4A" w:rsidP="000E3D4A">
      <w:pPr>
        <w:pStyle w:val="10Normal01-FirstParagraph"/>
      </w:pPr>
      <w:r w:rsidRPr="000E3D4A">
        <w:t xml:space="preserve">The main purpose of this project is to reduce hassle during online class environmental pollution and to solve the traditional scrap collection system and to promote eco-friendly products. The objectives of this system are to- </w:t>
      </w:r>
    </w:p>
    <w:p w14:paraId="49A12EE1" w14:textId="0E791A60" w:rsidR="00114DAE" w:rsidRPr="00114DAE" w:rsidRDefault="00114DAE" w:rsidP="00114DAE">
      <w:pPr>
        <w:pStyle w:val="10Normal01-FirstParagraph"/>
      </w:pPr>
      <w:r>
        <w:t xml:space="preserve">1   </w:t>
      </w:r>
      <w:r w:rsidRPr="00114DAE">
        <w:t>To develop such a web based system where both students and faculty members will be able</w:t>
      </w:r>
      <w:r>
        <w:t xml:space="preserve"> </w:t>
      </w:r>
      <w:r w:rsidRPr="00114DAE">
        <w:t>to get the information about class schedules, department notice &amp; students attendance.</w:t>
      </w:r>
    </w:p>
    <w:p w14:paraId="2382DA9C" w14:textId="7A83CFCA" w:rsidR="000E3D4A" w:rsidRPr="000E3D4A" w:rsidRDefault="000E3D4A" w:rsidP="000E3D4A">
      <w:pPr>
        <w:pStyle w:val="10Normal01-FirstParagraph"/>
      </w:pPr>
      <w:r w:rsidRPr="000E3D4A">
        <w:lastRenderedPageBreak/>
        <w:t>2</w:t>
      </w:r>
      <w:r w:rsidR="00114DAE">
        <w:t xml:space="preserve">. </w:t>
      </w:r>
      <w:r w:rsidR="00114DAE" w:rsidRPr="00114DAE">
        <w:t>To eradicate students suffering, teachers will provide all resources by using this system.</w:t>
      </w:r>
    </w:p>
    <w:p w14:paraId="1B0BADAB" w14:textId="5505F051" w:rsidR="000E3D4A" w:rsidRPr="000E3D4A" w:rsidRDefault="00114DAE" w:rsidP="00114DAE">
      <w:pPr>
        <w:pStyle w:val="10Normal01-FirstParagraph"/>
      </w:pPr>
      <w:r>
        <w:t xml:space="preserve">3.  </w:t>
      </w:r>
      <w:r w:rsidRPr="00114DAE">
        <w:t>To the help of students and teacher, all types of departments notice will be publish here</w:t>
      </w:r>
      <w:r w:rsidR="000E3D4A" w:rsidRPr="000E3D4A">
        <w:t xml:space="preserve"> </w:t>
      </w:r>
    </w:p>
    <w:p w14:paraId="343D8E0D" w14:textId="77777777" w:rsidR="00F2370F" w:rsidRDefault="00F2370F" w:rsidP="00BA3389">
      <w:pPr>
        <w:pStyle w:val="09bLevel02"/>
        <w:numPr>
          <w:ilvl w:val="0"/>
          <w:numId w:val="0"/>
        </w:numPr>
      </w:pPr>
      <w:r>
        <w:t>1.2</w:t>
      </w:r>
      <w:r>
        <w:tab/>
        <w:t xml:space="preserve">Scope </w:t>
      </w:r>
    </w:p>
    <w:p w14:paraId="581FDEE8" w14:textId="531D1555" w:rsidR="00F2370F" w:rsidRPr="00F2370F" w:rsidRDefault="00F2370F" w:rsidP="00F2370F">
      <w:pPr>
        <w:pStyle w:val="10Normal01-FirstParagraph"/>
      </w:pPr>
      <w:r w:rsidRPr="00F2370F">
        <w:t xml:space="preserve">In this project, the scope is to </w:t>
      </w:r>
      <w:r w:rsidR="00BA3389">
        <w:t>help the student and teacher, so that teacher can easily create class and student can join respective class by class code, here teacher gave all the resources and news by post</w:t>
      </w:r>
      <w:r w:rsidRPr="00F2370F">
        <w:t xml:space="preserve">. The scopes of this system are: </w:t>
      </w:r>
    </w:p>
    <w:p w14:paraId="59B74F95" w14:textId="0AC34F66" w:rsidR="00F2370F" w:rsidRPr="00F2370F" w:rsidRDefault="00BA3389" w:rsidP="00F2370F">
      <w:pPr>
        <w:pStyle w:val="10Normal01-FirstParagraph"/>
      </w:pPr>
      <w:r>
        <w:t>1.</w:t>
      </w:r>
      <w:r>
        <w:tab/>
        <w:t>Easy to create class</w:t>
      </w:r>
    </w:p>
    <w:p w14:paraId="6874F725" w14:textId="52141EE5" w:rsidR="00F2370F" w:rsidRPr="00F2370F" w:rsidRDefault="00BA3389" w:rsidP="00F2370F">
      <w:pPr>
        <w:pStyle w:val="10Normal01-FirstParagraph"/>
      </w:pPr>
      <w:r>
        <w:t>2.</w:t>
      </w:r>
      <w:r>
        <w:tab/>
        <w:t>Easy to join class</w:t>
      </w:r>
    </w:p>
    <w:p w14:paraId="6A3A357C" w14:textId="4EA76BA4" w:rsidR="00F2370F" w:rsidRPr="00F2370F" w:rsidRDefault="005479A5" w:rsidP="00F2370F">
      <w:pPr>
        <w:pStyle w:val="10Normal01-FirstParagraph"/>
      </w:pPr>
      <w:r>
        <w:t>3.        Teacher can share material in classroom.</w:t>
      </w:r>
    </w:p>
    <w:p w14:paraId="5622B73A" w14:textId="64E0BBA8" w:rsidR="00F2370F" w:rsidRPr="00F2370F" w:rsidRDefault="005479A5" w:rsidP="00F2370F">
      <w:pPr>
        <w:pStyle w:val="10Normal01-FirstParagraph"/>
      </w:pPr>
      <w:r>
        <w:t>4.</w:t>
      </w:r>
      <w:r>
        <w:tab/>
        <w:t xml:space="preserve">Teacher give assignments. </w:t>
      </w:r>
    </w:p>
    <w:p w14:paraId="0CDC1C77" w14:textId="0817298B" w:rsidR="00F2370F" w:rsidRPr="00F2370F" w:rsidRDefault="005479A5" w:rsidP="00F2370F">
      <w:pPr>
        <w:pStyle w:val="10Normal01-FirstParagraph"/>
      </w:pPr>
      <w:r>
        <w:t>5.        Student can submit their assignments.</w:t>
      </w:r>
      <w:r w:rsidR="00F2370F" w:rsidRPr="00F2370F">
        <w:t xml:space="preserve"> </w:t>
      </w:r>
    </w:p>
    <w:p w14:paraId="5E4C212F" w14:textId="1051F488" w:rsidR="00332518" w:rsidRDefault="00332518" w:rsidP="00332518">
      <w:pPr>
        <w:pStyle w:val="09bLevel02"/>
        <w:numPr>
          <w:ilvl w:val="0"/>
          <w:numId w:val="0"/>
        </w:numPr>
        <w:ind w:left="720" w:hanging="720"/>
      </w:pPr>
      <w:r>
        <w:t>1.3</w:t>
      </w:r>
      <w:r>
        <w:tab/>
      </w:r>
      <w:r w:rsidRPr="00332518">
        <w:t>Problems of Existing System</w:t>
      </w:r>
      <w:r>
        <w:t xml:space="preserve"> </w:t>
      </w:r>
    </w:p>
    <w:p w14:paraId="381EECE4" w14:textId="77777777" w:rsidR="005479A5" w:rsidRPr="005479A5" w:rsidRDefault="005479A5" w:rsidP="005479A5">
      <w:pPr>
        <w:pStyle w:val="10Normal01-FirstParagraph"/>
      </w:pPr>
      <w:r w:rsidRPr="005479A5">
        <w:t>Due to pandemic our daily life, education all is contracted within the boundary wall of our houses. Especially education system is been through a massive change circumstances. We have to conduct our class lectures, exams over the internet. Our beloved dept. of CSE is also following the trend, but it is a matter of sorrow that there is no such convenient system has been used by our department to fully comply with the digital education or education over internet.</w:t>
      </w:r>
    </w:p>
    <w:p w14:paraId="0682F9E8" w14:textId="56ED4E05" w:rsidR="00B57A77" w:rsidRPr="001E3E3D" w:rsidRDefault="005479A5" w:rsidP="00794CA9">
      <w:pPr>
        <w:pStyle w:val="10Normal01-FirstParagraph"/>
        <w:sectPr w:rsidR="00B57A77" w:rsidRPr="001E3E3D" w:rsidSect="00182955">
          <w:headerReference w:type="default" r:id="rId17"/>
          <w:headerReference w:type="first" r:id="rId18"/>
          <w:footnotePr>
            <w:numRestart w:val="eachSect"/>
          </w:footnotePr>
          <w:pgSz w:w="11900" w:h="16840" w:code="9"/>
          <w:pgMar w:top="1701" w:right="1418" w:bottom="1418" w:left="2155" w:header="851" w:footer="850" w:gutter="0"/>
          <w:pgNumType w:start="1"/>
          <w:cols w:space="708"/>
          <w:titlePg/>
          <w:docGrid w:linePitch="360"/>
        </w:sectPr>
      </w:pPr>
      <w:r w:rsidRPr="005479A5">
        <w:t xml:space="preserve">The faculty members of our department have to face a lot of work burden about the class schedule, assignments, exams, viva etc. Convey of any notice or any news to the students is time taking hazardous. Social media is used as the only platform to convey </w:t>
      </w:r>
      <w:r w:rsidRPr="005479A5">
        <w:lastRenderedPageBreak/>
        <w:t>notices and news to the students. So that most of the time students were unable to receiv</w:t>
      </w:r>
      <w:r w:rsidR="00794CA9">
        <w:t>e proper notice in proper time.</w:t>
      </w:r>
    </w:p>
    <w:p w14:paraId="3CDE83A6" w14:textId="1A4D1C98" w:rsidR="002973FC" w:rsidRDefault="008C0994" w:rsidP="005D5CDA">
      <w:pPr>
        <w:pStyle w:val="09bLevel02"/>
      </w:pPr>
      <w:r>
        <w:lastRenderedPageBreak/>
        <w:t>Chapterii</w:t>
      </w:r>
      <w:r w:rsidR="001E3E3D" w:rsidRPr="001E3E3D">
        <w:br/>
      </w:r>
      <w:r>
        <w:t>Literature  review</w:t>
      </w:r>
    </w:p>
    <w:p w14:paraId="1B4EB1B6" w14:textId="26A1E187" w:rsidR="008C0994" w:rsidRPr="008C0994" w:rsidRDefault="008C0994" w:rsidP="008C0994">
      <w:pPr>
        <w:pStyle w:val="09bLevel02"/>
        <w:numPr>
          <w:ilvl w:val="0"/>
          <w:numId w:val="0"/>
        </w:numPr>
        <w:ind w:left="1170" w:hanging="720"/>
      </w:pPr>
      <w:r>
        <w:t>2.1 Introduction</w:t>
      </w:r>
    </w:p>
    <w:p w14:paraId="216124FB" w14:textId="618A7959" w:rsidR="001E3E3D" w:rsidRPr="001E3E3D" w:rsidRDefault="008C0994" w:rsidP="008C0994">
      <w:pPr>
        <w:pStyle w:val="10Normal01-FirstParagraph"/>
      </w:pPr>
      <w:r w:rsidRPr="008C0994">
        <w:t>A literature review discusses published information in a particular subject area,</w:t>
      </w:r>
      <w:r>
        <w:t xml:space="preserve"> </w:t>
      </w:r>
      <w:r w:rsidRPr="008C0994">
        <w:t>and sometimes information in a particular sub</w:t>
      </w:r>
      <w:r>
        <w:t xml:space="preserve">ject area within a certain time period. </w:t>
      </w:r>
      <w:r w:rsidRPr="008C0994">
        <w:t xml:space="preserve">A literature review can be just a simple summary of </w:t>
      </w:r>
      <w:r>
        <w:t xml:space="preserve">the sources, but it usually has </w:t>
      </w:r>
      <w:r w:rsidRPr="008C0994">
        <w:t>an organizational pattern and combines both s</w:t>
      </w:r>
      <w:r>
        <w:t xml:space="preserve">ummary and synthesis. A summary </w:t>
      </w:r>
      <w:r w:rsidRPr="008C0994">
        <w:t>is a recap of the important information of the source, but a synthesis is a reorganization, or a reshuffling, of that information.</w:t>
      </w:r>
    </w:p>
    <w:p w14:paraId="227EA365" w14:textId="12227539" w:rsidR="00C113E8" w:rsidRDefault="008C0994" w:rsidP="00C113E8">
      <w:pPr>
        <w:pStyle w:val="09bLevel02"/>
        <w:numPr>
          <w:ilvl w:val="0"/>
          <w:numId w:val="0"/>
        </w:numPr>
        <w:ind w:left="450"/>
      </w:pPr>
      <w:bookmarkStart w:id="20" w:name="_Toc47567439"/>
      <w:r>
        <w:t xml:space="preserve">2.2 </w:t>
      </w:r>
      <w:bookmarkEnd w:id="20"/>
      <w:r>
        <w:t xml:space="preserve"> Review of related work</w:t>
      </w:r>
    </w:p>
    <w:p w14:paraId="263781C0" w14:textId="4FCDD8CA" w:rsidR="00790453" w:rsidRDefault="00790453" w:rsidP="00790453">
      <w:pPr>
        <w:pStyle w:val="10Normal01-FirstParagraph"/>
      </w:pPr>
      <w:r w:rsidRPr="00790453">
        <w:rPr>
          <w:lang w:val="ms-MY"/>
        </w:rPr>
        <w:t xml:space="preserve">We already have introduced Google Classroom  through in the internet. </w:t>
      </w:r>
      <w:r w:rsidR="009D06D5">
        <w:t xml:space="preserve">In google classroom </w:t>
      </w:r>
      <w:r w:rsidR="00E15D6C">
        <w:rPr>
          <w:lang w:val="ms-MY"/>
        </w:rPr>
        <w:t xml:space="preserve"> there i</w:t>
      </w:r>
      <w:r w:rsidR="00E15D6C">
        <w:t>s</w:t>
      </w:r>
      <w:r w:rsidRPr="00790453">
        <w:rPr>
          <w:lang w:val="ms-MY"/>
        </w:rPr>
        <w:t xml:space="preserve"> not a single or common notice board avai</w:t>
      </w:r>
      <w:r>
        <w:rPr>
          <w:lang w:val="ms-MY"/>
        </w:rPr>
        <w:t>lable in th</w:t>
      </w:r>
      <w:r>
        <w:t>is classroom</w:t>
      </w:r>
      <w:r w:rsidRPr="00790453">
        <w:rPr>
          <w:lang w:val="ms-MY"/>
        </w:rPr>
        <w:t xml:space="preserve"> where students of CSE, IIUC can get their </w:t>
      </w:r>
      <w:r>
        <w:rPr>
          <w:lang w:val="ms-MY"/>
        </w:rPr>
        <w:t xml:space="preserve">necessary information </w:t>
      </w:r>
      <w:r>
        <w:t xml:space="preserve">from this </w:t>
      </w:r>
      <w:r w:rsidRPr="00790453">
        <w:rPr>
          <w:lang w:val="ms-MY"/>
        </w:rPr>
        <w:t xml:space="preserve">system </w:t>
      </w:r>
      <w:r w:rsidR="009D06D5">
        <w:t xml:space="preserve">. </w:t>
      </w:r>
      <w:r>
        <w:t>In google classroom there are no attendance system</w:t>
      </w:r>
      <w:r w:rsidRPr="00790453">
        <w:rPr>
          <w:lang w:val="ms-MY"/>
        </w:rPr>
        <w:t>.</w:t>
      </w:r>
      <w:r>
        <w:t>So that teachers can't take student attendance</w:t>
      </w:r>
      <w:r w:rsidR="009D06D5">
        <w:t xml:space="preserve">. </w:t>
      </w:r>
      <w:r>
        <w:t xml:space="preserve"> </w:t>
      </w:r>
    </w:p>
    <w:p w14:paraId="5E1221F0" w14:textId="73258D33" w:rsidR="00790453" w:rsidRDefault="00790453" w:rsidP="00790453">
      <w:pPr>
        <w:pStyle w:val="09bLevel02"/>
        <w:numPr>
          <w:ilvl w:val="0"/>
          <w:numId w:val="0"/>
        </w:numPr>
        <w:ind w:left="1170" w:hanging="720"/>
      </w:pPr>
      <w:r>
        <w:t xml:space="preserve">2.3  Comparison of our system  </w:t>
      </w:r>
    </w:p>
    <w:p w14:paraId="4EF7C3D4" w14:textId="5A8FAEDE" w:rsidR="008C0994" w:rsidRDefault="009D06D5" w:rsidP="000316FE">
      <w:pPr>
        <w:pStyle w:val="10Normal01-FirstParagraph"/>
      </w:pPr>
      <w:r>
        <w:t>W</w:t>
      </w:r>
      <w:r w:rsidRPr="009D06D5">
        <w:t xml:space="preserve">e build a notice board where teacher and admin easily give department notice </w:t>
      </w:r>
      <w:r>
        <w:t>and all the registered student get all  notices in the noticeboard ,thus no valuable information isn't missing  and also in our system we create attendance system to eradicate attendance taking  problem .</w:t>
      </w:r>
      <w:r w:rsidRPr="009D06D5">
        <w:t>This is the reason behind our proposed project where we want to solve this problem.</w:t>
      </w:r>
    </w:p>
    <w:p w14:paraId="5FBC6426" w14:textId="77777777" w:rsidR="009D06D5" w:rsidRPr="009D06D5" w:rsidRDefault="009D06D5" w:rsidP="009D06D5">
      <w:pPr>
        <w:pStyle w:val="11Normal02-SecondOnwardParagraph"/>
      </w:pPr>
    </w:p>
    <w:p w14:paraId="122077BB" w14:textId="77777777" w:rsidR="008C0994" w:rsidRDefault="008C0994" w:rsidP="000316FE">
      <w:pPr>
        <w:pStyle w:val="10Normal01-FirstParagraph"/>
      </w:pPr>
    </w:p>
    <w:p w14:paraId="643F88C5" w14:textId="72517541" w:rsidR="00AC22E4" w:rsidRDefault="00AC22E4" w:rsidP="009D06D5">
      <w:pPr>
        <w:pStyle w:val="09aLevel01"/>
      </w:pPr>
      <w:r>
        <w:lastRenderedPageBreak/>
        <w:t xml:space="preserve">                                                                                                          </w:t>
      </w:r>
      <w:r w:rsidR="00794CA9">
        <w:t xml:space="preserve"> </w:t>
      </w:r>
      <w:r>
        <w:t>Methodology</w:t>
      </w:r>
    </w:p>
    <w:p w14:paraId="0526A626" w14:textId="36C0B7C7" w:rsidR="00AC22E4" w:rsidRDefault="00AC22E4" w:rsidP="00AC22E4">
      <w:pPr>
        <w:pStyle w:val="10Normal01-FirstParagraph"/>
      </w:pPr>
      <w:r w:rsidRPr="00160968">
        <w:t xml:space="preserve">Software Engineering is the practice of using selected process techniques to improve the quality of a software development effort. We have followed a methodology that helped us to develop the system in an organized way. This is based on the assumption that subject to endless debate and supported by patient experience, a systematic approach to software development results in fewer defects and, therefore, ultimately provides shorter delivery time and better value. We have used the </w:t>
      </w:r>
      <w:r w:rsidRPr="00AC22E4">
        <w:t>waterfall model(Web) and MVC architecture (Laravel) in our system. The document collection of policies, processes, and procedures used by our development team to use the software engineering process is the software development life cycle (SDLC)</w:t>
      </w:r>
    </w:p>
    <w:p w14:paraId="2C527D0D" w14:textId="77777777" w:rsidR="00AC22E4" w:rsidRDefault="00AC22E4" w:rsidP="00AC22E4">
      <w:pPr>
        <w:pStyle w:val="09bLevel02"/>
        <w:numPr>
          <w:ilvl w:val="0"/>
          <w:numId w:val="0"/>
        </w:numPr>
      </w:pPr>
      <w:r>
        <w:t xml:space="preserve">3.1 Software/Application Development Life Cycle </w:t>
      </w:r>
    </w:p>
    <w:p w14:paraId="7394138B" w14:textId="77777777" w:rsidR="00AC22E4" w:rsidRPr="00AC22E4" w:rsidRDefault="00AC22E4" w:rsidP="00AC22E4">
      <w:pPr>
        <w:pStyle w:val="10Normal01-FirstParagraph"/>
      </w:pPr>
      <w:r>
        <w:t xml:space="preserve">The Software Development Life Cycle (SDLC) refers to a methodology with clearly defined processes for creating high-quality software. in detail, we followed the SDLC methodology focuses on the following phases of system development: </w:t>
      </w:r>
    </w:p>
    <w:p w14:paraId="1A571B12" w14:textId="77777777" w:rsidR="00AC22E4" w:rsidRPr="00AC22E4" w:rsidRDefault="00AC22E4" w:rsidP="00AC22E4">
      <w:pPr>
        <w:pStyle w:val="11Normal02-SecondOnwardParagraph"/>
      </w:pPr>
    </w:p>
    <w:p w14:paraId="4730EF4A" w14:textId="77777777" w:rsidR="00BE3639" w:rsidRDefault="00AC22E4" w:rsidP="00BE3639">
      <w:pPr>
        <w:pStyle w:val="11Normal02-SecondOnwardParagraph"/>
      </w:pPr>
      <w:r w:rsidRPr="00AC22E4">
        <w:lastRenderedPageBreak/>
        <w:drawing>
          <wp:inline distT="0" distB="0" distL="0" distR="0" wp14:anchorId="741B5D04" wp14:editId="58CC4B47">
            <wp:extent cx="3724275" cy="3533775"/>
            <wp:effectExtent l="0" t="0" r="0" b="0"/>
            <wp:docPr id="5258" name="Picture 5258"/>
            <wp:cNvGraphicFramePr/>
            <a:graphic xmlns:a="http://schemas.openxmlformats.org/drawingml/2006/main">
              <a:graphicData uri="http://schemas.openxmlformats.org/drawingml/2006/picture">
                <pic:pic xmlns:pic="http://schemas.openxmlformats.org/drawingml/2006/picture">
                  <pic:nvPicPr>
                    <pic:cNvPr id="5258" name="Picture 5258"/>
                    <pic:cNvPicPr/>
                  </pic:nvPicPr>
                  <pic:blipFill>
                    <a:blip r:embed="rId19"/>
                    <a:stretch>
                      <a:fillRect/>
                    </a:stretch>
                  </pic:blipFill>
                  <pic:spPr>
                    <a:xfrm>
                      <a:off x="0" y="0"/>
                      <a:ext cx="3724275" cy="3533775"/>
                    </a:xfrm>
                    <a:prstGeom prst="rect">
                      <a:avLst/>
                    </a:prstGeom>
                  </pic:spPr>
                </pic:pic>
              </a:graphicData>
            </a:graphic>
          </wp:inline>
        </w:drawing>
      </w:r>
    </w:p>
    <w:p w14:paraId="5E82729A" w14:textId="3B58B3EA" w:rsidR="00BE3639" w:rsidRDefault="00BE3639" w:rsidP="00BE3639">
      <w:pPr>
        <w:pStyle w:val="09bLevel02"/>
        <w:numPr>
          <w:ilvl w:val="0"/>
          <w:numId w:val="0"/>
        </w:numPr>
      </w:pPr>
      <w:r>
        <w:t xml:space="preserve">3.1 1: Requirement collection and analysis: </w:t>
      </w:r>
    </w:p>
    <w:p w14:paraId="4D73796D" w14:textId="77777777" w:rsidR="00BE3639" w:rsidRPr="00BE3639" w:rsidRDefault="00BE3639" w:rsidP="00BE3639">
      <w:pPr>
        <w:pStyle w:val="10Normal01-FirstParagraph"/>
      </w:pPr>
      <w:r w:rsidRPr="00BE3639">
        <w:t>The requirement is the first stage in the SDLC process. We conduct it as a team with inputs from all the stakeholders and domain experts or this industry. Planning for the quality assurance requirements and recognition of the risks involved is also done at this stage. We had done an online and offline survey for requirement collection and analysis. In this stage, we try to give a clearer picture of the entire project's scope and the anticipated issues, opportunities, and directives that triggered the task with proper data.</w:t>
      </w:r>
    </w:p>
    <w:p w14:paraId="6206319F" w14:textId="77777777" w:rsidR="00BE3639" w:rsidRPr="00BE3639" w:rsidRDefault="00BE3639" w:rsidP="00BE3639">
      <w:pPr>
        <w:pStyle w:val="10Normal01-FirstParagraph"/>
      </w:pPr>
      <w:r w:rsidRPr="00BE3639">
        <w:t>Requirements Gathering stage, we tried to get detailed and precise requirements. This helps us to finalize the necessary timeline to finish the work of that system.</w:t>
      </w:r>
    </w:p>
    <w:p w14:paraId="22AA979A" w14:textId="77777777" w:rsidR="00BE3639" w:rsidRPr="00BE3639" w:rsidRDefault="00BE3639" w:rsidP="00BE3639">
      <w:pPr>
        <w:pStyle w:val="Heading3"/>
      </w:pPr>
    </w:p>
    <w:p w14:paraId="0586A592" w14:textId="77777777" w:rsidR="00BE3639" w:rsidRPr="00BE3639" w:rsidRDefault="00BE3639" w:rsidP="00BE3639">
      <w:pPr>
        <w:pStyle w:val="09bLevel02"/>
        <w:numPr>
          <w:ilvl w:val="0"/>
          <w:numId w:val="0"/>
        </w:numPr>
      </w:pPr>
      <w:r>
        <w:t xml:space="preserve">3.1.2: Feasibility study: </w:t>
      </w:r>
    </w:p>
    <w:p w14:paraId="198A957A" w14:textId="77777777" w:rsidR="00BE3639" w:rsidRPr="00BE3639" w:rsidRDefault="00BE3639" w:rsidP="00BE3639">
      <w:pPr>
        <w:pStyle w:val="10Normal01-FirstParagraph"/>
      </w:pPr>
      <w:r>
        <w:t>Once the requirement analysis phase is completed, the next SDLC step is to define and document software needs. This process we conducted with the help of the 'Software Requirement Specification' document, also known as the 'SRS' document. We collect all project-related data, which shows the results that the system is feasible to develop. It includes everything which should be designed and developed during the project life cy</w:t>
      </w:r>
      <w:r w:rsidRPr="00BE3639">
        <w:t>cle. According to all collected data, we can say that our development system is feasible for users and development according to all criteria.</w:t>
      </w:r>
    </w:p>
    <w:p w14:paraId="74952F13" w14:textId="77777777" w:rsidR="00BE3639" w:rsidRDefault="00BE3639" w:rsidP="00BE3639">
      <w:pPr>
        <w:pStyle w:val="10Normal01-FirstParagraph"/>
      </w:pPr>
      <w:r>
        <w:t>There are mainly five types of feasibilities checks:</w:t>
      </w:r>
    </w:p>
    <w:p w14:paraId="1A3BF03A" w14:textId="77777777" w:rsidR="00BE3639" w:rsidRDefault="00BE3639" w:rsidP="00BE3639">
      <w:pPr>
        <w:pStyle w:val="10Normal01-FirstParagraph"/>
      </w:pPr>
      <w:r>
        <w:t>●    Economic: We have completed development for the project within the budget.</w:t>
      </w:r>
    </w:p>
    <w:p w14:paraId="087BB285" w14:textId="77777777" w:rsidR="00BE3639" w:rsidRDefault="00BE3639" w:rsidP="00BE3639">
      <w:pPr>
        <w:pStyle w:val="10Normal01-FirstParagraph"/>
      </w:pPr>
      <w:r>
        <w:t>●  Legal: We handle this project as cyber law and other regulatory frameworks /compliances.</w:t>
      </w:r>
    </w:p>
    <w:p w14:paraId="0C7C5CCE" w14:textId="77777777" w:rsidR="00BE3639" w:rsidRDefault="00BE3639" w:rsidP="00BE3639">
      <w:pPr>
        <w:pStyle w:val="10Normal01-FirstParagraph"/>
      </w:pPr>
      <w:r>
        <w:t xml:space="preserve">●  Operation feasibility: Users and we can operate the system easily  </w:t>
      </w:r>
    </w:p>
    <w:p w14:paraId="1A00FF10" w14:textId="77777777" w:rsidR="00BE3639" w:rsidRDefault="00BE3639" w:rsidP="00BE3639">
      <w:pPr>
        <w:pStyle w:val="10Normal01-FirstParagraph"/>
      </w:pPr>
      <w:r>
        <w:t xml:space="preserve">● Technical: System is suitable for all devices and technically feasible </w:t>
      </w:r>
    </w:p>
    <w:p w14:paraId="3345D371" w14:textId="77777777" w:rsidR="00BE3639" w:rsidRDefault="00BE3639" w:rsidP="00BE3639">
      <w:pPr>
        <w:pStyle w:val="10Normal01-FirstParagraph"/>
      </w:pPr>
      <w:r>
        <w:t>● Schedule: The project can be completed within the expected schedule.</w:t>
      </w:r>
    </w:p>
    <w:p w14:paraId="3F8714CC" w14:textId="77777777" w:rsidR="00BE3639" w:rsidRDefault="00BE3639" w:rsidP="00BE3639">
      <w:pPr>
        <w:pStyle w:val="09bLevel02"/>
        <w:numPr>
          <w:ilvl w:val="0"/>
          <w:numId w:val="0"/>
        </w:numPr>
      </w:pPr>
    </w:p>
    <w:p w14:paraId="18CD6C98" w14:textId="77777777" w:rsidR="00BE3639" w:rsidRPr="00BE3639" w:rsidRDefault="00BE3639" w:rsidP="00BE3639">
      <w:pPr>
        <w:pStyle w:val="09bLevel02"/>
        <w:numPr>
          <w:ilvl w:val="0"/>
          <w:numId w:val="0"/>
        </w:numPr>
      </w:pPr>
      <w:r w:rsidRPr="00BE3639">
        <w:t>3.1.3: Design:</w:t>
      </w:r>
    </w:p>
    <w:p w14:paraId="1BCBD531" w14:textId="77777777" w:rsidR="00BE3639" w:rsidRPr="00BE3639" w:rsidRDefault="00BE3639" w:rsidP="00BE3639">
      <w:pPr>
        <w:pStyle w:val="10Normal01-FirstParagraph"/>
      </w:pPr>
      <w:r>
        <w:t>In this third phase, the system and Application design documents have been prepared as per the requirement specification document. This helps define the overall system ar</w:t>
      </w:r>
      <w:r w:rsidRPr="00BE3639">
        <w:t xml:space="preserve">chitecture. This design phase serves as input for the next step of the model. There are two kinds of design documents developed in this phase: </w:t>
      </w:r>
    </w:p>
    <w:p w14:paraId="75BE87B3" w14:textId="77777777" w:rsidR="00BE3639" w:rsidRPr="00BE3639" w:rsidRDefault="00BE3639" w:rsidP="00BE3639">
      <w:pPr>
        <w:pStyle w:val="Heading3"/>
      </w:pPr>
      <w:r>
        <w:lastRenderedPageBreak/>
        <w:t xml:space="preserve">High-Level Design (HLD) </w:t>
      </w:r>
    </w:p>
    <w:p w14:paraId="2968C222" w14:textId="33AB674E" w:rsidR="00BE3639" w:rsidRPr="00BE3639" w:rsidRDefault="00BE3639" w:rsidP="00BE3639">
      <w:pPr>
        <w:pStyle w:val="10Normal01-FirstParagraph"/>
      </w:pPr>
      <w:r>
        <w:t xml:space="preserve">  - Brief description and name of each module </w:t>
      </w:r>
    </w:p>
    <w:p w14:paraId="32EC5F9B" w14:textId="1A0F68C5" w:rsidR="00BE3639" w:rsidRPr="00BE3639" w:rsidRDefault="00BE3639" w:rsidP="00BE3639">
      <w:pPr>
        <w:pStyle w:val="10Normal01-FirstParagraph"/>
      </w:pPr>
      <w:r>
        <w:t xml:space="preserve">  - An outline of the functionality of every module </w:t>
      </w:r>
    </w:p>
    <w:p w14:paraId="311C7B33" w14:textId="2B0F5C6E" w:rsidR="00BE3639" w:rsidRPr="00BE3639" w:rsidRDefault="00BE3639" w:rsidP="00BE3639">
      <w:pPr>
        <w:pStyle w:val="10Normal01-FirstParagraph"/>
      </w:pPr>
      <w:r>
        <w:t xml:space="preserve">  - Interface relationship and dependencies between modules </w:t>
      </w:r>
    </w:p>
    <w:p w14:paraId="2CAF2EB7" w14:textId="162B0CA7" w:rsidR="00BE3639" w:rsidRPr="00BE3639" w:rsidRDefault="00BE3639" w:rsidP="00BE3639">
      <w:pPr>
        <w:pStyle w:val="10Normal01-FirstParagraph"/>
      </w:pPr>
      <w:r>
        <w:t xml:space="preserve">  - Database tables identified along with their key elements </w:t>
      </w:r>
    </w:p>
    <w:p w14:paraId="1381090E" w14:textId="584520EC" w:rsidR="00BE3639" w:rsidRPr="00BE3639" w:rsidRDefault="00BE3639" w:rsidP="00BE3639">
      <w:pPr>
        <w:pStyle w:val="10Normal01-FirstParagraph"/>
      </w:pPr>
      <w:r>
        <w:t xml:space="preserve">  - Complete architecture diagrams along with technology details </w:t>
      </w:r>
    </w:p>
    <w:p w14:paraId="2FF303B6" w14:textId="77777777" w:rsidR="00BE3639" w:rsidRPr="00BE3639" w:rsidRDefault="00BE3639" w:rsidP="00BE3639">
      <w:pPr>
        <w:pStyle w:val="09bLevel02"/>
        <w:numPr>
          <w:ilvl w:val="0"/>
          <w:numId w:val="0"/>
        </w:numPr>
      </w:pPr>
      <w:r>
        <w:t xml:space="preserve">Low-Level Design(LLD) </w:t>
      </w:r>
    </w:p>
    <w:p w14:paraId="18E23217" w14:textId="5A54EF06" w:rsidR="00BE3639" w:rsidRPr="00BE3639" w:rsidRDefault="00BE3639" w:rsidP="00BE3639">
      <w:pPr>
        <w:spacing w:after="240"/>
      </w:pPr>
      <w:r>
        <w:t xml:space="preserve">  - Functional logic of the modules </w:t>
      </w:r>
    </w:p>
    <w:p w14:paraId="38A84F15" w14:textId="6BA37901" w:rsidR="00BE3639" w:rsidRPr="00BE3639" w:rsidRDefault="00BE3639" w:rsidP="00BE3639">
      <w:pPr>
        <w:spacing w:after="240"/>
      </w:pPr>
      <w:r>
        <w:t xml:space="preserve">  - Database tables, which include type and size </w:t>
      </w:r>
    </w:p>
    <w:p w14:paraId="2BEEB158" w14:textId="59E3C1F6" w:rsidR="00BE3639" w:rsidRPr="00BE3639" w:rsidRDefault="00BE3639" w:rsidP="00BE3639">
      <w:pPr>
        <w:spacing w:after="240"/>
      </w:pPr>
      <w:r>
        <w:t xml:space="preserve">  - Complete detail of the interface </w:t>
      </w:r>
    </w:p>
    <w:p w14:paraId="7F165934" w14:textId="16ABFAC6" w:rsidR="00BE3639" w:rsidRPr="00BE3639" w:rsidRDefault="00BE3639" w:rsidP="00BE3639">
      <w:pPr>
        <w:spacing w:after="240"/>
      </w:pPr>
      <w:r>
        <w:t xml:space="preserve">  - Addresses all types of dependency issues </w:t>
      </w:r>
    </w:p>
    <w:p w14:paraId="176910BC" w14:textId="0D933BB3" w:rsidR="00BE3639" w:rsidRPr="00BE3639" w:rsidRDefault="00BE3639" w:rsidP="00BE3639">
      <w:pPr>
        <w:spacing w:after="240"/>
      </w:pPr>
      <w:r>
        <w:t xml:space="preserve">  - Listing of error messages </w:t>
      </w:r>
    </w:p>
    <w:p w14:paraId="34B3C50E" w14:textId="368DE747" w:rsidR="00BE3639" w:rsidRPr="00BE3639" w:rsidRDefault="00BE3639" w:rsidP="00BE3639">
      <w:pPr>
        <w:spacing w:after="240"/>
      </w:pPr>
      <w:r>
        <w:t xml:space="preserve">  - Complete input and outputs for every module </w:t>
      </w:r>
    </w:p>
    <w:p w14:paraId="7CEE5FF0" w14:textId="77777777" w:rsidR="00BE3639" w:rsidRDefault="00BE3639" w:rsidP="00BE3639">
      <w:pPr>
        <w:pStyle w:val="09bLevel02"/>
        <w:numPr>
          <w:ilvl w:val="0"/>
          <w:numId w:val="0"/>
        </w:numPr>
      </w:pPr>
    </w:p>
    <w:p w14:paraId="6F9B6BDF" w14:textId="77777777" w:rsidR="00BE3639" w:rsidRPr="00BE3639" w:rsidRDefault="00BE3639" w:rsidP="00BE3639">
      <w:pPr>
        <w:pStyle w:val="09bLevel02"/>
        <w:numPr>
          <w:ilvl w:val="0"/>
          <w:numId w:val="0"/>
        </w:numPr>
      </w:pPr>
      <w:r>
        <w:t>3.1</w:t>
      </w:r>
      <w:r w:rsidRPr="00BE3639">
        <w:t xml:space="preserve">.4: Coding: </w:t>
      </w:r>
    </w:p>
    <w:p w14:paraId="38863649" w14:textId="77777777" w:rsidR="00BE3639" w:rsidRPr="00BE3639" w:rsidRDefault="00BE3639" w:rsidP="00BE3639">
      <w:pPr>
        <w:pStyle w:val="10Normal01-FirstParagraph"/>
      </w:pPr>
      <w:r>
        <w:t xml:space="preserve">Once the system design phase is over, the next phase is coding. In this phase, we have started to build the entire system by writing code using the chosen </w:t>
      </w:r>
      <w:r w:rsidRPr="00BE3639">
        <w:t xml:space="preserve">object oriented programming language which is PHP. In the coding phase, tasks are divided into units or modules and assigned to the team. It is the longest phase of the Software Development Life Cycle process that developing the project with coding takes time. </w:t>
      </w:r>
    </w:p>
    <w:p w14:paraId="0FDD5422" w14:textId="77777777" w:rsidR="00BE3639" w:rsidRPr="00BE3639" w:rsidRDefault="00BE3639" w:rsidP="00BE3639">
      <w:pPr>
        <w:pStyle w:val="09bLevel02"/>
        <w:numPr>
          <w:ilvl w:val="0"/>
          <w:numId w:val="0"/>
        </w:numPr>
      </w:pPr>
      <w:r>
        <w:lastRenderedPageBreak/>
        <w:t>3.1</w:t>
      </w:r>
      <w:r w:rsidRPr="00BE3639">
        <w:t xml:space="preserve">.5: Testing: </w:t>
      </w:r>
    </w:p>
    <w:p w14:paraId="38F14603" w14:textId="77777777" w:rsidR="00BE3639" w:rsidRPr="00BE3639" w:rsidRDefault="00BE3639" w:rsidP="00BE3639">
      <w:pPr>
        <w:pStyle w:val="10Normal01-FirstParagraph"/>
      </w:pPr>
      <w:r>
        <w:t>Once the software is complete, it is deployed in the testing environment. Our team started testing the functionality of the entire system. This is done to verify that the entire application works according to the requirement initially.</w:t>
      </w:r>
      <w:r w:rsidRPr="00BE3639">
        <w:t xml:space="preserve"> During this phase, we try to find some bugs/defects which we can fix. This process continues until the software is bug-free, stable, and working according to requirements. </w:t>
      </w:r>
    </w:p>
    <w:p w14:paraId="1B17BAA2" w14:textId="77777777" w:rsidR="00BE3639" w:rsidRPr="00BE3639" w:rsidRDefault="00BE3639" w:rsidP="00BE3639">
      <w:pPr>
        <w:pStyle w:val="09bLevel02"/>
        <w:numPr>
          <w:ilvl w:val="0"/>
          <w:numId w:val="0"/>
        </w:numPr>
      </w:pPr>
      <w:r>
        <w:t>3.1</w:t>
      </w:r>
      <w:r w:rsidRPr="00BE3639">
        <w:t xml:space="preserve">.6: Installation/Deployment: </w:t>
      </w:r>
    </w:p>
    <w:p w14:paraId="785F8EA6" w14:textId="77777777" w:rsidR="00BE3639" w:rsidRPr="00BE3639" w:rsidRDefault="00BE3639" w:rsidP="00BE3639">
      <w:pPr>
        <w:pStyle w:val="10Normal01-FirstParagraph"/>
      </w:pPr>
      <w:r>
        <w:t xml:space="preserve">Once the software/application testing phase is over and some bugs or errors occur which we tried to resolve and in the system then the final deployment process starts. Based on the feedback given by users, the final software is prepared to release and check for deployment issues if any. </w:t>
      </w:r>
    </w:p>
    <w:p w14:paraId="04F0602F" w14:textId="77777777" w:rsidR="00BE3639" w:rsidRPr="00BE3639" w:rsidRDefault="00BE3639" w:rsidP="00840AB2">
      <w:pPr>
        <w:pStyle w:val="09bLevel02"/>
        <w:numPr>
          <w:ilvl w:val="0"/>
          <w:numId w:val="0"/>
        </w:numPr>
      </w:pPr>
      <w:r>
        <w:t>3.1</w:t>
      </w:r>
      <w:r w:rsidRPr="00BE3639">
        <w:t xml:space="preserve">.7: Maintenance: </w:t>
      </w:r>
    </w:p>
    <w:p w14:paraId="14A69184" w14:textId="77777777" w:rsidR="00BE3639" w:rsidRPr="00BE3639" w:rsidRDefault="00BE3639" w:rsidP="00840AB2">
      <w:pPr>
        <w:pStyle w:val="10Normal01-FirstParagraph"/>
      </w:pPr>
      <w:r>
        <w:t xml:space="preserve">Once the system is deployed, and test users start using the developed system, following 3 activities occur </w:t>
      </w:r>
    </w:p>
    <w:p w14:paraId="55292F65" w14:textId="7DAE2CD2" w:rsidR="00BE3639" w:rsidRPr="00BE3639" w:rsidRDefault="00840AB2" w:rsidP="00840AB2">
      <w:pPr>
        <w:pStyle w:val="10Normal01-FirstParagraph"/>
      </w:pPr>
      <w:r>
        <w:t xml:space="preserve">     -</w:t>
      </w:r>
      <w:r w:rsidR="00BE3639">
        <w:t xml:space="preserve">Bug fixing - bugs are reported because of some scenarios which are not tested at all </w:t>
      </w:r>
    </w:p>
    <w:p w14:paraId="280C299B" w14:textId="5B8DF2D2" w:rsidR="00BE3639" w:rsidRPr="00BE3639" w:rsidRDefault="00840AB2" w:rsidP="00840AB2">
      <w:pPr>
        <w:pStyle w:val="10Normal01-FirstParagraph"/>
      </w:pPr>
      <w:r>
        <w:t xml:space="preserve">     -</w:t>
      </w:r>
      <w:r w:rsidR="00BE3639">
        <w:t xml:space="preserve">Upgrade - Upgrading the application to the newer versions of the Software </w:t>
      </w:r>
    </w:p>
    <w:p w14:paraId="75A4F912" w14:textId="391D7975" w:rsidR="00BE3639" w:rsidRPr="00BE3639" w:rsidRDefault="00840AB2" w:rsidP="00840AB2">
      <w:pPr>
        <w:pStyle w:val="10Normal01-FirstParagraph"/>
      </w:pPr>
      <w:r>
        <w:t xml:space="preserve">     -</w:t>
      </w:r>
      <w:r w:rsidR="00BE3639">
        <w:t xml:space="preserve">Enhancement - Adding some new features into the existing software </w:t>
      </w:r>
    </w:p>
    <w:p w14:paraId="54F4189B" w14:textId="77777777" w:rsidR="00BE3639" w:rsidRPr="00BE3639" w:rsidRDefault="00BE3639" w:rsidP="00840AB2">
      <w:pPr>
        <w:pStyle w:val="10Normal01-FirstParagraph"/>
      </w:pPr>
      <w:r>
        <w:t>The main focus of this SDLC phase is to ensure that needs continue to be met and that the system continues to perform as per the specification mentioned in the first phase.</w:t>
      </w:r>
      <w:r w:rsidRPr="00BE3639">
        <w:t xml:space="preserve"> </w:t>
      </w:r>
    </w:p>
    <w:p w14:paraId="3360CFE5" w14:textId="77777777" w:rsidR="00BE3639" w:rsidRDefault="00BE3639" w:rsidP="00840AB2">
      <w:pPr>
        <w:pStyle w:val="09bLevel02"/>
        <w:numPr>
          <w:ilvl w:val="0"/>
          <w:numId w:val="0"/>
        </w:numPr>
      </w:pPr>
      <w:r>
        <w:lastRenderedPageBreak/>
        <w:t xml:space="preserve">Implementation </w:t>
      </w:r>
    </w:p>
    <w:p w14:paraId="24145903" w14:textId="24041E33" w:rsidR="00BE3639" w:rsidRPr="00BE3639" w:rsidRDefault="00BE3639" w:rsidP="00840AB2">
      <w:pPr>
        <w:pStyle w:val="10Normal01-FirstParagraph"/>
      </w:pPr>
      <w:r>
        <w:t>In this step, we illustrate the implementation of our system. Implementation means installing the software on user machines. Many websites are created for specific systems but in our system, we try to add some new features to help the user</w:t>
      </w:r>
      <w:r w:rsidRPr="00BE3639">
        <w:t xml:space="preserve">. </w:t>
      </w:r>
      <w:r w:rsidR="00794CA9">
        <w:t xml:space="preserve">It will help them to create a classroom and join the class by room id </w:t>
      </w:r>
      <w:r w:rsidRPr="00BE3639">
        <w:t xml:space="preserve">more easily without facing any difficulties. We used different well-known programming languages and frameworks to make our design more attractive to our users. As in this step coding and design are very important. So we carefully choose those languages and frameworks to design our system that in future any developer can work on this project. In SDLC, step implementation is very important as it involves implementing the system. </w:t>
      </w:r>
    </w:p>
    <w:p w14:paraId="3BA7933E" w14:textId="77777777" w:rsidR="00BE3639" w:rsidRPr="00840AB2" w:rsidRDefault="00BE3639" w:rsidP="00840AB2">
      <w:pPr>
        <w:pStyle w:val="09bLevel02"/>
        <w:numPr>
          <w:ilvl w:val="0"/>
          <w:numId w:val="0"/>
        </w:numPr>
      </w:pPr>
      <w:r w:rsidRPr="00840AB2">
        <w:t xml:space="preserve">3.2 Change Request Definition </w:t>
      </w:r>
    </w:p>
    <w:p w14:paraId="26C8927C" w14:textId="77777777" w:rsidR="00BE3639" w:rsidRPr="00BE3639" w:rsidRDefault="00BE3639" w:rsidP="00840AB2">
      <w:pPr>
        <w:pStyle w:val="10Normal01-FirstParagraph"/>
      </w:pPr>
      <w:r>
        <w:t>In this step, it is needed if any request comes after delivering the system then it defines the processing of the delivered system.</w:t>
      </w:r>
      <w:r w:rsidRPr="00BE3639">
        <w:t xml:space="preserve"> </w:t>
      </w:r>
    </w:p>
    <w:p w14:paraId="77A8542B" w14:textId="77777777" w:rsidR="00BE3639" w:rsidRDefault="00BE3639" w:rsidP="00BE3639">
      <w:pPr>
        <w:spacing w:after="240"/>
      </w:pPr>
    </w:p>
    <w:p w14:paraId="226BB788" w14:textId="77777777" w:rsidR="00840AB2" w:rsidRDefault="00840AB2" w:rsidP="00840AB2">
      <w:pPr>
        <w:pStyle w:val="11Normal02-SecondOnwardParagraph"/>
      </w:pPr>
    </w:p>
    <w:p w14:paraId="196C9AC0" w14:textId="77777777" w:rsidR="00840AB2" w:rsidRDefault="00840AB2" w:rsidP="00840AB2">
      <w:pPr>
        <w:pStyle w:val="11Normal02-SecondOnwardParagraph"/>
      </w:pPr>
    </w:p>
    <w:p w14:paraId="24643968" w14:textId="77777777" w:rsidR="00840AB2" w:rsidRPr="00840AB2" w:rsidRDefault="00840AB2" w:rsidP="00CC162F">
      <w:pPr>
        <w:pStyle w:val="11Normal02-SecondOnwardParagraph"/>
        <w:ind w:firstLine="0"/>
      </w:pPr>
    </w:p>
    <w:tbl>
      <w:tblPr>
        <w:tblpPr w:leftFromText="180" w:rightFromText="180" w:vertAnchor="page" w:horzAnchor="margin" w:tblpY="2462"/>
        <w:tblW w:w="9530" w:type="dxa"/>
        <w:tblCellMar>
          <w:top w:w="160" w:type="dxa"/>
          <w:left w:w="98" w:type="dxa"/>
          <w:right w:w="74" w:type="dxa"/>
        </w:tblCellMar>
        <w:tblLook w:val="04A0" w:firstRow="1" w:lastRow="0" w:firstColumn="1" w:lastColumn="0" w:noHBand="0" w:noVBand="1"/>
      </w:tblPr>
      <w:tblGrid>
        <w:gridCol w:w="806"/>
        <w:gridCol w:w="1031"/>
        <w:gridCol w:w="1195"/>
        <w:gridCol w:w="1166"/>
        <w:gridCol w:w="1001"/>
        <w:gridCol w:w="1135"/>
        <w:gridCol w:w="1060"/>
        <w:gridCol w:w="1315"/>
        <w:gridCol w:w="821"/>
      </w:tblGrid>
      <w:tr w:rsidR="00503EA4" w:rsidRPr="00BE3639" w14:paraId="5F52C53E" w14:textId="77777777" w:rsidTr="00503EA4">
        <w:trPr>
          <w:trHeight w:val="540"/>
        </w:trPr>
        <w:tc>
          <w:tcPr>
            <w:tcW w:w="806" w:type="dxa"/>
            <w:tcBorders>
              <w:top w:val="single" w:sz="6" w:space="0" w:color="000000"/>
              <w:left w:val="single" w:sz="6" w:space="0" w:color="000000"/>
              <w:bottom w:val="single" w:sz="6" w:space="0" w:color="000000"/>
              <w:right w:val="single" w:sz="6" w:space="0" w:color="000000"/>
            </w:tcBorders>
            <w:vAlign w:val="center"/>
          </w:tcPr>
          <w:p w14:paraId="6B965CDE" w14:textId="77777777" w:rsidR="00503EA4" w:rsidRPr="00BE3639" w:rsidRDefault="00503EA4" w:rsidP="00503EA4">
            <w:pPr>
              <w:spacing w:after="240"/>
            </w:pPr>
            <w:r w:rsidRPr="00BE3639">
              <w:lastRenderedPageBreak/>
              <w:t xml:space="preserve">Gantt </w:t>
            </w:r>
          </w:p>
          <w:p w14:paraId="02759C79" w14:textId="77777777" w:rsidR="00503EA4" w:rsidRPr="00BE3639" w:rsidRDefault="00503EA4" w:rsidP="00503EA4">
            <w:pPr>
              <w:spacing w:after="240"/>
            </w:pPr>
            <w:r w:rsidRPr="00BE3639">
              <w:t xml:space="preserve">Chart </w:t>
            </w:r>
          </w:p>
        </w:tc>
        <w:tc>
          <w:tcPr>
            <w:tcW w:w="1031" w:type="dxa"/>
            <w:tcBorders>
              <w:top w:val="single" w:sz="6" w:space="0" w:color="000000"/>
              <w:left w:val="single" w:sz="6" w:space="0" w:color="000000"/>
              <w:bottom w:val="single" w:sz="6" w:space="0" w:color="000000"/>
              <w:right w:val="single" w:sz="6" w:space="0" w:color="000000"/>
            </w:tcBorders>
            <w:vAlign w:val="center"/>
          </w:tcPr>
          <w:p w14:paraId="7500901E" w14:textId="77777777" w:rsidR="00503EA4" w:rsidRPr="00BE3639" w:rsidRDefault="00503EA4" w:rsidP="00503EA4">
            <w:pPr>
              <w:spacing w:after="240"/>
            </w:pPr>
            <w:r w:rsidRPr="00BE3639">
              <w:t xml:space="preserve">Week </w:t>
            </w:r>
          </w:p>
          <w:p w14:paraId="31A5B7A7" w14:textId="77777777" w:rsidR="00503EA4" w:rsidRPr="00BE3639" w:rsidRDefault="00503EA4" w:rsidP="00503EA4">
            <w:pPr>
              <w:spacing w:after="240"/>
            </w:pPr>
            <w:r w:rsidRPr="00BE3639">
              <w:t xml:space="preserve">1-2 </w:t>
            </w:r>
          </w:p>
        </w:tc>
        <w:tc>
          <w:tcPr>
            <w:tcW w:w="1195" w:type="dxa"/>
            <w:tcBorders>
              <w:top w:val="single" w:sz="6" w:space="0" w:color="000000"/>
              <w:left w:val="single" w:sz="6" w:space="0" w:color="000000"/>
              <w:bottom w:val="single" w:sz="6" w:space="0" w:color="000000"/>
              <w:right w:val="single" w:sz="6" w:space="0" w:color="000000"/>
            </w:tcBorders>
            <w:vAlign w:val="center"/>
          </w:tcPr>
          <w:p w14:paraId="3D8349AD" w14:textId="77777777" w:rsidR="00503EA4" w:rsidRPr="00BE3639" w:rsidRDefault="00503EA4" w:rsidP="00503EA4">
            <w:pPr>
              <w:spacing w:after="240"/>
            </w:pPr>
            <w:r w:rsidRPr="00BE3639">
              <w:t xml:space="preserve">Week  3-4 </w:t>
            </w:r>
          </w:p>
        </w:tc>
        <w:tc>
          <w:tcPr>
            <w:tcW w:w="1166" w:type="dxa"/>
            <w:tcBorders>
              <w:top w:val="single" w:sz="6" w:space="0" w:color="000000"/>
              <w:left w:val="single" w:sz="6" w:space="0" w:color="000000"/>
              <w:bottom w:val="single" w:sz="6" w:space="0" w:color="000000"/>
              <w:right w:val="single" w:sz="6" w:space="0" w:color="000000"/>
            </w:tcBorders>
            <w:vAlign w:val="center"/>
          </w:tcPr>
          <w:p w14:paraId="70AE3AAD" w14:textId="77777777" w:rsidR="00503EA4" w:rsidRPr="00BE3639" w:rsidRDefault="00503EA4" w:rsidP="00503EA4">
            <w:pPr>
              <w:spacing w:after="240"/>
            </w:pPr>
            <w:r w:rsidRPr="00BE3639">
              <w:t xml:space="preserve">Week  </w:t>
            </w:r>
          </w:p>
          <w:p w14:paraId="670DEDF7" w14:textId="77777777" w:rsidR="00503EA4" w:rsidRPr="00BE3639" w:rsidRDefault="00503EA4" w:rsidP="00503EA4">
            <w:pPr>
              <w:spacing w:after="240"/>
            </w:pPr>
            <w:r w:rsidRPr="00BE3639">
              <w:t xml:space="preserve">4-5  </w:t>
            </w:r>
          </w:p>
        </w:tc>
        <w:tc>
          <w:tcPr>
            <w:tcW w:w="1001" w:type="dxa"/>
            <w:tcBorders>
              <w:top w:val="single" w:sz="6" w:space="0" w:color="000000"/>
              <w:left w:val="single" w:sz="6" w:space="0" w:color="000000"/>
              <w:bottom w:val="single" w:sz="6" w:space="0" w:color="000000"/>
              <w:right w:val="single" w:sz="6" w:space="0" w:color="000000"/>
            </w:tcBorders>
            <w:vAlign w:val="center"/>
          </w:tcPr>
          <w:p w14:paraId="1C6F04F5" w14:textId="77777777" w:rsidR="00503EA4" w:rsidRPr="00BE3639" w:rsidRDefault="00503EA4" w:rsidP="00503EA4">
            <w:pPr>
              <w:spacing w:after="240"/>
            </w:pPr>
            <w:r w:rsidRPr="00BE3639">
              <w:t xml:space="preserve">Week </w:t>
            </w:r>
          </w:p>
          <w:p w14:paraId="6A1DF7E1" w14:textId="77777777" w:rsidR="00503EA4" w:rsidRPr="00BE3639" w:rsidRDefault="00503EA4" w:rsidP="00503EA4">
            <w:pPr>
              <w:spacing w:after="240"/>
            </w:pPr>
            <w:r w:rsidRPr="00BE3639">
              <w:t xml:space="preserve">5-6  </w:t>
            </w:r>
          </w:p>
        </w:tc>
        <w:tc>
          <w:tcPr>
            <w:tcW w:w="1135" w:type="dxa"/>
            <w:tcBorders>
              <w:top w:val="single" w:sz="6" w:space="0" w:color="000000"/>
              <w:left w:val="single" w:sz="6" w:space="0" w:color="000000"/>
              <w:bottom w:val="single" w:sz="6" w:space="0" w:color="000000"/>
              <w:right w:val="single" w:sz="6" w:space="0" w:color="000000"/>
            </w:tcBorders>
            <w:vAlign w:val="center"/>
          </w:tcPr>
          <w:p w14:paraId="1ABB5A84" w14:textId="77777777" w:rsidR="00503EA4" w:rsidRPr="00BE3639" w:rsidRDefault="00503EA4" w:rsidP="00503EA4">
            <w:pPr>
              <w:spacing w:after="240"/>
            </w:pPr>
            <w:r w:rsidRPr="00BE3639">
              <w:t xml:space="preserve">Week </w:t>
            </w:r>
          </w:p>
          <w:p w14:paraId="208C4363" w14:textId="77777777" w:rsidR="00503EA4" w:rsidRPr="00BE3639" w:rsidRDefault="00503EA4" w:rsidP="00503EA4">
            <w:pPr>
              <w:spacing w:after="240"/>
            </w:pPr>
            <w:r w:rsidRPr="00BE3639">
              <w:t xml:space="preserve">6-7 </w:t>
            </w:r>
          </w:p>
        </w:tc>
        <w:tc>
          <w:tcPr>
            <w:tcW w:w="1060" w:type="dxa"/>
            <w:tcBorders>
              <w:top w:val="single" w:sz="6" w:space="0" w:color="000000"/>
              <w:left w:val="single" w:sz="6" w:space="0" w:color="000000"/>
              <w:bottom w:val="single" w:sz="6" w:space="0" w:color="000000"/>
              <w:right w:val="single" w:sz="6" w:space="0" w:color="000000"/>
            </w:tcBorders>
            <w:vAlign w:val="center"/>
          </w:tcPr>
          <w:p w14:paraId="4001E0BE" w14:textId="77777777" w:rsidR="00503EA4" w:rsidRPr="00BE3639" w:rsidRDefault="00503EA4" w:rsidP="00503EA4">
            <w:pPr>
              <w:spacing w:after="240"/>
            </w:pPr>
            <w:r w:rsidRPr="00BE3639">
              <w:t xml:space="preserve">Week </w:t>
            </w:r>
          </w:p>
          <w:p w14:paraId="2317A035" w14:textId="77777777" w:rsidR="00503EA4" w:rsidRPr="00BE3639" w:rsidRDefault="00503EA4" w:rsidP="00503EA4">
            <w:pPr>
              <w:spacing w:after="240"/>
            </w:pPr>
            <w:r w:rsidRPr="00BE3639">
              <w:t xml:space="preserve">7-8  </w:t>
            </w:r>
          </w:p>
        </w:tc>
        <w:tc>
          <w:tcPr>
            <w:tcW w:w="1315" w:type="dxa"/>
            <w:tcBorders>
              <w:top w:val="single" w:sz="6" w:space="0" w:color="000000"/>
              <w:left w:val="single" w:sz="6" w:space="0" w:color="000000"/>
              <w:bottom w:val="single" w:sz="6" w:space="0" w:color="000000"/>
              <w:right w:val="single" w:sz="6" w:space="0" w:color="000000"/>
            </w:tcBorders>
            <w:vAlign w:val="center"/>
          </w:tcPr>
          <w:p w14:paraId="5C69DA28" w14:textId="77777777" w:rsidR="00503EA4" w:rsidRPr="00BE3639" w:rsidRDefault="00503EA4" w:rsidP="00503EA4">
            <w:pPr>
              <w:spacing w:after="240"/>
            </w:pPr>
            <w:r w:rsidRPr="00BE3639">
              <w:t xml:space="preserve">Week  9-10 </w:t>
            </w:r>
          </w:p>
        </w:tc>
        <w:tc>
          <w:tcPr>
            <w:tcW w:w="821" w:type="dxa"/>
            <w:tcBorders>
              <w:top w:val="single" w:sz="6" w:space="0" w:color="000000"/>
              <w:left w:val="single" w:sz="6" w:space="0" w:color="000000"/>
              <w:bottom w:val="single" w:sz="6" w:space="0" w:color="000000"/>
              <w:right w:val="single" w:sz="6" w:space="0" w:color="000000"/>
            </w:tcBorders>
            <w:vAlign w:val="center"/>
          </w:tcPr>
          <w:p w14:paraId="63E3269E" w14:textId="77777777" w:rsidR="00503EA4" w:rsidRPr="00BE3639" w:rsidRDefault="00503EA4" w:rsidP="00503EA4">
            <w:pPr>
              <w:spacing w:after="240"/>
            </w:pPr>
            <w:r w:rsidRPr="00BE3639">
              <w:t xml:space="preserve">Week </w:t>
            </w:r>
          </w:p>
          <w:p w14:paraId="1C4D5F6E" w14:textId="77777777" w:rsidR="00503EA4" w:rsidRPr="00BE3639" w:rsidRDefault="00503EA4" w:rsidP="00503EA4">
            <w:pPr>
              <w:spacing w:after="240"/>
            </w:pPr>
            <w:r w:rsidRPr="00BE3639">
              <w:t xml:space="preserve">11-12 </w:t>
            </w:r>
          </w:p>
        </w:tc>
      </w:tr>
      <w:tr w:rsidR="00503EA4" w:rsidRPr="00BE3639" w14:paraId="5A303BF4" w14:textId="77777777" w:rsidTr="00503EA4">
        <w:trPr>
          <w:trHeight w:val="925"/>
        </w:trPr>
        <w:tc>
          <w:tcPr>
            <w:tcW w:w="806" w:type="dxa"/>
            <w:tcBorders>
              <w:top w:val="single" w:sz="6" w:space="0" w:color="000000"/>
              <w:left w:val="single" w:sz="6" w:space="0" w:color="000000"/>
              <w:bottom w:val="single" w:sz="6" w:space="0" w:color="000000"/>
              <w:right w:val="single" w:sz="6" w:space="0" w:color="000000"/>
            </w:tcBorders>
          </w:tcPr>
          <w:p w14:paraId="0565C3E7" w14:textId="77777777" w:rsidR="00503EA4" w:rsidRPr="00BE3639" w:rsidRDefault="00503EA4" w:rsidP="00503EA4">
            <w:pPr>
              <w:spacing w:after="240"/>
            </w:pPr>
            <w:r w:rsidRPr="00BE3639">
              <w:t xml:space="preserve">Step 1 </w:t>
            </w:r>
          </w:p>
        </w:tc>
        <w:tc>
          <w:tcPr>
            <w:tcW w:w="1031" w:type="dxa"/>
            <w:tcBorders>
              <w:top w:val="single" w:sz="6" w:space="0" w:color="000000"/>
              <w:left w:val="single" w:sz="6" w:space="0" w:color="000000"/>
              <w:bottom w:val="single" w:sz="6" w:space="0" w:color="000000"/>
              <w:right w:val="single" w:sz="6" w:space="0" w:color="000000"/>
            </w:tcBorders>
            <w:vAlign w:val="center"/>
          </w:tcPr>
          <w:p w14:paraId="2C19295F" w14:textId="77777777" w:rsidR="00503EA4" w:rsidRPr="00BE3639" w:rsidRDefault="00503EA4" w:rsidP="00503EA4">
            <w:pPr>
              <w:spacing w:after="240"/>
            </w:pPr>
            <w:r w:rsidRPr="00BE3639">
              <w:t>Requir ement Analysi</w:t>
            </w:r>
          </w:p>
          <w:p w14:paraId="5C54DAAE" w14:textId="77777777" w:rsidR="00503EA4" w:rsidRPr="00BE3639" w:rsidRDefault="00503EA4" w:rsidP="00503EA4">
            <w:pPr>
              <w:spacing w:after="240"/>
            </w:pPr>
            <w:r w:rsidRPr="00BE3639">
              <w:t xml:space="preserve">s </w:t>
            </w:r>
          </w:p>
        </w:tc>
        <w:tc>
          <w:tcPr>
            <w:tcW w:w="1195" w:type="dxa"/>
            <w:tcBorders>
              <w:top w:val="single" w:sz="6" w:space="0" w:color="000000"/>
              <w:left w:val="single" w:sz="6" w:space="0" w:color="000000"/>
              <w:bottom w:val="single" w:sz="6" w:space="0" w:color="000000"/>
              <w:right w:val="single" w:sz="6" w:space="0" w:color="000000"/>
            </w:tcBorders>
          </w:tcPr>
          <w:p w14:paraId="3E5635C1" w14:textId="77777777" w:rsidR="00503EA4" w:rsidRPr="00BE3639" w:rsidRDefault="00503EA4" w:rsidP="00503EA4">
            <w:pPr>
              <w:spacing w:after="240"/>
            </w:pPr>
            <w:r w:rsidRPr="00BE3639">
              <w:t xml:space="preserve"> </w:t>
            </w:r>
          </w:p>
        </w:tc>
        <w:tc>
          <w:tcPr>
            <w:tcW w:w="1166" w:type="dxa"/>
            <w:tcBorders>
              <w:top w:val="single" w:sz="6" w:space="0" w:color="000000"/>
              <w:left w:val="single" w:sz="6" w:space="0" w:color="000000"/>
              <w:bottom w:val="single" w:sz="6" w:space="0" w:color="000000"/>
              <w:right w:val="single" w:sz="6" w:space="0" w:color="000000"/>
            </w:tcBorders>
          </w:tcPr>
          <w:p w14:paraId="0C590036" w14:textId="77777777" w:rsidR="00503EA4" w:rsidRPr="00BE3639" w:rsidRDefault="00503EA4" w:rsidP="00503EA4">
            <w:pPr>
              <w:spacing w:after="240"/>
            </w:pPr>
            <w:r w:rsidRPr="00BE3639">
              <w:t xml:space="preserve"> </w:t>
            </w:r>
          </w:p>
        </w:tc>
        <w:tc>
          <w:tcPr>
            <w:tcW w:w="1001" w:type="dxa"/>
            <w:tcBorders>
              <w:top w:val="single" w:sz="6" w:space="0" w:color="000000"/>
              <w:left w:val="single" w:sz="6" w:space="0" w:color="000000"/>
              <w:bottom w:val="single" w:sz="6" w:space="0" w:color="000000"/>
              <w:right w:val="single" w:sz="6" w:space="0" w:color="000000"/>
            </w:tcBorders>
          </w:tcPr>
          <w:p w14:paraId="4D69DBF4" w14:textId="77777777" w:rsidR="00503EA4" w:rsidRPr="00BE3639" w:rsidRDefault="00503EA4" w:rsidP="00503EA4">
            <w:pPr>
              <w:spacing w:after="240"/>
            </w:pPr>
            <w:r w:rsidRPr="00BE3639">
              <w:t xml:space="preserve"> </w:t>
            </w:r>
          </w:p>
        </w:tc>
        <w:tc>
          <w:tcPr>
            <w:tcW w:w="1135" w:type="dxa"/>
            <w:tcBorders>
              <w:top w:val="single" w:sz="6" w:space="0" w:color="000000"/>
              <w:left w:val="single" w:sz="6" w:space="0" w:color="000000"/>
              <w:bottom w:val="single" w:sz="6" w:space="0" w:color="000000"/>
              <w:right w:val="single" w:sz="6" w:space="0" w:color="000000"/>
            </w:tcBorders>
          </w:tcPr>
          <w:p w14:paraId="7127EC4A" w14:textId="77777777" w:rsidR="00503EA4" w:rsidRPr="00BE3639" w:rsidRDefault="00503EA4" w:rsidP="00503EA4">
            <w:pPr>
              <w:spacing w:after="240"/>
            </w:pPr>
            <w:r w:rsidRPr="00BE3639">
              <w:t xml:space="preserve"> </w:t>
            </w:r>
          </w:p>
        </w:tc>
        <w:tc>
          <w:tcPr>
            <w:tcW w:w="1060" w:type="dxa"/>
            <w:tcBorders>
              <w:top w:val="single" w:sz="6" w:space="0" w:color="000000"/>
              <w:left w:val="single" w:sz="6" w:space="0" w:color="000000"/>
              <w:bottom w:val="single" w:sz="6" w:space="0" w:color="000000"/>
              <w:right w:val="single" w:sz="6" w:space="0" w:color="000000"/>
            </w:tcBorders>
          </w:tcPr>
          <w:p w14:paraId="23A0CC1E" w14:textId="77777777" w:rsidR="00503EA4" w:rsidRPr="00BE3639" w:rsidRDefault="00503EA4" w:rsidP="00503EA4">
            <w:pPr>
              <w:spacing w:after="240"/>
            </w:pPr>
            <w:r w:rsidRPr="00BE3639">
              <w:t xml:space="preserve"> </w:t>
            </w:r>
          </w:p>
        </w:tc>
        <w:tc>
          <w:tcPr>
            <w:tcW w:w="1315" w:type="dxa"/>
            <w:tcBorders>
              <w:top w:val="single" w:sz="6" w:space="0" w:color="000000"/>
              <w:left w:val="single" w:sz="6" w:space="0" w:color="000000"/>
              <w:bottom w:val="single" w:sz="6" w:space="0" w:color="000000"/>
              <w:right w:val="single" w:sz="6" w:space="0" w:color="000000"/>
            </w:tcBorders>
          </w:tcPr>
          <w:p w14:paraId="6AC370D7" w14:textId="77777777" w:rsidR="00503EA4" w:rsidRPr="00BE3639" w:rsidRDefault="00503EA4" w:rsidP="00503EA4">
            <w:pPr>
              <w:spacing w:after="240"/>
            </w:pPr>
            <w:r w:rsidRPr="00BE3639">
              <w:t xml:space="preserve"> </w:t>
            </w:r>
          </w:p>
        </w:tc>
        <w:tc>
          <w:tcPr>
            <w:tcW w:w="821" w:type="dxa"/>
            <w:tcBorders>
              <w:top w:val="single" w:sz="6" w:space="0" w:color="000000"/>
              <w:left w:val="single" w:sz="6" w:space="0" w:color="000000"/>
              <w:bottom w:val="single" w:sz="6" w:space="0" w:color="000000"/>
              <w:right w:val="single" w:sz="6" w:space="0" w:color="000000"/>
            </w:tcBorders>
          </w:tcPr>
          <w:p w14:paraId="66CCCF0E" w14:textId="77777777" w:rsidR="00503EA4" w:rsidRPr="00BE3639" w:rsidRDefault="00503EA4" w:rsidP="00503EA4">
            <w:pPr>
              <w:spacing w:after="240"/>
            </w:pPr>
            <w:r w:rsidRPr="00BE3639">
              <w:t xml:space="preserve"> </w:t>
            </w:r>
          </w:p>
        </w:tc>
      </w:tr>
      <w:tr w:rsidR="00503EA4" w:rsidRPr="00BE3639" w14:paraId="06858026" w14:textId="77777777" w:rsidTr="00503EA4">
        <w:trPr>
          <w:trHeight w:val="540"/>
        </w:trPr>
        <w:tc>
          <w:tcPr>
            <w:tcW w:w="806" w:type="dxa"/>
            <w:tcBorders>
              <w:top w:val="single" w:sz="6" w:space="0" w:color="000000"/>
              <w:left w:val="single" w:sz="6" w:space="0" w:color="000000"/>
              <w:bottom w:val="single" w:sz="6" w:space="0" w:color="000000"/>
              <w:right w:val="single" w:sz="6" w:space="0" w:color="000000"/>
            </w:tcBorders>
          </w:tcPr>
          <w:p w14:paraId="0778E0C0" w14:textId="77777777" w:rsidR="00503EA4" w:rsidRPr="00BE3639" w:rsidRDefault="00503EA4" w:rsidP="00503EA4">
            <w:pPr>
              <w:spacing w:after="240"/>
            </w:pPr>
            <w:r w:rsidRPr="00BE3639">
              <w:t xml:space="preserve">Step 2 </w:t>
            </w:r>
          </w:p>
        </w:tc>
        <w:tc>
          <w:tcPr>
            <w:tcW w:w="1031" w:type="dxa"/>
            <w:tcBorders>
              <w:top w:val="single" w:sz="6" w:space="0" w:color="000000"/>
              <w:left w:val="single" w:sz="6" w:space="0" w:color="000000"/>
              <w:bottom w:val="single" w:sz="6" w:space="0" w:color="000000"/>
              <w:right w:val="single" w:sz="6" w:space="0" w:color="000000"/>
            </w:tcBorders>
          </w:tcPr>
          <w:p w14:paraId="4352E8D0" w14:textId="77777777" w:rsidR="00503EA4" w:rsidRPr="00BE3639" w:rsidRDefault="00503EA4" w:rsidP="00503EA4">
            <w:pPr>
              <w:spacing w:after="240"/>
            </w:pPr>
            <w:r w:rsidRPr="00BE3639">
              <w:t xml:space="preserve"> </w:t>
            </w:r>
          </w:p>
        </w:tc>
        <w:tc>
          <w:tcPr>
            <w:tcW w:w="1195" w:type="dxa"/>
            <w:tcBorders>
              <w:top w:val="single" w:sz="6" w:space="0" w:color="000000"/>
              <w:left w:val="single" w:sz="6" w:space="0" w:color="000000"/>
              <w:bottom w:val="single" w:sz="6" w:space="0" w:color="000000"/>
              <w:right w:val="single" w:sz="6" w:space="0" w:color="000000"/>
            </w:tcBorders>
            <w:vAlign w:val="center"/>
          </w:tcPr>
          <w:p w14:paraId="5EBA3CD7" w14:textId="77777777" w:rsidR="00503EA4" w:rsidRPr="00BE3639" w:rsidRDefault="00503EA4" w:rsidP="00503EA4">
            <w:pPr>
              <w:spacing w:after="240"/>
            </w:pPr>
            <w:r w:rsidRPr="00BE3639">
              <w:t xml:space="preserve">Architect ure </w:t>
            </w:r>
          </w:p>
        </w:tc>
        <w:tc>
          <w:tcPr>
            <w:tcW w:w="1166" w:type="dxa"/>
            <w:tcBorders>
              <w:top w:val="single" w:sz="6" w:space="0" w:color="000000"/>
              <w:left w:val="single" w:sz="6" w:space="0" w:color="000000"/>
              <w:bottom w:val="single" w:sz="6" w:space="0" w:color="000000"/>
              <w:right w:val="single" w:sz="6" w:space="0" w:color="000000"/>
            </w:tcBorders>
          </w:tcPr>
          <w:p w14:paraId="29BCF6AC" w14:textId="77777777" w:rsidR="00503EA4" w:rsidRPr="00BE3639" w:rsidRDefault="00503EA4" w:rsidP="00503EA4">
            <w:pPr>
              <w:spacing w:after="240"/>
            </w:pPr>
            <w:r w:rsidRPr="00BE3639">
              <w:t xml:space="preserve"> </w:t>
            </w:r>
          </w:p>
        </w:tc>
        <w:tc>
          <w:tcPr>
            <w:tcW w:w="1001" w:type="dxa"/>
            <w:tcBorders>
              <w:top w:val="single" w:sz="6" w:space="0" w:color="000000"/>
              <w:left w:val="single" w:sz="6" w:space="0" w:color="000000"/>
              <w:bottom w:val="single" w:sz="6" w:space="0" w:color="000000"/>
              <w:right w:val="single" w:sz="6" w:space="0" w:color="000000"/>
            </w:tcBorders>
          </w:tcPr>
          <w:p w14:paraId="514FF3E8" w14:textId="77777777" w:rsidR="00503EA4" w:rsidRPr="00BE3639" w:rsidRDefault="00503EA4" w:rsidP="00503EA4">
            <w:pPr>
              <w:spacing w:after="240"/>
            </w:pPr>
            <w:r w:rsidRPr="00BE3639">
              <w:t xml:space="preserve"> </w:t>
            </w:r>
          </w:p>
        </w:tc>
        <w:tc>
          <w:tcPr>
            <w:tcW w:w="1135" w:type="dxa"/>
            <w:tcBorders>
              <w:top w:val="single" w:sz="6" w:space="0" w:color="000000"/>
              <w:left w:val="single" w:sz="6" w:space="0" w:color="000000"/>
              <w:bottom w:val="single" w:sz="6" w:space="0" w:color="000000"/>
              <w:right w:val="single" w:sz="6" w:space="0" w:color="000000"/>
            </w:tcBorders>
          </w:tcPr>
          <w:p w14:paraId="034CF9CE" w14:textId="77777777" w:rsidR="00503EA4" w:rsidRPr="00BE3639" w:rsidRDefault="00503EA4" w:rsidP="00503EA4">
            <w:pPr>
              <w:spacing w:after="240"/>
            </w:pPr>
            <w:r w:rsidRPr="00BE3639">
              <w:t xml:space="preserve"> </w:t>
            </w:r>
          </w:p>
        </w:tc>
        <w:tc>
          <w:tcPr>
            <w:tcW w:w="1060" w:type="dxa"/>
            <w:tcBorders>
              <w:top w:val="single" w:sz="6" w:space="0" w:color="000000"/>
              <w:left w:val="single" w:sz="6" w:space="0" w:color="000000"/>
              <w:bottom w:val="single" w:sz="6" w:space="0" w:color="000000"/>
              <w:right w:val="single" w:sz="6" w:space="0" w:color="000000"/>
            </w:tcBorders>
          </w:tcPr>
          <w:p w14:paraId="3B18043E" w14:textId="77777777" w:rsidR="00503EA4" w:rsidRPr="00BE3639" w:rsidRDefault="00503EA4" w:rsidP="00503EA4">
            <w:pPr>
              <w:spacing w:after="240"/>
            </w:pPr>
            <w:r w:rsidRPr="00BE3639">
              <w:t xml:space="preserve"> </w:t>
            </w:r>
          </w:p>
        </w:tc>
        <w:tc>
          <w:tcPr>
            <w:tcW w:w="1315" w:type="dxa"/>
            <w:tcBorders>
              <w:top w:val="single" w:sz="6" w:space="0" w:color="000000"/>
              <w:left w:val="single" w:sz="6" w:space="0" w:color="000000"/>
              <w:bottom w:val="single" w:sz="6" w:space="0" w:color="000000"/>
              <w:right w:val="single" w:sz="6" w:space="0" w:color="000000"/>
            </w:tcBorders>
          </w:tcPr>
          <w:p w14:paraId="23677F0B" w14:textId="77777777" w:rsidR="00503EA4" w:rsidRPr="00BE3639" w:rsidRDefault="00503EA4" w:rsidP="00503EA4">
            <w:pPr>
              <w:spacing w:after="240"/>
            </w:pPr>
            <w:r w:rsidRPr="00BE3639">
              <w:t xml:space="preserve"> </w:t>
            </w:r>
          </w:p>
        </w:tc>
        <w:tc>
          <w:tcPr>
            <w:tcW w:w="821" w:type="dxa"/>
            <w:tcBorders>
              <w:top w:val="single" w:sz="6" w:space="0" w:color="000000"/>
              <w:left w:val="single" w:sz="6" w:space="0" w:color="000000"/>
              <w:bottom w:val="single" w:sz="6" w:space="0" w:color="000000"/>
              <w:right w:val="single" w:sz="6" w:space="0" w:color="000000"/>
            </w:tcBorders>
          </w:tcPr>
          <w:p w14:paraId="54817C2C" w14:textId="77777777" w:rsidR="00503EA4" w:rsidRPr="00BE3639" w:rsidRDefault="00503EA4" w:rsidP="00503EA4">
            <w:pPr>
              <w:spacing w:after="240"/>
            </w:pPr>
            <w:r w:rsidRPr="00BE3639">
              <w:t xml:space="preserve"> </w:t>
            </w:r>
          </w:p>
        </w:tc>
      </w:tr>
      <w:tr w:rsidR="00503EA4" w:rsidRPr="00BE3639" w14:paraId="4ECA14AE" w14:textId="77777777" w:rsidTr="00503EA4">
        <w:trPr>
          <w:trHeight w:val="915"/>
        </w:trPr>
        <w:tc>
          <w:tcPr>
            <w:tcW w:w="806" w:type="dxa"/>
            <w:tcBorders>
              <w:top w:val="single" w:sz="6" w:space="0" w:color="000000"/>
              <w:left w:val="single" w:sz="6" w:space="0" w:color="000000"/>
              <w:bottom w:val="single" w:sz="6" w:space="0" w:color="000000"/>
              <w:right w:val="single" w:sz="6" w:space="0" w:color="000000"/>
            </w:tcBorders>
          </w:tcPr>
          <w:p w14:paraId="4A91F551" w14:textId="77777777" w:rsidR="00503EA4" w:rsidRPr="00BE3639" w:rsidRDefault="00503EA4" w:rsidP="00503EA4">
            <w:pPr>
              <w:spacing w:after="240"/>
            </w:pPr>
            <w:r w:rsidRPr="00BE3639">
              <w:t xml:space="preserve">Step 3 </w:t>
            </w:r>
          </w:p>
        </w:tc>
        <w:tc>
          <w:tcPr>
            <w:tcW w:w="1031" w:type="dxa"/>
            <w:tcBorders>
              <w:top w:val="single" w:sz="6" w:space="0" w:color="000000"/>
              <w:left w:val="single" w:sz="6" w:space="0" w:color="000000"/>
              <w:bottom w:val="single" w:sz="6" w:space="0" w:color="000000"/>
              <w:right w:val="single" w:sz="6" w:space="0" w:color="000000"/>
            </w:tcBorders>
          </w:tcPr>
          <w:p w14:paraId="5C7CF127" w14:textId="77777777" w:rsidR="00503EA4" w:rsidRPr="00BE3639" w:rsidRDefault="00503EA4" w:rsidP="00503EA4">
            <w:pPr>
              <w:spacing w:after="240"/>
            </w:pPr>
            <w:r w:rsidRPr="00BE3639">
              <w:t xml:space="preserve"> </w:t>
            </w:r>
          </w:p>
        </w:tc>
        <w:tc>
          <w:tcPr>
            <w:tcW w:w="1195" w:type="dxa"/>
            <w:tcBorders>
              <w:top w:val="single" w:sz="6" w:space="0" w:color="000000"/>
              <w:left w:val="single" w:sz="6" w:space="0" w:color="000000"/>
              <w:bottom w:val="single" w:sz="6" w:space="0" w:color="000000"/>
              <w:right w:val="single" w:sz="6" w:space="0" w:color="000000"/>
            </w:tcBorders>
          </w:tcPr>
          <w:p w14:paraId="403C3F02" w14:textId="77777777" w:rsidR="00503EA4" w:rsidRPr="00BE3639" w:rsidRDefault="00503EA4" w:rsidP="00503EA4">
            <w:pPr>
              <w:spacing w:after="240"/>
            </w:pPr>
            <w:r w:rsidRPr="00BE3639">
              <w:t xml:space="preserve"> </w:t>
            </w:r>
          </w:p>
        </w:tc>
        <w:tc>
          <w:tcPr>
            <w:tcW w:w="1166" w:type="dxa"/>
            <w:tcBorders>
              <w:top w:val="single" w:sz="6" w:space="0" w:color="000000"/>
              <w:left w:val="single" w:sz="6" w:space="0" w:color="000000"/>
              <w:bottom w:val="single" w:sz="6" w:space="0" w:color="000000"/>
              <w:right w:val="single" w:sz="6" w:space="0" w:color="000000"/>
            </w:tcBorders>
            <w:vAlign w:val="center"/>
          </w:tcPr>
          <w:p w14:paraId="624A0166" w14:textId="77777777" w:rsidR="00503EA4" w:rsidRPr="00BE3639" w:rsidRDefault="00503EA4" w:rsidP="00503EA4">
            <w:pPr>
              <w:spacing w:after="240"/>
            </w:pPr>
            <w:r w:rsidRPr="00BE3639">
              <w:t xml:space="preserve">Registrat ion &amp; Home </w:t>
            </w:r>
          </w:p>
          <w:p w14:paraId="4C247F72" w14:textId="77777777" w:rsidR="00503EA4" w:rsidRPr="00BE3639" w:rsidRDefault="00503EA4" w:rsidP="00503EA4">
            <w:pPr>
              <w:spacing w:after="240"/>
            </w:pPr>
            <w:r w:rsidRPr="00BE3639">
              <w:t xml:space="preserve">Design </w:t>
            </w:r>
          </w:p>
        </w:tc>
        <w:tc>
          <w:tcPr>
            <w:tcW w:w="1001" w:type="dxa"/>
            <w:tcBorders>
              <w:top w:val="single" w:sz="6" w:space="0" w:color="000000"/>
              <w:left w:val="single" w:sz="6" w:space="0" w:color="000000"/>
              <w:bottom w:val="single" w:sz="6" w:space="0" w:color="000000"/>
              <w:right w:val="single" w:sz="6" w:space="0" w:color="000000"/>
            </w:tcBorders>
          </w:tcPr>
          <w:p w14:paraId="2F3A06A4" w14:textId="77777777" w:rsidR="00503EA4" w:rsidRPr="00BE3639" w:rsidRDefault="00503EA4" w:rsidP="00503EA4">
            <w:pPr>
              <w:spacing w:after="240"/>
            </w:pPr>
            <w:r w:rsidRPr="00BE3639">
              <w:t xml:space="preserve"> </w:t>
            </w:r>
          </w:p>
        </w:tc>
        <w:tc>
          <w:tcPr>
            <w:tcW w:w="1135" w:type="dxa"/>
            <w:tcBorders>
              <w:top w:val="single" w:sz="6" w:space="0" w:color="000000"/>
              <w:left w:val="single" w:sz="6" w:space="0" w:color="000000"/>
              <w:bottom w:val="single" w:sz="6" w:space="0" w:color="000000"/>
              <w:right w:val="single" w:sz="6" w:space="0" w:color="000000"/>
            </w:tcBorders>
          </w:tcPr>
          <w:p w14:paraId="601D8D54" w14:textId="77777777" w:rsidR="00503EA4" w:rsidRPr="00BE3639" w:rsidRDefault="00503EA4" w:rsidP="00503EA4">
            <w:pPr>
              <w:spacing w:after="240"/>
            </w:pPr>
            <w:r w:rsidRPr="00BE3639">
              <w:t xml:space="preserve"> </w:t>
            </w:r>
          </w:p>
        </w:tc>
        <w:tc>
          <w:tcPr>
            <w:tcW w:w="1060" w:type="dxa"/>
            <w:tcBorders>
              <w:top w:val="single" w:sz="6" w:space="0" w:color="000000"/>
              <w:left w:val="single" w:sz="6" w:space="0" w:color="000000"/>
              <w:bottom w:val="single" w:sz="6" w:space="0" w:color="000000"/>
              <w:right w:val="single" w:sz="6" w:space="0" w:color="000000"/>
            </w:tcBorders>
          </w:tcPr>
          <w:p w14:paraId="68C3C1DB" w14:textId="77777777" w:rsidR="00503EA4" w:rsidRPr="00BE3639" w:rsidRDefault="00503EA4" w:rsidP="00503EA4">
            <w:pPr>
              <w:spacing w:after="240"/>
            </w:pPr>
            <w:r w:rsidRPr="00BE3639">
              <w:t xml:space="preserve"> </w:t>
            </w:r>
          </w:p>
        </w:tc>
        <w:tc>
          <w:tcPr>
            <w:tcW w:w="1315" w:type="dxa"/>
            <w:tcBorders>
              <w:top w:val="single" w:sz="6" w:space="0" w:color="000000"/>
              <w:left w:val="single" w:sz="6" w:space="0" w:color="000000"/>
              <w:bottom w:val="single" w:sz="6" w:space="0" w:color="000000"/>
              <w:right w:val="single" w:sz="6" w:space="0" w:color="000000"/>
            </w:tcBorders>
          </w:tcPr>
          <w:p w14:paraId="38F0CF71" w14:textId="77777777" w:rsidR="00503EA4" w:rsidRPr="00BE3639" w:rsidRDefault="00503EA4" w:rsidP="00503EA4">
            <w:pPr>
              <w:spacing w:after="240"/>
            </w:pPr>
            <w:r w:rsidRPr="00BE3639">
              <w:t xml:space="preserve"> </w:t>
            </w:r>
          </w:p>
        </w:tc>
        <w:tc>
          <w:tcPr>
            <w:tcW w:w="821" w:type="dxa"/>
            <w:tcBorders>
              <w:top w:val="single" w:sz="6" w:space="0" w:color="000000"/>
              <w:left w:val="single" w:sz="6" w:space="0" w:color="000000"/>
              <w:bottom w:val="single" w:sz="6" w:space="0" w:color="000000"/>
              <w:right w:val="single" w:sz="6" w:space="0" w:color="000000"/>
            </w:tcBorders>
          </w:tcPr>
          <w:p w14:paraId="0952F693" w14:textId="77777777" w:rsidR="00503EA4" w:rsidRPr="00BE3639" w:rsidRDefault="00503EA4" w:rsidP="00503EA4">
            <w:pPr>
              <w:spacing w:after="240"/>
            </w:pPr>
            <w:r w:rsidRPr="00BE3639">
              <w:t xml:space="preserve"> </w:t>
            </w:r>
          </w:p>
        </w:tc>
      </w:tr>
      <w:tr w:rsidR="00503EA4" w:rsidRPr="00BE3639" w14:paraId="1D0F98CC" w14:textId="77777777" w:rsidTr="00503EA4">
        <w:trPr>
          <w:trHeight w:val="728"/>
        </w:trPr>
        <w:tc>
          <w:tcPr>
            <w:tcW w:w="806" w:type="dxa"/>
            <w:tcBorders>
              <w:top w:val="single" w:sz="6" w:space="0" w:color="000000"/>
              <w:left w:val="single" w:sz="6" w:space="0" w:color="000000"/>
              <w:bottom w:val="single" w:sz="6" w:space="0" w:color="000000"/>
              <w:right w:val="single" w:sz="6" w:space="0" w:color="000000"/>
            </w:tcBorders>
          </w:tcPr>
          <w:p w14:paraId="398848A7" w14:textId="77777777" w:rsidR="00503EA4" w:rsidRPr="00BE3639" w:rsidRDefault="00503EA4" w:rsidP="00503EA4">
            <w:pPr>
              <w:spacing w:after="240"/>
            </w:pPr>
            <w:r w:rsidRPr="00BE3639">
              <w:t xml:space="preserve">Step4 </w:t>
            </w:r>
          </w:p>
        </w:tc>
        <w:tc>
          <w:tcPr>
            <w:tcW w:w="1031" w:type="dxa"/>
            <w:tcBorders>
              <w:top w:val="single" w:sz="6" w:space="0" w:color="000000"/>
              <w:left w:val="single" w:sz="6" w:space="0" w:color="000000"/>
              <w:bottom w:val="single" w:sz="6" w:space="0" w:color="000000"/>
              <w:right w:val="single" w:sz="6" w:space="0" w:color="000000"/>
            </w:tcBorders>
          </w:tcPr>
          <w:p w14:paraId="3C5808A8" w14:textId="77777777" w:rsidR="00503EA4" w:rsidRPr="00BE3639" w:rsidRDefault="00503EA4" w:rsidP="00503EA4">
            <w:pPr>
              <w:spacing w:after="240"/>
            </w:pPr>
            <w:r w:rsidRPr="00BE3639">
              <w:t xml:space="preserve"> </w:t>
            </w:r>
          </w:p>
        </w:tc>
        <w:tc>
          <w:tcPr>
            <w:tcW w:w="1195" w:type="dxa"/>
            <w:tcBorders>
              <w:top w:val="single" w:sz="6" w:space="0" w:color="000000"/>
              <w:left w:val="single" w:sz="6" w:space="0" w:color="000000"/>
              <w:bottom w:val="single" w:sz="6" w:space="0" w:color="000000"/>
              <w:right w:val="single" w:sz="6" w:space="0" w:color="000000"/>
            </w:tcBorders>
          </w:tcPr>
          <w:p w14:paraId="1850F4A4" w14:textId="77777777" w:rsidR="00503EA4" w:rsidRPr="00BE3639" w:rsidRDefault="00503EA4" w:rsidP="00503EA4">
            <w:pPr>
              <w:spacing w:after="240"/>
            </w:pPr>
            <w:r w:rsidRPr="00BE3639">
              <w:t xml:space="preserve"> </w:t>
            </w:r>
          </w:p>
        </w:tc>
        <w:tc>
          <w:tcPr>
            <w:tcW w:w="1166" w:type="dxa"/>
            <w:tcBorders>
              <w:top w:val="single" w:sz="6" w:space="0" w:color="000000"/>
              <w:left w:val="single" w:sz="6" w:space="0" w:color="000000"/>
              <w:bottom w:val="single" w:sz="6" w:space="0" w:color="000000"/>
              <w:right w:val="single" w:sz="6" w:space="0" w:color="000000"/>
            </w:tcBorders>
          </w:tcPr>
          <w:p w14:paraId="74C608B9" w14:textId="77777777" w:rsidR="00503EA4" w:rsidRPr="00BE3639" w:rsidRDefault="00503EA4" w:rsidP="00503EA4">
            <w:pPr>
              <w:spacing w:after="240"/>
            </w:pPr>
            <w:r w:rsidRPr="00BE3639">
              <w:t xml:space="preserve"> </w:t>
            </w:r>
          </w:p>
        </w:tc>
        <w:tc>
          <w:tcPr>
            <w:tcW w:w="1001" w:type="dxa"/>
            <w:tcBorders>
              <w:top w:val="single" w:sz="6" w:space="0" w:color="000000"/>
              <w:left w:val="single" w:sz="6" w:space="0" w:color="000000"/>
              <w:bottom w:val="single" w:sz="6" w:space="0" w:color="000000"/>
              <w:right w:val="single" w:sz="6" w:space="0" w:color="000000"/>
            </w:tcBorders>
            <w:vAlign w:val="center"/>
          </w:tcPr>
          <w:p w14:paraId="6C49968B" w14:textId="77777777" w:rsidR="00503EA4" w:rsidRPr="00BE3639" w:rsidRDefault="00503EA4" w:rsidP="00503EA4">
            <w:pPr>
              <w:spacing w:after="240"/>
            </w:pPr>
            <w:r w:rsidRPr="00BE3639">
              <w:t xml:space="preserve">Others Section design </w:t>
            </w:r>
          </w:p>
        </w:tc>
        <w:tc>
          <w:tcPr>
            <w:tcW w:w="1135" w:type="dxa"/>
            <w:tcBorders>
              <w:top w:val="single" w:sz="6" w:space="0" w:color="000000"/>
              <w:left w:val="single" w:sz="6" w:space="0" w:color="000000"/>
              <w:bottom w:val="single" w:sz="6" w:space="0" w:color="000000"/>
              <w:right w:val="single" w:sz="6" w:space="0" w:color="000000"/>
            </w:tcBorders>
          </w:tcPr>
          <w:p w14:paraId="5E213DB8" w14:textId="77777777" w:rsidR="00503EA4" w:rsidRPr="00BE3639" w:rsidRDefault="00503EA4" w:rsidP="00503EA4">
            <w:pPr>
              <w:spacing w:after="240"/>
            </w:pPr>
            <w:r w:rsidRPr="00BE3639">
              <w:t xml:space="preserve"> </w:t>
            </w:r>
          </w:p>
        </w:tc>
        <w:tc>
          <w:tcPr>
            <w:tcW w:w="1060" w:type="dxa"/>
            <w:tcBorders>
              <w:top w:val="single" w:sz="6" w:space="0" w:color="000000"/>
              <w:left w:val="single" w:sz="6" w:space="0" w:color="000000"/>
              <w:bottom w:val="single" w:sz="6" w:space="0" w:color="000000"/>
              <w:right w:val="single" w:sz="6" w:space="0" w:color="000000"/>
            </w:tcBorders>
          </w:tcPr>
          <w:p w14:paraId="3C4992FC" w14:textId="77777777" w:rsidR="00503EA4" w:rsidRPr="00BE3639" w:rsidRDefault="00503EA4" w:rsidP="00503EA4">
            <w:pPr>
              <w:spacing w:after="240"/>
            </w:pPr>
            <w:r w:rsidRPr="00BE3639">
              <w:t xml:space="preserve"> </w:t>
            </w:r>
          </w:p>
        </w:tc>
        <w:tc>
          <w:tcPr>
            <w:tcW w:w="1315" w:type="dxa"/>
            <w:tcBorders>
              <w:top w:val="single" w:sz="6" w:space="0" w:color="000000"/>
              <w:left w:val="single" w:sz="6" w:space="0" w:color="000000"/>
              <w:bottom w:val="single" w:sz="6" w:space="0" w:color="000000"/>
              <w:right w:val="single" w:sz="6" w:space="0" w:color="000000"/>
            </w:tcBorders>
          </w:tcPr>
          <w:p w14:paraId="6D98B0E6" w14:textId="77777777" w:rsidR="00503EA4" w:rsidRPr="00BE3639" w:rsidRDefault="00503EA4" w:rsidP="00503EA4">
            <w:pPr>
              <w:spacing w:after="240"/>
            </w:pPr>
            <w:r w:rsidRPr="00BE3639">
              <w:t xml:space="preserve"> </w:t>
            </w:r>
          </w:p>
        </w:tc>
        <w:tc>
          <w:tcPr>
            <w:tcW w:w="821" w:type="dxa"/>
            <w:tcBorders>
              <w:top w:val="single" w:sz="6" w:space="0" w:color="000000"/>
              <w:left w:val="single" w:sz="6" w:space="0" w:color="000000"/>
              <w:bottom w:val="single" w:sz="6" w:space="0" w:color="000000"/>
              <w:right w:val="single" w:sz="6" w:space="0" w:color="000000"/>
            </w:tcBorders>
          </w:tcPr>
          <w:p w14:paraId="15C76237" w14:textId="77777777" w:rsidR="00503EA4" w:rsidRPr="00BE3639" w:rsidRDefault="00503EA4" w:rsidP="00503EA4">
            <w:pPr>
              <w:spacing w:after="240"/>
            </w:pPr>
            <w:r w:rsidRPr="00BE3639">
              <w:t xml:space="preserve"> </w:t>
            </w:r>
          </w:p>
        </w:tc>
      </w:tr>
      <w:tr w:rsidR="00503EA4" w:rsidRPr="00BE3639" w14:paraId="246E9ABD" w14:textId="77777777" w:rsidTr="00503EA4">
        <w:trPr>
          <w:trHeight w:val="540"/>
        </w:trPr>
        <w:tc>
          <w:tcPr>
            <w:tcW w:w="806" w:type="dxa"/>
            <w:tcBorders>
              <w:top w:val="single" w:sz="6" w:space="0" w:color="000000"/>
              <w:left w:val="single" w:sz="6" w:space="0" w:color="000000"/>
              <w:bottom w:val="single" w:sz="6" w:space="0" w:color="000000"/>
              <w:right w:val="single" w:sz="6" w:space="0" w:color="000000"/>
            </w:tcBorders>
          </w:tcPr>
          <w:p w14:paraId="7A658227" w14:textId="77777777" w:rsidR="00503EA4" w:rsidRPr="00BE3639" w:rsidRDefault="00503EA4" w:rsidP="00503EA4">
            <w:pPr>
              <w:spacing w:after="240"/>
            </w:pPr>
            <w:r w:rsidRPr="00BE3639">
              <w:t xml:space="preserve">Step 6 </w:t>
            </w:r>
          </w:p>
        </w:tc>
        <w:tc>
          <w:tcPr>
            <w:tcW w:w="1031" w:type="dxa"/>
            <w:tcBorders>
              <w:top w:val="single" w:sz="6" w:space="0" w:color="000000"/>
              <w:left w:val="single" w:sz="6" w:space="0" w:color="000000"/>
              <w:bottom w:val="single" w:sz="6" w:space="0" w:color="000000"/>
              <w:right w:val="single" w:sz="6" w:space="0" w:color="000000"/>
            </w:tcBorders>
          </w:tcPr>
          <w:p w14:paraId="233F0D47" w14:textId="77777777" w:rsidR="00503EA4" w:rsidRPr="00BE3639" w:rsidRDefault="00503EA4" w:rsidP="00503EA4">
            <w:pPr>
              <w:spacing w:after="240"/>
            </w:pPr>
            <w:r w:rsidRPr="00BE3639">
              <w:t xml:space="preserve"> </w:t>
            </w:r>
          </w:p>
        </w:tc>
        <w:tc>
          <w:tcPr>
            <w:tcW w:w="1195" w:type="dxa"/>
            <w:tcBorders>
              <w:top w:val="single" w:sz="6" w:space="0" w:color="000000"/>
              <w:left w:val="single" w:sz="6" w:space="0" w:color="000000"/>
              <w:bottom w:val="single" w:sz="6" w:space="0" w:color="000000"/>
              <w:right w:val="single" w:sz="6" w:space="0" w:color="000000"/>
            </w:tcBorders>
          </w:tcPr>
          <w:p w14:paraId="44ED210D" w14:textId="77777777" w:rsidR="00503EA4" w:rsidRPr="00BE3639" w:rsidRDefault="00503EA4" w:rsidP="00503EA4">
            <w:pPr>
              <w:spacing w:after="240"/>
            </w:pPr>
            <w:r w:rsidRPr="00BE3639">
              <w:t xml:space="preserve"> </w:t>
            </w:r>
          </w:p>
        </w:tc>
        <w:tc>
          <w:tcPr>
            <w:tcW w:w="1166" w:type="dxa"/>
            <w:tcBorders>
              <w:top w:val="single" w:sz="6" w:space="0" w:color="000000"/>
              <w:left w:val="single" w:sz="6" w:space="0" w:color="000000"/>
              <w:bottom w:val="single" w:sz="6" w:space="0" w:color="000000"/>
              <w:right w:val="single" w:sz="6" w:space="0" w:color="000000"/>
            </w:tcBorders>
          </w:tcPr>
          <w:p w14:paraId="5819DBC5" w14:textId="77777777" w:rsidR="00503EA4" w:rsidRPr="00BE3639" w:rsidRDefault="00503EA4" w:rsidP="00503EA4">
            <w:pPr>
              <w:spacing w:after="240"/>
            </w:pPr>
            <w:r w:rsidRPr="00BE3639">
              <w:t xml:space="preserve"> </w:t>
            </w:r>
          </w:p>
        </w:tc>
        <w:tc>
          <w:tcPr>
            <w:tcW w:w="1001" w:type="dxa"/>
            <w:tcBorders>
              <w:top w:val="single" w:sz="6" w:space="0" w:color="000000"/>
              <w:left w:val="single" w:sz="6" w:space="0" w:color="000000"/>
              <w:bottom w:val="single" w:sz="6" w:space="0" w:color="000000"/>
              <w:right w:val="single" w:sz="6" w:space="0" w:color="000000"/>
            </w:tcBorders>
          </w:tcPr>
          <w:p w14:paraId="7310EB8E" w14:textId="77777777" w:rsidR="00503EA4" w:rsidRPr="00BE3639" w:rsidRDefault="00503EA4" w:rsidP="00503EA4">
            <w:pPr>
              <w:spacing w:after="240"/>
            </w:pPr>
            <w:r w:rsidRPr="00BE3639">
              <w:t xml:space="preserve"> </w:t>
            </w:r>
          </w:p>
        </w:tc>
        <w:tc>
          <w:tcPr>
            <w:tcW w:w="1135" w:type="dxa"/>
            <w:tcBorders>
              <w:top w:val="single" w:sz="6" w:space="0" w:color="000000"/>
              <w:left w:val="single" w:sz="6" w:space="0" w:color="000000"/>
              <w:bottom w:val="single" w:sz="6" w:space="0" w:color="000000"/>
              <w:right w:val="single" w:sz="6" w:space="0" w:color="000000"/>
            </w:tcBorders>
            <w:vAlign w:val="center"/>
          </w:tcPr>
          <w:p w14:paraId="6B29A25D" w14:textId="77777777" w:rsidR="00503EA4" w:rsidRPr="00BE3639" w:rsidRDefault="00503EA4" w:rsidP="00503EA4">
            <w:pPr>
              <w:spacing w:after="240"/>
            </w:pPr>
            <w:r w:rsidRPr="00BE3639">
              <w:t xml:space="preserve">Backend </w:t>
            </w:r>
          </w:p>
          <w:p w14:paraId="3746CCB0" w14:textId="77777777" w:rsidR="00503EA4" w:rsidRPr="00BE3639" w:rsidRDefault="00503EA4" w:rsidP="00503EA4">
            <w:pPr>
              <w:spacing w:after="240"/>
            </w:pPr>
            <w:r w:rsidRPr="00BE3639">
              <w:t xml:space="preserve">Start </w:t>
            </w:r>
          </w:p>
        </w:tc>
        <w:tc>
          <w:tcPr>
            <w:tcW w:w="1060" w:type="dxa"/>
            <w:tcBorders>
              <w:top w:val="single" w:sz="6" w:space="0" w:color="000000"/>
              <w:left w:val="single" w:sz="6" w:space="0" w:color="000000"/>
              <w:bottom w:val="single" w:sz="6" w:space="0" w:color="000000"/>
              <w:right w:val="single" w:sz="6" w:space="0" w:color="000000"/>
            </w:tcBorders>
          </w:tcPr>
          <w:p w14:paraId="32273C01" w14:textId="77777777" w:rsidR="00503EA4" w:rsidRPr="00BE3639" w:rsidRDefault="00503EA4" w:rsidP="00503EA4">
            <w:pPr>
              <w:spacing w:after="240"/>
            </w:pPr>
            <w:r w:rsidRPr="00BE3639">
              <w:t xml:space="preserve"> </w:t>
            </w:r>
          </w:p>
        </w:tc>
        <w:tc>
          <w:tcPr>
            <w:tcW w:w="1315" w:type="dxa"/>
            <w:tcBorders>
              <w:top w:val="single" w:sz="6" w:space="0" w:color="000000"/>
              <w:left w:val="single" w:sz="6" w:space="0" w:color="000000"/>
              <w:bottom w:val="single" w:sz="6" w:space="0" w:color="000000"/>
              <w:right w:val="single" w:sz="6" w:space="0" w:color="000000"/>
            </w:tcBorders>
          </w:tcPr>
          <w:p w14:paraId="2635B174" w14:textId="77777777" w:rsidR="00503EA4" w:rsidRPr="00BE3639" w:rsidRDefault="00503EA4" w:rsidP="00503EA4">
            <w:pPr>
              <w:spacing w:after="240"/>
            </w:pPr>
            <w:r w:rsidRPr="00BE3639">
              <w:t xml:space="preserve"> </w:t>
            </w:r>
          </w:p>
        </w:tc>
        <w:tc>
          <w:tcPr>
            <w:tcW w:w="821" w:type="dxa"/>
            <w:tcBorders>
              <w:top w:val="single" w:sz="6" w:space="0" w:color="000000"/>
              <w:left w:val="single" w:sz="6" w:space="0" w:color="000000"/>
              <w:bottom w:val="single" w:sz="6" w:space="0" w:color="000000"/>
              <w:right w:val="single" w:sz="6" w:space="0" w:color="000000"/>
            </w:tcBorders>
          </w:tcPr>
          <w:p w14:paraId="74E586BB" w14:textId="77777777" w:rsidR="00503EA4" w:rsidRPr="00BE3639" w:rsidRDefault="00503EA4" w:rsidP="00503EA4">
            <w:pPr>
              <w:spacing w:after="240"/>
            </w:pPr>
            <w:r w:rsidRPr="00BE3639">
              <w:t xml:space="preserve"> </w:t>
            </w:r>
          </w:p>
        </w:tc>
      </w:tr>
      <w:tr w:rsidR="00503EA4" w:rsidRPr="00BE3639" w14:paraId="7EDEF402" w14:textId="77777777" w:rsidTr="00503EA4">
        <w:trPr>
          <w:trHeight w:val="540"/>
        </w:trPr>
        <w:tc>
          <w:tcPr>
            <w:tcW w:w="806" w:type="dxa"/>
            <w:tcBorders>
              <w:top w:val="single" w:sz="6" w:space="0" w:color="000000"/>
              <w:left w:val="single" w:sz="6" w:space="0" w:color="000000"/>
              <w:bottom w:val="single" w:sz="6" w:space="0" w:color="000000"/>
              <w:right w:val="single" w:sz="6" w:space="0" w:color="000000"/>
            </w:tcBorders>
          </w:tcPr>
          <w:p w14:paraId="4233003A" w14:textId="77777777" w:rsidR="00503EA4" w:rsidRPr="00BE3639" w:rsidRDefault="00503EA4" w:rsidP="00503EA4">
            <w:pPr>
              <w:spacing w:after="240"/>
            </w:pPr>
            <w:r w:rsidRPr="00BE3639">
              <w:t xml:space="preserve">Step 7 </w:t>
            </w:r>
          </w:p>
        </w:tc>
        <w:tc>
          <w:tcPr>
            <w:tcW w:w="1031" w:type="dxa"/>
            <w:tcBorders>
              <w:top w:val="single" w:sz="6" w:space="0" w:color="000000"/>
              <w:left w:val="single" w:sz="6" w:space="0" w:color="000000"/>
              <w:bottom w:val="single" w:sz="6" w:space="0" w:color="000000"/>
              <w:right w:val="single" w:sz="6" w:space="0" w:color="000000"/>
            </w:tcBorders>
          </w:tcPr>
          <w:p w14:paraId="399C9A6C" w14:textId="77777777" w:rsidR="00503EA4" w:rsidRPr="00BE3639" w:rsidRDefault="00503EA4" w:rsidP="00503EA4">
            <w:pPr>
              <w:spacing w:after="240"/>
            </w:pPr>
            <w:r w:rsidRPr="00BE3639">
              <w:t xml:space="preserve"> </w:t>
            </w:r>
          </w:p>
        </w:tc>
        <w:tc>
          <w:tcPr>
            <w:tcW w:w="1195" w:type="dxa"/>
            <w:tcBorders>
              <w:top w:val="single" w:sz="6" w:space="0" w:color="000000"/>
              <w:left w:val="single" w:sz="6" w:space="0" w:color="000000"/>
              <w:bottom w:val="single" w:sz="6" w:space="0" w:color="000000"/>
              <w:right w:val="single" w:sz="6" w:space="0" w:color="000000"/>
            </w:tcBorders>
          </w:tcPr>
          <w:p w14:paraId="47DCE38C" w14:textId="77777777" w:rsidR="00503EA4" w:rsidRPr="00BE3639" w:rsidRDefault="00503EA4" w:rsidP="00503EA4">
            <w:pPr>
              <w:spacing w:after="240"/>
            </w:pPr>
            <w:r w:rsidRPr="00BE3639">
              <w:t xml:space="preserve"> </w:t>
            </w:r>
          </w:p>
        </w:tc>
        <w:tc>
          <w:tcPr>
            <w:tcW w:w="1166" w:type="dxa"/>
            <w:tcBorders>
              <w:top w:val="single" w:sz="6" w:space="0" w:color="000000"/>
              <w:left w:val="single" w:sz="6" w:space="0" w:color="000000"/>
              <w:bottom w:val="single" w:sz="6" w:space="0" w:color="000000"/>
              <w:right w:val="single" w:sz="6" w:space="0" w:color="000000"/>
            </w:tcBorders>
          </w:tcPr>
          <w:p w14:paraId="00124230" w14:textId="77777777" w:rsidR="00503EA4" w:rsidRPr="00BE3639" w:rsidRDefault="00503EA4" w:rsidP="00503EA4">
            <w:pPr>
              <w:spacing w:after="240"/>
            </w:pPr>
            <w:r w:rsidRPr="00BE3639">
              <w:t xml:space="preserve"> </w:t>
            </w:r>
          </w:p>
        </w:tc>
        <w:tc>
          <w:tcPr>
            <w:tcW w:w="1001" w:type="dxa"/>
            <w:tcBorders>
              <w:top w:val="single" w:sz="6" w:space="0" w:color="000000"/>
              <w:left w:val="single" w:sz="6" w:space="0" w:color="000000"/>
              <w:bottom w:val="single" w:sz="6" w:space="0" w:color="000000"/>
              <w:right w:val="single" w:sz="6" w:space="0" w:color="000000"/>
            </w:tcBorders>
          </w:tcPr>
          <w:p w14:paraId="5781D41F" w14:textId="77777777" w:rsidR="00503EA4" w:rsidRPr="00BE3639" w:rsidRDefault="00503EA4" w:rsidP="00503EA4">
            <w:pPr>
              <w:spacing w:after="240"/>
            </w:pPr>
            <w:r w:rsidRPr="00BE3639">
              <w:t xml:space="preserve"> </w:t>
            </w:r>
          </w:p>
        </w:tc>
        <w:tc>
          <w:tcPr>
            <w:tcW w:w="1135" w:type="dxa"/>
            <w:tcBorders>
              <w:top w:val="single" w:sz="6" w:space="0" w:color="000000"/>
              <w:left w:val="single" w:sz="6" w:space="0" w:color="000000"/>
              <w:bottom w:val="single" w:sz="6" w:space="0" w:color="000000"/>
              <w:right w:val="single" w:sz="6" w:space="0" w:color="000000"/>
            </w:tcBorders>
          </w:tcPr>
          <w:p w14:paraId="2AB39B4E" w14:textId="77777777" w:rsidR="00503EA4" w:rsidRPr="00BE3639" w:rsidRDefault="00503EA4" w:rsidP="00503EA4">
            <w:pPr>
              <w:spacing w:after="240"/>
            </w:pPr>
            <w:r w:rsidRPr="00BE3639">
              <w:t xml:space="preserve"> </w:t>
            </w:r>
          </w:p>
        </w:tc>
        <w:tc>
          <w:tcPr>
            <w:tcW w:w="1060" w:type="dxa"/>
            <w:tcBorders>
              <w:top w:val="single" w:sz="6" w:space="0" w:color="000000"/>
              <w:left w:val="single" w:sz="6" w:space="0" w:color="000000"/>
              <w:bottom w:val="single" w:sz="6" w:space="0" w:color="000000"/>
              <w:right w:val="single" w:sz="6" w:space="0" w:color="000000"/>
            </w:tcBorders>
            <w:vAlign w:val="center"/>
          </w:tcPr>
          <w:p w14:paraId="4759D1FB" w14:textId="77777777" w:rsidR="00503EA4" w:rsidRPr="00BE3639" w:rsidRDefault="00503EA4" w:rsidP="00503EA4">
            <w:pPr>
              <w:spacing w:after="240"/>
            </w:pPr>
            <w:r w:rsidRPr="00BE3639">
              <w:t>Databas</w:t>
            </w:r>
          </w:p>
          <w:p w14:paraId="5BD9716F" w14:textId="77777777" w:rsidR="00503EA4" w:rsidRPr="00BE3639" w:rsidRDefault="00503EA4" w:rsidP="00503EA4">
            <w:pPr>
              <w:spacing w:after="240"/>
            </w:pPr>
            <w:r w:rsidRPr="00BE3639">
              <w:t xml:space="preserve">e </w:t>
            </w:r>
          </w:p>
        </w:tc>
        <w:tc>
          <w:tcPr>
            <w:tcW w:w="1315" w:type="dxa"/>
            <w:tcBorders>
              <w:top w:val="single" w:sz="6" w:space="0" w:color="000000"/>
              <w:left w:val="single" w:sz="6" w:space="0" w:color="000000"/>
              <w:bottom w:val="single" w:sz="6" w:space="0" w:color="000000"/>
              <w:right w:val="single" w:sz="6" w:space="0" w:color="000000"/>
            </w:tcBorders>
          </w:tcPr>
          <w:p w14:paraId="3FE194B4" w14:textId="77777777" w:rsidR="00503EA4" w:rsidRPr="00BE3639" w:rsidRDefault="00503EA4" w:rsidP="00503EA4">
            <w:pPr>
              <w:spacing w:after="240"/>
            </w:pPr>
            <w:r w:rsidRPr="00BE3639">
              <w:t xml:space="preserve"> </w:t>
            </w:r>
          </w:p>
        </w:tc>
        <w:tc>
          <w:tcPr>
            <w:tcW w:w="821" w:type="dxa"/>
            <w:tcBorders>
              <w:top w:val="single" w:sz="6" w:space="0" w:color="000000"/>
              <w:left w:val="single" w:sz="6" w:space="0" w:color="000000"/>
              <w:bottom w:val="single" w:sz="6" w:space="0" w:color="000000"/>
              <w:right w:val="single" w:sz="6" w:space="0" w:color="000000"/>
            </w:tcBorders>
          </w:tcPr>
          <w:p w14:paraId="4C128E03" w14:textId="77777777" w:rsidR="00503EA4" w:rsidRPr="00BE3639" w:rsidRDefault="00503EA4" w:rsidP="00503EA4">
            <w:pPr>
              <w:spacing w:after="240"/>
            </w:pPr>
            <w:r w:rsidRPr="00BE3639">
              <w:t xml:space="preserve"> </w:t>
            </w:r>
          </w:p>
        </w:tc>
      </w:tr>
      <w:tr w:rsidR="00503EA4" w:rsidRPr="00BE3639" w14:paraId="0C2A7964" w14:textId="77777777" w:rsidTr="00503EA4">
        <w:trPr>
          <w:trHeight w:val="728"/>
        </w:trPr>
        <w:tc>
          <w:tcPr>
            <w:tcW w:w="806" w:type="dxa"/>
            <w:tcBorders>
              <w:top w:val="single" w:sz="6" w:space="0" w:color="000000"/>
              <w:left w:val="single" w:sz="6" w:space="0" w:color="000000"/>
              <w:bottom w:val="single" w:sz="6" w:space="0" w:color="000000"/>
              <w:right w:val="single" w:sz="6" w:space="0" w:color="000000"/>
            </w:tcBorders>
          </w:tcPr>
          <w:p w14:paraId="4A43F8A5" w14:textId="77777777" w:rsidR="00503EA4" w:rsidRPr="00BE3639" w:rsidRDefault="00503EA4" w:rsidP="00503EA4">
            <w:pPr>
              <w:spacing w:after="240"/>
            </w:pPr>
            <w:r w:rsidRPr="00BE3639">
              <w:t xml:space="preserve">Step8 </w:t>
            </w:r>
          </w:p>
        </w:tc>
        <w:tc>
          <w:tcPr>
            <w:tcW w:w="1031" w:type="dxa"/>
            <w:tcBorders>
              <w:top w:val="single" w:sz="6" w:space="0" w:color="000000"/>
              <w:left w:val="single" w:sz="6" w:space="0" w:color="000000"/>
              <w:bottom w:val="single" w:sz="6" w:space="0" w:color="000000"/>
              <w:right w:val="single" w:sz="6" w:space="0" w:color="000000"/>
            </w:tcBorders>
          </w:tcPr>
          <w:p w14:paraId="2CA6BEF7" w14:textId="77777777" w:rsidR="00503EA4" w:rsidRPr="00BE3639" w:rsidRDefault="00503EA4" w:rsidP="00503EA4">
            <w:pPr>
              <w:spacing w:after="240"/>
            </w:pPr>
            <w:r w:rsidRPr="00BE3639">
              <w:t xml:space="preserve"> </w:t>
            </w:r>
          </w:p>
        </w:tc>
        <w:tc>
          <w:tcPr>
            <w:tcW w:w="1195" w:type="dxa"/>
            <w:tcBorders>
              <w:top w:val="single" w:sz="6" w:space="0" w:color="000000"/>
              <w:left w:val="single" w:sz="6" w:space="0" w:color="000000"/>
              <w:bottom w:val="single" w:sz="6" w:space="0" w:color="000000"/>
              <w:right w:val="single" w:sz="6" w:space="0" w:color="000000"/>
            </w:tcBorders>
          </w:tcPr>
          <w:p w14:paraId="13F8C839" w14:textId="77777777" w:rsidR="00503EA4" w:rsidRPr="00BE3639" w:rsidRDefault="00503EA4" w:rsidP="00503EA4">
            <w:pPr>
              <w:spacing w:after="240"/>
            </w:pPr>
            <w:r w:rsidRPr="00BE3639">
              <w:t xml:space="preserve"> </w:t>
            </w:r>
          </w:p>
        </w:tc>
        <w:tc>
          <w:tcPr>
            <w:tcW w:w="1166" w:type="dxa"/>
            <w:tcBorders>
              <w:top w:val="single" w:sz="6" w:space="0" w:color="000000"/>
              <w:left w:val="single" w:sz="6" w:space="0" w:color="000000"/>
              <w:bottom w:val="single" w:sz="6" w:space="0" w:color="000000"/>
              <w:right w:val="single" w:sz="6" w:space="0" w:color="000000"/>
            </w:tcBorders>
          </w:tcPr>
          <w:p w14:paraId="4A25F8EA" w14:textId="77777777" w:rsidR="00503EA4" w:rsidRPr="00BE3639" w:rsidRDefault="00503EA4" w:rsidP="00503EA4">
            <w:pPr>
              <w:spacing w:after="240"/>
            </w:pPr>
            <w:r w:rsidRPr="00BE3639">
              <w:t xml:space="preserve"> </w:t>
            </w:r>
          </w:p>
        </w:tc>
        <w:tc>
          <w:tcPr>
            <w:tcW w:w="1001" w:type="dxa"/>
            <w:tcBorders>
              <w:top w:val="single" w:sz="6" w:space="0" w:color="000000"/>
              <w:left w:val="single" w:sz="6" w:space="0" w:color="000000"/>
              <w:bottom w:val="single" w:sz="6" w:space="0" w:color="000000"/>
              <w:right w:val="single" w:sz="6" w:space="0" w:color="000000"/>
            </w:tcBorders>
          </w:tcPr>
          <w:p w14:paraId="2DCB0A6B" w14:textId="77777777" w:rsidR="00503EA4" w:rsidRPr="00BE3639" w:rsidRDefault="00503EA4" w:rsidP="00503EA4">
            <w:pPr>
              <w:spacing w:after="240"/>
            </w:pPr>
            <w:r w:rsidRPr="00BE3639">
              <w:t xml:space="preserve"> </w:t>
            </w:r>
          </w:p>
        </w:tc>
        <w:tc>
          <w:tcPr>
            <w:tcW w:w="1135" w:type="dxa"/>
            <w:tcBorders>
              <w:top w:val="single" w:sz="6" w:space="0" w:color="000000"/>
              <w:left w:val="single" w:sz="6" w:space="0" w:color="000000"/>
              <w:bottom w:val="single" w:sz="6" w:space="0" w:color="000000"/>
              <w:right w:val="single" w:sz="6" w:space="0" w:color="000000"/>
            </w:tcBorders>
          </w:tcPr>
          <w:p w14:paraId="615B6371" w14:textId="77777777" w:rsidR="00503EA4" w:rsidRPr="00BE3639" w:rsidRDefault="00503EA4" w:rsidP="00503EA4">
            <w:pPr>
              <w:spacing w:after="240"/>
            </w:pPr>
            <w:r w:rsidRPr="00BE3639">
              <w:t xml:space="preserve"> </w:t>
            </w:r>
          </w:p>
        </w:tc>
        <w:tc>
          <w:tcPr>
            <w:tcW w:w="1060" w:type="dxa"/>
            <w:tcBorders>
              <w:top w:val="single" w:sz="6" w:space="0" w:color="000000"/>
              <w:left w:val="single" w:sz="6" w:space="0" w:color="000000"/>
              <w:bottom w:val="single" w:sz="6" w:space="0" w:color="000000"/>
              <w:right w:val="single" w:sz="6" w:space="0" w:color="000000"/>
            </w:tcBorders>
          </w:tcPr>
          <w:p w14:paraId="0A02C537" w14:textId="77777777" w:rsidR="00503EA4" w:rsidRPr="00BE3639" w:rsidRDefault="00503EA4" w:rsidP="00503EA4">
            <w:pPr>
              <w:spacing w:after="240"/>
            </w:pPr>
            <w:r w:rsidRPr="00BE3639">
              <w:t xml:space="preserve"> </w:t>
            </w:r>
          </w:p>
        </w:tc>
        <w:tc>
          <w:tcPr>
            <w:tcW w:w="1315" w:type="dxa"/>
            <w:tcBorders>
              <w:top w:val="single" w:sz="6" w:space="0" w:color="000000"/>
              <w:left w:val="single" w:sz="6" w:space="0" w:color="000000"/>
              <w:bottom w:val="single" w:sz="6" w:space="0" w:color="000000"/>
              <w:right w:val="single" w:sz="6" w:space="0" w:color="000000"/>
            </w:tcBorders>
            <w:vAlign w:val="center"/>
          </w:tcPr>
          <w:p w14:paraId="27547652" w14:textId="77777777" w:rsidR="00503EA4" w:rsidRPr="00BE3639" w:rsidRDefault="00503EA4" w:rsidP="00503EA4">
            <w:pPr>
              <w:spacing w:after="240"/>
            </w:pPr>
            <w:r w:rsidRPr="00BE3639">
              <w:t xml:space="preserve">Total </w:t>
            </w:r>
          </w:p>
          <w:p w14:paraId="6E4BE920" w14:textId="77777777" w:rsidR="00503EA4" w:rsidRPr="00BE3639" w:rsidRDefault="00503EA4" w:rsidP="00503EA4">
            <w:pPr>
              <w:spacing w:after="240"/>
            </w:pPr>
            <w:r w:rsidRPr="00BE3639">
              <w:t>Developm</w:t>
            </w:r>
          </w:p>
          <w:p w14:paraId="713B5972" w14:textId="77777777" w:rsidR="00503EA4" w:rsidRPr="00BE3639" w:rsidRDefault="00503EA4" w:rsidP="00503EA4">
            <w:pPr>
              <w:spacing w:after="240"/>
            </w:pPr>
            <w:r w:rsidRPr="00BE3639">
              <w:t xml:space="preserve">ent </w:t>
            </w:r>
          </w:p>
        </w:tc>
        <w:tc>
          <w:tcPr>
            <w:tcW w:w="821" w:type="dxa"/>
            <w:tcBorders>
              <w:top w:val="single" w:sz="6" w:space="0" w:color="000000"/>
              <w:left w:val="single" w:sz="6" w:space="0" w:color="000000"/>
              <w:bottom w:val="single" w:sz="6" w:space="0" w:color="000000"/>
              <w:right w:val="single" w:sz="6" w:space="0" w:color="000000"/>
            </w:tcBorders>
          </w:tcPr>
          <w:p w14:paraId="0CE36F1E" w14:textId="77777777" w:rsidR="00503EA4" w:rsidRPr="00BE3639" w:rsidRDefault="00503EA4" w:rsidP="00503EA4">
            <w:pPr>
              <w:spacing w:after="240"/>
            </w:pPr>
            <w:r w:rsidRPr="00BE3639">
              <w:t xml:space="preserve"> </w:t>
            </w:r>
          </w:p>
        </w:tc>
      </w:tr>
      <w:tr w:rsidR="00503EA4" w:rsidRPr="00BE3639" w14:paraId="07967E3C" w14:textId="77777777" w:rsidTr="00503EA4">
        <w:trPr>
          <w:trHeight w:val="540"/>
        </w:trPr>
        <w:tc>
          <w:tcPr>
            <w:tcW w:w="806" w:type="dxa"/>
            <w:tcBorders>
              <w:top w:val="single" w:sz="6" w:space="0" w:color="000000"/>
              <w:left w:val="single" w:sz="6" w:space="0" w:color="000000"/>
              <w:bottom w:val="single" w:sz="6" w:space="0" w:color="000000"/>
              <w:right w:val="single" w:sz="6" w:space="0" w:color="000000"/>
            </w:tcBorders>
          </w:tcPr>
          <w:p w14:paraId="547F9A3D" w14:textId="77777777" w:rsidR="00503EA4" w:rsidRPr="00BE3639" w:rsidRDefault="00503EA4" w:rsidP="00503EA4">
            <w:pPr>
              <w:spacing w:after="240"/>
            </w:pPr>
            <w:r w:rsidRPr="00BE3639">
              <w:lastRenderedPageBreak/>
              <w:t xml:space="preserve">Step 9 </w:t>
            </w:r>
          </w:p>
        </w:tc>
        <w:tc>
          <w:tcPr>
            <w:tcW w:w="1031" w:type="dxa"/>
            <w:tcBorders>
              <w:top w:val="single" w:sz="6" w:space="0" w:color="000000"/>
              <w:left w:val="single" w:sz="6" w:space="0" w:color="000000"/>
              <w:bottom w:val="single" w:sz="6" w:space="0" w:color="000000"/>
              <w:right w:val="single" w:sz="6" w:space="0" w:color="000000"/>
            </w:tcBorders>
          </w:tcPr>
          <w:p w14:paraId="3E4CF6BE" w14:textId="77777777" w:rsidR="00503EA4" w:rsidRPr="00BE3639" w:rsidRDefault="00503EA4" w:rsidP="00503EA4">
            <w:pPr>
              <w:spacing w:after="240"/>
            </w:pPr>
            <w:r w:rsidRPr="00BE3639">
              <w:t xml:space="preserve"> </w:t>
            </w:r>
          </w:p>
        </w:tc>
        <w:tc>
          <w:tcPr>
            <w:tcW w:w="1195" w:type="dxa"/>
            <w:tcBorders>
              <w:top w:val="single" w:sz="6" w:space="0" w:color="000000"/>
              <w:left w:val="single" w:sz="6" w:space="0" w:color="000000"/>
              <w:bottom w:val="single" w:sz="6" w:space="0" w:color="000000"/>
              <w:right w:val="single" w:sz="6" w:space="0" w:color="000000"/>
            </w:tcBorders>
          </w:tcPr>
          <w:p w14:paraId="29A2B609" w14:textId="77777777" w:rsidR="00503EA4" w:rsidRPr="00BE3639" w:rsidRDefault="00503EA4" w:rsidP="00503EA4">
            <w:pPr>
              <w:spacing w:after="240"/>
            </w:pPr>
            <w:r w:rsidRPr="00BE3639">
              <w:t xml:space="preserve"> </w:t>
            </w:r>
          </w:p>
        </w:tc>
        <w:tc>
          <w:tcPr>
            <w:tcW w:w="1166" w:type="dxa"/>
            <w:tcBorders>
              <w:top w:val="single" w:sz="6" w:space="0" w:color="000000"/>
              <w:left w:val="single" w:sz="6" w:space="0" w:color="000000"/>
              <w:bottom w:val="single" w:sz="6" w:space="0" w:color="000000"/>
              <w:right w:val="single" w:sz="6" w:space="0" w:color="000000"/>
            </w:tcBorders>
          </w:tcPr>
          <w:p w14:paraId="622E3708" w14:textId="77777777" w:rsidR="00503EA4" w:rsidRPr="00BE3639" w:rsidRDefault="00503EA4" w:rsidP="00503EA4">
            <w:pPr>
              <w:spacing w:after="240"/>
            </w:pPr>
            <w:r w:rsidRPr="00BE3639">
              <w:t xml:space="preserve"> </w:t>
            </w:r>
          </w:p>
        </w:tc>
        <w:tc>
          <w:tcPr>
            <w:tcW w:w="1001" w:type="dxa"/>
            <w:tcBorders>
              <w:top w:val="single" w:sz="6" w:space="0" w:color="000000"/>
              <w:left w:val="single" w:sz="6" w:space="0" w:color="000000"/>
              <w:bottom w:val="single" w:sz="6" w:space="0" w:color="000000"/>
              <w:right w:val="single" w:sz="6" w:space="0" w:color="000000"/>
            </w:tcBorders>
          </w:tcPr>
          <w:p w14:paraId="22021DDA" w14:textId="77777777" w:rsidR="00503EA4" w:rsidRPr="00BE3639" w:rsidRDefault="00503EA4" w:rsidP="00503EA4">
            <w:pPr>
              <w:spacing w:after="240"/>
            </w:pPr>
            <w:r w:rsidRPr="00BE3639">
              <w:t xml:space="preserve"> </w:t>
            </w:r>
          </w:p>
        </w:tc>
        <w:tc>
          <w:tcPr>
            <w:tcW w:w="1135" w:type="dxa"/>
            <w:tcBorders>
              <w:top w:val="single" w:sz="6" w:space="0" w:color="000000"/>
              <w:left w:val="single" w:sz="6" w:space="0" w:color="000000"/>
              <w:bottom w:val="single" w:sz="6" w:space="0" w:color="000000"/>
              <w:right w:val="single" w:sz="6" w:space="0" w:color="000000"/>
            </w:tcBorders>
          </w:tcPr>
          <w:p w14:paraId="463FF5E8" w14:textId="77777777" w:rsidR="00503EA4" w:rsidRPr="00BE3639" w:rsidRDefault="00503EA4" w:rsidP="00503EA4">
            <w:pPr>
              <w:spacing w:after="240"/>
            </w:pPr>
            <w:r w:rsidRPr="00BE3639">
              <w:t xml:space="preserve"> </w:t>
            </w:r>
          </w:p>
        </w:tc>
        <w:tc>
          <w:tcPr>
            <w:tcW w:w="1060" w:type="dxa"/>
            <w:tcBorders>
              <w:top w:val="single" w:sz="6" w:space="0" w:color="000000"/>
              <w:left w:val="single" w:sz="6" w:space="0" w:color="000000"/>
              <w:bottom w:val="single" w:sz="6" w:space="0" w:color="000000"/>
              <w:right w:val="single" w:sz="6" w:space="0" w:color="000000"/>
            </w:tcBorders>
          </w:tcPr>
          <w:p w14:paraId="1EC9AA96" w14:textId="77777777" w:rsidR="00503EA4" w:rsidRPr="00BE3639" w:rsidRDefault="00503EA4" w:rsidP="00503EA4">
            <w:pPr>
              <w:spacing w:after="240"/>
            </w:pPr>
            <w:r w:rsidRPr="00BE3639">
              <w:t xml:space="preserve"> </w:t>
            </w:r>
          </w:p>
        </w:tc>
        <w:tc>
          <w:tcPr>
            <w:tcW w:w="1315" w:type="dxa"/>
            <w:tcBorders>
              <w:top w:val="single" w:sz="6" w:space="0" w:color="000000"/>
              <w:left w:val="single" w:sz="6" w:space="0" w:color="000000"/>
              <w:bottom w:val="single" w:sz="6" w:space="0" w:color="000000"/>
              <w:right w:val="single" w:sz="6" w:space="0" w:color="000000"/>
            </w:tcBorders>
          </w:tcPr>
          <w:p w14:paraId="39A20626" w14:textId="77777777" w:rsidR="00503EA4" w:rsidRPr="00BE3639" w:rsidRDefault="00503EA4" w:rsidP="00503EA4">
            <w:pPr>
              <w:spacing w:after="240"/>
            </w:pPr>
            <w:r w:rsidRPr="00BE3639">
              <w:t xml:space="preserve"> </w:t>
            </w:r>
          </w:p>
        </w:tc>
        <w:tc>
          <w:tcPr>
            <w:tcW w:w="821" w:type="dxa"/>
            <w:tcBorders>
              <w:top w:val="single" w:sz="6" w:space="0" w:color="000000"/>
              <w:left w:val="single" w:sz="6" w:space="0" w:color="000000"/>
              <w:bottom w:val="single" w:sz="6" w:space="0" w:color="000000"/>
              <w:right w:val="single" w:sz="6" w:space="0" w:color="000000"/>
            </w:tcBorders>
            <w:vAlign w:val="center"/>
          </w:tcPr>
          <w:p w14:paraId="17D2A87D" w14:textId="77777777" w:rsidR="00503EA4" w:rsidRPr="00BE3639" w:rsidRDefault="00503EA4" w:rsidP="00503EA4">
            <w:pPr>
              <w:spacing w:after="240"/>
            </w:pPr>
            <w:r w:rsidRPr="00BE3639">
              <w:t xml:space="preserve">Beta Test </w:t>
            </w:r>
          </w:p>
        </w:tc>
      </w:tr>
    </w:tbl>
    <w:p w14:paraId="0FB1ED82" w14:textId="77777777" w:rsidR="00BE3639" w:rsidRDefault="00BE3639" w:rsidP="00840AB2">
      <w:pPr>
        <w:pStyle w:val="09bLevel02"/>
        <w:numPr>
          <w:ilvl w:val="0"/>
          <w:numId w:val="0"/>
        </w:numPr>
      </w:pPr>
      <w:r w:rsidRPr="00BE3639">
        <w:lastRenderedPageBreak/>
        <w:t xml:space="preserve">3.3 Gantt Chart </w:t>
      </w:r>
    </w:p>
    <w:p w14:paraId="3898C9C0" w14:textId="77777777" w:rsidR="00CC162F" w:rsidRPr="00CC162F" w:rsidRDefault="00CC162F" w:rsidP="00CC162F">
      <w:pPr>
        <w:pStyle w:val="10Normal01-FirstParagraph"/>
        <w:rPr>
          <w:lang w:val="ms-MY"/>
        </w:rPr>
      </w:pPr>
    </w:p>
    <w:p w14:paraId="08637CDF" w14:textId="77777777" w:rsidR="00BE3639" w:rsidRDefault="00BE3639" w:rsidP="00BE3639">
      <w:pPr>
        <w:spacing w:after="240"/>
      </w:pPr>
      <w:r>
        <w:t xml:space="preserve"> </w:t>
      </w:r>
    </w:p>
    <w:p w14:paraId="4C76B797" w14:textId="77777777" w:rsidR="00CC162F" w:rsidRDefault="00CC162F" w:rsidP="00CC162F">
      <w:pPr>
        <w:pStyle w:val="11Normal02-SecondOnwardParagraph"/>
      </w:pPr>
    </w:p>
    <w:p w14:paraId="016DEDFB" w14:textId="77777777" w:rsidR="00CC162F" w:rsidRDefault="00CC162F" w:rsidP="00CC162F">
      <w:pPr>
        <w:pStyle w:val="11Normal02-SecondOnwardParagraph"/>
      </w:pPr>
    </w:p>
    <w:p w14:paraId="7AB03AFE" w14:textId="77777777" w:rsidR="00CC162F" w:rsidRPr="00CC162F" w:rsidRDefault="00CC162F" w:rsidP="00D548E9">
      <w:pPr>
        <w:pStyle w:val="11Normal02-SecondOnwardParagraph"/>
        <w:ind w:firstLine="0"/>
      </w:pPr>
    </w:p>
    <w:p w14:paraId="728966F4" w14:textId="77777777" w:rsidR="00786733" w:rsidRDefault="00786733" w:rsidP="00786733">
      <w:pPr>
        <w:pStyle w:val="09aLevel01"/>
        <w:jc w:val="both"/>
      </w:pPr>
    </w:p>
    <w:p w14:paraId="0522167F" w14:textId="1417118A" w:rsidR="00840AB2" w:rsidRPr="00840AB2" w:rsidRDefault="00840AB2" w:rsidP="00786733">
      <w:pPr>
        <w:pStyle w:val="09bLevel02"/>
        <w:numPr>
          <w:ilvl w:val="0"/>
          <w:numId w:val="0"/>
        </w:numPr>
        <w:ind w:left="1170"/>
      </w:pPr>
      <w:r w:rsidRPr="00840AB2">
        <w:t>Requirement Collection &amp; Analysis​</w:t>
      </w:r>
      <w:r w:rsidRPr="00840AB2">
        <w:tab/>
        <w:t xml:space="preserve"> </w:t>
      </w:r>
    </w:p>
    <w:p w14:paraId="07C5BEDC" w14:textId="77777777" w:rsidR="00840AB2" w:rsidRPr="00840AB2" w:rsidRDefault="00840AB2" w:rsidP="00786733">
      <w:pPr>
        <w:pStyle w:val="10Normal01-FirstParagraph"/>
      </w:pPr>
      <w:r w:rsidRPr="00C278C9">
        <w:t>The Software Requirement Sp</w:t>
      </w:r>
      <w:r w:rsidRPr="00840AB2">
        <w:t xml:space="preserve">ecification Process is a document that lists out stakeholders’ needs and communicates these to the technical community that will design and build this system. It involves scoping the requirements so that it meets the customer’s needs. It allows collaboration between the end-users, who often do not have any technical knowledge, and a technical/system analyst who is likely to approach the technical terms. </w:t>
      </w:r>
    </w:p>
    <w:p w14:paraId="631553A9" w14:textId="77777777" w:rsidR="00CC162F" w:rsidRDefault="00CC162F" w:rsidP="00786733">
      <w:pPr>
        <w:pStyle w:val="09bLevel02"/>
        <w:numPr>
          <w:ilvl w:val="0"/>
          <w:numId w:val="0"/>
        </w:numPr>
      </w:pPr>
    </w:p>
    <w:p w14:paraId="44375B6D" w14:textId="77777777" w:rsidR="00CC162F" w:rsidRDefault="00CC162F" w:rsidP="00786733">
      <w:pPr>
        <w:pStyle w:val="09bLevel02"/>
        <w:numPr>
          <w:ilvl w:val="0"/>
          <w:numId w:val="0"/>
        </w:numPr>
      </w:pPr>
    </w:p>
    <w:p w14:paraId="4837C4A7" w14:textId="77777777" w:rsidR="00840AB2" w:rsidRDefault="00840AB2" w:rsidP="00786733">
      <w:pPr>
        <w:pStyle w:val="09bLevel02"/>
        <w:numPr>
          <w:ilvl w:val="0"/>
          <w:numId w:val="0"/>
        </w:numPr>
      </w:pPr>
      <w:r>
        <w:t xml:space="preserve">4.1 Requirement Engineering </w:t>
      </w:r>
    </w:p>
    <w:p w14:paraId="1E80267E" w14:textId="77777777" w:rsidR="00840AB2" w:rsidRDefault="00840AB2" w:rsidP="00786733">
      <w:pPr>
        <w:pStyle w:val="10Normal01-FirstParagraph"/>
      </w:pPr>
      <w:r w:rsidRPr="00840AB2">
        <w:t>Requirement analysis is important and essential activity after elicitation. We analyze, refine, and scrutinize the gathered requirements to create consistent and unambiguous requirements. This activity reviews all requirements and should provide a graphical view of the complete system. After completing the analysis, it's expected that the project's understandability may improve significantly. Here, we might also use the customer's interaction to clarify points of confusion and grasp which requirements are more critical than others.</w:t>
      </w:r>
    </w:p>
    <w:p w14:paraId="2B3CAB72" w14:textId="77777777" w:rsidR="00786733" w:rsidRDefault="00786733" w:rsidP="00786733">
      <w:pPr>
        <w:pStyle w:val="11Normal02-SecondOnwardParagraph"/>
      </w:pPr>
    </w:p>
    <w:p w14:paraId="5189EF15" w14:textId="77777777" w:rsidR="00786733" w:rsidRDefault="00786733" w:rsidP="00786733">
      <w:pPr>
        <w:pStyle w:val="11Normal02-SecondOnwardParagraph"/>
      </w:pPr>
    </w:p>
    <w:p w14:paraId="33A5DB16" w14:textId="77777777" w:rsidR="00786733" w:rsidRDefault="00786733" w:rsidP="00786733">
      <w:pPr>
        <w:pStyle w:val="11Normal02-SecondOnwardParagraph"/>
      </w:pPr>
    </w:p>
    <w:p w14:paraId="7CD2A864" w14:textId="77777777" w:rsidR="00786733" w:rsidRDefault="00786733" w:rsidP="00786733">
      <w:pPr>
        <w:pStyle w:val="11Normal02-SecondOnwardParagraph"/>
      </w:pPr>
    </w:p>
    <w:p w14:paraId="3892F685" w14:textId="77777777" w:rsidR="00786733" w:rsidRDefault="00786733" w:rsidP="00786733">
      <w:pPr>
        <w:pStyle w:val="11Normal02-SecondOnwardParagraph"/>
      </w:pPr>
    </w:p>
    <w:p w14:paraId="0AF3997D" w14:textId="77777777" w:rsidR="00CC162F" w:rsidRDefault="00CC162F" w:rsidP="00786733">
      <w:pPr>
        <w:pStyle w:val="11Normal02-SecondOnwardParagraph"/>
      </w:pPr>
    </w:p>
    <w:p w14:paraId="3E541A4A" w14:textId="77777777" w:rsidR="00CC162F" w:rsidRDefault="00CC162F" w:rsidP="00786733">
      <w:pPr>
        <w:pStyle w:val="11Normal02-SecondOnwardParagraph"/>
      </w:pPr>
    </w:p>
    <w:p w14:paraId="3B816678" w14:textId="77777777" w:rsidR="00CC162F" w:rsidRDefault="00CC162F" w:rsidP="00786733">
      <w:pPr>
        <w:pStyle w:val="11Normal02-SecondOnwardParagraph"/>
      </w:pPr>
    </w:p>
    <w:p w14:paraId="6E44DE69" w14:textId="77777777" w:rsidR="00CC162F" w:rsidRPr="00786733" w:rsidRDefault="00CC162F" w:rsidP="00786733">
      <w:pPr>
        <w:pStyle w:val="11Normal02-SecondOnwardParagraph"/>
      </w:pPr>
    </w:p>
    <w:p w14:paraId="355171DC" w14:textId="1C3FA06B" w:rsidR="00840AB2" w:rsidRDefault="00840AB2" w:rsidP="00786733">
      <w:pPr>
        <w:pStyle w:val="09bLevel02"/>
        <w:numPr>
          <w:ilvl w:val="0"/>
          <w:numId w:val="0"/>
        </w:numPr>
      </w:pPr>
      <w:r>
        <w:t xml:space="preserve">4.2 </w:t>
      </w:r>
      <w:r w:rsidR="00786733">
        <w:t xml:space="preserve"> </w:t>
      </w:r>
      <w:r>
        <w:t xml:space="preserve">Requirements Engineering Process Model </w:t>
      </w:r>
    </w:p>
    <w:p w14:paraId="1089E6B5" w14:textId="77777777" w:rsidR="00840AB2" w:rsidRPr="00840AB2" w:rsidRDefault="00840AB2" w:rsidP="00786733">
      <w:pPr>
        <w:pStyle w:val="10Normal01-FirstParagraph"/>
      </w:pPr>
      <w:r>
        <w:t xml:space="preserve">We have followed all processes of Requirements Engineering to develop our system. </w:t>
      </w:r>
    </w:p>
    <w:p w14:paraId="156462CE" w14:textId="77777777" w:rsidR="00840AB2" w:rsidRPr="00840AB2" w:rsidRDefault="00840AB2" w:rsidP="00840AB2">
      <w:pPr>
        <w:spacing w:after="240"/>
      </w:pPr>
      <w:r w:rsidRPr="00840AB2">
        <w:lastRenderedPageBreak/>
        <w:drawing>
          <wp:inline distT="0" distB="0" distL="0" distR="0" wp14:anchorId="5C872B65" wp14:editId="717B88D1">
            <wp:extent cx="5039833" cy="4710223"/>
            <wp:effectExtent l="0" t="0" r="8890" b="0"/>
            <wp:docPr id="59365" name="Picture 59365"/>
            <wp:cNvGraphicFramePr/>
            <a:graphic xmlns:a="http://schemas.openxmlformats.org/drawingml/2006/main">
              <a:graphicData uri="http://schemas.openxmlformats.org/drawingml/2006/picture">
                <pic:pic xmlns:pic="http://schemas.openxmlformats.org/drawingml/2006/picture">
                  <pic:nvPicPr>
                    <pic:cNvPr id="59365" name="Picture 59365"/>
                    <pic:cNvPicPr/>
                  </pic:nvPicPr>
                  <pic:blipFill>
                    <a:blip r:embed="rId20"/>
                    <a:stretch>
                      <a:fillRect/>
                    </a:stretch>
                  </pic:blipFill>
                  <pic:spPr>
                    <a:xfrm>
                      <a:off x="0" y="0"/>
                      <a:ext cx="5045685" cy="4715692"/>
                    </a:xfrm>
                    <a:prstGeom prst="rect">
                      <a:avLst/>
                    </a:prstGeom>
                  </pic:spPr>
                </pic:pic>
              </a:graphicData>
            </a:graphic>
          </wp:inline>
        </w:drawing>
      </w:r>
    </w:p>
    <w:p w14:paraId="472F4364" w14:textId="77777777" w:rsidR="00840AB2" w:rsidRPr="00840AB2" w:rsidRDefault="00840AB2" w:rsidP="00840AB2">
      <w:pPr>
        <w:spacing w:after="240"/>
      </w:pPr>
      <w:r>
        <w:t xml:space="preserve"> </w:t>
      </w:r>
    </w:p>
    <w:p w14:paraId="6E13AC1E" w14:textId="77777777" w:rsidR="00786733" w:rsidRDefault="00786733" w:rsidP="00786733">
      <w:pPr>
        <w:spacing w:after="240"/>
      </w:pPr>
    </w:p>
    <w:p w14:paraId="4E33419C" w14:textId="77777777" w:rsidR="00786733" w:rsidRDefault="00786733" w:rsidP="00786733">
      <w:pPr>
        <w:spacing w:after="240"/>
      </w:pPr>
    </w:p>
    <w:p w14:paraId="47A42A1A" w14:textId="77777777" w:rsidR="00786733" w:rsidRDefault="00786733" w:rsidP="00786733">
      <w:pPr>
        <w:pStyle w:val="09bLevel02"/>
        <w:numPr>
          <w:ilvl w:val="0"/>
          <w:numId w:val="0"/>
        </w:numPr>
        <w:ind w:left="1170" w:hanging="720"/>
      </w:pPr>
      <w:r>
        <w:t>4</w:t>
      </w:r>
      <w:r w:rsidR="00840AB2">
        <w:t xml:space="preserve">.2.1 Requirement Analysis/Elicitation </w:t>
      </w:r>
    </w:p>
    <w:p w14:paraId="2149901E" w14:textId="1E2A9496" w:rsidR="00786733" w:rsidRPr="00786733" w:rsidRDefault="00840AB2" w:rsidP="00786733">
      <w:pPr>
        <w:pStyle w:val="10Normal01-FirstParagraph"/>
      </w:pPr>
      <w:r w:rsidRPr="00840AB2">
        <w:t>This is also known as the gathering of requirements. Here, requirements are identified with the help of customers and existing systems processes, if available.</w:t>
      </w:r>
      <w:r w:rsidR="00786733" w:rsidRPr="00786733">
        <w:t xml:space="preserve"> </w:t>
      </w:r>
      <w:r w:rsidR="00786733" w:rsidRPr="00840AB2">
        <w:t xml:space="preserve">Analysis of requirements starts with requirement elicitation. The requirements are analyzed to identify inconsistencies, defects, omissions, etc. We describe requirements in terms of relationships and also resolve conflicts, if </w:t>
      </w:r>
      <w:r w:rsidR="00786733">
        <w:t>any</w:t>
      </w:r>
    </w:p>
    <w:p w14:paraId="6041A424" w14:textId="20A62797" w:rsidR="00840AB2" w:rsidRDefault="00786733" w:rsidP="00786733">
      <w:pPr>
        <w:pStyle w:val="10Normal01-FirstParagraph"/>
      </w:pPr>
      <w:r>
        <w:t xml:space="preserve">     </w:t>
      </w:r>
      <w:r w:rsidR="00840AB2" w:rsidRPr="00840AB2">
        <w:t>●    Getting all, and only, the right people involved.</w:t>
      </w:r>
    </w:p>
    <w:p w14:paraId="196EBA77" w14:textId="77777777" w:rsidR="00786733" w:rsidRPr="00840AB2" w:rsidRDefault="00786733" w:rsidP="00786733">
      <w:pPr>
        <w:pStyle w:val="10Normal01-FirstParagraph"/>
      </w:pPr>
      <w:r w:rsidRPr="00840AB2">
        <w:lastRenderedPageBreak/>
        <w:t xml:space="preserve">      ●    Stakeholders often don't know what they want.</w:t>
      </w:r>
    </w:p>
    <w:p w14:paraId="47F433A8" w14:textId="77777777" w:rsidR="00786733" w:rsidRPr="00840AB2" w:rsidRDefault="00786733" w:rsidP="00786733">
      <w:pPr>
        <w:pStyle w:val="10Normal01-FirstParagraph"/>
      </w:pPr>
      <w:r w:rsidRPr="00840AB2">
        <w:t xml:space="preserve">      ●   Stakeholders express requirements in their terms.</w:t>
      </w:r>
    </w:p>
    <w:p w14:paraId="7E6E985B" w14:textId="77777777" w:rsidR="00786733" w:rsidRPr="00840AB2" w:rsidRDefault="00786733" w:rsidP="00786733">
      <w:pPr>
        <w:pStyle w:val="10Normal01-FirstParagraph"/>
      </w:pPr>
      <w:r w:rsidRPr="00840AB2">
        <w:t xml:space="preserve">      ●    Stakeholders may have conflicting requirements.</w:t>
      </w:r>
    </w:p>
    <w:p w14:paraId="73D7E393" w14:textId="77777777" w:rsidR="00786733" w:rsidRPr="00840AB2" w:rsidRDefault="00786733" w:rsidP="00786733">
      <w:pPr>
        <w:pStyle w:val="10Normal01-FirstParagraph"/>
      </w:pPr>
      <w:r w:rsidRPr="00840AB2">
        <w:t xml:space="preserve">      ●   Requirement change during the analysis process.</w:t>
      </w:r>
    </w:p>
    <w:p w14:paraId="4189A398" w14:textId="77777777" w:rsidR="00786733" w:rsidRDefault="00786733" w:rsidP="00786733">
      <w:pPr>
        <w:pStyle w:val="09bLevel02"/>
        <w:numPr>
          <w:ilvl w:val="0"/>
          <w:numId w:val="0"/>
        </w:numPr>
      </w:pPr>
    </w:p>
    <w:p w14:paraId="2229CDBE" w14:textId="77777777" w:rsidR="00786733" w:rsidRDefault="00786733" w:rsidP="00786733">
      <w:pPr>
        <w:pStyle w:val="09bLevel02"/>
        <w:numPr>
          <w:ilvl w:val="0"/>
          <w:numId w:val="0"/>
        </w:numPr>
      </w:pPr>
      <w:r>
        <w:t xml:space="preserve">4.2.2 Requirement Specification </w:t>
      </w:r>
    </w:p>
    <w:p w14:paraId="38C6AA25" w14:textId="77777777" w:rsidR="00786733" w:rsidRPr="00840AB2" w:rsidRDefault="00786733" w:rsidP="00786733">
      <w:pPr>
        <w:pStyle w:val="10Normal01-FirstParagraph"/>
      </w:pPr>
      <w:r w:rsidRPr="00840AB2">
        <w:t>The software requirement specification is a kind of document which a software analyst creates after the requirements are collected from various sources - the requirement received by the customer written in ordinary language. We write the requirements in technical language so that we can be understood and beneficial by our development team.</w:t>
      </w:r>
    </w:p>
    <w:p w14:paraId="387A2928" w14:textId="77777777" w:rsidR="00786733" w:rsidRPr="00840AB2" w:rsidRDefault="00786733" w:rsidP="00786733">
      <w:pPr>
        <w:pStyle w:val="10Normal01-FirstParagraph"/>
      </w:pPr>
      <w:r w:rsidRPr="00840AB2">
        <w:t>The models used at this stage include ER diagrams, data flow diagrams (DFDs), function decomposition diagrams (FDDs), data dictionaries, etc.</w:t>
      </w:r>
    </w:p>
    <w:p w14:paraId="21BE37C8" w14:textId="77777777" w:rsidR="00786733" w:rsidRPr="00786733" w:rsidRDefault="00786733" w:rsidP="00786733">
      <w:pPr>
        <w:pStyle w:val="11Normal02-SecondOnwardParagraph"/>
      </w:pPr>
    </w:p>
    <w:p w14:paraId="4A632A77" w14:textId="77777777" w:rsidR="00840AB2" w:rsidRPr="00840AB2" w:rsidRDefault="00840AB2" w:rsidP="00840AB2">
      <w:pPr>
        <w:pStyle w:val="Heading5"/>
      </w:pPr>
    </w:p>
    <w:p w14:paraId="06E9843D" w14:textId="77777777" w:rsidR="00840AB2" w:rsidRPr="00840AB2" w:rsidRDefault="00840AB2" w:rsidP="00840AB2">
      <w:pPr>
        <w:pStyle w:val="Heading5"/>
      </w:pPr>
    </w:p>
    <w:p w14:paraId="4782C5DE" w14:textId="77777777" w:rsidR="00840AB2" w:rsidRDefault="00840AB2" w:rsidP="00786733">
      <w:pPr>
        <w:pStyle w:val="09bLevel02"/>
        <w:numPr>
          <w:ilvl w:val="0"/>
          <w:numId w:val="0"/>
        </w:numPr>
      </w:pPr>
      <w:r>
        <w:t xml:space="preserve">4.2.3 Requirement Validation </w:t>
      </w:r>
    </w:p>
    <w:p w14:paraId="7E4CED45" w14:textId="5855E3AC" w:rsidR="00840AB2" w:rsidRPr="00840AB2" w:rsidRDefault="00840AB2" w:rsidP="00786733">
      <w:pPr>
        <w:pStyle w:val="10Normal01-FirstParagraph"/>
      </w:pPr>
      <w:r w:rsidRPr="00840AB2">
        <w:t xml:space="preserve">After requirement specifications are developed, the requirements discussed in this document are validated. The user might demand an illegal, impossible solution, or experts may misinterpret the needs. </w:t>
      </w:r>
    </w:p>
    <w:p w14:paraId="68376E2B" w14:textId="77777777" w:rsidR="00840AB2" w:rsidRPr="00840AB2" w:rsidRDefault="00840AB2" w:rsidP="00786733">
      <w:pPr>
        <w:pStyle w:val="10Normal01-FirstParagraph"/>
      </w:pPr>
      <w:r w:rsidRPr="00840AB2">
        <w:lastRenderedPageBreak/>
        <w:t>Requirements can be the check against the following conditions -</w:t>
      </w:r>
    </w:p>
    <w:p w14:paraId="318A5C6F" w14:textId="77777777" w:rsidR="00840AB2" w:rsidRPr="00840AB2" w:rsidRDefault="00840AB2" w:rsidP="00786733">
      <w:pPr>
        <w:pStyle w:val="10Normal01-FirstParagraph"/>
      </w:pPr>
      <w:r w:rsidRPr="00840AB2">
        <w:t>●    If they can practically use</w:t>
      </w:r>
    </w:p>
    <w:p w14:paraId="2408EEFC" w14:textId="77777777" w:rsidR="00840AB2" w:rsidRPr="00840AB2" w:rsidRDefault="00840AB2" w:rsidP="00786733">
      <w:pPr>
        <w:pStyle w:val="10Normal01-FirstParagraph"/>
      </w:pPr>
      <w:r w:rsidRPr="00840AB2">
        <w:t xml:space="preserve">●    If they are correct and as per the functionality and especially of web and application  </w:t>
      </w:r>
    </w:p>
    <w:p w14:paraId="05C4F92A" w14:textId="77777777" w:rsidR="00840AB2" w:rsidRPr="00840AB2" w:rsidRDefault="00840AB2" w:rsidP="00786733">
      <w:pPr>
        <w:pStyle w:val="10Normal01-FirstParagraph"/>
      </w:pPr>
      <w:r w:rsidRPr="00840AB2">
        <w:t>●  If there are any ambiguities</w:t>
      </w:r>
    </w:p>
    <w:p w14:paraId="70977BE6" w14:textId="77777777" w:rsidR="00840AB2" w:rsidRPr="00840AB2" w:rsidRDefault="00840AB2" w:rsidP="00840AB2">
      <w:pPr>
        <w:pStyle w:val="Heading4"/>
      </w:pPr>
    </w:p>
    <w:p w14:paraId="7E7916DE" w14:textId="77777777" w:rsidR="00840AB2" w:rsidRPr="00840AB2" w:rsidRDefault="00840AB2" w:rsidP="00786733">
      <w:pPr>
        <w:pStyle w:val="09bLevel02"/>
        <w:numPr>
          <w:ilvl w:val="0"/>
          <w:numId w:val="0"/>
        </w:numPr>
        <w:ind w:left="450"/>
      </w:pPr>
      <w:r>
        <w:t>4.3</w:t>
      </w:r>
      <w:r w:rsidRPr="00840AB2">
        <w:t xml:space="preserve"> Stakeholders of Smart Classroom &amp; Notice Management System</w:t>
      </w:r>
    </w:p>
    <w:p w14:paraId="066F4DA5" w14:textId="77777777" w:rsidR="00840AB2" w:rsidRPr="00840AB2" w:rsidRDefault="00840AB2" w:rsidP="00786733">
      <w:pPr>
        <w:pStyle w:val="10Normal01-FirstParagraph"/>
      </w:pPr>
      <w:r>
        <w:t xml:space="preserve">Administrator </w:t>
      </w:r>
    </w:p>
    <w:p w14:paraId="77026451" w14:textId="77777777" w:rsidR="00840AB2" w:rsidRDefault="00840AB2" w:rsidP="00786733">
      <w:pPr>
        <w:pStyle w:val="10Normal01-FirstParagraph"/>
      </w:pPr>
      <w:r>
        <w:t>Teachers</w:t>
      </w:r>
    </w:p>
    <w:p w14:paraId="31CF6C2A" w14:textId="77777777" w:rsidR="00840AB2" w:rsidRPr="00840AB2" w:rsidRDefault="00840AB2" w:rsidP="00786733">
      <w:pPr>
        <w:pStyle w:val="10Normal01-FirstParagraph"/>
      </w:pPr>
      <w:r>
        <w:t>Students</w:t>
      </w:r>
    </w:p>
    <w:p w14:paraId="7D756118" w14:textId="77777777" w:rsidR="00840AB2" w:rsidRPr="00840AB2" w:rsidRDefault="00840AB2" w:rsidP="00840AB2">
      <w:pPr>
        <w:spacing w:after="240"/>
      </w:pPr>
      <w:r w:rsidRPr="00840AB2">
        <w:t xml:space="preserve"> </w:t>
      </w:r>
    </w:p>
    <w:p w14:paraId="1B1ACDC2" w14:textId="294B89D7" w:rsidR="00840AB2" w:rsidRPr="00840AB2" w:rsidRDefault="00840AB2" w:rsidP="00786733">
      <w:pPr>
        <w:pStyle w:val="09bLevel02"/>
        <w:numPr>
          <w:ilvl w:val="0"/>
          <w:numId w:val="0"/>
        </w:numPr>
      </w:pPr>
      <w:r>
        <w:t xml:space="preserve">4.4 </w:t>
      </w:r>
      <w:r w:rsidR="00786733">
        <w:t xml:space="preserve"> </w:t>
      </w:r>
      <w:r>
        <w:t xml:space="preserve">Feasibility Study </w:t>
      </w:r>
    </w:p>
    <w:p w14:paraId="6E543EA6" w14:textId="77777777" w:rsidR="00840AB2" w:rsidRPr="00840AB2" w:rsidRDefault="00840AB2" w:rsidP="00786733">
      <w:pPr>
        <w:pStyle w:val="10Normal01-FirstParagraph"/>
      </w:pPr>
      <w:r w:rsidRPr="0010756E">
        <w:t xml:space="preserve">Feasibility study in Software Engineering is a study to evaluate the feasibility of a proposed project or system. A feasibility study is carried out based on many purposes to analyze whether a software/ application product will be right in terms of development, </w:t>
      </w:r>
      <w:r w:rsidRPr="00840AB2">
        <w:t xml:space="preserve">implantation, contribution of the project to the organization, etc. And we analyze all for our system, which ensures that the project is feasible. </w:t>
      </w:r>
    </w:p>
    <w:p w14:paraId="30F468D5" w14:textId="77777777" w:rsidR="00840AB2" w:rsidRDefault="00840AB2" w:rsidP="00786733">
      <w:pPr>
        <w:pStyle w:val="09bLevel02"/>
        <w:numPr>
          <w:ilvl w:val="0"/>
          <w:numId w:val="0"/>
        </w:numPr>
      </w:pPr>
      <w:r>
        <w:lastRenderedPageBreak/>
        <w:t xml:space="preserve">4.5 Objectives of Feasibility Study </w:t>
      </w:r>
    </w:p>
    <w:p w14:paraId="2B66770A" w14:textId="335C535F" w:rsidR="00840AB2" w:rsidRPr="00840AB2" w:rsidRDefault="00840AB2" w:rsidP="005C3629">
      <w:pPr>
        <w:pStyle w:val="10Normal01-FirstParagraph"/>
      </w:pPr>
      <w:r>
        <w:t>A feasibility Study in</w:t>
      </w:r>
      <w:r w:rsidR="00244045">
        <w:t xml:space="preserve"> Software Engineering</w:t>
      </w:r>
      <w:r>
        <w:t> </w:t>
      </w:r>
      <w:r w:rsidRPr="00840AB2">
        <w:t xml:space="preserve">is a study to evaluate feasibility of the proposed project or system. Feasibility study is one of the four stages of  </w:t>
      </w:r>
      <w:r w:rsidRPr="00244045">
        <w:t>Softwar</w:t>
      </w:r>
      <w:r w:rsidR="00244045">
        <w:t>e Project Management Process.</w:t>
      </w:r>
      <w:r w:rsidRPr="00840AB2">
        <w:t xml:space="preserve">​ As the name suggests feasibility study is the feasibility analysis, or it is a measure of the software product in terms of how beneficial product development will be for the organization from a practical point of view. The feasibility study is carried out based on many purposes to analyze whether an application product will be right in terms of development, implantation, contribution of project to the organization etc. </w:t>
      </w:r>
    </w:p>
    <w:p w14:paraId="14F1954D" w14:textId="77777777" w:rsidR="00840AB2" w:rsidRDefault="00840AB2" w:rsidP="00840AB2">
      <w:pPr>
        <w:pStyle w:val="Heading3"/>
      </w:pPr>
    </w:p>
    <w:p w14:paraId="12F95636" w14:textId="77777777" w:rsidR="00840AB2" w:rsidRPr="00840AB2" w:rsidRDefault="00840AB2" w:rsidP="00840AB2">
      <w:pPr>
        <w:pStyle w:val="Heading3"/>
      </w:pPr>
      <w:r>
        <w:t xml:space="preserve">Types of Feasibility Study : </w:t>
      </w:r>
    </w:p>
    <w:p w14:paraId="026D01AE" w14:textId="77777777" w:rsidR="00840AB2" w:rsidRPr="00840AB2" w:rsidRDefault="00840AB2" w:rsidP="005C3629">
      <w:pPr>
        <w:pStyle w:val="10Normal01-FirstParagraph"/>
      </w:pPr>
      <w:r w:rsidRPr="00840AB2">
        <w:t>The feasibility study mainly concentrates on below five mentioned areas. Among these, Economic Feasibility Study is the most essential part of the feasibility analysis, and Legal Feasibility Study is less considered feasibility analysis.</w:t>
      </w:r>
    </w:p>
    <w:p w14:paraId="2AE61C32" w14:textId="77777777" w:rsidR="00840AB2" w:rsidRPr="00840AB2" w:rsidRDefault="00840AB2" w:rsidP="00840AB2">
      <w:pPr>
        <w:pStyle w:val="Heading3"/>
      </w:pPr>
    </w:p>
    <w:p w14:paraId="58D4758B" w14:textId="4CFD9759" w:rsidR="00840AB2" w:rsidRPr="00840AB2" w:rsidRDefault="005C3629" w:rsidP="00840AB2">
      <w:pPr>
        <w:pStyle w:val="Heading3"/>
      </w:pPr>
      <w:r>
        <w:t xml:space="preserve">1. </w:t>
      </w:r>
      <w:r w:rsidR="00840AB2">
        <w:t xml:space="preserve">Technical Feasibility – </w:t>
      </w:r>
    </w:p>
    <w:p w14:paraId="69AE3BFF" w14:textId="77777777" w:rsidR="00840AB2" w:rsidRPr="00840AB2" w:rsidRDefault="00840AB2" w:rsidP="005C3629">
      <w:pPr>
        <w:pStyle w:val="10Normal01-FirstParagraph"/>
      </w:pPr>
      <w:r>
        <w:t xml:space="preserve">Our developed system is technically feasible. Our proposed idea according to requirements analysis we have developed the system in most advance and latest technology. Our system is feasible in most of the devices and there is no technical fault initially and after user feedback we are working to improve. During development we used updated hardware and software for better experience. </w:t>
      </w:r>
    </w:p>
    <w:p w14:paraId="5C40920E" w14:textId="77777777" w:rsidR="00840AB2" w:rsidRDefault="00840AB2" w:rsidP="00840AB2">
      <w:pPr>
        <w:pStyle w:val="Heading3"/>
      </w:pPr>
      <w:r>
        <w:t xml:space="preserve">Technical Criteria: </w:t>
      </w:r>
    </w:p>
    <w:p w14:paraId="34301CEC" w14:textId="77777777" w:rsidR="00840AB2" w:rsidRPr="00840AB2" w:rsidRDefault="00840AB2" w:rsidP="005C3629">
      <w:pPr>
        <w:pStyle w:val="10Normal01-FirstParagraph"/>
      </w:pPr>
      <w:r>
        <w:t xml:space="preserve">For this system the minimum hardware requirements are: </w:t>
      </w:r>
    </w:p>
    <w:p w14:paraId="34D24A8C" w14:textId="77777777" w:rsidR="00840AB2" w:rsidRPr="00840AB2" w:rsidRDefault="00840AB2" w:rsidP="005C3629">
      <w:pPr>
        <w:pStyle w:val="10Normal01-FirstParagraph"/>
      </w:pPr>
      <w:r>
        <w:lastRenderedPageBreak/>
        <w:t xml:space="preserve">Ø  PC: Intel core i5 processor. </w:t>
      </w:r>
    </w:p>
    <w:p w14:paraId="0282BB46" w14:textId="77777777" w:rsidR="00840AB2" w:rsidRPr="00840AB2" w:rsidRDefault="00840AB2" w:rsidP="005C3629">
      <w:pPr>
        <w:pStyle w:val="10Normal01-FirstParagraph"/>
      </w:pPr>
      <w:r>
        <w:t xml:space="preserve">Ø  RAM: 4GB </w:t>
      </w:r>
    </w:p>
    <w:p w14:paraId="6C571ACF" w14:textId="77777777" w:rsidR="00840AB2" w:rsidRPr="00840AB2" w:rsidRDefault="00840AB2" w:rsidP="005C3629">
      <w:pPr>
        <w:pStyle w:val="10Normal01-FirstParagraph"/>
      </w:pPr>
      <w:r>
        <w:t xml:space="preserve">Ø  Keyboard </w:t>
      </w:r>
    </w:p>
    <w:p w14:paraId="64AC61BF" w14:textId="77777777" w:rsidR="00840AB2" w:rsidRDefault="00840AB2" w:rsidP="005C3629">
      <w:pPr>
        <w:pStyle w:val="10Normal01-FirstParagraph"/>
      </w:pPr>
      <w:r>
        <w:t xml:space="preserve">Ø  Mouse </w:t>
      </w:r>
    </w:p>
    <w:p w14:paraId="37A420FA" w14:textId="77777777" w:rsidR="005C3629" w:rsidRPr="005C3629" w:rsidRDefault="005C3629" w:rsidP="005C3629">
      <w:pPr>
        <w:pStyle w:val="11Normal02-SecondOnwardParagraph"/>
      </w:pPr>
    </w:p>
    <w:p w14:paraId="54362583" w14:textId="2E91E306" w:rsidR="00840AB2" w:rsidRDefault="00840AB2" w:rsidP="005C3629">
      <w:pPr>
        <w:pStyle w:val="10Normal01-FirstParagraph"/>
      </w:pPr>
      <w:r>
        <w:t xml:space="preserve">For this system the software requirements are: </w:t>
      </w:r>
    </w:p>
    <w:p w14:paraId="3C49E456" w14:textId="77777777" w:rsidR="00840AB2" w:rsidRPr="00840AB2" w:rsidRDefault="00840AB2" w:rsidP="005C3629">
      <w:pPr>
        <w:pStyle w:val="10Normal01-FirstParagraph"/>
      </w:pPr>
      <w:r>
        <w:t xml:space="preserve">Ø  OS: Windows 10 </w:t>
      </w:r>
    </w:p>
    <w:p w14:paraId="79C99799" w14:textId="77777777" w:rsidR="00840AB2" w:rsidRPr="00840AB2" w:rsidRDefault="00840AB2" w:rsidP="005C3629">
      <w:pPr>
        <w:pStyle w:val="10Normal01-FirstParagraph"/>
      </w:pPr>
      <w:r>
        <w:t>Ø  Database: Mysql</w:t>
      </w:r>
    </w:p>
    <w:p w14:paraId="45C9B90D" w14:textId="5EBC8E0E" w:rsidR="00840AB2" w:rsidRPr="00840AB2" w:rsidRDefault="00244045" w:rsidP="005C3629">
      <w:pPr>
        <w:pStyle w:val="10Normal01-FirstParagraph"/>
      </w:pPr>
      <w:r>
        <w:t>Ø  Server: Web server</w:t>
      </w:r>
    </w:p>
    <w:p w14:paraId="66CCF3EC" w14:textId="77777777" w:rsidR="00840AB2" w:rsidRPr="00840AB2" w:rsidRDefault="00840AB2" w:rsidP="005C3629">
      <w:pPr>
        <w:pStyle w:val="10Normal01-FirstParagraph"/>
      </w:pPr>
      <w:r>
        <w:t xml:space="preserve">Ø  Browser: Mozilla Firefox/Google Chrome and more. </w:t>
      </w:r>
    </w:p>
    <w:p w14:paraId="5FB69A85" w14:textId="77777777" w:rsidR="00840AB2" w:rsidRPr="00840AB2" w:rsidRDefault="00840AB2" w:rsidP="005C3629">
      <w:pPr>
        <w:pStyle w:val="10Normal01-FirstParagraph"/>
      </w:pPr>
      <w:r>
        <w:t>Ø  Platform: Laravel</w:t>
      </w:r>
      <w:r w:rsidRPr="00840AB2">
        <w:t>, HTML, CSS, JavaScript, Xml, PHP, Visual Studio-13, Git .</w:t>
      </w:r>
    </w:p>
    <w:p w14:paraId="7B52CED5" w14:textId="77777777" w:rsidR="00840AB2" w:rsidRDefault="00840AB2" w:rsidP="00840AB2">
      <w:pPr>
        <w:spacing w:after="240"/>
      </w:pPr>
    </w:p>
    <w:p w14:paraId="32D5BE83" w14:textId="77777777" w:rsidR="00840AB2" w:rsidRDefault="00840AB2" w:rsidP="00840AB2">
      <w:pPr>
        <w:spacing w:after="240"/>
      </w:pPr>
    </w:p>
    <w:p w14:paraId="4CFA6841" w14:textId="3214F200" w:rsidR="00840AB2" w:rsidRPr="00840AB2" w:rsidRDefault="005C3629" w:rsidP="00840AB2">
      <w:pPr>
        <w:pStyle w:val="Heading3"/>
      </w:pPr>
      <w:r>
        <w:t xml:space="preserve">2. </w:t>
      </w:r>
      <w:r w:rsidR="00840AB2">
        <w:t xml:space="preserve">Operational Feasibility – </w:t>
      </w:r>
    </w:p>
    <w:p w14:paraId="3D7E5616" w14:textId="77777777" w:rsidR="00840AB2" w:rsidRPr="00840AB2" w:rsidRDefault="00840AB2" w:rsidP="005C3629">
      <w:pPr>
        <w:pStyle w:val="10Normal01-FirstParagraph"/>
      </w:pPr>
      <w:r w:rsidRPr="006D0EAF">
        <w:t>The Operational Feasibility degree of providing service to requirements is analyzed. The operation of the site is so easy for administrators, teachers, and students. The system works on low-speed internet, medium configuration smartphones, laptops, or PC.</w:t>
      </w:r>
      <w:r w:rsidRPr="00840AB2">
        <w:t xml:space="preserve"> </w:t>
      </w:r>
    </w:p>
    <w:p w14:paraId="32B966FB" w14:textId="77777777" w:rsidR="00840AB2" w:rsidRDefault="00840AB2" w:rsidP="00840AB2">
      <w:pPr>
        <w:spacing w:after="240"/>
      </w:pPr>
    </w:p>
    <w:p w14:paraId="0DB06E9F" w14:textId="2A5E4C7E" w:rsidR="00840AB2" w:rsidRPr="00840AB2" w:rsidRDefault="005C3629" w:rsidP="00840AB2">
      <w:pPr>
        <w:pStyle w:val="Heading3"/>
      </w:pPr>
      <w:r>
        <w:t>3.</w:t>
      </w:r>
      <w:r w:rsidR="00840AB2">
        <w:t xml:space="preserve">Economic Feasibility – </w:t>
      </w:r>
    </w:p>
    <w:p w14:paraId="44908F85" w14:textId="77777777" w:rsidR="00840AB2" w:rsidRPr="00840AB2" w:rsidRDefault="00840AB2" w:rsidP="005C3629">
      <w:pPr>
        <w:pStyle w:val="10Normal01-FirstParagraph"/>
      </w:pPr>
      <w:r>
        <w:t xml:space="preserve">In Economic Feasibility study the cost and benefit of the project is analyzed. System is free for all. So there is no hidden cost to use the system. Development cost is also affordable. After that it is analyzed whether the project will be beneficial in terms of finance for the organization. </w:t>
      </w:r>
    </w:p>
    <w:p w14:paraId="78DEBF46" w14:textId="77777777" w:rsidR="00840AB2" w:rsidRDefault="00840AB2" w:rsidP="00840AB2">
      <w:pPr>
        <w:spacing w:after="240"/>
      </w:pPr>
    </w:p>
    <w:p w14:paraId="145CD818" w14:textId="2A9757A8" w:rsidR="00840AB2" w:rsidRPr="00840AB2" w:rsidRDefault="005C3629" w:rsidP="00840AB2">
      <w:pPr>
        <w:pStyle w:val="Heading3"/>
      </w:pPr>
      <w:r>
        <w:t xml:space="preserve">4. </w:t>
      </w:r>
      <w:r w:rsidR="00840AB2">
        <w:t xml:space="preserve">Legal Feasibility – </w:t>
      </w:r>
    </w:p>
    <w:p w14:paraId="0C1E3E68" w14:textId="618EFCAA" w:rsidR="00840AB2" w:rsidRDefault="00840AB2" w:rsidP="005C3629">
      <w:pPr>
        <w:pStyle w:val="10Normal01-FirstParagraph"/>
      </w:pPr>
      <w:r w:rsidRPr="00840AB2">
        <w:t xml:space="preserve">The Legal Feasibility study project is analyzed from a legal point of view. This includes analyzing barriers of the project's legal implementation, data protection acts or social media laws, project certificate, license, copyright, etc. This system is copyright free as the source code of the project is unique. And According to the </w:t>
      </w:r>
      <w:r w:rsidR="005C3629">
        <w:t>law this system has no binding.</w:t>
      </w:r>
    </w:p>
    <w:p w14:paraId="7F4CE189" w14:textId="457FFBFF" w:rsidR="00840AB2" w:rsidRPr="00840AB2" w:rsidRDefault="005C3629" w:rsidP="00840AB2">
      <w:pPr>
        <w:pStyle w:val="Heading3"/>
      </w:pPr>
      <w:r>
        <w:t xml:space="preserve">5. </w:t>
      </w:r>
      <w:r w:rsidR="00840AB2">
        <w:t xml:space="preserve">Schedule Feasibility – </w:t>
      </w:r>
    </w:p>
    <w:p w14:paraId="43754918" w14:textId="77777777" w:rsidR="00840AB2" w:rsidRPr="00840AB2" w:rsidRDefault="00840AB2" w:rsidP="005C3629">
      <w:pPr>
        <w:pStyle w:val="10Normal01-FirstParagraph"/>
      </w:pPr>
      <w:r w:rsidRPr="0015371F">
        <w:t>In Schedule Feasibility Study, mainly timelines/deadlines are analyzed for proposed projects, which includes how many times teams will take to complete the final project, which has a significant impact on the organization as the project's purpose may fail if it can’t be completed on time. We maintain a Gantt chart to a feasible development schedule to complete the total project on time.</w:t>
      </w:r>
      <w:r w:rsidRPr="00840AB2">
        <w:t xml:space="preserve"> </w:t>
      </w:r>
    </w:p>
    <w:p w14:paraId="0161D0E3" w14:textId="01CDBA0C" w:rsidR="00EA4F6C" w:rsidRPr="00EA4F6C" w:rsidRDefault="00EA4F6C" w:rsidP="00EA4F6C">
      <w:pPr>
        <w:pStyle w:val="09aLevel01"/>
      </w:pPr>
      <w:r w:rsidRPr="00EA4F6C">
        <w:t>s</w:t>
      </w:r>
      <w:r>
        <w:t>yst</w:t>
      </w:r>
      <w:r>
        <w:lastRenderedPageBreak/>
        <w:t>em</w:t>
      </w:r>
      <w:r w:rsidRPr="00EA4F6C">
        <w:t xml:space="preserve">Analysis </w:t>
      </w:r>
    </w:p>
    <w:p w14:paraId="05B4C772" w14:textId="77777777" w:rsidR="002658A1" w:rsidRPr="002658A1" w:rsidRDefault="002658A1" w:rsidP="00EA4F6C">
      <w:pPr>
        <w:pStyle w:val="10Normal01-FirstParagraph"/>
      </w:pPr>
      <w:r w:rsidRPr="002658A1">
        <w:t>System Analysis is a step completed before the development of the “</w:t>
      </w:r>
      <w:r w:rsidRPr="002658A1">
        <w:rPr>
          <w:rStyle w:val="Strong"/>
        </w:rPr>
        <w:t>Smart Classroom &amp; Notice Management System</w:t>
      </w:r>
      <w:r w:rsidRPr="002658A1">
        <w:t>” web application. It shows the requirements or description of the needs and desires of an information system. A requirement describes functions, features, and constraints. Thus, system requirements define the services provided by the system and prescribe conditions for its operation. There are two types of requirements. Both these functional and non-functional requirements are discussed in this chapter.</w:t>
      </w:r>
    </w:p>
    <w:p w14:paraId="035424C1" w14:textId="77777777" w:rsidR="002658A1" w:rsidRPr="002658A1" w:rsidRDefault="002658A1" w:rsidP="00EA4F6C">
      <w:pPr>
        <w:pStyle w:val="09bLevel02"/>
        <w:numPr>
          <w:ilvl w:val="0"/>
          <w:numId w:val="0"/>
        </w:numPr>
      </w:pPr>
      <w:r w:rsidRPr="002658A1">
        <w:t xml:space="preserve">5.1 Functional requirements </w:t>
      </w:r>
    </w:p>
    <w:p w14:paraId="4E12A667" w14:textId="77777777" w:rsidR="002658A1" w:rsidRPr="002658A1" w:rsidRDefault="002658A1" w:rsidP="00EA4F6C">
      <w:pPr>
        <w:pStyle w:val="10Normal01-FirstParagraph"/>
      </w:pPr>
      <w:r w:rsidRPr="002658A1">
        <w:t xml:space="preserve">Functional requirements are the function or features that are included in an information system to satisfy the business needs and user acceptance. System Administrator and (user) can use this proposed system. Here we describe a clear and detailed functional system requirement for this system of both the Administrator section and User section. </w:t>
      </w:r>
    </w:p>
    <w:p w14:paraId="3C86904B" w14:textId="0B93A4C2" w:rsidR="002658A1" w:rsidRPr="002658A1" w:rsidRDefault="002658A1" w:rsidP="00EA4F6C">
      <w:pPr>
        <w:pStyle w:val="09bLevel02"/>
        <w:numPr>
          <w:ilvl w:val="0"/>
          <w:numId w:val="0"/>
        </w:numPr>
      </w:pPr>
      <w:r w:rsidRPr="002658A1">
        <w:t xml:space="preserve">5.2 </w:t>
      </w:r>
      <w:r w:rsidR="00EA4F6C">
        <w:t xml:space="preserve"> </w:t>
      </w:r>
      <w:r w:rsidRPr="002658A1">
        <w:t xml:space="preserve">Administrators </w:t>
      </w:r>
    </w:p>
    <w:p w14:paraId="115A53AF" w14:textId="77777777" w:rsidR="002658A1" w:rsidRPr="002658A1" w:rsidRDefault="002658A1" w:rsidP="00EA4F6C">
      <w:pPr>
        <w:pStyle w:val="10Normal01-FirstParagraph"/>
      </w:pPr>
      <w:r w:rsidRPr="002658A1">
        <w:t xml:space="preserve"> The System Administrator can be able to access all the functions in this system.. The functional requirements of administrators’ section are given below. </w:t>
      </w:r>
    </w:p>
    <w:p w14:paraId="51490A29" w14:textId="0538514F" w:rsidR="002658A1" w:rsidRPr="002658A1" w:rsidRDefault="00244045" w:rsidP="00EA4F6C">
      <w:pPr>
        <w:pStyle w:val="09bLevel02"/>
        <w:numPr>
          <w:ilvl w:val="0"/>
          <w:numId w:val="0"/>
        </w:numPr>
      </w:pPr>
      <w:r>
        <w:lastRenderedPageBreak/>
        <w:t>5.2.1 Create Teachers &amp; Students</w:t>
      </w:r>
    </w:p>
    <w:p w14:paraId="7A179976" w14:textId="3466ED52" w:rsidR="002658A1" w:rsidRPr="002658A1" w:rsidRDefault="002658A1" w:rsidP="00EA4F6C">
      <w:pPr>
        <w:pStyle w:val="10Normal01-FirstParagraph"/>
      </w:pPr>
      <w:r w:rsidRPr="002658A1">
        <w:t>The system administrator can</w:t>
      </w:r>
      <w:r w:rsidR="00244045">
        <w:t xml:space="preserve"> create student and teacher.</w:t>
      </w:r>
    </w:p>
    <w:p w14:paraId="76674A83" w14:textId="4A803A11" w:rsidR="002658A1" w:rsidRPr="003C5752" w:rsidRDefault="00244045" w:rsidP="003C5752">
      <w:pPr>
        <w:pStyle w:val="09bLevel02"/>
        <w:numPr>
          <w:ilvl w:val="0"/>
          <w:numId w:val="0"/>
        </w:numPr>
      </w:pPr>
      <w:r>
        <w:t xml:space="preserve">5.2.2 </w:t>
      </w:r>
      <w:r w:rsidR="002658A1" w:rsidRPr="003C5752">
        <w:t xml:space="preserve">  </w:t>
      </w:r>
      <w:r>
        <w:t xml:space="preserve">Manage  teacher  &amp;  student </w:t>
      </w:r>
    </w:p>
    <w:p w14:paraId="73A26D29" w14:textId="71EA4A39" w:rsidR="002658A1" w:rsidRPr="003C5752" w:rsidRDefault="002658A1" w:rsidP="003C5752">
      <w:pPr>
        <w:pStyle w:val="10Normal01-FirstParagraph"/>
      </w:pPr>
      <w:r w:rsidRPr="003C5752">
        <w:t xml:space="preserve">The system administrator can </w:t>
      </w:r>
      <w:r w:rsidR="0077745D">
        <w:t>edit teacher and student information.</w:t>
      </w:r>
    </w:p>
    <w:p w14:paraId="3942BB8D" w14:textId="4FC87683" w:rsidR="002658A1" w:rsidRDefault="002658A1" w:rsidP="003C5752">
      <w:pPr>
        <w:pStyle w:val="09bLevel02"/>
        <w:numPr>
          <w:ilvl w:val="0"/>
          <w:numId w:val="0"/>
        </w:numPr>
      </w:pPr>
      <w:r w:rsidRPr="002658A1">
        <w:t xml:space="preserve">5.2.3 </w:t>
      </w:r>
      <w:r w:rsidR="0077745D">
        <w:t>post notice</w:t>
      </w:r>
    </w:p>
    <w:p w14:paraId="315FED5D" w14:textId="73B40F5A" w:rsidR="0077745D" w:rsidRPr="0077745D" w:rsidRDefault="0077745D" w:rsidP="0077745D">
      <w:pPr>
        <w:pStyle w:val="10Normal01-FirstParagraph"/>
        <w:rPr>
          <w:lang w:val="ms-MY"/>
        </w:rPr>
      </w:pPr>
      <w:r w:rsidRPr="003C5752">
        <w:t>The system administrator</w:t>
      </w:r>
      <w:r>
        <w:t xml:space="preserve"> can post notice in notice board. </w:t>
      </w:r>
    </w:p>
    <w:p w14:paraId="5DBDF225" w14:textId="77777777" w:rsidR="0077745D" w:rsidRDefault="0077745D" w:rsidP="003C5752">
      <w:pPr>
        <w:pStyle w:val="09bLevel02"/>
        <w:numPr>
          <w:ilvl w:val="0"/>
          <w:numId w:val="0"/>
        </w:numPr>
      </w:pPr>
    </w:p>
    <w:p w14:paraId="3DE41317" w14:textId="5BEFBD9D" w:rsidR="002658A1" w:rsidRDefault="00D54DA6" w:rsidP="003C5752">
      <w:pPr>
        <w:pStyle w:val="09bLevel02"/>
        <w:numPr>
          <w:ilvl w:val="0"/>
          <w:numId w:val="0"/>
        </w:numPr>
      </w:pPr>
      <w:r>
        <w:t>5.3 Teacher</w:t>
      </w:r>
    </w:p>
    <w:p w14:paraId="71BD3D15" w14:textId="3AE6D067" w:rsidR="002658A1" w:rsidRPr="00D54DA6" w:rsidRDefault="00D54DA6" w:rsidP="003C5752">
      <w:pPr>
        <w:pStyle w:val="10Normal01-FirstParagraph"/>
        <w:rPr>
          <w:lang w:val="ms-MY"/>
        </w:rPr>
      </w:pPr>
      <w:r>
        <w:t xml:space="preserve">Teacher create new classroom </w:t>
      </w:r>
    </w:p>
    <w:p w14:paraId="03DD45C5" w14:textId="0905A6F1" w:rsidR="002658A1" w:rsidRPr="002658A1" w:rsidRDefault="00D54DA6" w:rsidP="003C5752">
      <w:pPr>
        <w:pStyle w:val="09bLevel02"/>
        <w:numPr>
          <w:ilvl w:val="0"/>
          <w:numId w:val="0"/>
        </w:numPr>
      </w:pPr>
      <w:r>
        <w:t xml:space="preserve">5.3.1  Teacher interface </w:t>
      </w:r>
    </w:p>
    <w:p w14:paraId="1C736616" w14:textId="41EB8C6B" w:rsidR="002658A1" w:rsidRPr="002658A1" w:rsidRDefault="00D54DA6" w:rsidP="00D54DA6">
      <w:pPr>
        <w:pStyle w:val="10Normal01-FirstParagraph"/>
      </w:pPr>
      <w:r>
        <w:t>Teacher can view his classroom and joined students</w:t>
      </w:r>
    </w:p>
    <w:p w14:paraId="12201903" w14:textId="70FAB40F" w:rsidR="002658A1" w:rsidRDefault="002658A1" w:rsidP="003C5752">
      <w:pPr>
        <w:pStyle w:val="09bLevel02"/>
        <w:numPr>
          <w:ilvl w:val="0"/>
          <w:numId w:val="0"/>
        </w:numPr>
      </w:pPr>
      <w:r w:rsidRPr="002658A1">
        <w:t>5</w:t>
      </w:r>
      <w:r w:rsidR="00D54DA6">
        <w:t>.3.2 Post in classroom</w:t>
      </w:r>
    </w:p>
    <w:p w14:paraId="5CDA889A" w14:textId="64FCDF23" w:rsidR="00D54DA6" w:rsidRDefault="00D54DA6" w:rsidP="00D54DA6">
      <w:pPr>
        <w:pStyle w:val="10Normal01-FirstParagraph"/>
      </w:pPr>
      <w:r>
        <w:t xml:space="preserve">Teacher </w:t>
      </w:r>
      <w:r w:rsidR="00F63077">
        <w:t>give resource material</w:t>
      </w:r>
      <w:r>
        <w:t xml:space="preserve"> in classroom and also reply class comment </w:t>
      </w:r>
    </w:p>
    <w:p w14:paraId="540928F7" w14:textId="288A0D63" w:rsidR="00F63077" w:rsidRDefault="00F63077" w:rsidP="00F63077">
      <w:pPr>
        <w:pStyle w:val="09bLevel02"/>
        <w:numPr>
          <w:ilvl w:val="0"/>
          <w:numId w:val="0"/>
        </w:numPr>
      </w:pPr>
      <w:r>
        <w:t xml:space="preserve">5.3.3  Take attendence &amp; assignment </w:t>
      </w:r>
    </w:p>
    <w:p w14:paraId="746C3259" w14:textId="625E6C8A" w:rsidR="002658A1" w:rsidRPr="00F63077" w:rsidRDefault="00F63077" w:rsidP="003C5752">
      <w:pPr>
        <w:pStyle w:val="10Normal01-FirstParagraph"/>
        <w:rPr>
          <w:lang w:val="ms-MY"/>
        </w:rPr>
      </w:pPr>
      <w:r>
        <w:t>Teacher can take class attendance and also post notice in classroom</w:t>
      </w:r>
    </w:p>
    <w:p w14:paraId="75D46B40" w14:textId="02A61A18" w:rsidR="002658A1" w:rsidRDefault="00F63077" w:rsidP="003C5752">
      <w:pPr>
        <w:pStyle w:val="09bLevel02"/>
        <w:numPr>
          <w:ilvl w:val="0"/>
          <w:numId w:val="0"/>
        </w:numPr>
      </w:pPr>
      <w:r>
        <w:lastRenderedPageBreak/>
        <w:t xml:space="preserve">5.3.4 post notice </w:t>
      </w:r>
    </w:p>
    <w:p w14:paraId="3943CE01" w14:textId="205BF038" w:rsidR="00F63077" w:rsidRDefault="00F63077" w:rsidP="00F63077">
      <w:pPr>
        <w:pStyle w:val="10Normal01-FirstParagraph"/>
      </w:pPr>
      <w:r>
        <w:t xml:space="preserve">Teacher post notice in notice board </w:t>
      </w:r>
    </w:p>
    <w:p w14:paraId="021B553C" w14:textId="2643A507" w:rsidR="00F63077" w:rsidRDefault="00F63077" w:rsidP="00F63077">
      <w:pPr>
        <w:pStyle w:val="09bLevel02"/>
        <w:numPr>
          <w:ilvl w:val="0"/>
          <w:numId w:val="0"/>
        </w:numPr>
      </w:pPr>
      <w:r>
        <w:t xml:space="preserve">5.3.5  Student </w:t>
      </w:r>
    </w:p>
    <w:p w14:paraId="0C1EB73E" w14:textId="6CD38898" w:rsidR="00F63077" w:rsidRDefault="00F63077" w:rsidP="00F63077">
      <w:pPr>
        <w:pStyle w:val="10Normal01-FirstParagraph"/>
      </w:pPr>
      <w:r>
        <w:t xml:space="preserve">Student join classroom via classroom code </w:t>
      </w:r>
    </w:p>
    <w:p w14:paraId="0A2C2815" w14:textId="3B9D1F78" w:rsidR="00F63077" w:rsidRDefault="00F63077" w:rsidP="00F63077">
      <w:pPr>
        <w:pStyle w:val="09bLevel02"/>
        <w:numPr>
          <w:ilvl w:val="0"/>
          <w:numId w:val="0"/>
        </w:numPr>
      </w:pPr>
      <w:r>
        <w:t xml:space="preserve">5.3.6 View post and comment </w:t>
      </w:r>
    </w:p>
    <w:p w14:paraId="15CD1045" w14:textId="6F7E4972" w:rsidR="00F63077" w:rsidRDefault="00F63077" w:rsidP="00F63077">
      <w:pPr>
        <w:pStyle w:val="10Normal01-FirstParagraph"/>
      </w:pPr>
      <w:r>
        <w:t xml:space="preserve">Student can view post and comment in the post </w:t>
      </w:r>
    </w:p>
    <w:p w14:paraId="5AD48C4E" w14:textId="600301D4" w:rsidR="00F63077" w:rsidRDefault="00F63077" w:rsidP="00F63077">
      <w:pPr>
        <w:pStyle w:val="09bLevel02"/>
        <w:numPr>
          <w:ilvl w:val="0"/>
          <w:numId w:val="0"/>
        </w:numPr>
      </w:pPr>
      <w:r>
        <w:t xml:space="preserve">5.3.7 View Assignment </w:t>
      </w:r>
    </w:p>
    <w:p w14:paraId="3203DC18" w14:textId="2200CAA6" w:rsidR="00F63077" w:rsidRDefault="00F63077" w:rsidP="00F63077">
      <w:pPr>
        <w:pStyle w:val="11Normal02-SecondOnwardParagraph"/>
        <w:ind w:firstLine="0"/>
      </w:pPr>
      <w:r>
        <w:t xml:space="preserve">Student can view assignment and submit the assignment </w:t>
      </w:r>
    </w:p>
    <w:p w14:paraId="3B92ACC8" w14:textId="3F6CF155" w:rsidR="00F63077" w:rsidRDefault="00F63077" w:rsidP="00F63077">
      <w:pPr>
        <w:pStyle w:val="09bLevel02"/>
        <w:numPr>
          <w:ilvl w:val="0"/>
          <w:numId w:val="0"/>
        </w:numPr>
      </w:pPr>
      <w:r>
        <w:t xml:space="preserve">5.3.8 View profile and edit it </w:t>
      </w:r>
    </w:p>
    <w:p w14:paraId="51732B36" w14:textId="0854384E" w:rsidR="00F63077" w:rsidRDefault="00F63077" w:rsidP="00F63077">
      <w:pPr>
        <w:pStyle w:val="11Normal02-SecondOnwardParagraph"/>
        <w:ind w:firstLine="0"/>
      </w:pPr>
      <w:r>
        <w:t>Student can view his profile and also edit information</w:t>
      </w:r>
    </w:p>
    <w:p w14:paraId="4A4A1687" w14:textId="591F58C9" w:rsidR="002658A1" w:rsidRDefault="002658A1" w:rsidP="00F63077">
      <w:pPr>
        <w:pStyle w:val="09bLevel02"/>
        <w:numPr>
          <w:ilvl w:val="0"/>
          <w:numId w:val="0"/>
        </w:numPr>
      </w:pPr>
      <w:r>
        <w:t xml:space="preserve">5.4 Non-functional requirement </w:t>
      </w:r>
    </w:p>
    <w:p w14:paraId="174F0ACB" w14:textId="77777777" w:rsidR="002658A1" w:rsidRPr="002658A1" w:rsidRDefault="002658A1" w:rsidP="003C5752">
      <w:pPr>
        <w:pStyle w:val="10Normal01-FirstParagraph"/>
      </w:pPr>
      <w:r>
        <w:t xml:space="preserve">Non-functional requirements are description of the features, characteristics, and attributes of the system and any constraints that may limit the boundaries of the proposed solution. Such constraints usually narrow down the selection of programming language, operating system platform or implementation techniques. Our proposed system web portal and app ensures some certain web application qualities. These are given below- </w:t>
      </w:r>
    </w:p>
    <w:p w14:paraId="4E5DC7BD" w14:textId="77777777" w:rsidR="002658A1" w:rsidRDefault="002658A1" w:rsidP="003C5752">
      <w:pPr>
        <w:pStyle w:val="09bLevel02"/>
        <w:numPr>
          <w:ilvl w:val="0"/>
          <w:numId w:val="0"/>
        </w:numPr>
      </w:pPr>
      <w:r>
        <w:lastRenderedPageBreak/>
        <w:t xml:space="preserve">5.4.1 Ease of Use </w:t>
      </w:r>
    </w:p>
    <w:p w14:paraId="7EC48E20" w14:textId="77777777" w:rsidR="002658A1" w:rsidRPr="002658A1" w:rsidRDefault="002658A1" w:rsidP="003C5752">
      <w:pPr>
        <w:pStyle w:val="10Normal01-FirstParagraph"/>
      </w:pPr>
      <w:r>
        <w:t xml:space="preserve">The system must be simple and easy to use. Documentation and user manual will be provided to the users. It ensures that the users are able to use and operate the system by themselves. Help sections or user instructions will be provided also throughout the system so that it can guide users when they face any problem. </w:t>
      </w:r>
    </w:p>
    <w:p w14:paraId="558D541D" w14:textId="77777777" w:rsidR="002658A1" w:rsidRDefault="002658A1" w:rsidP="003C5752">
      <w:pPr>
        <w:pStyle w:val="09bLevel02"/>
        <w:numPr>
          <w:ilvl w:val="0"/>
          <w:numId w:val="0"/>
        </w:numPr>
      </w:pPr>
      <w:r>
        <w:t xml:space="preserve">5.4.2 Maintainability </w:t>
      </w:r>
    </w:p>
    <w:p w14:paraId="29E0CB5B" w14:textId="77777777" w:rsidR="002658A1" w:rsidRPr="002658A1" w:rsidRDefault="002658A1" w:rsidP="003C5752">
      <w:pPr>
        <w:pStyle w:val="10Normal01-FirstParagraph"/>
      </w:pPr>
      <w:r>
        <w:t xml:space="preserve">Maintainability allows a program to correct if an error is encountered, adapted if its environment changes, or enhanced if the customer desires a change in requirement. In order to make the system easily maintained, the programs must be easily understandable by the maintenance programmer as well as easily modified and tested when updating is done to meet new requirements, rectifying a deficiency or correcting errors. </w:t>
      </w:r>
    </w:p>
    <w:p w14:paraId="2FE62E56" w14:textId="77777777" w:rsidR="002658A1" w:rsidRDefault="002658A1" w:rsidP="003C5752">
      <w:pPr>
        <w:pStyle w:val="09bLevel02"/>
        <w:numPr>
          <w:ilvl w:val="0"/>
          <w:numId w:val="0"/>
        </w:numPr>
      </w:pPr>
      <w:r>
        <w:t xml:space="preserve">5.4.3 Reliability </w:t>
      </w:r>
    </w:p>
    <w:p w14:paraId="2C8C6FA3" w14:textId="77777777" w:rsidR="002658A1" w:rsidRPr="002658A1" w:rsidRDefault="002658A1" w:rsidP="003C5752">
      <w:pPr>
        <w:pStyle w:val="10Normal01-FirstParagraph"/>
      </w:pPr>
      <w:r>
        <w:t xml:space="preserve">Reliability is the extent to which a program can be expected to perform its intended function with requirement precision. This system should be reliable and does not produce dangerous or costly failure when it is used in a reasonable manner. </w:t>
      </w:r>
    </w:p>
    <w:p w14:paraId="22A38440" w14:textId="77777777" w:rsidR="002658A1" w:rsidRPr="002658A1" w:rsidRDefault="002658A1" w:rsidP="002658A1">
      <w:pPr>
        <w:spacing w:after="240"/>
      </w:pPr>
      <w:r w:rsidRPr="002658A1">
        <w:t xml:space="preserve"> </w:t>
      </w:r>
    </w:p>
    <w:p w14:paraId="76156263" w14:textId="77777777" w:rsidR="002658A1" w:rsidRDefault="002658A1" w:rsidP="003C5752">
      <w:pPr>
        <w:pStyle w:val="09bLevel02"/>
        <w:numPr>
          <w:ilvl w:val="0"/>
          <w:numId w:val="0"/>
        </w:numPr>
      </w:pPr>
      <w:r>
        <w:t xml:space="preserve">5.4.4 Robustness </w:t>
      </w:r>
    </w:p>
    <w:p w14:paraId="2D6C79AF" w14:textId="77777777" w:rsidR="002658A1" w:rsidRPr="002658A1" w:rsidRDefault="002658A1" w:rsidP="003C5752">
      <w:pPr>
        <w:pStyle w:val="10Normal01-FirstParagraph"/>
      </w:pPr>
      <w:r>
        <w:t xml:space="preserve">Robustness refers to the ability of the system to be able to handle or continue in operation when faced with unexpected circumstances like handling improper data. The system must be robust enough to handle anticipated or unanticipated errors. </w:t>
      </w:r>
    </w:p>
    <w:p w14:paraId="35850305" w14:textId="77777777" w:rsidR="002658A1" w:rsidRDefault="002658A1" w:rsidP="003C5752">
      <w:pPr>
        <w:pStyle w:val="09bLevel02"/>
        <w:numPr>
          <w:ilvl w:val="0"/>
          <w:numId w:val="0"/>
        </w:numPr>
      </w:pPr>
      <w:r>
        <w:lastRenderedPageBreak/>
        <w:t xml:space="preserve">5.4.5 Response time/Speed </w:t>
      </w:r>
    </w:p>
    <w:p w14:paraId="4AD1A57E" w14:textId="77777777" w:rsidR="002658A1" w:rsidRPr="002658A1" w:rsidRDefault="002658A1" w:rsidP="003C5752">
      <w:pPr>
        <w:pStyle w:val="10Normal01-FirstParagraph"/>
      </w:pPr>
      <w:r w:rsidRPr="002C1731">
        <w:t>The system can process any operation at the highest speed. It also avoids unnecessary interaction. For a low response time, the user may get disappointed and feel frustrated, and decide not to use this system. So, our system is faster to use and interactive that users can't get bored to use, and we skip unnecessary steps, which could make the user feel that the system takes more time.</w:t>
      </w:r>
    </w:p>
    <w:p w14:paraId="67C6A1F8" w14:textId="77777777" w:rsidR="002658A1" w:rsidRDefault="002658A1" w:rsidP="003C5752">
      <w:pPr>
        <w:pStyle w:val="09bLevel02"/>
        <w:numPr>
          <w:ilvl w:val="0"/>
          <w:numId w:val="0"/>
        </w:numPr>
      </w:pPr>
      <w:r>
        <w:t xml:space="preserve">5.4.6 Security </w:t>
      </w:r>
    </w:p>
    <w:p w14:paraId="4A40A712" w14:textId="45CAD3E8" w:rsidR="002658A1" w:rsidRPr="002658A1" w:rsidRDefault="002658A1" w:rsidP="003C5752">
      <w:pPr>
        <w:pStyle w:val="10Normal01-FirstParagraph"/>
      </w:pPr>
      <w:r>
        <w:t xml:space="preserve">The system has security measures to minimize the risk of data exposure to unauthorized people. Only the authorized users who have correct login </w:t>
      </w:r>
      <w:r w:rsidR="006A0DB6">
        <w:t>with valid mail id</w:t>
      </w:r>
      <w:r w:rsidRPr="002658A1">
        <w:t xml:space="preserve"> are allowed to access. They can not manipulate the data kept in the database. Website has ssl security. All users data is confidential and we don’t share any data of users to third parties. An user must be verified himself to enter the application.  </w:t>
      </w:r>
    </w:p>
    <w:p w14:paraId="2D5640AC" w14:textId="77777777" w:rsidR="002658A1" w:rsidRDefault="002658A1" w:rsidP="003C5752">
      <w:pPr>
        <w:pStyle w:val="09bLevel02"/>
        <w:numPr>
          <w:ilvl w:val="0"/>
          <w:numId w:val="0"/>
        </w:numPr>
      </w:pPr>
      <w:r>
        <w:t xml:space="preserve">5.4.7 User-friendly </w:t>
      </w:r>
    </w:p>
    <w:p w14:paraId="60FBC5DF" w14:textId="77777777" w:rsidR="002658A1" w:rsidRPr="002658A1" w:rsidRDefault="002658A1" w:rsidP="003C5752">
      <w:pPr>
        <w:pStyle w:val="10Normal01-FirstParagraph"/>
      </w:pPr>
      <w:r w:rsidRPr="00FA042C">
        <w:t>As the system is developed for the teachers &amp; students, we hope that all are must have some technical background knowledge. So they can easily able to operate the system. Though we also build the web application with a user-friendly interface.</w:t>
      </w:r>
      <w:r w:rsidRPr="002658A1">
        <w:t xml:space="preserve"> A user-friendly system will satisfy system users and allow interaction with his website. This feature enables users to utilize this system to the maximum. The size of the web application is small, and the design is user friendly.</w:t>
      </w:r>
    </w:p>
    <w:p w14:paraId="35E2EF7A" w14:textId="77777777" w:rsidR="002658A1" w:rsidRDefault="002658A1" w:rsidP="003C5752">
      <w:pPr>
        <w:pStyle w:val="09bLevel02"/>
        <w:numPr>
          <w:ilvl w:val="0"/>
          <w:numId w:val="0"/>
        </w:numPr>
      </w:pPr>
      <w:r>
        <w:t xml:space="preserve">5.4.8 Functionality </w:t>
      </w:r>
    </w:p>
    <w:p w14:paraId="5E09F1A3" w14:textId="77777777" w:rsidR="002658A1" w:rsidRPr="002658A1" w:rsidRDefault="002658A1" w:rsidP="003C5752">
      <w:pPr>
        <w:pStyle w:val="10Normal01-FirstParagraph"/>
      </w:pPr>
      <w:r w:rsidRPr="002658A1">
        <w:t xml:space="preserve">Creating class and Notice and managed it are the most important functions of the system. This is for the web application that deal with data retrieval from the existing database. On the other hand, manipulation and browsing features as well as applications domain related features are also taken into account. All functions are designed simply that users have to face no hassle. </w:t>
      </w:r>
    </w:p>
    <w:p w14:paraId="3E87DDA5" w14:textId="77777777" w:rsidR="002658A1" w:rsidRDefault="002658A1" w:rsidP="003C5752">
      <w:pPr>
        <w:pStyle w:val="09bLevel02"/>
        <w:numPr>
          <w:ilvl w:val="0"/>
          <w:numId w:val="0"/>
        </w:numPr>
      </w:pPr>
      <w:r>
        <w:lastRenderedPageBreak/>
        <w:t xml:space="preserve">5.4.9 Correctness </w:t>
      </w:r>
    </w:p>
    <w:p w14:paraId="7D4EDE33" w14:textId="77777777" w:rsidR="002658A1" w:rsidRPr="002658A1" w:rsidRDefault="002658A1" w:rsidP="003C5752">
      <w:pPr>
        <w:pStyle w:val="10Normal01-FirstParagraph"/>
      </w:pPr>
      <w:r>
        <w:t>The degree to which the software performs its required function is referred to by the correctness. Programs for the system should be operating correctly for the user to retrieve the desired output. We apply numerous testing and trial and errors are carried out to ensure this system quality.</w:t>
      </w:r>
      <w:r w:rsidRPr="002658A1">
        <w:t xml:space="preserve"> </w:t>
      </w:r>
    </w:p>
    <w:p w14:paraId="55AF53DF" w14:textId="77777777" w:rsidR="002658A1" w:rsidRPr="002658A1" w:rsidRDefault="002658A1" w:rsidP="003C5752">
      <w:pPr>
        <w:pStyle w:val="09bLevel02"/>
        <w:numPr>
          <w:ilvl w:val="0"/>
          <w:numId w:val="0"/>
        </w:numPr>
      </w:pPr>
      <w:r>
        <w:t xml:space="preserve">5.5 Conclusion </w:t>
      </w:r>
    </w:p>
    <w:p w14:paraId="423169E7" w14:textId="77777777" w:rsidR="002658A1" w:rsidRPr="002658A1" w:rsidRDefault="002658A1" w:rsidP="003C5752">
      <w:pPr>
        <w:pStyle w:val="10Normal01-FirstParagraph"/>
      </w:pPr>
      <w:r>
        <w:t xml:space="preserve">Our mention section acts only as a guide for us as many other factors can be considered during implementation of our work. The framework which we suggest ensures that this project will be successful because the activities are carried out step by step.  </w:t>
      </w:r>
    </w:p>
    <w:p w14:paraId="7CB89F3A" w14:textId="77777777" w:rsidR="002658A1" w:rsidRPr="002658A1" w:rsidRDefault="002658A1" w:rsidP="002658A1">
      <w:pPr>
        <w:spacing w:after="240"/>
      </w:pPr>
      <w:r w:rsidRPr="002658A1">
        <w:t xml:space="preserve"> </w:t>
      </w:r>
    </w:p>
    <w:p w14:paraId="51C16BE1" w14:textId="77777777" w:rsidR="002658A1" w:rsidRPr="002658A1" w:rsidRDefault="002658A1" w:rsidP="002658A1">
      <w:pPr>
        <w:spacing w:after="240"/>
      </w:pPr>
      <w:r w:rsidRPr="002658A1">
        <w:t xml:space="preserve"> </w:t>
      </w:r>
    </w:p>
    <w:p w14:paraId="045481AA" w14:textId="77777777" w:rsidR="002658A1" w:rsidRPr="002658A1" w:rsidRDefault="002658A1" w:rsidP="002658A1">
      <w:pPr>
        <w:spacing w:after="240"/>
      </w:pPr>
      <w:r w:rsidRPr="002658A1">
        <w:t xml:space="preserve"> </w:t>
      </w:r>
    </w:p>
    <w:p w14:paraId="38FF11F4" w14:textId="478CB3AB" w:rsidR="002658A1" w:rsidRDefault="00EB7F38" w:rsidP="003C5752">
      <w:pPr>
        <w:pStyle w:val="09aLevel01"/>
      </w:pPr>
      <w:r>
        <w:t>- sySTEM deSI</w:t>
      </w:r>
      <w:r>
        <w:lastRenderedPageBreak/>
        <w:t>GN</w:t>
      </w:r>
    </w:p>
    <w:p w14:paraId="0DBA7CBA" w14:textId="77777777" w:rsidR="002658A1" w:rsidRPr="002658A1" w:rsidRDefault="002658A1" w:rsidP="00EB7F38">
      <w:pPr>
        <w:pStyle w:val="10Normal01-FirstParagraph"/>
      </w:pPr>
      <w:r w:rsidRPr="00F21F60">
        <w:t>System design is the process of designing the elements of a system such as the architecture, modules and components, the different interfaces of those components and the data that goes through that system</w:t>
      </w:r>
      <w:r w:rsidRPr="002658A1">
        <w:t xml:space="preserve"> .We design our system by following system design rules and all sections that should include in the system during development.</w:t>
      </w:r>
    </w:p>
    <w:p w14:paraId="464F93A8" w14:textId="77777777" w:rsidR="002658A1" w:rsidRDefault="002658A1" w:rsidP="00EB7F38">
      <w:pPr>
        <w:pStyle w:val="09bLevel02"/>
        <w:numPr>
          <w:ilvl w:val="0"/>
          <w:numId w:val="0"/>
        </w:numPr>
      </w:pPr>
      <w:r>
        <w:t xml:space="preserve">6.1 Software Design Description </w:t>
      </w:r>
    </w:p>
    <w:p w14:paraId="75E074B0" w14:textId="77777777" w:rsidR="002658A1" w:rsidRPr="002658A1" w:rsidRDefault="002658A1" w:rsidP="00EB7F38">
      <w:pPr>
        <w:pStyle w:val="10Normal01-FirstParagraph"/>
      </w:pPr>
      <w:r w:rsidRPr="00433543">
        <w:t>Software analysis and design indicate all activities, which help the transformation of requirement specification into implementation. Requirement specifications specify all functional and non-functional expectations from the software. These requirement specifications are available in human-readable and understandable documents, to which a computer has nothing to try and do. Software analysis and design are at the intermediate stage, helping human-readable requirements be transformed into actual code.</w:t>
      </w:r>
    </w:p>
    <w:p w14:paraId="3EE969EA" w14:textId="77777777" w:rsidR="002658A1" w:rsidRPr="00EB7F38" w:rsidRDefault="002658A1" w:rsidP="00EB7F38">
      <w:pPr>
        <w:pStyle w:val="09bLevel02"/>
        <w:numPr>
          <w:ilvl w:val="0"/>
          <w:numId w:val="0"/>
        </w:numPr>
      </w:pPr>
      <w:r w:rsidRPr="00EB7F38">
        <w:t xml:space="preserve">6.2 Use Case Diagram </w:t>
      </w:r>
    </w:p>
    <w:p w14:paraId="1B911817" w14:textId="77777777" w:rsidR="002658A1" w:rsidRPr="002658A1" w:rsidRDefault="002658A1" w:rsidP="00EB7F38">
      <w:pPr>
        <w:pStyle w:val="10Normal01-FirstParagraph"/>
      </w:pPr>
      <w:r>
        <w:t xml:space="preserve">A use case diagram at its simplest is a representation of a user’s interaction with the system that shows the relationship between the user and the different use cases in which the user is involved. A use case diagram can identify the different types of users of a system and the different use cases and will often be accompanied by other types of diagrams as well. </w:t>
      </w:r>
    </w:p>
    <w:p w14:paraId="2855FB48" w14:textId="77777777" w:rsidR="002658A1" w:rsidRPr="002658A1" w:rsidRDefault="002658A1" w:rsidP="00EB7F38">
      <w:pPr>
        <w:pStyle w:val="10Normal01-FirstParagraph"/>
      </w:pPr>
      <w:r>
        <w:t xml:space="preserve">There are four elements that are used in the diagram are: </w:t>
      </w:r>
    </w:p>
    <w:p w14:paraId="0595B33B" w14:textId="3E1FE0E7" w:rsidR="002658A1" w:rsidRPr="002658A1" w:rsidRDefault="00EB7F38" w:rsidP="00EB7F38">
      <w:pPr>
        <w:pStyle w:val="10Normal01-FirstParagraph"/>
      </w:pPr>
      <w:r>
        <w:t xml:space="preserve">Use Case:  </w:t>
      </w:r>
      <w:r w:rsidR="002658A1">
        <w:t xml:space="preserve">A use case describes a sequence of actions that provide something of measurable value to an actor and is drawn as a horizontal ellipse. </w:t>
      </w:r>
    </w:p>
    <w:p w14:paraId="5B098924" w14:textId="6803C360" w:rsidR="002658A1" w:rsidRPr="002658A1" w:rsidRDefault="002658A1" w:rsidP="00EB7F38">
      <w:pPr>
        <w:pStyle w:val="10Normal01-FirstParagraph"/>
      </w:pPr>
      <w:r>
        <w:lastRenderedPageBreak/>
        <w:t xml:space="preserve">Actor: </w:t>
      </w:r>
      <w:r w:rsidR="00EB7F38">
        <w:t xml:space="preserve"> </w:t>
      </w:r>
      <w:r>
        <w:t xml:space="preserve">An actor is a person, organization or external system that plays a role in one or more interactions with a system. Actors are drawn as stick figures. </w:t>
      </w:r>
    </w:p>
    <w:p w14:paraId="17DF1873" w14:textId="736B2252" w:rsidR="002658A1" w:rsidRPr="002658A1" w:rsidRDefault="002658A1" w:rsidP="00EB7F38">
      <w:pPr>
        <w:pStyle w:val="10Normal01-FirstParagraph"/>
      </w:pPr>
      <w:r>
        <w:t>Association:</w:t>
      </w:r>
      <w:r w:rsidR="00EB7F38">
        <w:t xml:space="preserve"> </w:t>
      </w:r>
      <w:r>
        <w:t xml:space="preserve"> Associations between actors and use cases are indicated in use case diagrams by solid lines. An association exists whenever an actor is involved with an interaction described by a use case. Associations are modeled as lines connecting use cases and actors to one another, with an optional arrowhead on one end of the line. </w:t>
      </w:r>
    </w:p>
    <w:p w14:paraId="64B9BC9B" w14:textId="7010ABEE" w:rsidR="002658A1" w:rsidRDefault="002658A1" w:rsidP="00EB7F38">
      <w:pPr>
        <w:pStyle w:val="10Normal01-FirstParagraph"/>
      </w:pPr>
      <w:r>
        <w:t xml:space="preserve">System boundary boxes: </w:t>
      </w:r>
      <w:r w:rsidR="00EB7F38">
        <w:t xml:space="preserve"> </w:t>
      </w:r>
      <w:r>
        <w:t>To indicate the scope of the system, a rectangle is drawn in the use cases, called system boundary boxes. Anything within the box represents functionality that is in scope and anything outside the box is not.</w:t>
      </w:r>
      <w:r w:rsidRPr="002658A1">
        <w:t xml:space="preserve"> </w:t>
      </w:r>
    </w:p>
    <w:p w14:paraId="4AA0CB50" w14:textId="77777777" w:rsidR="00EB7F38" w:rsidRDefault="00EB7F38" w:rsidP="00EB7F38">
      <w:pPr>
        <w:pStyle w:val="11Normal02-SecondOnwardParagraph"/>
      </w:pPr>
    </w:p>
    <w:p w14:paraId="15A48DAA" w14:textId="77777777" w:rsidR="00EB7F38" w:rsidRPr="00EB7F38" w:rsidRDefault="00EB7F38" w:rsidP="00EB7F38">
      <w:pPr>
        <w:pStyle w:val="11Normal02-SecondOnwardParagraph"/>
      </w:pPr>
    </w:p>
    <w:p w14:paraId="0F3E9BD1" w14:textId="77777777" w:rsidR="00EB7F38" w:rsidRDefault="002658A1" w:rsidP="00EB7F38">
      <w:pPr>
        <w:pStyle w:val="09bLevel02"/>
        <w:numPr>
          <w:ilvl w:val="0"/>
          <w:numId w:val="0"/>
        </w:numPr>
      </w:pPr>
      <w:r w:rsidRPr="00EB7F38">
        <w:t xml:space="preserve">6.2.1 Use case of Admin </w:t>
      </w:r>
    </w:p>
    <w:p w14:paraId="6B0091A8" w14:textId="6FEC4DBB" w:rsidR="002658A1" w:rsidRPr="002658A1" w:rsidRDefault="002658A1" w:rsidP="00EB7F38">
      <w:pPr>
        <w:pStyle w:val="10Normal01-FirstParagraph"/>
      </w:pPr>
      <w:r w:rsidRPr="002658A1">
        <w:t xml:space="preserve">In the use case diagram of admin, admin can add, delete and update student &amp; teacher information also post notice in the notice board. </w:t>
      </w:r>
    </w:p>
    <w:p w14:paraId="0FE0C5EE" w14:textId="77777777" w:rsidR="002658A1" w:rsidRPr="002658A1" w:rsidRDefault="002658A1" w:rsidP="002658A1">
      <w:pPr>
        <w:spacing w:after="240"/>
      </w:pPr>
      <w:r w:rsidRPr="002658A1">
        <w:drawing>
          <wp:inline distT="0" distB="0" distL="0" distR="0" wp14:anchorId="14FE8750" wp14:editId="46F0C7EB">
            <wp:extent cx="4268305" cy="2402958"/>
            <wp:effectExtent l="0" t="0" r="0" b="0"/>
            <wp:docPr id="5262" name="Picture 5262" descr="https://documents.lucid.app/documents/19127dcb-177b-4b7a-b7af-3b682f78e801/pages/0_0?a=481&amp;x=281&amp;y=163&amp;w=524&amp;h=295&amp;store=1&amp;accept=image%2F*&amp;auth=LCA%209d9cce6c7015902fefac83b3a47e148bdd54735b-ts%3D1613278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ttps://documents.lucid.app/documents/19127dcb-177b-4b7a-b7af-3b682f78e801/pages/0_0?a=481&amp;x=281&amp;y=163&amp;w=524&amp;h=295&amp;store=1&amp;accept=image%2F*&amp;auth=LCA%209d9cce6c7015902fefac83b3a47e148bdd54735b-ts%3D161327873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279034" cy="2408998"/>
                    </a:xfrm>
                    <a:prstGeom prst="rect">
                      <a:avLst/>
                    </a:prstGeom>
                    <a:noFill/>
                    <a:ln>
                      <a:noFill/>
                    </a:ln>
                  </pic:spPr>
                </pic:pic>
              </a:graphicData>
            </a:graphic>
          </wp:inline>
        </w:drawing>
      </w:r>
    </w:p>
    <w:p w14:paraId="4E1B2ACF" w14:textId="77777777" w:rsidR="00EB7F38" w:rsidRDefault="002658A1" w:rsidP="00EB7F38">
      <w:pPr>
        <w:spacing w:after="240"/>
      </w:pPr>
      <w:r w:rsidRPr="002658A1">
        <w:lastRenderedPageBreak/>
        <w:t>Figure 6.2.1: Use case of Admin</w:t>
      </w:r>
    </w:p>
    <w:p w14:paraId="504DC540" w14:textId="034616B4" w:rsidR="002658A1" w:rsidRPr="002658A1" w:rsidRDefault="002658A1" w:rsidP="00EB7F38">
      <w:pPr>
        <w:pStyle w:val="09bLevel02"/>
        <w:numPr>
          <w:ilvl w:val="0"/>
          <w:numId w:val="0"/>
        </w:numPr>
      </w:pPr>
      <w:r w:rsidRPr="002658A1">
        <w:t>6.2.2  Use case of  Student</w:t>
      </w:r>
    </w:p>
    <w:p w14:paraId="52950276" w14:textId="77777777" w:rsidR="002658A1" w:rsidRPr="002658A1" w:rsidRDefault="002658A1" w:rsidP="002658A1">
      <w:pPr>
        <w:spacing w:after="240"/>
      </w:pPr>
      <w:r w:rsidRPr="002658A1">
        <w:drawing>
          <wp:inline distT="0" distB="0" distL="0" distR="0" wp14:anchorId="3F966272" wp14:editId="50EA5572">
            <wp:extent cx="3404951" cy="2860158"/>
            <wp:effectExtent l="0" t="0" r="5080" b="0"/>
            <wp:docPr id="26" name="Picture 26" descr="https://documents.lucid.app/documents/1841e081-771f-4e65-b5c5-ebf906ad225b/pages/0_0?a=473&amp;x=399&amp;y=109&amp;w=525&amp;h=441&amp;store=1&amp;accept=image%2F*&amp;auth=LCA%20bc10ee77a71605bdb53db0e9a76bf6ef3aebf7af-ts%3D1613305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documents.lucid.app/documents/1841e081-771f-4e65-b5c5-ebf906ad225b/pages/0_0?a=473&amp;x=399&amp;y=109&amp;w=525&amp;h=441&amp;store=1&amp;accept=image%2F*&amp;auth=LCA%20bc10ee77a71605bdb53db0e9a76bf6ef3aebf7af-ts%3D161330591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435989" cy="2886230"/>
                    </a:xfrm>
                    <a:prstGeom prst="rect">
                      <a:avLst/>
                    </a:prstGeom>
                    <a:noFill/>
                    <a:ln>
                      <a:noFill/>
                    </a:ln>
                  </pic:spPr>
                </pic:pic>
              </a:graphicData>
            </a:graphic>
          </wp:inline>
        </w:drawing>
      </w:r>
    </w:p>
    <w:p w14:paraId="58E73D62" w14:textId="48DCC5A7" w:rsidR="002658A1" w:rsidRPr="002658A1" w:rsidRDefault="002658A1" w:rsidP="002658A1">
      <w:pPr>
        <w:spacing w:after="240"/>
      </w:pPr>
      <w:r w:rsidRPr="002658A1">
        <w:t xml:space="preserve">                           Figure 6.2.2: Use case of  Student</w:t>
      </w:r>
    </w:p>
    <w:p w14:paraId="3A2ACF10" w14:textId="77777777" w:rsidR="002658A1" w:rsidRPr="002658A1" w:rsidRDefault="002658A1" w:rsidP="00EB7F38">
      <w:pPr>
        <w:pStyle w:val="09bLevel02"/>
        <w:numPr>
          <w:ilvl w:val="0"/>
          <w:numId w:val="0"/>
        </w:numPr>
        <w:ind w:left="1170" w:hanging="720"/>
      </w:pPr>
      <w:r w:rsidRPr="002658A1">
        <w:t xml:space="preserve">6.2.3 Use case of  Teacher: </w:t>
      </w:r>
    </w:p>
    <w:p w14:paraId="17567953" w14:textId="77777777" w:rsidR="002658A1" w:rsidRPr="002658A1" w:rsidRDefault="002658A1" w:rsidP="002658A1">
      <w:pPr>
        <w:spacing w:after="240"/>
      </w:pPr>
      <w:r w:rsidRPr="002658A1">
        <w:drawing>
          <wp:inline distT="0" distB="0" distL="0" distR="0" wp14:anchorId="78AF2AD7" wp14:editId="730B7FED">
            <wp:extent cx="3267075" cy="3007892"/>
            <wp:effectExtent l="0" t="0" r="0" b="2540"/>
            <wp:docPr id="14" name="Picture 14" descr="https://documents.lucid.app/documents/1841e081-771f-4e65-b5c5-ebf906ad225b/pages/0_0?a=765&amp;x=483&amp;y=1629&amp;w=479&amp;h=441&amp;store=1&amp;accept=image%2F*&amp;auth=LCA%20377898fdd98c9e62d032e9721c7881d15002c9f0-ts%3D1613305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documents.lucid.app/documents/1841e081-771f-4e65-b5c5-ebf906ad225b/pages/0_0?a=765&amp;x=483&amp;y=1629&amp;w=479&amp;h=441&amp;store=1&amp;accept=image%2F*&amp;auth=LCA%20377898fdd98c9e62d032e9721c7881d15002c9f0-ts%3D161330591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346228" cy="3080766"/>
                    </a:xfrm>
                    <a:prstGeom prst="rect">
                      <a:avLst/>
                    </a:prstGeom>
                    <a:noFill/>
                    <a:ln>
                      <a:noFill/>
                    </a:ln>
                  </pic:spPr>
                </pic:pic>
              </a:graphicData>
            </a:graphic>
          </wp:inline>
        </w:drawing>
      </w:r>
      <w:r w:rsidRPr="002658A1">
        <w:tab/>
        <w:t xml:space="preserve"> </w:t>
      </w:r>
    </w:p>
    <w:p w14:paraId="6B7916D4" w14:textId="3BB35364" w:rsidR="002658A1" w:rsidRPr="002658A1" w:rsidRDefault="00EB7F38" w:rsidP="002658A1">
      <w:pPr>
        <w:spacing w:after="240"/>
      </w:pPr>
      <w:r>
        <w:lastRenderedPageBreak/>
        <w:t xml:space="preserve">            </w:t>
      </w:r>
      <w:r w:rsidR="002658A1" w:rsidRPr="002658A1">
        <w:t xml:space="preserve">Figure 6.2.3: Use case of Vendor </w:t>
      </w:r>
    </w:p>
    <w:p w14:paraId="1F6DAD44" w14:textId="77777777" w:rsidR="002658A1" w:rsidRPr="002658A1" w:rsidRDefault="002658A1" w:rsidP="002658A1">
      <w:pPr>
        <w:spacing w:after="240"/>
      </w:pPr>
      <w:r w:rsidRPr="002658A1">
        <w:t xml:space="preserve"> </w:t>
      </w:r>
    </w:p>
    <w:p w14:paraId="4D9CD30F" w14:textId="77777777" w:rsidR="002658A1" w:rsidRDefault="002658A1" w:rsidP="00783AB3">
      <w:pPr>
        <w:pStyle w:val="09bLevel02"/>
        <w:numPr>
          <w:ilvl w:val="0"/>
          <w:numId w:val="0"/>
        </w:numPr>
      </w:pPr>
      <w:r>
        <w:t xml:space="preserve">6.3 Data Flow Diagram (DFD) </w:t>
      </w:r>
    </w:p>
    <w:p w14:paraId="1459B99F" w14:textId="77777777" w:rsidR="002658A1" w:rsidRPr="002658A1" w:rsidRDefault="002658A1" w:rsidP="00783AB3">
      <w:pPr>
        <w:pStyle w:val="10Normal01-FirstParagraph"/>
      </w:pPr>
      <w:r w:rsidRPr="002658A1">
        <w:t xml:space="preserve">Data flow diagrams are a graphical representation of the flow of knowledge in an information system. It's capable of depicting incoming data flow, outgoing data flow, and stored data. The DFD doesn't mention anything about how data flows through the system. </w:t>
      </w:r>
    </w:p>
    <w:p w14:paraId="5132D410" w14:textId="77777777" w:rsidR="002658A1" w:rsidRPr="002658A1" w:rsidRDefault="002658A1" w:rsidP="00783AB3">
      <w:pPr>
        <w:pStyle w:val="10Normal01-FirstParagraph"/>
      </w:pPr>
      <w:r w:rsidRPr="002658A1">
        <w:t xml:space="preserve">There is a noticeable difference between DFD and Flowchart. The flowchart represents the flow of control in program modules. DFD's represent the flow of knowledge within the system at various levels. DFD doesn't contain any control or branch elements. We have used DFD to develop our system. </w:t>
      </w:r>
    </w:p>
    <w:p w14:paraId="25FE58B5" w14:textId="77777777" w:rsidR="002658A1" w:rsidRDefault="002658A1" w:rsidP="002658A1">
      <w:pPr>
        <w:pStyle w:val="Heading3"/>
      </w:pPr>
      <w:r>
        <w:t xml:space="preserve">Types of DFD </w:t>
      </w:r>
    </w:p>
    <w:p w14:paraId="299DEB00" w14:textId="77777777" w:rsidR="002658A1" w:rsidRPr="002658A1" w:rsidRDefault="002658A1" w:rsidP="00783AB3">
      <w:pPr>
        <w:pStyle w:val="10Normal01-FirstParagraph"/>
      </w:pPr>
      <w:r>
        <w:t xml:space="preserve">Data Flow Diagrams are either Logical or Physical. </w:t>
      </w:r>
    </w:p>
    <w:p w14:paraId="2A4D3146" w14:textId="77777777" w:rsidR="002658A1" w:rsidRPr="002658A1" w:rsidRDefault="002658A1" w:rsidP="00783AB3">
      <w:pPr>
        <w:pStyle w:val="10Normal01-FirstParagraph"/>
      </w:pPr>
      <w:r>
        <w:t>Logical DFD - This type of DFD concentrates on the system process, and flow of data in the system.</w:t>
      </w:r>
      <w:r w:rsidRPr="002658A1">
        <w:t xml:space="preserve"> For example in a Banking software system, how data is moved between different entities. </w:t>
      </w:r>
    </w:p>
    <w:p w14:paraId="6E680ED6" w14:textId="77777777" w:rsidR="002658A1" w:rsidRPr="002658A1" w:rsidRDefault="002658A1" w:rsidP="00783AB3">
      <w:pPr>
        <w:pStyle w:val="10Normal01-FirstParagraph"/>
      </w:pPr>
      <w:r>
        <w:t>Physical DFD - This type of DFD shows how the data flow is actually implemented in the system. It is more specific and close to the implementation.</w:t>
      </w:r>
      <w:r w:rsidRPr="002658A1">
        <w:t xml:space="preserve"> </w:t>
      </w:r>
    </w:p>
    <w:p w14:paraId="290E21BA" w14:textId="77777777" w:rsidR="002658A1" w:rsidRDefault="002658A1" w:rsidP="002658A1">
      <w:pPr>
        <w:pStyle w:val="Heading3"/>
      </w:pPr>
      <w:r>
        <w:t xml:space="preserve">DFD Components </w:t>
      </w:r>
    </w:p>
    <w:p w14:paraId="1E30AB53" w14:textId="77777777" w:rsidR="002658A1" w:rsidRPr="002658A1" w:rsidRDefault="002658A1" w:rsidP="00783AB3">
      <w:pPr>
        <w:pStyle w:val="10Normal01-FirstParagraph"/>
      </w:pPr>
      <w:r>
        <w:t xml:space="preserve">DFD can represent Source, destination, storage and flow of data using the following set of components - </w:t>
      </w:r>
    </w:p>
    <w:p w14:paraId="4C293EF5" w14:textId="77777777" w:rsidR="002658A1" w:rsidRPr="002658A1" w:rsidRDefault="002658A1" w:rsidP="002658A1">
      <w:pPr>
        <w:spacing w:after="240"/>
      </w:pPr>
      <w:r w:rsidRPr="002658A1">
        <w:lastRenderedPageBreak/>
        <w:drawing>
          <wp:inline distT="0" distB="0" distL="0" distR="0" wp14:anchorId="1B3790D3" wp14:editId="3DBBAD85">
            <wp:extent cx="4632325" cy="793750"/>
            <wp:effectExtent l="0" t="0" r="0" b="0"/>
            <wp:docPr id="60182" name="Picture 60182"/>
            <wp:cNvGraphicFramePr/>
            <a:graphic xmlns:a="http://schemas.openxmlformats.org/drawingml/2006/main">
              <a:graphicData uri="http://schemas.openxmlformats.org/drawingml/2006/picture">
                <pic:pic xmlns:pic="http://schemas.openxmlformats.org/drawingml/2006/picture">
                  <pic:nvPicPr>
                    <pic:cNvPr id="60182" name="Picture 60182"/>
                    <pic:cNvPicPr/>
                  </pic:nvPicPr>
                  <pic:blipFill>
                    <a:blip r:embed="rId24"/>
                    <a:stretch>
                      <a:fillRect/>
                    </a:stretch>
                  </pic:blipFill>
                  <pic:spPr>
                    <a:xfrm>
                      <a:off x="0" y="0"/>
                      <a:ext cx="4632325" cy="793750"/>
                    </a:xfrm>
                    <a:prstGeom prst="rect">
                      <a:avLst/>
                    </a:prstGeom>
                  </pic:spPr>
                </pic:pic>
              </a:graphicData>
            </a:graphic>
          </wp:inline>
        </w:drawing>
      </w:r>
      <w:r w:rsidRPr="002658A1">
        <w:t xml:space="preserve"> </w:t>
      </w:r>
    </w:p>
    <w:p w14:paraId="6561127F" w14:textId="77777777" w:rsidR="002658A1" w:rsidRPr="002658A1" w:rsidRDefault="002658A1" w:rsidP="00783AB3">
      <w:pPr>
        <w:pStyle w:val="10Normal01-FirstParagraph"/>
      </w:pPr>
      <w:r w:rsidRPr="002658A1">
        <w:t xml:space="preserve">Entities - Entities are source and destination of information data. Entities are represented by rectangles with their respective names. </w:t>
      </w:r>
    </w:p>
    <w:p w14:paraId="580F75A4" w14:textId="77777777" w:rsidR="002658A1" w:rsidRPr="002658A1" w:rsidRDefault="002658A1" w:rsidP="00783AB3">
      <w:pPr>
        <w:pStyle w:val="10Normal01-FirstParagraph"/>
      </w:pPr>
      <w:r w:rsidRPr="002658A1">
        <w:t xml:space="preserve">Process - Activities and action taken on the data are represented by Circle or Round-edged rectangles. </w:t>
      </w:r>
    </w:p>
    <w:p w14:paraId="6420F6CF" w14:textId="77777777" w:rsidR="002658A1" w:rsidRPr="002658A1" w:rsidRDefault="002658A1" w:rsidP="00783AB3">
      <w:pPr>
        <w:pStyle w:val="10Normal01-FirstParagraph"/>
      </w:pPr>
      <w:r w:rsidRPr="002658A1">
        <w:t xml:space="preserve">Data Storage - There are two variants of data storage - it can either be represented as a rectangle with absence of both smaller sides or as an open-sided rectangle with only one side missing. </w:t>
      </w:r>
    </w:p>
    <w:p w14:paraId="5FA9420F" w14:textId="77777777" w:rsidR="002658A1" w:rsidRPr="002658A1" w:rsidRDefault="002658A1" w:rsidP="00783AB3">
      <w:pPr>
        <w:pStyle w:val="10Normal01-FirstParagraph"/>
      </w:pPr>
      <w:r w:rsidRPr="002658A1">
        <w:t xml:space="preserve">Data Flow - Movement of data is shown by pointed arrows. Data movement is shown from the base of the arrow as its source towards the head of the arrow as destination. </w:t>
      </w:r>
    </w:p>
    <w:p w14:paraId="7B5811A3" w14:textId="77777777" w:rsidR="002658A1" w:rsidRPr="002658A1" w:rsidRDefault="002658A1" w:rsidP="002658A1">
      <w:pPr>
        <w:spacing w:after="240"/>
      </w:pPr>
      <w:r w:rsidRPr="002658A1">
        <w:t xml:space="preserve"> </w:t>
      </w:r>
    </w:p>
    <w:p w14:paraId="7CA99265" w14:textId="77777777" w:rsidR="002658A1" w:rsidRPr="002658A1" w:rsidRDefault="002658A1" w:rsidP="002658A1">
      <w:pPr>
        <w:spacing w:after="240"/>
      </w:pPr>
      <w:r w:rsidRPr="002658A1">
        <w:t xml:space="preserve"> </w:t>
      </w:r>
    </w:p>
    <w:p w14:paraId="10623A62" w14:textId="77777777" w:rsidR="002658A1" w:rsidRDefault="002658A1" w:rsidP="00783AB3">
      <w:pPr>
        <w:pStyle w:val="09bLevel02"/>
        <w:numPr>
          <w:ilvl w:val="0"/>
          <w:numId w:val="0"/>
        </w:numPr>
      </w:pPr>
      <w:r>
        <w:t xml:space="preserve">6.3.1 Context Level DFD </w:t>
      </w:r>
    </w:p>
    <w:p w14:paraId="236687A9" w14:textId="77777777" w:rsidR="002658A1" w:rsidRPr="002658A1" w:rsidRDefault="002658A1" w:rsidP="005E1F2A">
      <w:pPr>
        <w:pStyle w:val="10Normal01-FirstParagraph"/>
      </w:pPr>
      <w:r>
        <w:t xml:space="preserve">A context level DFD is the most basic form of Data Flow Diagram. It is used to show how the entire system works at a glance. There is one process only in the system and all the data flows either into or out of this process. Context level DFD maintains the interactions between the process and external entities. </w:t>
      </w:r>
      <w:r w:rsidRPr="002658A1">
        <w:t xml:space="preserve">It does not contain Data Stores. </w:t>
      </w:r>
    </w:p>
    <w:p w14:paraId="2F6F31DE" w14:textId="77777777" w:rsidR="002658A1" w:rsidRDefault="002658A1" w:rsidP="002658A1">
      <w:pPr>
        <w:spacing w:after="240"/>
      </w:pPr>
    </w:p>
    <w:p w14:paraId="57D8D276" w14:textId="77777777" w:rsidR="002658A1" w:rsidRPr="002658A1" w:rsidRDefault="002658A1" w:rsidP="002658A1">
      <w:pPr>
        <w:spacing w:after="240"/>
      </w:pPr>
      <w:r w:rsidRPr="002658A1">
        <w:lastRenderedPageBreak/>
        <w:drawing>
          <wp:inline distT="0" distB="0" distL="0" distR="0" wp14:anchorId="63FC8A00" wp14:editId="79289AB3">
            <wp:extent cx="6611817" cy="3200400"/>
            <wp:effectExtent l="0" t="0" r="0" b="0"/>
            <wp:docPr id="15" name="Picture 15" descr="https://documents.lucid.app/documents/1841e081-771f-4e65-b5c5-ebf906ad225b/pages/0_0?a=1097&amp;x=282&amp;y=2686&amp;w=940&amp;h=455&amp;store=1&amp;accept=image%2F*&amp;auth=LCA%205dbbc2b3fd15bcc5b2f0593446d24f232f26fc28-ts%3D1613305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documents.lucid.app/documents/1841e081-771f-4e65-b5c5-ebf906ad225b/pages/0_0?a=1097&amp;x=282&amp;y=2686&amp;w=940&amp;h=455&amp;store=1&amp;accept=image%2F*&amp;auth=LCA%205dbbc2b3fd15bcc5b2f0593446d24f232f26fc28-ts%3D161330591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630122" cy="3209260"/>
                    </a:xfrm>
                    <a:prstGeom prst="rect">
                      <a:avLst/>
                    </a:prstGeom>
                    <a:noFill/>
                    <a:ln>
                      <a:noFill/>
                    </a:ln>
                  </pic:spPr>
                </pic:pic>
              </a:graphicData>
            </a:graphic>
          </wp:inline>
        </w:drawing>
      </w:r>
    </w:p>
    <w:p w14:paraId="340ED747" w14:textId="77777777" w:rsidR="002658A1" w:rsidRPr="002658A1" w:rsidRDefault="002658A1" w:rsidP="002658A1">
      <w:pPr>
        <w:spacing w:after="240"/>
      </w:pPr>
    </w:p>
    <w:p w14:paraId="3865938A" w14:textId="77777777" w:rsidR="002658A1" w:rsidRPr="002658A1" w:rsidRDefault="002658A1" w:rsidP="002658A1">
      <w:pPr>
        <w:spacing w:after="240"/>
      </w:pPr>
    </w:p>
    <w:p w14:paraId="2BD9D952" w14:textId="77777777" w:rsidR="002658A1" w:rsidRPr="002658A1" w:rsidRDefault="002658A1" w:rsidP="002658A1">
      <w:pPr>
        <w:spacing w:after="240"/>
      </w:pPr>
    </w:p>
    <w:p w14:paraId="5F72DD81" w14:textId="77777777" w:rsidR="002658A1" w:rsidRPr="002658A1" w:rsidRDefault="002658A1" w:rsidP="002658A1">
      <w:pPr>
        <w:spacing w:after="240"/>
      </w:pPr>
    </w:p>
    <w:p w14:paraId="54A878FA" w14:textId="77777777" w:rsidR="002658A1" w:rsidRPr="002658A1" w:rsidRDefault="002658A1" w:rsidP="002658A1">
      <w:pPr>
        <w:spacing w:after="240"/>
      </w:pPr>
    </w:p>
    <w:p w14:paraId="5E35E3DD" w14:textId="77777777" w:rsidR="002658A1" w:rsidRPr="002658A1" w:rsidRDefault="002658A1" w:rsidP="002658A1">
      <w:pPr>
        <w:spacing w:after="240"/>
      </w:pPr>
    </w:p>
    <w:p w14:paraId="54737558" w14:textId="77777777" w:rsidR="002658A1" w:rsidRPr="002658A1" w:rsidRDefault="002658A1" w:rsidP="002658A1">
      <w:pPr>
        <w:spacing w:after="240"/>
      </w:pPr>
    </w:p>
    <w:p w14:paraId="1E6DBB74" w14:textId="234CB61B" w:rsidR="002658A1" w:rsidRPr="002658A1" w:rsidRDefault="002658A1" w:rsidP="002658A1">
      <w:pPr>
        <w:spacing w:after="240"/>
      </w:pPr>
    </w:p>
    <w:p w14:paraId="72BD06DD" w14:textId="77777777" w:rsidR="002658A1" w:rsidRDefault="002658A1" w:rsidP="005E1F2A">
      <w:pPr>
        <w:pStyle w:val="09bLevel02"/>
        <w:numPr>
          <w:ilvl w:val="0"/>
          <w:numId w:val="0"/>
        </w:numPr>
      </w:pPr>
      <w:r>
        <w:t xml:space="preserve">6.3.2 Level 0 DFD </w:t>
      </w:r>
    </w:p>
    <w:p w14:paraId="58BD2F30" w14:textId="77777777" w:rsidR="002658A1" w:rsidRPr="002658A1" w:rsidRDefault="002658A1" w:rsidP="002658A1">
      <w:pPr>
        <w:spacing w:after="240"/>
      </w:pPr>
      <w:r>
        <w:t xml:space="preserve">It is the expansion of context diagrams. It shows the process and data flow more briefly. The figure of level 0 DFD given below: </w:t>
      </w:r>
    </w:p>
    <w:p w14:paraId="277C552A" w14:textId="77777777" w:rsidR="005E1F2A" w:rsidRDefault="005E1F2A" w:rsidP="005E1F2A">
      <w:pPr>
        <w:spacing w:after="240"/>
      </w:pPr>
      <w:r w:rsidRPr="005E1F2A">
        <w:lastRenderedPageBreak/>
        <w:drawing>
          <wp:inline distT="0" distB="0" distL="0" distR="0" wp14:anchorId="5D6AC27D" wp14:editId="52DA4267">
            <wp:extent cx="6162487" cy="6794204"/>
            <wp:effectExtent l="0" t="0" r="0" b="0"/>
            <wp:docPr id="61924" name="Picture 61924" descr="C:\Users\USER\Desktop\final project\Asif\df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esktop\final project\Asif\dfd.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163689" cy="6795529"/>
                    </a:xfrm>
                    <a:prstGeom prst="rect">
                      <a:avLst/>
                    </a:prstGeom>
                    <a:noFill/>
                    <a:ln>
                      <a:noFill/>
                    </a:ln>
                  </pic:spPr>
                </pic:pic>
              </a:graphicData>
            </a:graphic>
          </wp:inline>
        </w:drawing>
      </w:r>
    </w:p>
    <w:p w14:paraId="7C7B1DB3" w14:textId="29A79F3B" w:rsidR="005E1F2A" w:rsidRDefault="005E1F2A" w:rsidP="005E1F2A">
      <w:pPr>
        <w:pStyle w:val="09aLevel01"/>
      </w:pPr>
      <w:r>
        <w:lastRenderedPageBreak/>
        <w:t xml:space="preserve">                                                                    dATABASE DESIGN </w:t>
      </w:r>
    </w:p>
    <w:p w14:paraId="6C4F6463" w14:textId="7983B7F5" w:rsidR="002658A1" w:rsidRDefault="002658A1" w:rsidP="005E1F2A">
      <w:pPr>
        <w:pStyle w:val="09bLevel02"/>
        <w:numPr>
          <w:ilvl w:val="0"/>
          <w:numId w:val="0"/>
        </w:numPr>
      </w:pPr>
      <w:r>
        <w:t xml:space="preserve">7.1 </w:t>
      </w:r>
      <w:r w:rsidR="005E1F2A">
        <w:t xml:space="preserve"> </w:t>
      </w:r>
      <w:r>
        <w:t xml:space="preserve">Entity Relationship Diagram </w:t>
      </w:r>
    </w:p>
    <w:p w14:paraId="59B2FEA4" w14:textId="4D35368D" w:rsidR="002658A1" w:rsidRDefault="002658A1" w:rsidP="005E1F2A">
      <w:pPr>
        <w:pStyle w:val="10Normal01-FirstParagraph"/>
      </w:pPr>
      <w:r>
        <w:t xml:space="preserve">An Entity–relationship model (ER model) describes the structure of a database with the help of a diagram, which is known as Entity Relationship Diagram (ER Diagram). We use an ER model as a design or blueprint of a database that can later be implemented as a database. The main components of the E-R model we used are: entity set and relationship set. </w:t>
      </w:r>
    </w:p>
    <w:p w14:paraId="42DFC9D2" w14:textId="77777777" w:rsidR="002658A1" w:rsidRDefault="002658A1" w:rsidP="005E1F2A">
      <w:pPr>
        <w:pStyle w:val="09bLevel02"/>
        <w:numPr>
          <w:ilvl w:val="0"/>
          <w:numId w:val="0"/>
        </w:numPr>
      </w:pPr>
      <w:r>
        <w:t xml:space="preserve">7.1.1 Entity </w:t>
      </w:r>
    </w:p>
    <w:p w14:paraId="1E4E5AE0" w14:textId="77777777" w:rsidR="002658A1" w:rsidRPr="002658A1" w:rsidRDefault="002658A1" w:rsidP="005E1F2A">
      <w:pPr>
        <w:pStyle w:val="10Normal01-FirstParagraph"/>
      </w:pPr>
      <w:r>
        <w:t xml:space="preserve">An entity is an object or component of data. An entity is represented as a rectangle in an ER diagram. For example: In the following ER diagram we have two entities Student and College and these two entities have many to one relationship as many students study in a single college. We will read more about relationships later, for now focus on entities. </w:t>
      </w:r>
    </w:p>
    <w:p w14:paraId="3F011832" w14:textId="77777777" w:rsidR="002658A1" w:rsidRDefault="002658A1" w:rsidP="005E1F2A">
      <w:pPr>
        <w:pStyle w:val="09bLevel02"/>
        <w:numPr>
          <w:ilvl w:val="0"/>
          <w:numId w:val="0"/>
        </w:numPr>
      </w:pPr>
      <w:r>
        <w:lastRenderedPageBreak/>
        <w:t xml:space="preserve">7.1.2 Attribute </w:t>
      </w:r>
    </w:p>
    <w:p w14:paraId="280A0152" w14:textId="77777777" w:rsidR="002658A1" w:rsidRPr="002658A1" w:rsidRDefault="002658A1" w:rsidP="005E1F2A">
      <w:pPr>
        <w:pStyle w:val="10Normal01-FirstParagraph"/>
      </w:pPr>
      <w:r>
        <w:t xml:space="preserve">An attribute describes the property of an entity. An attribute is represented as Oval in an ER diagram. There are four types of attributes: </w:t>
      </w:r>
    </w:p>
    <w:p w14:paraId="22E16163" w14:textId="0A7D482E" w:rsidR="002658A1" w:rsidRPr="002658A1" w:rsidRDefault="005E1F2A" w:rsidP="005E1F2A">
      <w:pPr>
        <w:pStyle w:val="10Normal01-FirstParagraph"/>
      </w:pPr>
      <w:r>
        <w:t xml:space="preserve">- </w:t>
      </w:r>
      <w:r w:rsidR="002658A1">
        <w:t xml:space="preserve">Key attribute </w:t>
      </w:r>
    </w:p>
    <w:p w14:paraId="3B61C817" w14:textId="4AEED2A1" w:rsidR="002658A1" w:rsidRPr="002658A1" w:rsidRDefault="005E1F2A" w:rsidP="005E1F2A">
      <w:pPr>
        <w:pStyle w:val="10Normal01-FirstParagraph"/>
      </w:pPr>
      <w:r>
        <w:t xml:space="preserve">- </w:t>
      </w:r>
      <w:r w:rsidR="002658A1">
        <w:t xml:space="preserve">Composite attribute </w:t>
      </w:r>
    </w:p>
    <w:p w14:paraId="3145EBE1" w14:textId="487EFB35" w:rsidR="002658A1" w:rsidRPr="002658A1" w:rsidRDefault="005E1F2A" w:rsidP="005E1F2A">
      <w:pPr>
        <w:pStyle w:val="10Normal01-FirstParagraph"/>
      </w:pPr>
      <w:r>
        <w:t xml:space="preserve">- </w:t>
      </w:r>
      <w:r w:rsidR="002658A1">
        <w:t xml:space="preserve">Multivalued attribute </w:t>
      </w:r>
    </w:p>
    <w:p w14:paraId="6276E230" w14:textId="7A20C119" w:rsidR="002658A1" w:rsidRPr="002658A1" w:rsidRDefault="005E1F2A" w:rsidP="005E1F2A">
      <w:pPr>
        <w:pStyle w:val="10Normal01-FirstParagraph"/>
      </w:pPr>
      <w:r>
        <w:t xml:space="preserve">- </w:t>
      </w:r>
      <w:r w:rsidR="002658A1">
        <w:t xml:space="preserve">Derived attribute </w:t>
      </w:r>
    </w:p>
    <w:p w14:paraId="05D04846" w14:textId="77777777" w:rsidR="002658A1" w:rsidRDefault="002658A1" w:rsidP="004D1985">
      <w:pPr>
        <w:pStyle w:val="09bLevel02"/>
        <w:numPr>
          <w:ilvl w:val="0"/>
          <w:numId w:val="0"/>
        </w:numPr>
      </w:pPr>
      <w:r>
        <w:t xml:space="preserve">7.1.3 Relationship </w:t>
      </w:r>
    </w:p>
    <w:p w14:paraId="22714A12" w14:textId="77777777" w:rsidR="002658A1" w:rsidRPr="002658A1" w:rsidRDefault="002658A1" w:rsidP="004D1985">
      <w:pPr>
        <w:pStyle w:val="10Normal01-FirstParagraph"/>
      </w:pPr>
      <w:r>
        <w:t xml:space="preserve">A relationship describes how entities interact. For example, the entity “admin” may be related to the entity “user” by the relationship “manages”. Relationships are represented by diamond shapes and are labeled using verbs. </w:t>
      </w:r>
    </w:p>
    <w:p w14:paraId="79A4ACFE" w14:textId="77777777" w:rsidR="004D1985" w:rsidRPr="004D1985" w:rsidRDefault="002658A1" w:rsidP="004D1985">
      <w:pPr>
        <w:pStyle w:val="09bLevel02"/>
        <w:numPr>
          <w:ilvl w:val="0"/>
          <w:numId w:val="0"/>
        </w:numPr>
      </w:pPr>
      <w:r w:rsidRPr="004D1985">
        <w:t xml:space="preserve">7.1.4 Cardinalities </w:t>
      </w:r>
    </w:p>
    <w:p w14:paraId="2218BCAE" w14:textId="3D8D7373" w:rsidR="002658A1" w:rsidRPr="002658A1" w:rsidRDefault="002658A1" w:rsidP="004D1985">
      <w:pPr>
        <w:pStyle w:val="10Normal01-FirstParagraph"/>
      </w:pPr>
      <w:r>
        <w:t xml:space="preserve">Cardinality is the number of entity instances to which another entity set can map under the relationship. This does not reflect a requirement that an entity has to participate in a relationship. </w:t>
      </w:r>
    </w:p>
    <w:p w14:paraId="2A0B300F" w14:textId="77777777" w:rsidR="002658A1" w:rsidRDefault="002658A1" w:rsidP="004D1985">
      <w:pPr>
        <w:pStyle w:val="09bLevel02"/>
        <w:numPr>
          <w:ilvl w:val="0"/>
          <w:numId w:val="0"/>
        </w:numPr>
      </w:pPr>
      <w:r>
        <w:t xml:space="preserve">7.1.5 One-to-One </w:t>
      </w:r>
    </w:p>
    <w:p w14:paraId="42744E34" w14:textId="05C4D986" w:rsidR="002658A1" w:rsidRDefault="002658A1" w:rsidP="004D1985">
      <w:pPr>
        <w:pStyle w:val="10Normal01-FirstParagraph"/>
      </w:pPr>
      <w:r>
        <w:t xml:space="preserve">One instance of an entity is associated with one other instance of another entity. </w:t>
      </w:r>
    </w:p>
    <w:p w14:paraId="02E8E887" w14:textId="77777777" w:rsidR="002658A1" w:rsidRDefault="002658A1" w:rsidP="004D1985">
      <w:pPr>
        <w:pStyle w:val="09bLevel02"/>
        <w:numPr>
          <w:ilvl w:val="0"/>
          <w:numId w:val="0"/>
        </w:numPr>
      </w:pPr>
      <w:r>
        <w:lastRenderedPageBreak/>
        <w:t xml:space="preserve">7.1.6 One-to-Many </w:t>
      </w:r>
    </w:p>
    <w:p w14:paraId="27E8D7A0" w14:textId="77777777" w:rsidR="004D1985" w:rsidRDefault="002658A1" w:rsidP="004D1985">
      <w:pPr>
        <w:pStyle w:val="10Normal01-FirstParagraph"/>
      </w:pPr>
      <w:r>
        <w:t>When a single instance of an entity is associated with a single instance of another entity then it is called one to one relationship. For example, a person has only one passport and a passport is given to one person.</w:t>
      </w:r>
      <w:r w:rsidRPr="002658A1">
        <w:t xml:space="preserve"> </w:t>
      </w:r>
    </w:p>
    <w:p w14:paraId="1DB0B211" w14:textId="2AA4CBF9" w:rsidR="004D1985" w:rsidRDefault="004D1985" w:rsidP="004D1985">
      <w:pPr>
        <w:pStyle w:val="09bLevel02"/>
        <w:numPr>
          <w:ilvl w:val="0"/>
          <w:numId w:val="0"/>
        </w:numPr>
      </w:pPr>
      <w:r>
        <w:t xml:space="preserve">7.1.7 Many-to-Many </w:t>
      </w:r>
    </w:p>
    <w:p w14:paraId="331047FF" w14:textId="0F31E7CD" w:rsidR="002658A1" w:rsidRDefault="004D1985" w:rsidP="004D1985">
      <w:pPr>
        <w:pStyle w:val="10Normal01-FirstParagraph"/>
      </w:pPr>
      <w:r>
        <w:t xml:space="preserve">When a single instance of an entity is associated with more than one instance of another entity then it is called one to many relationship. For example – a </w:t>
      </w:r>
      <w:r w:rsidRPr="004D1985">
        <w:t xml:space="preserve">Teacher can create many class but same class cannot be created by many teachers </w:t>
      </w:r>
    </w:p>
    <w:p w14:paraId="5895576F" w14:textId="77777777" w:rsidR="002658A1" w:rsidRDefault="002658A1" w:rsidP="002658A1">
      <w:pPr>
        <w:spacing w:after="240"/>
        <w:sectPr w:rsidR="002658A1">
          <w:headerReference w:type="even" r:id="rId27"/>
          <w:headerReference w:type="default" r:id="rId28"/>
          <w:footerReference w:type="even" r:id="rId29"/>
          <w:footerReference w:type="default" r:id="rId30"/>
          <w:headerReference w:type="first" r:id="rId31"/>
          <w:footerReference w:type="first" r:id="rId32"/>
          <w:pgSz w:w="12240" w:h="15840"/>
          <w:pgMar w:top="1455" w:right="1380" w:bottom="1508" w:left="1440" w:header="755" w:footer="720" w:gutter="0"/>
          <w:pgNumType w:start="0"/>
          <w:cols w:space="720"/>
        </w:sectPr>
      </w:pPr>
    </w:p>
    <w:p w14:paraId="423674FF" w14:textId="5607A041" w:rsidR="002658A1" w:rsidRDefault="004D1985" w:rsidP="004D1985">
      <w:pPr>
        <w:pStyle w:val="09bLevel02"/>
        <w:numPr>
          <w:ilvl w:val="0"/>
          <w:numId w:val="0"/>
        </w:numPr>
      </w:pPr>
      <w:r>
        <w:lastRenderedPageBreak/>
        <w:t xml:space="preserve">7.2    </w:t>
      </w:r>
      <w:r w:rsidR="002658A1">
        <w:t xml:space="preserve">ERD of Our System </w:t>
      </w:r>
    </w:p>
    <w:p w14:paraId="3E3337C6" w14:textId="455DA002" w:rsidR="002658A1" w:rsidRDefault="004D1985" w:rsidP="002658A1">
      <w:pPr>
        <w:spacing w:after="240"/>
      </w:pPr>
      <w:r w:rsidRPr="004D1985">
        <w:drawing>
          <wp:inline distT="0" distB="0" distL="0" distR="0" wp14:anchorId="28B5A202" wp14:editId="36E28EF6">
            <wp:extent cx="6688619" cy="4465674"/>
            <wp:effectExtent l="0" t="0" r="0" b="0"/>
            <wp:docPr id="61925" name="Picture 61925" descr="C:\Users\USER\Desktop\final project\Asif\e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esktop\final project\Asif\erd.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702678" cy="4475061"/>
                    </a:xfrm>
                    <a:prstGeom prst="rect">
                      <a:avLst/>
                    </a:prstGeom>
                    <a:noFill/>
                    <a:ln>
                      <a:noFill/>
                    </a:ln>
                  </pic:spPr>
                </pic:pic>
              </a:graphicData>
            </a:graphic>
          </wp:inline>
        </w:drawing>
      </w:r>
      <w:r w:rsidR="002658A1" w:rsidRPr="002658A1">
        <w:t xml:space="preserve"> </w:t>
      </w:r>
    </w:p>
    <w:p w14:paraId="234B4793" w14:textId="77777777" w:rsidR="004D1985" w:rsidRPr="004D1985" w:rsidRDefault="004D1985" w:rsidP="004D1985">
      <w:pPr>
        <w:pStyle w:val="11Normal02-SecondOnwardParagraph"/>
      </w:pPr>
    </w:p>
    <w:p w14:paraId="35D49961" w14:textId="77777777" w:rsidR="004D1985" w:rsidRDefault="004D1985" w:rsidP="004D1985">
      <w:pPr>
        <w:pStyle w:val="11Normal02-SecondOnwardParagraph"/>
      </w:pPr>
    </w:p>
    <w:p w14:paraId="380CEE90" w14:textId="77777777" w:rsidR="004D1985" w:rsidRDefault="004D1985" w:rsidP="004D1985">
      <w:pPr>
        <w:pStyle w:val="11Normal02-SecondOnwardParagraph"/>
      </w:pPr>
    </w:p>
    <w:p w14:paraId="6328D95C" w14:textId="77777777" w:rsidR="004D1985" w:rsidRPr="004D1985" w:rsidRDefault="004D1985" w:rsidP="004D1985">
      <w:pPr>
        <w:pStyle w:val="11Normal02-SecondOnwardParagraph"/>
      </w:pPr>
    </w:p>
    <w:p w14:paraId="4DEF784D" w14:textId="77777777" w:rsidR="002658A1" w:rsidRDefault="002658A1" w:rsidP="00983E82">
      <w:pPr>
        <w:pStyle w:val="09bLevel02"/>
        <w:numPr>
          <w:ilvl w:val="0"/>
          <w:numId w:val="0"/>
        </w:numPr>
      </w:pPr>
      <w:r>
        <w:lastRenderedPageBreak/>
        <w:t xml:space="preserve">7.3 Data Dictionary </w:t>
      </w:r>
    </w:p>
    <w:p w14:paraId="17D85AE8" w14:textId="198980D0" w:rsidR="002658A1" w:rsidRPr="002658A1" w:rsidRDefault="002658A1" w:rsidP="00983E82">
      <w:pPr>
        <w:pStyle w:val="10Normal01-FirstParagraph"/>
      </w:pPr>
      <w:r>
        <w:t xml:space="preserve">A data dictionary is a collection of descriptions of the data objects or items in a data model for the benefit of programmers and others who need to refer to them. A first step in analyzing a system of objects with which users interact is to identify each object and its relationship to other objects. This collection can be organized for reference into a book called a data dictionary. </w:t>
      </w:r>
    </w:p>
    <w:p w14:paraId="62244089" w14:textId="77777777" w:rsidR="002658A1" w:rsidRDefault="002658A1" w:rsidP="00983E82">
      <w:pPr>
        <w:pStyle w:val="09bLevel02"/>
        <w:numPr>
          <w:ilvl w:val="0"/>
          <w:numId w:val="0"/>
        </w:numPr>
      </w:pPr>
      <w:r>
        <w:t xml:space="preserve">7.4 Database </w:t>
      </w:r>
    </w:p>
    <w:p w14:paraId="6F06DA07" w14:textId="4B1F69D4" w:rsidR="002658A1" w:rsidRPr="002658A1" w:rsidRDefault="002658A1" w:rsidP="00983E82">
      <w:pPr>
        <w:pStyle w:val="10Normal01-FirstParagraph"/>
      </w:pPr>
      <w:r>
        <w:t>Our database is a collection of information that is organized so that it can easily be accessed, managed, and updated. The collected information could be in any number of formats (electronic, printed, graphic, audio, statistical, combinations, images). There is physical (paper/print) and electronic databases. We created a database that could be as simple as an alphabetical arrangement of names in an address book or as complex as a database that provides information in a combination of formats. As per require</w:t>
      </w:r>
      <w:r w:rsidRPr="002658A1">
        <w:t xml:space="preserve">ment we used MySQL Database in our system. </w:t>
      </w:r>
    </w:p>
    <w:p w14:paraId="74E73441" w14:textId="77777777" w:rsidR="002658A1" w:rsidRDefault="002658A1" w:rsidP="00983E82">
      <w:pPr>
        <w:pStyle w:val="09bLevel02"/>
        <w:numPr>
          <w:ilvl w:val="0"/>
          <w:numId w:val="0"/>
        </w:numPr>
      </w:pPr>
      <w:r>
        <w:t xml:space="preserve">7.5 Database Management System </w:t>
      </w:r>
    </w:p>
    <w:p w14:paraId="64CC893D" w14:textId="77777777" w:rsidR="002658A1" w:rsidRPr="002658A1" w:rsidRDefault="002658A1" w:rsidP="00983E82">
      <w:pPr>
        <w:pStyle w:val="10Normal01-FirstParagraph"/>
      </w:pPr>
      <w:r>
        <w:t xml:space="preserve">Database management system (DBMS) is system software for creating and managing databases. The DBMS helps us with a systematic way to create, retrieve, update and manage data. The DBMS makes it possible for end users to create, read, update and delete data in a database. The DBMS serves as an interface between the database and end users or application programs, ensuring that data is consistently organized and remains easily accessible. </w:t>
      </w:r>
    </w:p>
    <w:p w14:paraId="15B9CB18" w14:textId="77777777" w:rsidR="002658A1" w:rsidRPr="002658A1" w:rsidRDefault="002658A1" w:rsidP="002658A1">
      <w:pPr>
        <w:pStyle w:val="Heading4"/>
      </w:pPr>
    </w:p>
    <w:p w14:paraId="1B69A48C" w14:textId="77777777" w:rsidR="002658A1" w:rsidRDefault="002658A1" w:rsidP="002658A1">
      <w:pPr>
        <w:pStyle w:val="Heading4"/>
      </w:pPr>
    </w:p>
    <w:p w14:paraId="783503FE" w14:textId="77777777" w:rsidR="00983E82" w:rsidRPr="00983E82" w:rsidRDefault="00983E82" w:rsidP="00983E82">
      <w:pPr>
        <w:pStyle w:val="10Normal01-FirstParagraph"/>
      </w:pPr>
    </w:p>
    <w:p w14:paraId="3EDA3FB7" w14:textId="77777777" w:rsidR="002658A1" w:rsidRPr="002658A1" w:rsidRDefault="002658A1" w:rsidP="00D54DA6">
      <w:pPr>
        <w:pStyle w:val="09bLevel02"/>
        <w:numPr>
          <w:ilvl w:val="0"/>
          <w:numId w:val="0"/>
        </w:numPr>
        <w:ind w:left="1170" w:hanging="720"/>
      </w:pPr>
      <w:r w:rsidRPr="002658A1">
        <w:lastRenderedPageBreak/>
        <w:t xml:space="preserve">7.6 Tables of Smart Classroom &amp; Notice Management System </w:t>
      </w:r>
    </w:p>
    <w:p w14:paraId="55CB1370" w14:textId="77777777" w:rsidR="002658A1" w:rsidRPr="002658A1" w:rsidRDefault="002658A1" w:rsidP="00D548E9">
      <w:pPr>
        <w:pStyle w:val="09bLevel02"/>
        <w:numPr>
          <w:ilvl w:val="0"/>
          <w:numId w:val="0"/>
        </w:numPr>
        <w:ind w:left="450"/>
      </w:pPr>
      <w:r w:rsidRPr="002658A1">
        <w:t>7.6.1     admin:</w:t>
      </w:r>
    </w:p>
    <w:p w14:paraId="6AB5A639" w14:textId="77777777" w:rsidR="002658A1" w:rsidRPr="002658A1" w:rsidRDefault="002658A1" w:rsidP="002658A1">
      <w:pPr>
        <w:spacing w:after="240"/>
      </w:pPr>
      <w:r w:rsidRPr="002658A1">
        <w:t xml:space="preserve"> </w:t>
      </w:r>
    </w:p>
    <w:tbl>
      <w:tblPr>
        <w:tblStyle w:val="TableGrid"/>
        <w:tblW w:w="0" w:type="auto"/>
        <w:tblInd w:w="1792" w:type="dxa"/>
        <w:tblLook w:val="04A0" w:firstRow="1" w:lastRow="0" w:firstColumn="1" w:lastColumn="0" w:noHBand="0" w:noVBand="1"/>
      </w:tblPr>
      <w:tblGrid>
        <w:gridCol w:w="2287"/>
        <w:gridCol w:w="1928"/>
      </w:tblGrid>
      <w:tr w:rsidR="002658A1" w:rsidRPr="00194BB6" w14:paraId="5C9B60E5" w14:textId="77777777" w:rsidTr="002658A1">
        <w:trPr>
          <w:trHeight w:val="396"/>
        </w:trPr>
        <w:tc>
          <w:tcPr>
            <w:tcW w:w="2287" w:type="dxa"/>
          </w:tcPr>
          <w:p w14:paraId="55B6C02F" w14:textId="77777777" w:rsidR="002658A1" w:rsidRPr="002658A1" w:rsidRDefault="002658A1" w:rsidP="002658A1">
            <w:pPr>
              <w:spacing w:after="240"/>
            </w:pPr>
            <w:r w:rsidRPr="002658A1">
              <w:t>Field</w:t>
            </w:r>
          </w:p>
        </w:tc>
        <w:tc>
          <w:tcPr>
            <w:tcW w:w="1928" w:type="dxa"/>
          </w:tcPr>
          <w:p w14:paraId="5EF79EFE" w14:textId="77777777" w:rsidR="002658A1" w:rsidRPr="002658A1" w:rsidRDefault="002658A1" w:rsidP="002658A1">
            <w:pPr>
              <w:spacing w:after="240"/>
            </w:pPr>
            <w:r w:rsidRPr="002658A1">
              <w:t>Type</w:t>
            </w:r>
          </w:p>
        </w:tc>
      </w:tr>
      <w:tr w:rsidR="002658A1" w14:paraId="4279A196" w14:textId="77777777" w:rsidTr="002658A1">
        <w:trPr>
          <w:trHeight w:val="412"/>
        </w:trPr>
        <w:tc>
          <w:tcPr>
            <w:tcW w:w="2287" w:type="dxa"/>
          </w:tcPr>
          <w:p w14:paraId="4FE11D3D" w14:textId="77777777" w:rsidR="002658A1" w:rsidRPr="002658A1" w:rsidRDefault="002658A1" w:rsidP="002658A1">
            <w:pPr>
              <w:spacing w:after="240"/>
            </w:pPr>
            <w:r w:rsidRPr="00194BB6">
              <w:t>id</w:t>
            </w:r>
          </w:p>
        </w:tc>
        <w:tc>
          <w:tcPr>
            <w:tcW w:w="1928" w:type="dxa"/>
          </w:tcPr>
          <w:p w14:paraId="0A2B8428" w14:textId="77777777" w:rsidR="002658A1" w:rsidRPr="002658A1" w:rsidRDefault="002658A1" w:rsidP="002658A1">
            <w:pPr>
              <w:spacing w:after="240"/>
            </w:pPr>
            <w:r w:rsidRPr="00194BB6">
              <w:t>bigint (20)</w:t>
            </w:r>
          </w:p>
        </w:tc>
      </w:tr>
      <w:tr w:rsidR="002658A1" w14:paraId="79D79553" w14:textId="77777777" w:rsidTr="002658A1">
        <w:trPr>
          <w:trHeight w:val="423"/>
        </w:trPr>
        <w:tc>
          <w:tcPr>
            <w:tcW w:w="2287" w:type="dxa"/>
          </w:tcPr>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664"/>
              <w:gridCol w:w="150"/>
            </w:tblGrid>
            <w:tr w:rsidR="002658A1" w:rsidRPr="00194BB6" w14:paraId="554E8DAD" w14:textId="77777777" w:rsidTr="002658A1">
              <w:tc>
                <w:tcPr>
                  <w:tcW w:w="0" w:type="auto"/>
                  <w:shd w:val="clear" w:color="auto" w:fill="FFFFFF"/>
                  <w:noWrap/>
                  <w:tcMar>
                    <w:top w:w="24" w:type="dxa"/>
                    <w:left w:w="72" w:type="dxa"/>
                    <w:bottom w:w="24" w:type="dxa"/>
                    <w:right w:w="72" w:type="dxa"/>
                  </w:tcMar>
                  <w:vAlign w:val="center"/>
                  <w:hideMark/>
                </w:tcPr>
                <w:p w14:paraId="4F38D407" w14:textId="77777777" w:rsidR="002658A1" w:rsidRPr="002658A1" w:rsidRDefault="002658A1" w:rsidP="002658A1">
                  <w:pPr>
                    <w:spacing w:after="240"/>
                  </w:pPr>
                  <w:r w:rsidRPr="002658A1">
                    <w:t>name</w:t>
                  </w:r>
                </w:p>
              </w:tc>
              <w:tc>
                <w:tcPr>
                  <w:tcW w:w="0" w:type="auto"/>
                  <w:shd w:val="clear" w:color="auto" w:fill="FFFFFF"/>
                  <w:noWrap/>
                  <w:tcMar>
                    <w:top w:w="24" w:type="dxa"/>
                    <w:left w:w="72" w:type="dxa"/>
                    <w:bottom w:w="24" w:type="dxa"/>
                    <w:right w:w="72" w:type="dxa"/>
                  </w:tcMar>
                  <w:vAlign w:val="center"/>
                  <w:hideMark/>
                </w:tcPr>
                <w:p w14:paraId="522AF6E5" w14:textId="77777777" w:rsidR="002658A1" w:rsidRPr="002658A1" w:rsidRDefault="002658A1" w:rsidP="002658A1">
                  <w:pPr>
                    <w:spacing w:after="240"/>
                  </w:pPr>
                </w:p>
              </w:tc>
            </w:tr>
          </w:tbl>
          <w:p w14:paraId="419E018F" w14:textId="77777777" w:rsidR="002658A1" w:rsidRPr="00194BB6" w:rsidRDefault="002658A1" w:rsidP="002658A1">
            <w:pPr>
              <w:spacing w:after="240"/>
            </w:pPr>
          </w:p>
        </w:tc>
        <w:tc>
          <w:tcPr>
            <w:tcW w:w="1928" w:type="dxa"/>
          </w:tcPr>
          <w:p w14:paraId="65AEB160" w14:textId="77777777" w:rsidR="002658A1" w:rsidRPr="002658A1" w:rsidRDefault="002658A1" w:rsidP="002658A1">
            <w:pPr>
              <w:spacing w:after="240"/>
            </w:pPr>
            <w:r w:rsidRPr="002658A1">
              <w:t>varchar(191)</w:t>
            </w:r>
          </w:p>
        </w:tc>
      </w:tr>
      <w:tr w:rsidR="002658A1" w14:paraId="3006537A" w14:textId="77777777" w:rsidTr="002658A1">
        <w:trPr>
          <w:trHeight w:val="423"/>
        </w:trPr>
        <w:tc>
          <w:tcPr>
            <w:tcW w:w="2287" w:type="dxa"/>
          </w:tcPr>
          <w:p w14:paraId="5E888F1B" w14:textId="77777777" w:rsidR="002658A1" w:rsidRPr="002658A1" w:rsidRDefault="002658A1" w:rsidP="002658A1">
            <w:pPr>
              <w:spacing w:after="240"/>
            </w:pPr>
            <w:r w:rsidRPr="00194BB6">
              <w:t>email</w:t>
            </w:r>
          </w:p>
        </w:tc>
        <w:tc>
          <w:tcPr>
            <w:tcW w:w="1928" w:type="dxa"/>
          </w:tcPr>
          <w:p w14:paraId="37E6E5B0" w14:textId="77777777" w:rsidR="002658A1" w:rsidRPr="002658A1" w:rsidRDefault="002658A1" w:rsidP="002658A1">
            <w:pPr>
              <w:spacing w:after="240"/>
            </w:pPr>
            <w:r w:rsidRPr="00194BB6">
              <w:t>varchar(191)</w:t>
            </w:r>
          </w:p>
        </w:tc>
      </w:tr>
      <w:tr w:rsidR="002658A1" w14:paraId="1E085A94" w14:textId="77777777" w:rsidTr="002658A1">
        <w:trPr>
          <w:trHeight w:val="423"/>
        </w:trPr>
        <w:tc>
          <w:tcPr>
            <w:tcW w:w="2287" w:type="dxa"/>
          </w:tcPr>
          <w:p w14:paraId="7DBD2E2F" w14:textId="77777777" w:rsidR="002658A1" w:rsidRPr="002658A1" w:rsidRDefault="002658A1" w:rsidP="002658A1">
            <w:pPr>
              <w:spacing w:after="240"/>
            </w:pPr>
            <w:r w:rsidRPr="00194BB6">
              <w:t>email_verified_at</w:t>
            </w:r>
          </w:p>
        </w:tc>
        <w:tc>
          <w:tcPr>
            <w:tcW w:w="1928" w:type="dxa"/>
          </w:tcPr>
          <w:p w14:paraId="5DA1AA1F" w14:textId="77777777" w:rsidR="002658A1" w:rsidRPr="002658A1" w:rsidRDefault="002658A1" w:rsidP="002658A1">
            <w:pPr>
              <w:spacing w:after="240"/>
            </w:pPr>
            <w:r w:rsidRPr="00194BB6">
              <w:t>timestamp</w:t>
            </w:r>
          </w:p>
        </w:tc>
      </w:tr>
      <w:tr w:rsidR="002658A1" w14:paraId="20FB560D" w14:textId="77777777" w:rsidTr="002658A1">
        <w:trPr>
          <w:trHeight w:val="412"/>
        </w:trPr>
        <w:tc>
          <w:tcPr>
            <w:tcW w:w="2287" w:type="dxa"/>
          </w:tcPr>
          <w:p w14:paraId="4187A826" w14:textId="77777777" w:rsidR="002658A1" w:rsidRPr="002658A1" w:rsidRDefault="002658A1" w:rsidP="002658A1">
            <w:pPr>
              <w:spacing w:after="240"/>
            </w:pPr>
            <w:r w:rsidRPr="00194BB6">
              <w:t>password</w:t>
            </w:r>
          </w:p>
        </w:tc>
        <w:tc>
          <w:tcPr>
            <w:tcW w:w="1928" w:type="dxa"/>
          </w:tcPr>
          <w:p w14:paraId="0C4A7F1E" w14:textId="77777777" w:rsidR="002658A1" w:rsidRPr="002658A1" w:rsidRDefault="002658A1" w:rsidP="002658A1">
            <w:pPr>
              <w:spacing w:after="240"/>
            </w:pPr>
            <w:r w:rsidRPr="00194BB6">
              <w:t>varchar(191)</w:t>
            </w:r>
          </w:p>
        </w:tc>
      </w:tr>
      <w:tr w:rsidR="002658A1" w14:paraId="5197B84D" w14:textId="77777777" w:rsidTr="002658A1">
        <w:trPr>
          <w:trHeight w:val="435"/>
        </w:trPr>
        <w:tc>
          <w:tcPr>
            <w:tcW w:w="2287" w:type="dxa"/>
          </w:tcPr>
          <w:p w14:paraId="6520F462" w14:textId="77777777" w:rsidR="002658A1" w:rsidRPr="002658A1" w:rsidRDefault="002658A1" w:rsidP="002658A1">
            <w:pPr>
              <w:spacing w:after="240"/>
            </w:pPr>
            <w:r w:rsidRPr="00194BB6">
              <w:t>remember_token</w:t>
            </w:r>
          </w:p>
        </w:tc>
        <w:tc>
          <w:tcPr>
            <w:tcW w:w="1928" w:type="dxa"/>
          </w:tcPr>
          <w:p w14:paraId="3C4C2E44" w14:textId="77777777" w:rsidR="002658A1" w:rsidRPr="002658A1" w:rsidRDefault="002658A1" w:rsidP="002658A1">
            <w:pPr>
              <w:spacing w:after="240"/>
            </w:pPr>
            <w:r w:rsidRPr="00194BB6">
              <w:t>varchar(100)</w:t>
            </w:r>
          </w:p>
        </w:tc>
      </w:tr>
      <w:tr w:rsidR="002658A1" w14:paraId="35EF089D" w14:textId="77777777" w:rsidTr="002658A1">
        <w:trPr>
          <w:trHeight w:val="412"/>
        </w:trPr>
        <w:tc>
          <w:tcPr>
            <w:tcW w:w="2287" w:type="dxa"/>
          </w:tcPr>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130"/>
              <w:gridCol w:w="150"/>
            </w:tblGrid>
            <w:tr w:rsidR="002658A1" w:rsidRPr="00194BB6" w14:paraId="48572003" w14:textId="77777777" w:rsidTr="002658A1">
              <w:tc>
                <w:tcPr>
                  <w:tcW w:w="0" w:type="auto"/>
                  <w:shd w:val="clear" w:color="auto" w:fill="FFFFFF"/>
                  <w:noWrap/>
                  <w:tcMar>
                    <w:top w:w="24" w:type="dxa"/>
                    <w:left w:w="72" w:type="dxa"/>
                    <w:bottom w:w="24" w:type="dxa"/>
                    <w:right w:w="72" w:type="dxa"/>
                  </w:tcMar>
                  <w:vAlign w:val="center"/>
                  <w:hideMark/>
                </w:tcPr>
                <w:p w14:paraId="44863465" w14:textId="77777777" w:rsidR="002658A1" w:rsidRPr="002658A1" w:rsidRDefault="002658A1" w:rsidP="002658A1">
                  <w:pPr>
                    <w:spacing w:after="240"/>
                  </w:pPr>
                  <w:r w:rsidRPr="002658A1">
                    <w:t>created_at</w:t>
                  </w:r>
                </w:p>
              </w:tc>
              <w:tc>
                <w:tcPr>
                  <w:tcW w:w="0" w:type="auto"/>
                  <w:shd w:val="clear" w:color="auto" w:fill="FFFFFF"/>
                  <w:noWrap/>
                  <w:tcMar>
                    <w:top w:w="24" w:type="dxa"/>
                    <w:left w:w="72" w:type="dxa"/>
                    <w:bottom w:w="24" w:type="dxa"/>
                    <w:right w:w="72" w:type="dxa"/>
                  </w:tcMar>
                  <w:vAlign w:val="center"/>
                  <w:hideMark/>
                </w:tcPr>
                <w:p w14:paraId="6B94D909" w14:textId="77777777" w:rsidR="002658A1" w:rsidRPr="002658A1" w:rsidRDefault="002658A1" w:rsidP="002658A1">
                  <w:pPr>
                    <w:spacing w:after="240"/>
                  </w:pPr>
                </w:p>
              </w:tc>
            </w:tr>
          </w:tbl>
          <w:p w14:paraId="5173E2BD" w14:textId="77777777" w:rsidR="002658A1" w:rsidRPr="00194BB6" w:rsidRDefault="002658A1" w:rsidP="002658A1">
            <w:pPr>
              <w:spacing w:after="240"/>
            </w:pPr>
          </w:p>
        </w:tc>
        <w:tc>
          <w:tcPr>
            <w:tcW w:w="1928" w:type="dxa"/>
          </w:tcPr>
          <w:p w14:paraId="65CE49B8" w14:textId="77777777" w:rsidR="002658A1" w:rsidRPr="002658A1" w:rsidRDefault="002658A1" w:rsidP="002658A1">
            <w:pPr>
              <w:spacing w:after="240"/>
            </w:pPr>
            <w:r w:rsidRPr="002658A1">
              <w:t>timestamp</w:t>
            </w:r>
          </w:p>
        </w:tc>
      </w:tr>
      <w:tr w:rsidR="002658A1" w14:paraId="691D8A10" w14:textId="77777777" w:rsidTr="002658A1">
        <w:trPr>
          <w:trHeight w:val="412"/>
        </w:trPr>
        <w:tc>
          <w:tcPr>
            <w:tcW w:w="2287" w:type="dxa"/>
          </w:tcPr>
          <w:p w14:paraId="2E2A30AC" w14:textId="77777777" w:rsidR="002658A1" w:rsidRPr="002658A1" w:rsidRDefault="002658A1" w:rsidP="002658A1">
            <w:pPr>
              <w:spacing w:after="240"/>
            </w:pPr>
            <w:r w:rsidRPr="002658A1">
              <w:t>updated_at</w:t>
            </w:r>
          </w:p>
        </w:tc>
        <w:tc>
          <w:tcPr>
            <w:tcW w:w="1928" w:type="dxa"/>
          </w:tcPr>
          <w:p w14:paraId="239A14D2" w14:textId="77777777" w:rsidR="002658A1" w:rsidRPr="002658A1" w:rsidRDefault="002658A1" w:rsidP="002658A1">
            <w:pPr>
              <w:spacing w:after="240"/>
            </w:pPr>
            <w:r w:rsidRPr="002658A1">
              <w:t>timestamp</w:t>
            </w:r>
          </w:p>
        </w:tc>
      </w:tr>
    </w:tbl>
    <w:p w14:paraId="2D46767C" w14:textId="77777777" w:rsidR="002658A1" w:rsidRPr="002658A1" w:rsidRDefault="002658A1" w:rsidP="002658A1">
      <w:pPr>
        <w:spacing w:after="240"/>
      </w:pPr>
      <w:r>
        <w:t xml:space="preserve"> </w:t>
      </w:r>
    </w:p>
    <w:p w14:paraId="033C3164" w14:textId="77777777" w:rsidR="002658A1" w:rsidRPr="002658A1" w:rsidRDefault="002658A1" w:rsidP="002658A1">
      <w:pPr>
        <w:spacing w:after="240"/>
      </w:pPr>
      <w:r w:rsidRPr="002658A1">
        <w:t xml:space="preserve">7.6.2     assignmentsanswers:     </w:t>
      </w:r>
    </w:p>
    <w:tbl>
      <w:tblPr>
        <w:tblStyle w:val="TableGrid"/>
        <w:tblW w:w="0" w:type="auto"/>
        <w:tblInd w:w="2005" w:type="dxa"/>
        <w:tblLook w:val="04A0" w:firstRow="1" w:lastRow="0" w:firstColumn="1" w:lastColumn="0" w:noHBand="0" w:noVBand="1"/>
      </w:tblPr>
      <w:tblGrid>
        <w:gridCol w:w="2620"/>
        <w:gridCol w:w="1835"/>
      </w:tblGrid>
      <w:tr w:rsidR="002658A1" w14:paraId="4B1E309F" w14:textId="77777777" w:rsidTr="002658A1">
        <w:trPr>
          <w:trHeight w:val="443"/>
        </w:trPr>
        <w:tc>
          <w:tcPr>
            <w:tcW w:w="2620" w:type="dxa"/>
          </w:tcPr>
          <w:p w14:paraId="373F819A" w14:textId="77777777" w:rsidR="002658A1" w:rsidRPr="002658A1" w:rsidRDefault="002658A1" w:rsidP="002658A1">
            <w:pPr>
              <w:spacing w:after="240"/>
            </w:pPr>
            <w:r w:rsidRPr="002658A1">
              <w:t>Field</w:t>
            </w:r>
          </w:p>
        </w:tc>
        <w:tc>
          <w:tcPr>
            <w:tcW w:w="1835" w:type="dxa"/>
          </w:tcPr>
          <w:p w14:paraId="1A5BB43C" w14:textId="77777777" w:rsidR="002658A1" w:rsidRPr="002658A1" w:rsidRDefault="002658A1" w:rsidP="002658A1">
            <w:pPr>
              <w:spacing w:after="240"/>
            </w:pPr>
            <w:r w:rsidRPr="002658A1">
              <w:t>Type</w:t>
            </w:r>
          </w:p>
        </w:tc>
      </w:tr>
      <w:tr w:rsidR="002658A1" w14:paraId="52E2AFFA" w14:textId="77777777" w:rsidTr="002658A1">
        <w:trPr>
          <w:trHeight w:val="370"/>
        </w:trPr>
        <w:tc>
          <w:tcPr>
            <w:tcW w:w="2620" w:type="dxa"/>
          </w:tcPr>
          <w:p w14:paraId="603C20E5" w14:textId="77777777" w:rsidR="002658A1" w:rsidRDefault="002658A1" w:rsidP="002658A1">
            <w:pPr>
              <w:spacing w:after="240"/>
            </w:pPr>
            <w:r>
              <w:t>id</w:t>
            </w:r>
          </w:p>
        </w:tc>
        <w:tc>
          <w:tcPr>
            <w:tcW w:w="1835" w:type="dxa"/>
          </w:tcPr>
          <w:p w14:paraId="7DC6E8EC" w14:textId="77777777" w:rsidR="002658A1" w:rsidRDefault="002658A1" w:rsidP="002658A1">
            <w:pPr>
              <w:spacing w:after="240"/>
            </w:pPr>
            <w:r>
              <w:t>bigint(20)</w:t>
            </w:r>
          </w:p>
        </w:tc>
      </w:tr>
      <w:tr w:rsidR="002658A1" w14:paraId="33465E5A" w14:textId="77777777" w:rsidTr="002658A1">
        <w:trPr>
          <w:trHeight w:val="380"/>
        </w:trPr>
        <w:tc>
          <w:tcPr>
            <w:tcW w:w="2620" w:type="dxa"/>
          </w:tcPr>
          <w:p w14:paraId="5D85E89A" w14:textId="77777777" w:rsidR="002658A1" w:rsidRDefault="002658A1" w:rsidP="002658A1">
            <w:pPr>
              <w:spacing w:after="240"/>
            </w:pPr>
            <w:r>
              <w:t>assignment_id</w:t>
            </w:r>
          </w:p>
        </w:tc>
        <w:tc>
          <w:tcPr>
            <w:tcW w:w="1835" w:type="dxa"/>
          </w:tcPr>
          <w:p w14:paraId="75395387" w14:textId="77777777" w:rsidR="002658A1" w:rsidRDefault="002658A1" w:rsidP="002658A1">
            <w:pPr>
              <w:spacing w:after="240"/>
            </w:pPr>
            <w:r>
              <w:t>bigint(20)</w:t>
            </w:r>
          </w:p>
        </w:tc>
      </w:tr>
      <w:tr w:rsidR="002658A1" w14:paraId="04017E2E" w14:textId="77777777" w:rsidTr="002658A1">
        <w:trPr>
          <w:trHeight w:val="380"/>
        </w:trPr>
        <w:tc>
          <w:tcPr>
            <w:tcW w:w="2620" w:type="dxa"/>
          </w:tcPr>
          <w:p w14:paraId="2D9E635C" w14:textId="77777777" w:rsidR="002658A1" w:rsidRDefault="002658A1" w:rsidP="002658A1">
            <w:pPr>
              <w:spacing w:after="240"/>
            </w:pPr>
            <w:r>
              <w:t>user_id</w:t>
            </w:r>
          </w:p>
        </w:tc>
        <w:tc>
          <w:tcPr>
            <w:tcW w:w="1835" w:type="dxa"/>
          </w:tcPr>
          <w:p w14:paraId="305690E5" w14:textId="77777777" w:rsidR="002658A1" w:rsidRDefault="002658A1" w:rsidP="002658A1">
            <w:pPr>
              <w:spacing w:after="240"/>
            </w:pPr>
            <w:r>
              <w:t>varchar(191)</w:t>
            </w:r>
          </w:p>
        </w:tc>
      </w:tr>
      <w:tr w:rsidR="002658A1" w14:paraId="64700B45" w14:textId="77777777" w:rsidTr="002658A1">
        <w:trPr>
          <w:trHeight w:val="380"/>
        </w:trPr>
        <w:tc>
          <w:tcPr>
            <w:tcW w:w="2620" w:type="dxa"/>
          </w:tcPr>
          <w:p w14:paraId="48526E25" w14:textId="77777777" w:rsidR="002658A1" w:rsidRDefault="002658A1" w:rsidP="002658A1">
            <w:pPr>
              <w:spacing w:after="240"/>
            </w:pPr>
            <w:r>
              <w:t>assignment_file</w:t>
            </w:r>
          </w:p>
        </w:tc>
        <w:tc>
          <w:tcPr>
            <w:tcW w:w="1835" w:type="dxa"/>
          </w:tcPr>
          <w:p w14:paraId="1D586D91" w14:textId="77777777" w:rsidR="002658A1" w:rsidRDefault="002658A1" w:rsidP="002658A1">
            <w:pPr>
              <w:spacing w:after="240"/>
            </w:pPr>
            <w:r>
              <w:t>varchar(191)</w:t>
            </w:r>
          </w:p>
        </w:tc>
      </w:tr>
      <w:tr w:rsidR="002658A1" w14:paraId="407E1284" w14:textId="77777777" w:rsidTr="002658A1">
        <w:trPr>
          <w:trHeight w:val="370"/>
        </w:trPr>
        <w:tc>
          <w:tcPr>
            <w:tcW w:w="2620" w:type="dxa"/>
          </w:tcPr>
          <w:p w14:paraId="396D4DBA" w14:textId="77777777" w:rsidR="002658A1" w:rsidRDefault="002658A1" w:rsidP="002658A1">
            <w:pPr>
              <w:spacing w:after="240"/>
            </w:pPr>
            <w:r>
              <w:t>assignment_submit_date</w:t>
            </w:r>
          </w:p>
        </w:tc>
        <w:tc>
          <w:tcPr>
            <w:tcW w:w="1835" w:type="dxa"/>
          </w:tcPr>
          <w:p w14:paraId="314BB57C" w14:textId="77777777" w:rsidR="002658A1" w:rsidRDefault="002658A1" w:rsidP="002658A1">
            <w:pPr>
              <w:spacing w:after="240"/>
            </w:pPr>
            <w:r>
              <w:t>varchar(191)</w:t>
            </w:r>
          </w:p>
        </w:tc>
      </w:tr>
      <w:tr w:rsidR="002658A1" w14:paraId="3D4BB38D" w14:textId="77777777" w:rsidTr="002658A1">
        <w:trPr>
          <w:trHeight w:val="370"/>
        </w:trPr>
        <w:tc>
          <w:tcPr>
            <w:tcW w:w="2620" w:type="dxa"/>
          </w:tcPr>
          <w:p w14:paraId="3F991BD5" w14:textId="77777777" w:rsidR="002658A1" w:rsidRDefault="002658A1" w:rsidP="002658A1">
            <w:pPr>
              <w:spacing w:after="240"/>
            </w:pPr>
            <w:r>
              <w:t>assignment_submit_time</w:t>
            </w:r>
          </w:p>
        </w:tc>
        <w:tc>
          <w:tcPr>
            <w:tcW w:w="1835" w:type="dxa"/>
          </w:tcPr>
          <w:p w14:paraId="6FCD97F6" w14:textId="77777777" w:rsidR="002658A1" w:rsidRDefault="002658A1" w:rsidP="002658A1">
            <w:pPr>
              <w:spacing w:after="240"/>
            </w:pPr>
            <w:r>
              <w:t>varchar(191)</w:t>
            </w:r>
          </w:p>
        </w:tc>
      </w:tr>
    </w:tbl>
    <w:p w14:paraId="1C33F361" w14:textId="77777777" w:rsidR="002658A1" w:rsidRDefault="002658A1" w:rsidP="002658A1">
      <w:pPr>
        <w:spacing w:after="240"/>
      </w:pPr>
    </w:p>
    <w:p w14:paraId="100C8AD6" w14:textId="77777777" w:rsidR="002658A1" w:rsidRPr="002658A1" w:rsidRDefault="002658A1" w:rsidP="002658A1">
      <w:pPr>
        <w:spacing w:after="240"/>
      </w:pPr>
      <w:r w:rsidRPr="002658A1">
        <w:lastRenderedPageBreak/>
        <w:t>7.6.3    assignments:</w:t>
      </w:r>
    </w:p>
    <w:p w14:paraId="4C36E8DE" w14:textId="77777777" w:rsidR="002658A1" w:rsidRPr="002658A1" w:rsidRDefault="002658A1" w:rsidP="002658A1">
      <w:pPr>
        <w:spacing w:after="240"/>
      </w:pPr>
    </w:p>
    <w:tbl>
      <w:tblPr>
        <w:tblStyle w:val="TableGrid"/>
        <w:tblW w:w="0" w:type="auto"/>
        <w:tblInd w:w="2275" w:type="dxa"/>
        <w:tblLook w:val="04A0" w:firstRow="1" w:lastRow="0" w:firstColumn="1" w:lastColumn="0" w:noHBand="0" w:noVBand="1"/>
      </w:tblPr>
      <w:tblGrid>
        <w:gridCol w:w="2777"/>
        <w:gridCol w:w="1965"/>
      </w:tblGrid>
      <w:tr w:rsidR="002658A1" w14:paraId="339A643B" w14:textId="77777777" w:rsidTr="002658A1">
        <w:trPr>
          <w:trHeight w:val="450"/>
        </w:trPr>
        <w:tc>
          <w:tcPr>
            <w:tcW w:w="1965" w:type="dxa"/>
          </w:tcPr>
          <w:p w14:paraId="71905E2B" w14:textId="77777777" w:rsidR="002658A1" w:rsidRPr="002658A1" w:rsidRDefault="002658A1" w:rsidP="002658A1">
            <w:pPr>
              <w:spacing w:after="240"/>
            </w:pPr>
            <w:r w:rsidRPr="002658A1">
              <w:t>Field</w:t>
            </w:r>
          </w:p>
        </w:tc>
        <w:tc>
          <w:tcPr>
            <w:tcW w:w="1965" w:type="dxa"/>
          </w:tcPr>
          <w:p w14:paraId="4A798970" w14:textId="77777777" w:rsidR="002658A1" w:rsidRPr="002658A1" w:rsidRDefault="002658A1" w:rsidP="002658A1">
            <w:pPr>
              <w:spacing w:after="240"/>
            </w:pPr>
            <w:r w:rsidRPr="002658A1">
              <w:t>Type</w:t>
            </w:r>
          </w:p>
        </w:tc>
      </w:tr>
      <w:tr w:rsidR="002658A1" w14:paraId="1039F052" w14:textId="77777777" w:rsidTr="002658A1">
        <w:trPr>
          <w:trHeight w:val="438"/>
        </w:trPr>
        <w:tc>
          <w:tcPr>
            <w:tcW w:w="1965" w:type="dxa"/>
          </w:tcPr>
          <w:p w14:paraId="4503FD68" w14:textId="77777777" w:rsidR="002658A1" w:rsidRPr="002658A1" w:rsidRDefault="002658A1" w:rsidP="002658A1">
            <w:pPr>
              <w:spacing w:after="240"/>
            </w:pPr>
            <w:r>
              <w:t>id</w:t>
            </w:r>
          </w:p>
        </w:tc>
        <w:tc>
          <w:tcPr>
            <w:tcW w:w="1965" w:type="dxa"/>
          </w:tcPr>
          <w:p w14:paraId="451D4DAE" w14:textId="77777777" w:rsidR="002658A1" w:rsidRPr="002658A1" w:rsidRDefault="002658A1" w:rsidP="002658A1">
            <w:pPr>
              <w:spacing w:after="240"/>
            </w:pPr>
            <w:r>
              <w:t>bigint(20)</w:t>
            </w:r>
          </w:p>
        </w:tc>
      </w:tr>
      <w:tr w:rsidR="002658A1" w14:paraId="5F96CDA2" w14:textId="77777777" w:rsidTr="002658A1">
        <w:trPr>
          <w:trHeight w:val="450"/>
        </w:trPr>
        <w:tc>
          <w:tcPr>
            <w:tcW w:w="1965" w:type="dxa"/>
          </w:tcPr>
          <w:p w14:paraId="19C520AE" w14:textId="77777777" w:rsidR="002658A1" w:rsidRPr="002658A1" w:rsidRDefault="002658A1" w:rsidP="002658A1">
            <w:pPr>
              <w:spacing w:after="240"/>
            </w:pPr>
            <w:r w:rsidRPr="002658A1">
              <w:t>room_id</w:t>
            </w:r>
          </w:p>
        </w:tc>
        <w:tc>
          <w:tcPr>
            <w:tcW w:w="1965" w:type="dxa"/>
          </w:tcPr>
          <w:p w14:paraId="3A83711A" w14:textId="77777777" w:rsidR="002658A1" w:rsidRPr="002658A1" w:rsidRDefault="002658A1" w:rsidP="002658A1">
            <w:pPr>
              <w:spacing w:after="240"/>
            </w:pPr>
            <w:r>
              <w:t>bigint(20)</w:t>
            </w:r>
          </w:p>
        </w:tc>
      </w:tr>
      <w:tr w:rsidR="002658A1" w14:paraId="7CEACE27" w14:textId="77777777" w:rsidTr="002658A1">
        <w:trPr>
          <w:trHeight w:val="450"/>
        </w:trPr>
        <w:tc>
          <w:tcPr>
            <w:tcW w:w="1965" w:type="dxa"/>
          </w:tcPr>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718"/>
              <w:gridCol w:w="150"/>
            </w:tblGrid>
            <w:tr w:rsidR="002658A1" w:rsidRPr="00AB7600" w14:paraId="0B40E4AE" w14:textId="77777777" w:rsidTr="002658A1">
              <w:tc>
                <w:tcPr>
                  <w:tcW w:w="0" w:type="auto"/>
                  <w:shd w:val="clear" w:color="auto" w:fill="FFFFFF"/>
                  <w:noWrap/>
                  <w:tcMar>
                    <w:top w:w="24" w:type="dxa"/>
                    <w:left w:w="72" w:type="dxa"/>
                    <w:bottom w:w="24" w:type="dxa"/>
                    <w:right w:w="72" w:type="dxa"/>
                  </w:tcMar>
                  <w:vAlign w:val="center"/>
                  <w:hideMark/>
                </w:tcPr>
                <w:p w14:paraId="375B9BDD" w14:textId="77777777" w:rsidR="002658A1" w:rsidRPr="002658A1" w:rsidRDefault="002658A1" w:rsidP="002658A1">
                  <w:pPr>
                    <w:spacing w:after="240"/>
                  </w:pPr>
                  <w:r w:rsidRPr="002658A1">
                    <w:t>assignment_title</w:t>
                  </w:r>
                </w:p>
              </w:tc>
              <w:tc>
                <w:tcPr>
                  <w:tcW w:w="0" w:type="auto"/>
                  <w:shd w:val="clear" w:color="auto" w:fill="FFFFFF"/>
                  <w:noWrap/>
                  <w:tcMar>
                    <w:top w:w="24" w:type="dxa"/>
                    <w:left w:w="72" w:type="dxa"/>
                    <w:bottom w:w="24" w:type="dxa"/>
                    <w:right w:w="72" w:type="dxa"/>
                  </w:tcMar>
                  <w:vAlign w:val="center"/>
                  <w:hideMark/>
                </w:tcPr>
                <w:p w14:paraId="50774939" w14:textId="77777777" w:rsidR="002658A1" w:rsidRPr="002658A1" w:rsidRDefault="002658A1" w:rsidP="002658A1">
                  <w:pPr>
                    <w:spacing w:after="240"/>
                  </w:pPr>
                </w:p>
              </w:tc>
            </w:tr>
          </w:tbl>
          <w:p w14:paraId="539199F0" w14:textId="77777777" w:rsidR="002658A1" w:rsidRPr="002658A1" w:rsidRDefault="002658A1" w:rsidP="002658A1">
            <w:pPr>
              <w:spacing w:after="240"/>
            </w:pPr>
          </w:p>
        </w:tc>
        <w:tc>
          <w:tcPr>
            <w:tcW w:w="1965" w:type="dxa"/>
          </w:tcPr>
          <w:p w14:paraId="13CB64E8" w14:textId="77777777" w:rsidR="002658A1" w:rsidRPr="002658A1" w:rsidRDefault="002658A1" w:rsidP="002658A1">
            <w:pPr>
              <w:spacing w:after="240"/>
            </w:pPr>
            <w:r w:rsidRPr="002658A1">
              <w:t>varchar(191)</w:t>
            </w:r>
          </w:p>
        </w:tc>
      </w:tr>
      <w:tr w:rsidR="002658A1" w14:paraId="07F241E0" w14:textId="77777777" w:rsidTr="002658A1">
        <w:trPr>
          <w:trHeight w:val="450"/>
        </w:trPr>
        <w:tc>
          <w:tcPr>
            <w:tcW w:w="1965" w:type="dxa"/>
          </w:tcPr>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2411"/>
              <w:gridCol w:w="150"/>
            </w:tblGrid>
            <w:tr w:rsidR="002658A1" w:rsidRPr="00AB7600" w14:paraId="28688C9F" w14:textId="77777777" w:rsidTr="002658A1">
              <w:tc>
                <w:tcPr>
                  <w:tcW w:w="0" w:type="auto"/>
                  <w:shd w:val="clear" w:color="auto" w:fill="FFFFFF"/>
                  <w:noWrap/>
                  <w:tcMar>
                    <w:top w:w="24" w:type="dxa"/>
                    <w:left w:w="72" w:type="dxa"/>
                    <w:bottom w:w="24" w:type="dxa"/>
                    <w:right w:w="72" w:type="dxa"/>
                  </w:tcMar>
                  <w:vAlign w:val="center"/>
                  <w:hideMark/>
                </w:tcPr>
                <w:p w14:paraId="56F39F02" w14:textId="77777777" w:rsidR="002658A1" w:rsidRPr="002658A1" w:rsidRDefault="002658A1" w:rsidP="002658A1">
                  <w:pPr>
                    <w:spacing w:after="240"/>
                  </w:pPr>
                  <w:r w:rsidRPr="002658A1">
                    <w:t>assignment_description</w:t>
                  </w:r>
                </w:p>
              </w:tc>
              <w:tc>
                <w:tcPr>
                  <w:tcW w:w="0" w:type="auto"/>
                  <w:shd w:val="clear" w:color="auto" w:fill="FFFFFF"/>
                  <w:noWrap/>
                  <w:tcMar>
                    <w:top w:w="24" w:type="dxa"/>
                    <w:left w:w="72" w:type="dxa"/>
                    <w:bottom w:w="24" w:type="dxa"/>
                    <w:right w:w="72" w:type="dxa"/>
                  </w:tcMar>
                  <w:vAlign w:val="center"/>
                  <w:hideMark/>
                </w:tcPr>
                <w:p w14:paraId="5B27FED8" w14:textId="77777777" w:rsidR="002658A1" w:rsidRPr="002658A1" w:rsidRDefault="002658A1" w:rsidP="002658A1">
                  <w:pPr>
                    <w:spacing w:after="240"/>
                  </w:pPr>
                </w:p>
              </w:tc>
            </w:tr>
          </w:tbl>
          <w:p w14:paraId="4DE775AB" w14:textId="77777777" w:rsidR="002658A1" w:rsidRPr="002658A1" w:rsidRDefault="002658A1" w:rsidP="002658A1">
            <w:pPr>
              <w:spacing w:after="240"/>
            </w:pPr>
          </w:p>
        </w:tc>
        <w:tc>
          <w:tcPr>
            <w:tcW w:w="1965" w:type="dxa"/>
          </w:tcPr>
          <w:p w14:paraId="439A0D05" w14:textId="77777777" w:rsidR="002658A1" w:rsidRPr="002658A1" w:rsidRDefault="002658A1" w:rsidP="002658A1">
            <w:pPr>
              <w:spacing w:after="240"/>
            </w:pPr>
            <w:r w:rsidRPr="002658A1">
              <w:t>varchar(950)</w:t>
            </w:r>
          </w:p>
        </w:tc>
      </w:tr>
      <w:tr w:rsidR="002658A1" w14:paraId="665B1204" w14:textId="77777777" w:rsidTr="002658A1">
        <w:trPr>
          <w:trHeight w:val="438"/>
        </w:trPr>
        <w:tc>
          <w:tcPr>
            <w:tcW w:w="1965" w:type="dxa"/>
          </w:tcPr>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664"/>
              <w:gridCol w:w="150"/>
            </w:tblGrid>
            <w:tr w:rsidR="002658A1" w:rsidRPr="00AB7600" w14:paraId="6C2DEB89" w14:textId="77777777" w:rsidTr="002658A1">
              <w:tc>
                <w:tcPr>
                  <w:tcW w:w="0" w:type="auto"/>
                  <w:shd w:val="clear" w:color="auto" w:fill="FFFFFF"/>
                  <w:noWrap/>
                  <w:tcMar>
                    <w:top w:w="24" w:type="dxa"/>
                    <w:left w:w="72" w:type="dxa"/>
                    <w:bottom w:w="24" w:type="dxa"/>
                    <w:right w:w="72" w:type="dxa"/>
                  </w:tcMar>
                  <w:vAlign w:val="center"/>
                  <w:hideMark/>
                </w:tcPr>
                <w:p w14:paraId="73D5E5AB" w14:textId="77777777" w:rsidR="002658A1" w:rsidRPr="002658A1" w:rsidRDefault="002658A1" w:rsidP="002658A1">
                  <w:pPr>
                    <w:spacing w:after="240"/>
                  </w:pPr>
                  <w:r w:rsidRPr="002658A1">
                    <w:t>assignment_file</w:t>
                  </w:r>
                </w:p>
              </w:tc>
              <w:tc>
                <w:tcPr>
                  <w:tcW w:w="0" w:type="auto"/>
                  <w:shd w:val="clear" w:color="auto" w:fill="FFFFFF"/>
                  <w:noWrap/>
                  <w:tcMar>
                    <w:top w:w="24" w:type="dxa"/>
                    <w:left w:w="72" w:type="dxa"/>
                    <w:bottom w:w="24" w:type="dxa"/>
                    <w:right w:w="72" w:type="dxa"/>
                  </w:tcMar>
                  <w:vAlign w:val="center"/>
                  <w:hideMark/>
                </w:tcPr>
                <w:p w14:paraId="6FD8D345" w14:textId="77777777" w:rsidR="002658A1" w:rsidRPr="002658A1" w:rsidRDefault="002658A1" w:rsidP="002658A1">
                  <w:pPr>
                    <w:spacing w:after="240"/>
                  </w:pPr>
                </w:p>
              </w:tc>
            </w:tr>
          </w:tbl>
          <w:p w14:paraId="38B1CF25" w14:textId="77777777" w:rsidR="002658A1" w:rsidRPr="002658A1" w:rsidRDefault="002658A1" w:rsidP="002658A1">
            <w:pPr>
              <w:spacing w:after="240"/>
            </w:pPr>
          </w:p>
        </w:tc>
        <w:tc>
          <w:tcPr>
            <w:tcW w:w="1965" w:type="dxa"/>
          </w:tcPr>
          <w:p w14:paraId="18649955" w14:textId="77777777" w:rsidR="002658A1" w:rsidRPr="002658A1" w:rsidRDefault="002658A1" w:rsidP="002658A1">
            <w:pPr>
              <w:spacing w:after="240"/>
            </w:pPr>
            <w:r w:rsidRPr="002658A1">
              <w:t>varchar(200)</w:t>
            </w:r>
          </w:p>
        </w:tc>
      </w:tr>
      <w:tr w:rsidR="002658A1" w14:paraId="1A50C221" w14:textId="77777777" w:rsidTr="002658A1">
        <w:trPr>
          <w:trHeight w:val="450"/>
        </w:trPr>
        <w:tc>
          <w:tcPr>
            <w:tcW w:w="1965" w:type="dxa"/>
          </w:tcPr>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2264"/>
              <w:gridCol w:w="150"/>
            </w:tblGrid>
            <w:tr w:rsidR="002658A1" w:rsidRPr="00AB7600" w14:paraId="4D8560A5" w14:textId="77777777" w:rsidTr="002658A1">
              <w:tc>
                <w:tcPr>
                  <w:tcW w:w="0" w:type="auto"/>
                  <w:shd w:val="clear" w:color="auto" w:fill="DFDFDF"/>
                  <w:noWrap/>
                  <w:tcMar>
                    <w:top w:w="24" w:type="dxa"/>
                    <w:left w:w="72" w:type="dxa"/>
                    <w:bottom w:w="24" w:type="dxa"/>
                    <w:right w:w="72" w:type="dxa"/>
                  </w:tcMar>
                  <w:vAlign w:val="center"/>
                  <w:hideMark/>
                </w:tcPr>
                <w:p w14:paraId="4ECF0FE0" w14:textId="77777777" w:rsidR="002658A1" w:rsidRPr="002658A1" w:rsidRDefault="002658A1" w:rsidP="002658A1">
                  <w:pPr>
                    <w:spacing w:after="240"/>
                  </w:pPr>
                  <w:r w:rsidRPr="002658A1">
                    <w:t>assignment_post_date</w:t>
                  </w:r>
                </w:p>
              </w:tc>
              <w:tc>
                <w:tcPr>
                  <w:tcW w:w="0" w:type="auto"/>
                  <w:shd w:val="clear" w:color="auto" w:fill="DFDFDF"/>
                  <w:noWrap/>
                  <w:tcMar>
                    <w:top w:w="24" w:type="dxa"/>
                    <w:left w:w="72" w:type="dxa"/>
                    <w:bottom w:w="24" w:type="dxa"/>
                    <w:right w:w="72" w:type="dxa"/>
                  </w:tcMar>
                  <w:vAlign w:val="center"/>
                  <w:hideMark/>
                </w:tcPr>
                <w:p w14:paraId="78A0D7D8" w14:textId="77777777" w:rsidR="002658A1" w:rsidRPr="002658A1" w:rsidRDefault="002658A1" w:rsidP="002658A1">
                  <w:pPr>
                    <w:spacing w:after="240"/>
                  </w:pPr>
                </w:p>
              </w:tc>
            </w:tr>
          </w:tbl>
          <w:p w14:paraId="10D9786E" w14:textId="77777777" w:rsidR="002658A1" w:rsidRPr="002658A1" w:rsidRDefault="002658A1" w:rsidP="002658A1">
            <w:pPr>
              <w:spacing w:after="240"/>
            </w:pPr>
          </w:p>
        </w:tc>
        <w:tc>
          <w:tcPr>
            <w:tcW w:w="1965" w:type="dxa"/>
          </w:tcPr>
          <w:p w14:paraId="01EDC950" w14:textId="77777777" w:rsidR="002658A1" w:rsidRPr="002658A1" w:rsidRDefault="002658A1" w:rsidP="002658A1">
            <w:pPr>
              <w:spacing w:after="240"/>
            </w:pPr>
            <w:r w:rsidRPr="002658A1">
              <w:t>varchar(191)</w:t>
            </w:r>
          </w:p>
        </w:tc>
      </w:tr>
      <w:tr w:rsidR="002658A1" w14:paraId="526742F4" w14:textId="77777777" w:rsidTr="002658A1">
        <w:trPr>
          <w:trHeight w:val="450"/>
        </w:trPr>
        <w:tc>
          <w:tcPr>
            <w:tcW w:w="1965" w:type="dxa"/>
          </w:tcPr>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2291"/>
              <w:gridCol w:w="150"/>
            </w:tblGrid>
            <w:tr w:rsidR="002658A1" w:rsidRPr="00AB7600" w14:paraId="2DD9B1A9" w14:textId="77777777" w:rsidTr="002658A1">
              <w:tc>
                <w:tcPr>
                  <w:tcW w:w="0" w:type="auto"/>
                  <w:shd w:val="clear" w:color="auto" w:fill="FFFFFF"/>
                  <w:noWrap/>
                  <w:tcMar>
                    <w:top w:w="24" w:type="dxa"/>
                    <w:left w:w="72" w:type="dxa"/>
                    <w:bottom w:w="24" w:type="dxa"/>
                    <w:right w:w="72" w:type="dxa"/>
                  </w:tcMar>
                  <w:vAlign w:val="center"/>
                  <w:hideMark/>
                </w:tcPr>
                <w:p w14:paraId="27342B15" w14:textId="77777777" w:rsidR="002658A1" w:rsidRPr="002658A1" w:rsidRDefault="002658A1" w:rsidP="002658A1">
                  <w:pPr>
                    <w:spacing w:after="240"/>
                  </w:pPr>
                  <w:r w:rsidRPr="002658A1">
                    <w:t>assignment_post_time</w:t>
                  </w:r>
                </w:p>
              </w:tc>
              <w:tc>
                <w:tcPr>
                  <w:tcW w:w="0" w:type="auto"/>
                  <w:shd w:val="clear" w:color="auto" w:fill="FFFFFF"/>
                  <w:noWrap/>
                  <w:tcMar>
                    <w:top w:w="24" w:type="dxa"/>
                    <w:left w:w="72" w:type="dxa"/>
                    <w:bottom w:w="24" w:type="dxa"/>
                    <w:right w:w="72" w:type="dxa"/>
                  </w:tcMar>
                  <w:vAlign w:val="center"/>
                  <w:hideMark/>
                </w:tcPr>
                <w:p w14:paraId="17658CDD" w14:textId="77777777" w:rsidR="002658A1" w:rsidRPr="002658A1" w:rsidRDefault="002658A1" w:rsidP="002658A1">
                  <w:pPr>
                    <w:spacing w:after="240"/>
                  </w:pPr>
                </w:p>
              </w:tc>
            </w:tr>
          </w:tbl>
          <w:p w14:paraId="13815CCA" w14:textId="77777777" w:rsidR="002658A1" w:rsidRPr="002658A1" w:rsidRDefault="002658A1" w:rsidP="002658A1">
            <w:pPr>
              <w:spacing w:after="240"/>
            </w:pPr>
          </w:p>
        </w:tc>
        <w:tc>
          <w:tcPr>
            <w:tcW w:w="1965" w:type="dxa"/>
          </w:tcPr>
          <w:p w14:paraId="64D1744B" w14:textId="77777777" w:rsidR="002658A1" w:rsidRPr="002658A1" w:rsidRDefault="002658A1" w:rsidP="002658A1">
            <w:pPr>
              <w:spacing w:after="240"/>
            </w:pPr>
            <w:r w:rsidRPr="002658A1">
              <w:t>varchar(191</w:t>
            </w:r>
          </w:p>
        </w:tc>
      </w:tr>
      <w:tr w:rsidR="002658A1" w14:paraId="3C20E781" w14:textId="77777777" w:rsidTr="002658A1">
        <w:trPr>
          <w:trHeight w:val="438"/>
        </w:trPr>
        <w:tc>
          <w:tcPr>
            <w:tcW w:w="1965" w:type="dxa"/>
          </w:tcPr>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2211"/>
              <w:gridCol w:w="150"/>
            </w:tblGrid>
            <w:tr w:rsidR="002658A1" w:rsidRPr="00AB7600" w14:paraId="2DC97852" w14:textId="77777777" w:rsidTr="002658A1">
              <w:tc>
                <w:tcPr>
                  <w:tcW w:w="0" w:type="auto"/>
                  <w:shd w:val="clear" w:color="auto" w:fill="FFFFFF"/>
                  <w:noWrap/>
                  <w:tcMar>
                    <w:top w:w="24" w:type="dxa"/>
                    <w:left w:w="72" w:type="dxa"/>
                    <w:bottom w:w="24" w:type="dxa"/>
                    <w:right w:w="72" w:type="dxa"/>
                  </w:tcMar>
                  <w:vAlign w:val="center"/>
                  <w:hideMark/>
                </w:tcPr>
                <w:p w14:paraId="5E805F15" w14:textId="77777777" w:rsidR="002658A1" w:rsidRPr="002658A1" w:rsidRDefault="002658A1" w:rsidP="002658A1">
                  <w:pPr>
                    <w:spacing w:after="240"/>
                  </w:pPr>
                  <w:r w:rsidRPr="002658A1">
                    <w:t>assignment_due_date</w:t>
                  </w:r>
                </w:p>
              </w:tc>
              <w:tc>
                <w:tcPr>
                  <w:tcW w:w="0" w:type="auto"/>
                  <w:shd w:val="clear" w:color="auto" w:fill="FFFFFF"/>
                  <w:noWrap/>
                  <w:tcMar>
                    <w:top w:w="24" w:type="dxa"/>
                    <w:left w:w="72" w:type="dxa"/>
                    <w:bottom w:w="24" w:type="dxa"/>
                    <w:right w:w="72" w:type="dxa"/>
                  </w:tcMar>
                  <w:vAlign w:val="center"/>
                  <w:hideMark/>
                </w:tcPr>
                <w:p w14:paraId="7DCC9DAA" w14:textId="77777777" w:rsidR="002658A1" w:rsidRPr="002658A1" w:rsidRDefault="002658A1" w:rsidP="002658A1">
                  <w:pPr>
                    <w:spacing w:after="240"/>
                  </w:pPr>
                </w:p>
              </w:tc>
            </w:tr>
          </w:tbl>
          <w:p w14:paraId="2519BB7B" w14:textId="77777777" w:rsidR="002658A1" w:rsidRPr="002658A1" w:rsidRDefault="002658A1" w:rsidP="002658A1">
            <w:pPr>
              <w:spacing w:after="240"/>
            </w:pPr>
          </w:p>
        </w:tc>
        <w:tc>
          <w:tcPr>
            <w:tcW w:w="1965" w:type="dxa"/>
          </w:tcPr>
          <w:p w14:paraId="673A216B" w14:textId="77777777" w:rsidR="002658A1" w:rsidRPr="002658A1" w:rsidRDefault="002658A1" w:rsidP="002658A1">
            <w:pPr>
              <w:spacing w:after="240"/>
            </w:pPr>
            <w:r w:rsidRPr="002658A1">
              <w:t>varchar(191)</w:t>
            </w:r>
          </w:p>
        </w:tc>
      </w:tr>
      <w:tr w:rsidR="002658A1" w14:paraId="02CBB0F5" w14:textId="77777777" w:rsidTr="002658A1">
        <w:trPr>
          <w:trHeight w:val="438"/>
        </w:trPr>
        <w:tc>
          <w:tcPr>
            <w:tcW w:w="1965" w:type="dxa"/>
          </w:tcPr>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2237"/>
              <w:gridCol w:w="150"/>
            </w:tblGrid>
            <w:tr w:rsidR="002658A1" w:rsidRPr="00AB7600" w14:paraId="739A5F3D" w14:textId="77777777" w:rsidTr="002658A1">
              <w:tc>
                <w:tcPr>
                  <w:tcW w:w="0" w:type="auto"/>
                  <w:shd w:val="clear" w:color="auto" w:fill="FFFFFF"/>
                  <w:noWrap/>
                  <w:tcMar>
                    <w:top w:w="24" w:type="dxa"/>
                    <w:left w:w="72" w:type="dxa"/>
                    <w:bottom w:w="24" w:type="dxa"/>
                    <w:right w:w="72" w:type="dxa"/>
                  </w:tcMar>
                  <w:vAlign w:val="center"/>
                  <w:hideMark/>
                </w:tcPr>
                <w:p w14:paraId="555E0D57" w14:textId="77777777" w:rsidR="002658A1" w:rsidRPr="002658A1" w:rsidRDefault="002658A1" w:rsidP="002658A1">
                  <w:pPr>
                    <w:spacing w:after="240"/>
                  </w:pPr>
                  <w:r w:rsidRPr="002658A1">
                    <w:t>assignment_due_time</w:t>
                  </w:r>
                </w:p>
              </w:tc>
              <w:tc>
                <w:tcPr>
                  <w:tcW w:w="0" w:type="auto"/>
                  <w:shd w:val="clear" w:color="auto" w:fill="FFFFFF"/>
                  <w:noWrap/>
                  <w:tcMar>
                    <w:top w:w="24" w:type="dxa"/>
                    <w:left w:w="72" w:type="dxa"/>
                    <w:bottom w:w="24" w:type="dxa"/>
                    <w:right w:w="72" w:type="dxa"/>
                  </w:tcMar>
                  <w:vAlign w:val="center"/>
                  <w:hideMark/>
                </w:tcPr>
                <w:p w14:paraId="14329567" w14:textId="77777777" w:rsidR="002658A1" w:rsidRPr="002658A1" w:rsidRDefault="002658A1" w:rsidP="002658A1">
                  <w:pPr>
                    <w:spacing w:after="240"/>
                  </w:pPr>
                </w:p>
              </w:tc>
            </w:tr>
          </w:tbl>
          <w:p w14:paraId="0444AAAA" w14:textId="77777777" w:rsidR="002658A1" w:rsidRPr="002658A1" w:rsidRDefault="002658A1" w:rsidP="002658A1">
            <w:pPr>
              <w:spacing w:after="240"/>
            </w:pPr>
          </w:p>
        </w:tc>
        <w:tc>
          <w:tcPr>
            <w:tcW w:w="1965" w:type="dxa"/>
          </w:tcPr>
          <w:p w14:paraId="5953E6D7" w14:textId="77777777" w:rsidR="002658A1" w:rsidRPr="002658A1" w:rsidRDefault="002658A1" w:rsidP="002658A1">
            <w:pPr>
              <w:spacing w:after="240"/>
            </w:pPr>
            <w:r w:rsidRPr="002658A1">
              <w:t>varchar(191)</w:t>
            </w:r>
          </w:p>
        </w:tc>
      </w:tr>
    </w:tbl>
    <w:p w14:paraId="5B505B3A" w14:textId="77777777" w:rsidR="002658A1" w:rsidRPr="002658A1" w:rsidRDefault="002658A1" w:rsidP="002658A1">
      <w:pPr>
        <w:spacing w:after="240"/>
      </w:pPr>
    </w:p>
    <w:p w14:paraId="34C8B111" w14:textId="77777777" w:rsidR="002658A1" w:rsidRPr="002658A1" w:rsidRDefault="002658A1" w:rsidP="002658A1">
      <w:pPr>
        <w:spacing w:after="240"/>
      </w:pPr>
      <w:r w:rsidRPr="002658A1">
        <w:t xml:space="preserve">7.6.4   attendances: </w:t>
      </w:r>
    </w:p>
    <w:tbl>
      <w:tblPr>
        <w:tblStyle w:val="TableGrid"/>
        <w:tblW w:w="0" w:type="auto"/>
        <w:tblInd w:w="2650" w:type="dxa"/>
        <w:tblLook w:val="04A0" w:firstRow="1" w:lastRow="0" w:firstColumn="1" w:lastColumn="0" w:noHBand="0" w:noVBand="1"/>
      </w:tblPr>
      <w:tblGrid>
        <w:gridCol w:w="2025"/>
        <w:gridCol w:w="2025"/>
      </w:tblGrid>
      <w:tr w:rsidR="002658A1" w14:paraId="16EF103E" w14:textId="77777777" w:rsidTr="002658A1">
        <w:trPr>
          <w:trHeight w:val="434"/>
        </w:trPr>
        <w:tc>
          <w:tcPr>
            <w:tcW w:w="2025" w:type="dxa"/>
          </w:tcPr>
          <w:p w14:paraId="123DA05C" w14:textId="77777777" w:rsidR="002658A1" w:rsidRPr="002658A1" w:rsidRDefault="002658A1" w:rsidP="002658A1">
            <w:pPr>
              <w:spacing w:after="240"/>
            </w:pPr>
            <w:r w:rsidRPr="002658A1">
              <w:t>Field</w:t>
            </w:r>
          </w:p>
        </w:tc>
        <w:tc>
          <w:tcPr>
            <w:tcW w:w="2025" w:type="dxa"/>
          </w:tcPr>
          <w:p w14:paraId="613DB253" w14:textId="77777777" w:rsidR="002658A1" w:rsidRPr="002658A1" w:rsidRDefault="002658A1" w:rsidP="002658A1">
            <w:pPr>
              <w:spacing w:after="240"/>
            </w:pPr>
            <w:r w:rsidRPr="002658A1">
              <w:t>Type</w:t>
            </w:r>
          </w:p>
        </w:tc>
      </w:tr>
      <w:tr w:rsidR="002658A1" w14:paraId="0284D6B1" w14:textId="77777777" w:rsidTr="002658A1">
        <w:trPr>
          <w:trHeight w:val="388"/>
        </w:trPr>
        <w:tc>
          <w:tcPr>
            <w:tcW w:w="2025" w:type="dxa"/>
          </w:tcPr>
          <w:tbl>
            <w:tblPr>
              <w:tblW w:w="256" w:type="dxa"/>
              <w:shd w:val="clear" w:color="auto" w:fill="FFFFFF"/>
              <w:tblCellMar>
                <w:top w:w="15" w:type="dxa"/>
                <w:left w:w="15" w:type="dxa"/>
                <w:bottom w:w="15" w:type="dxa"/>
                <w:right w:w="15" w:type="dxa"/>
              </w:tblCellMar>
              <w:tblLook w:val="04A0" w:firstRow="1" w:lastRow="0" w:firstColumn="1" w:lastColumn="0" w:noHBand="0" w:noVBand="1"/>
            </w:tblPr>
            <w:tblGrid>
              <w:gridCol w:w="406"/>
              <w:gridCol w:w="150"/>
            </w:tblGrid>
            <w:tr w:rsidR="002658A1" w:rsidRPr="00853F06" w14:paraId="55328C27" w14:textId="77777777" w:rsidTr="002658A1">
              <w:trPr>
                <w:trHeight w:val="205"/>
              </w:trPr>
              <w:tc>
                <w:tcPr>
                  <w:tcW w:w="0" w:type="auto"/>
                  <w:shd w:val="clear" w:color="auto" w:fill="FFFFFF"/>
                  <w:noWrap/>
                  <w:tcMar>
                    <w:top w:w="24" w:type="dxa"/>
                    <w:left w:w="72" w:type="dxa"/>
                    <w:bottom w:w="24" w:type="dxa"/>
                    <w:right w:w="72" w:type="dxa"/>
                  </w:tcMar>
                  <w:vAlign w:val="center"/>
                  <w:hideMark/>
                </w:tcPr>
                <w:p w14:paraId="6C4ED830" w14:textId="77777777" w:rsidR="002658A1" w:rsidRPr="002658A1" w:rsidRDefault="002658A1" w:rsidP="002658A1">
                  <w:pPr>
                    <w:spacing w:after="240"/>
                  </w:pPr>
                  <w:r w:rsidRPr="002658A1">
                    <w:t>id </w:t>
                  </w:r>
                  <w:r w:rsidRPr="002658A1">
                    <w:drawing>
                      <wp:inline distT="0" distB="0" distL="0" distR="0" wp14:anchorId="6EAC7F0D" wp14:editId="6A92F64E">
                        <wp:extent cx="9525" cy="9525"/>
                        <wp:effectExtent l="0" t="0" r="0" b="0"/>
                        <wp:docPr id="28" name="Picture 28" descr="Prim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imary"/>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p>
              </w:tc>
              <w:tc>
                <w:tcPr>
                  <w:tcW w:w="0" w:type="auto"/>
                  <w:shd w:val="clear" w:color="auto" w:fill="FFFFFF"/>
                  <w:noWrap/>
                  <w:tcMar>
                    <w:top w:w="24" w:type="dxa"/>
                    <w:left w:w="72" w:type="dxa"/>
                    <w:bottom w:w="24" w:type="dxa"/>
                    <w:right w:w="72" w:type="dxa"/>
                  </w:tcMar>
                  <w:vAlign w:val="center"/>
                  <w:hideMark/>
                </w:tcPr>
                <w:p w14:paraId="27C89616" w14:textId="77777777" w:rsidR="002658A1" w:rsidRPr="002658A1" w:rsidRDefault="002658A1" w:rsidP="002658A1">
                  <w:pPr>
                    <w:spacing w:after="240"/>
                  </w:pPr>
                </w:p>
              </w:tc>
            </w:tr>
          </w:tbl>
          <w:p w14:paraId="0F379CEC" w14:textId="77777777" w:rsidR="002658A1" w:rsidRPr="00853F06" w:rsidRDefault="002658A1" w:rsidP="002658A1">
            <w:pPr>
              <w:spacing w:after="240"/>
            </w:pPr>
          </w:p>
        </w:tc>
        <w:tc>
          <w:tcPr>
            <w:tcW w:w="2025" w:type="dxa"/>
          </w:tcPr>
          <w:p w14:paraId="638BBAA9" w14:textId="77777777" w:rsidR="002658A1" w:rsidRPr="002658A1" w:rsidRDefault="002658A1" w:rsidP="002658A1">
            <w:pPr>
              <w:spacing w:after="240"/>
            </w:pPr>
            <w:r w:rsidRPr="002658A1">
              <w:t>bigint(20)</w:t>
            </w:r>
          </w:p>
        </w:tc>
      </w:tr>
      <w:tr w:rsidR="002658A1" w14:paraId="613993B3" w14:textId="77777777" w:rsidTr="002658A1">
        <w:trPr>
          <w:trHeight w:val="400"/>
        </w:trPr>
        <w:tc>
          <w:tcPr>
            <w:tcW w:w="2025" w:type="dxa"/>
          </w:tcPr>
          <w:tbl>
            <w:tblPr>
              <w:tblW w:w="520" w:type="dxa"/>
              <w:shd w:val="clear" w:color="auto" w:fill="FFFFFF"/>
              <w:tblCellMar>
                <w:top w:w="15" w:type="dxa"/>
                <w:left w:w="15" w:type="dxa"/>
                <w:bottom w:w="15" w:type="dxa"/>
                <w:right w:w="15" w:type="dxa"/>
              </w:tblCellMar>
              <w:tblLook w:val="04A0" w:firstRow="1" w:lastRow="0" w:firstColumn="1" w:lastColumn="0" w:noHBand="0" w:noVBand="1"/>
            </w:tblPr>
            <w:tblGrid>
              <w:gridCol w:w="1033"/>
              <w:gridCol w:w="150"/>
            </w:tblGrid>
            <w:tr w:rsidR="002658A1" w:rsidRPr="00853F06" w14:paraId="0EEDFE3F" w14:textId="77777777" w:rsidTr="002658A1">
              <w:trPr>
                <w:trHeight w:val="205"/>
              </w:trPr>
              <w:tc>
                <w:tcPr>
                  <w:tcW w:w="0" w:type="auto"/>
                  <w:shd w:val="clear" w:color="auto" w:fill="FFFFFF"/>
                  <w:noWrap/>
                  <w:tcMar>
                    <w:top w:w="24" w:type="dxa"/>
                    <w:left w:w="72" w:type="dxa"/>
                    <w:bottom w:w="24" w:type="dxa"/>
                    <w:right w:w="72" w:type="dxa"/>
                  </w:tcMar>
                  <w:vAlign w:val="center"/>
                  <w:hideMark/>
                </w:tcPr>
                <w:p w14:paraId="3D2CE9FD" w14:textId="77777777" w:rsidR="002658A1" w:rsidRPr="002658A1" w:rsidRDefault="002658A1" w:rsidP="002658A1">
                  <w:pPr>
                    <w:spacing w:after="240"/>
                  </w:pPr>
                  <w:r w:rsidRPr="002658A1">
                    <w:t>room_id </w:t>
                  </w:r>
                  <w:r w:rsidRPr="002658A1">
                    <w:drawing>
                      <wp:inline distT="0" distB="0" distL="0" distR="0" wp14:anchorId="22FFED6C" wp14:editId="4F440EF7">
                        <wp:extent cx="9525" cy="9525"/>
                        <wp:effectExtent l="0" t="0" r="0" b="0"/>
                        <wp:docPr id="2" name="Picture 2" descr="Ind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dex"/>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p>
              </w:tc>
              <w:tc>
                <w:tcPr>
                  <w:tcW w:w="0" w:type="auto"/>
                  <w:shd w:val="clear" w:color="auto" w:fill="FFFFFF"/>
                  <w:noWrap/>
                  <w:tcMar>
                    <w:top w:w="24" w:type="dxa"/>
                    <w:left w:w="72" w:type="dxa"/>
                    <w:bottom w:w="24" w:type="dxa"/>
                    <w:right w:w="72" w:type="dxa"/>
                  </w:tcMar>
                  <w:vAlign w:val="center"/>
                  <w:hideMark/>
                </w:tcPr>
                <w:p w14:paraId="7F1976C2" w14:textId="77777777" w:rsidR="002658A1" w:rsidRPr="002658A1" w:rsidRDefault="002658A1" w:rsidP="002658A1">
                  <w:pPr>
                    <w:spacing w:after="240"/>
                  </w:pPr>
                </w:p>
              </w:tc>
            </w:tr>
          </w:tbl>
          <w:p w14:paraId="5B3F5D79" w14:textId="77777777" w:rsidR="002658A1" w:rsidRPr="002658A1" w:rsidRDefault="002658A1" w:rsidP="002658A1">
            <w:pPr>
              <w:spacing w:after="240"/>
            </w:pPr>
          </w:p>
        </w:tc>
        <w:tc>
          <w:tcPr>
            <w:tcW w:w="2025" w:type="dxa"/>
          </w:tcPr>
          <w:p w14:paraId="28F1D9B4" w14:textId="77777777" w:rsidR="002658A1" w:rsidRPr="002658A1" w:rsidRDefault="002658A1" w:rsidP="002658A1">
            <w:pPr>
              <w:spacing w:after="240"/>
            </w:pPr>
            <w:r w:rsidRPr="002658A1">
              <w:t>bigint(20)</w:t>
            </w:r>
          </w:p>
        </w:tc>
      </w:tr>
      <w:tr w:rsidR="002658A1" w14:paraId="34E20BE4" w14:textId="77777777" w:rsidTr="002658A1">
        <w:trPr>
          <w:trHeight w:val="400"/>
        </w:trPr>
        <w:tc>
          <w:tcPr>
            <w:tcW w:w="2025" w:type="dxa"/>
          </w:tcPr>
          <w:tbl>
            <w:tblPr>
              <w:tblW w:w="456" w:type="dxa"/>
              <w:shd w:val="clear" w:color="auto" w:fill="FFFFFF"/>
              <w:tblCellMar>
                <w:top w:w="15" w:type="dxa"/>
                <w:left w:w="15" w:type="dxa"/>
                <w:bottom w:w="15" w:type="dxa"/>
                <w:right w:w="15" w:type="dxa"/>
              </w:tblCellMar>
              <w:tblLook w:val="04A0" w:firstRow="1" w:lastRow="0" w:firstColumn="1" w:lastColumn="0" w:noHBand="0" w:noVBand="1"/>
            </w:tblPr>
            <w:tblGrid>
              <w:gridCol w:w="851"/>
              <w:gridCol w:w="150"/>
            </w:tblGrid>
            <w:tr w:rsidR="002658A1" w:rsidRPr="00853F06" w14:paraId="2CAEC545" w14:textId="77777777" w:rsidTr="002658A1">
              <w:trPr>
                <w:trHeight w:val="205"/>
              </w:trPr>
              <w:tc>
                <w:tcPr>
                  <w:tcW w:w="0" w:type="auto"/>
                  <w:shd w:val="clear" w:color="auto" w:fill="FFFFFF"/>
                  <w:noWrap/>
                  <w:tcMar>
                    <w:top w:w="24" w:type="dxa"/>
                    <w:left w:w="72" w:type="dxa"/>
                    <w:bottom w:w="24" w:type="dxa"/>
                    <w:right w:w="72" w:type="dxa"/>
                  </w:tcMar>
                  <w:vAlign w:val="center"/>
                  <w:hideMark/>
                </w:tcPr>
                <w:p w14:paraId="78E4148A" w14:textId="77777777" w:rsidR="002658A1" w:rsidRPr="002658A1" w:rsidRDefault="002658A1" w:rsidP="002658A1">
                  <w:pPr>
                    <w:spacing w:after="240"/>
                  </w:pPr>
                  <w:r w:rsidRPr="002658A1">
                    <w:t>user_id</w:t>
                  </w:r>
                </w:p>
              </w:tc>
              <w:tc>
                <w:tcPr>
                  <w:tcW w:w="0" w:type="auto"/>
                  <w:shd w:val="clear" w:color="auto" w:fill="FFFFFF"/>
                  <w:noWrap/>
                  <w:tcMar>
                    <w:top w:w="24" w:type="dxa"/>
                    <w:left w:w="72" w:type="dxa"/>
                    <w:bottom w:w="24" w:type="dxa"/>
                    <w:right w:w="72" w:type="dxa"/>
                  </w:tcMar>
                  <w:vAlign w:val="center"/>
                  <w:hideMark/>
                </w:tcPr>
                <w:p w14:paraId="60F4DC28" w14:textId="77777777" w:rsidR="002658A1" w:rsidRPr="002658A1" w:rsidRDefault="002658A1" w:rsidP="002658A1">
                  <w:pPr>
                    <w:spacing w:after="240"/>
                  </w:pPr>
                </w:p>
              </w:tc>
            </w:tr>
          </w:tbl>
          <w:p w14:paraId="47D2C0A2" w14:textId="77777777" w:rsidR="002658A1" w:rsidRPr="002658A1" w:rsidRDefault="002658A1" w:rsidP="002658A1">
            <w:pPr>
              <w:spacing w:after="240"/>
            </w:pPr>
          </w:p>
        </w:tc>
        <w:tc>
          <w:tcPr>
            <w:tcW w:w="2025" w:type="dxa"/>
          </w:tcPr>
          <w:p w14:paraId="7B34D526" w14:textId="77777777" w:rsidR="002658A1" w:rsidRPr="002658A1" w:rsidRDefault="002658A1" w:rsidP="002658A1">
            <w:pPr>
              <w:spacing w:after="240"/>
            </w:pPr>
            <w:r w:rsidRPr="002658A1">
              <w:t>bigint(20)</w:t>
            </w:r>
          </w:p>
        </w:tc>
      </w:tr>
      <w:tr w:rsidR="002658A1" w14:paraId="50AF34C4" w14:textId="77777777" w:rsidTr="002658A1">
        <w:trPr>
          <w:trHeight w:val="388"/>
        </w:trPr>
        <w:tc>
          <w:tcPr>
            <w:tcW w:w="2025" w:type="dxa"/>
          </w:tcPr>
          <w:tbl>
            <w:tblPr>
              <w:tblW w:w="408" w:type="dxa"/>
              <w:shd w:val="clear" w:color="auto" w:fill="FFFFFF"/>
              <w:tblCellMar>
                <w:top w:w="15" w:type="dxa"/>
                <w:left w:w="15" w:type="dxa"/>
                <w:bottom w:w="15" w:type="dxa"/>
                <w:right w:w="15" w:type="dxa"/>
              </w:tblCellMar>
              <w:tblLook w:val="04A0" w:firstRow="1" w:lastRow="0" w:firstColumn="1" w:lastColumn="0" w:noHBand="0" w:noVBand="1"/>
            </w:tblPr>
            <w:tblGrid>
              <w:gridCol w:w="731"/>
              <w:gridCol w:w="150"/>
            </w:tblGrid>
            <w:tr w:rsidR="002658A1" w:rsidRPr="00853F06" w14:paraId="06C56761" w14:textId="77777777" w:rsidTr="002658A1">
              <w:trPr>
                <w:trHeight w:val="205"/>
              </w:trPr>
              <w:tc>
                <w:tcPr>
                  <w:tcW w:w="0" w:type="auto"/>
                  <w:shd w:val="clear" w:color="auto" w:fill="FFFFFF"/>
                  <w:noWrap/>
                  <w:tcMar>
                    <w:top w:w="24" w:type="dxa"/>
                    <w:left w:w="72" w:type="dxa"/>
                    <w:bottom w:w="24" w:type="dxa"/>
                    <w:right w:w="72" w:type="dxa"/>
                  </w:tcMar>
                  <w:vAlign w:val="center"/>
                  <w:hideMark/>
                </w:tcPr>
                <w:p w14:paraId="5EEEF1AF" w14:textId="77777777" w:rsidR="002658A1" w:rsidRPr="002658A1" w:rsidRDefault="002658A1" w:rsidP="002658A1">
                  <w:pPr>
                    <w:spacing w:after="240"/>
                  </w:pPr>
                  <w:r w:rsidRPr="002658A1">
                    <w:t>attend</w:t>
                  </w:r>
                </w:p>
              </w:tc>
              <w:tc>
                <w:tcPr>
                  <w:tcW w:w="0" w:type="auto"/>
                  <w:shd w:val="clear" w:color="auto" w:fill="FFFFFF"/>
                  <w:noWrap/>
                  <w:tcMar>
                    <w:top w:w="24" w:type="dxa"/>
                    <w:left w:w="72" w:type="dxa"/>
                    <w:bottom w:w="24" w:type="dxa"/>
                    <w:right w:w="72" w:type="dxa"/>
                  </w:tcMar>
                  <w:vAlign w:val="center"/>
                  <w:hideMark/>
                </w:tcPr>
                <w:p w14:paraId="0FBAA7D6" w14:textId="77777777" w:rsidR="002658A1" w:rsidRPr="002658A1" w:rsidRDefault="002658A1" w:rsidP="002658A1">
                  <w:pPr>
                    <w:spacing w:after="240"/>
                  </w:pPr>
                </w:p>
              </w:tc>
            </w:tr>
          </w:tbl>
          <w:p w14:paraId="5E1BB546" w14:textId="77777777" w:rsidR="002658A1" w:rsidRPr="002658A1" w:rsidRDefault="002658A1" w:rsidP="002658A1">
            <w:pPr>
              <w:spacing w:after="240"/>
            </w:pPr>
          </w:p>
        </w:tc>
        <w:tc>
          <w:tcPr>
            <w:tcW w:w="2025" w:type="dxa"/>
          </w:tcPr>
          <w:p w14:paraId="680631BE" w14:textId="77777777" w:rsidR="002658A1" w:rsidRPr="002658A1" w:rsidRDefault="002658A1" w:rsidP="002658A1">
            <w:pPr>
              <w:spacing w:after="240"/>
            </w:pPr>
            <w:r w:rsidRPr="002658A1">
              <w:t>varchar(191)</w:t>
            </w:r>
          </w:p>
        </w:tc>
      </w:tr>
      <w:tr w:rsidR="002658A1" w14:paraId="2444DFAA" w14:textId="77777777" w:rsidTr="002658A1">
        <w:trPr>
          <w:trHeight w:val="400"/>
        </w:trPr>
        <w:tc>
          <w:tcPr>
            <w:tcW w:w="2025" w:type="dxa"/>
          </w:tcPr>
          <w:tbl>
            <w:tblPr>
              <w:tblW w:w="634" w:type="dxa"/>
              <w:shd w:val="clear" w:color="auto" w:fill="FFFFFF"/>
              <w:tblCellMar>
                <w:top w:w="15" w:type="dxa"/>
                <w:left w:w="15" w:type="dxa"/>
                <w:bottom w:w="15" w:type="dxa"/>
                <w:right w:w="15" w:type="dxa"/>
              </w:tblCellMar>
              <w:tblLook w:val="04A0" w:firstRow="1" w:lastRow="0" w:firstColumn="1" w:lastColumn="0" w:noHBand="0" w:noVBand="1"/>
            </w:tblPr>
            <w:tblGrid>
              <w:gridCol w:w="1251"/>
              <w:gridCol w:w="150"/>
            </w:tblGrid>
            <w:tr w:rsidR="002658A1" w:rsidRPr="00853F06" w14:paraId="71CFEB7C" w14:textId="77777777" w:rsidTr="002658A1">
              <w:trPr>
                <w:trHeight w:val="205"/>
              </w:trPr>
              <w:tc>
                <w:tcPr>
                  <w:tcW w:w="0" w:type="auto"/>
                  <w:shd w:val="clear" w:color="auto" w:fill="FFFFFF"/>
                  <w:noWrap/>
                  <w:tcMar>
                    <w:top w:w="24" w:type="dxa"/>
                    <w:left w:w="72" w:type="dxa"/>
                    <w:bottom w:w="24" w:type="dxa"/>
                    <w:right w:w="72" w:type="dxa"/>
                  </w:tcMar>
                  <w:vAlign w:val="center"/>
                  <w:hideMark/>
                </w:tcPr>
                <w:p w14:paraId="6C882EDF" w14:textId="77777777" w:rsidR="002658A1" w:rsidRPr="002658A1" w:rsidRDefault="002658A1" w:rsidP="002658A1">
                  <w:pPr>
                    <w:spacing w:after="240"/>
                  </w:pPr>
                  <w:r w:rsidRPr="002658A1">
                    <w:t>attend_date</w:t>
                  </w:r>
                </w:p>
              </w:tc>
              <w:tc>
                <w:tcPr>
                  <w:tcW w:w="0" w:type="auto"/>
                  <w:shd w:val="clear" w:color="auto" w:fill="FFFFFF"/>
                  <w:noWrap/>
                  <w:tcMar>
                    <w:top w:w="24" w:type="dxa"/>
                    <w:left w:w="72" w:type="dxa"/>
                    <w:bottom w:w="24" w:type="dxa"/>
                    <w:right w:w="72" w:type="dxa"/>
                  </w:tcMar>
                  <w:vAlign w:val="center"/>
                  <w:hideMark/>
                </w:tcPr>
                <w:p w14:paraId="3F7B21E4" w14:textId="77777777" w:rsidR="002658A1" w:rsidRPr="002658A1" w:rsidRDefault="002658A1" w:rsidP="002658A1">
                  <w:pPr>
                    <w:spacing w:after="240"/>
                  </w:pPr>
                </w:p>
              </w:tc>
            </w:tr>
          </w:tbl>
          <w:p w14:paraId="5089F513" w14:textId="77777777" w:rsidR="002658A1" w:rsidRPr="002658A1" w:rsidRDefault="002658A1" w:rsidP="002658A1">
            <w:pPr>
              <w:spacing w:after="240"/>
            </w:pPr>
          </w:p>
        </w:tc>
        <w:tc>
          <w:tcPr>
            <w:tcW w:w="2025" w:type="dxa"/>
          </w:tcPr>
          <w:p w14:paraId="578BABA6" w14:textId="77777777" w:rsidR="002658A1" w:rsidRPr="002658A1" w:rsidRDefault="002658A1" w:rsidP="002658A1">
            <w:pPr>
              <w:spacing w:after="240"/>
            </w:pPr>
            <w:r w:rsidRPr="002658A1">
              <w:t>varchar(191)</w:t>
            </w:r>
          </w:p>
        </w:tc>
      </w:tr>
      <w:tr w:rsidR="002658A1" w14:paraId="2F55E392" w14:textId="77777777" w:rsidTr="002658A1">
        <w:trPr>
          <w:trHeight w:val="388"/>
        </w:trPr>
        <w:tc>
          <w:tcPr>
            <w:tcW w:w="2025" w:type="dxa"/>
          </w:tcPr>
          <w:tbl>
            <w:tblPr>
              <w:tblW w:w="610" w:type="dxa"/>
              <w:shd w:val="clear" w:color="auto" w:fill="FFFFFF"/>
              <w:tblCellMar>
                <w:top w:w="15" w:type="dxa"/>
                <w:left w:w="15" w:type="dxa"/>
                <w:bottom w:w="15" w:type="dxa"/>
                <w:right w:w="15" w:type="dxa"/>
              </w:tblCellMar>
              <w:tblLook w:val="04A0" w:firstRow="1" w:lastRow="0" w:firstColumn="1" w:lastColumn="0" w:noHBand="0" w:noVBand="1"/>
            </w:tblPr>
            <w:tblGrid>
              <w:gridCol w:w="1197"/>
              <w:gridCol w:w="150"/>
            </w:tblGrid>
            <w:tr w:rsidR="002658A1" w:rsidRPr="00853F06" w14:paraId="2998A2F7" w14:textId="77777777" w:rsidTr="002658A1">
              <w:trPr>
                <w:trHeight w:val="205"/>
              </w:trPr>
              <w:tc>
                <w:tcPr>
                  <w:tcW w:w="0" w:type="auto"/>
                  <w:shd w:val="clear" w:color="auto" w:fill="FFFFFF"/>
                  <w:noWrap/>
                  <w:tcMar>
                    <w:top w:w="24" w:type="dxa"/>
                    <w:left w:w="72" w:type="dxa"/>
                    <w:bottom w:w="24" w:type="dxa"/>
                    <w:right w:w="72" w:type="dxa"/>
                  </w:tcMar>
                  <w:vAlign w:val="center"/>
                  <w:hideMark/>
                </w:tcPr>
                <w:p w14:paraId="014546DE" w14:textId="77777777" w:rsidR="002658A1" w:rsidRPr="002658A1" w:rsidRDefault="002658A1" w:rsidP="002658A1">
                  <w:pPr>
                    <w:spacing w:after="240"/>
                  </w:pPr>
                  <w:r w:rsidRPr="002658A1">
                    <w:t>updated_at</w:t>
                  </w:r>
                </w:p>
              </w:tc>
              <w:tc>
                <w:tcPr>
                  <w:tcW w:w="0" w:type="auto"/>
                  <w:shd w:val="clear" w:color="auto" w:fill="FFFFFF"/>
                  <w:noWrap/>
                  <w:tcMar>
                    <w:top w:w="24" w:type="dxa"/>
                    <w:left w:w="72" w:type="dxa"/>
                    <w:bottom w:w="24" w:type="dxa"/>
                    <w:right w:w="72" w:type="dxa"/>
                  </w:tcMar>
                  <w:vAlign w:val="center"/>
                  <w:hideMark/>
                </w:tcPr>
                <w:p w14:paraId="59BC5869" w14:textId="77777777" w:rsidR="002658A1" w:rsidRPr="002658A1" w:rsidRDefault="002658A1" w:rsidP="002658A1">
                  <w:pPr>
                    <w:spacing w:after="240"/>
                  </w:pPr>
                </w:p>
              </w:tc>
            </w:tr>
          </w:tbl>
          <w:p w14:paraId="5FB0B578" w14:textId="77777777" w:rsidR="002658A1" w:rsidRPr="002658A1" w:rsidRDefault="002658A1" w:rsidP="002658A1">
            <w:pPr>
              <w:spacing w:after="240"/>
            </w:pPr>
          </w:p>
        </w:tc>
        <w:tc>
          <w:tcPr>
            <w:tcW w:w="2025" w:type="dxa"/>
          </w:tcPr>
          <w:p w14:paraId="192EB156" w14:textId="77777777" w:rsidR="002658A1" w:rsidRPr="002658A1" w:rsidRDefault="002658A1" w:rsidP="002658A1">
            <w:pPr>
              <w:spacing w:after="240"/>
            </w:pPr>
            <w:r w:rsidRPr="002658A1">
              <w:t>varchar(140)</w:t>
            </w:r>
          </w:p>
        </w:tc>
      </w:tr>
    </w:tbl>
    <w:p w14:paraId="0D081BC7" w14:textId="77777777" w:rsidR="002658A1" w:rsidRPr="002658A1" w:rsidRDefault="002658A1" w:rsidP="002658A1">
      <w:pPr>
        <w:spacing w:after="240"/>
      </w:pPr>
    </w:p>
    <w:p w14:paraId="0B1E5C91" w14:textId="77777777" w:rsidR="002658A1" w:rsidRPr="002658A1" w:rsidRDefault="002658A1" w:rsidP="002658A1">
      <w:pPr>
        <w:spacing w:after="240"/>
      </w:pPr>
    </w:p>
    <w:p w14:paraId="26D1CDCA" w14:textId="77777777" w:rsidR="002658A1" w:rsidRPr="002658A1" w:rsidRDefault="002658A1" w:rsidP="002658A1">
      <w:pPr>
        <w:spacing w:after="240"/>
      </w:pPr>
      <w:r w:rsidRPr="002658A1">
        <w:t>7.6.5   failed_jobs</w:t>
      </w:r>
    </w:p>
    <w:p w14:paraId="59D0912D" w14:textId="77777777" w:rsidR="002658A1" w:rsidRPr="002658A1" w:rsidRDefault="002658A1" w:rsidP="002658A1">
      <w:pPr>
        <w:spacing w:after="240"/>
      </w:pPr>
    </w:p>
    <w:tbl>
      <w:tblPr>
        <w:tblStyle w:val="TableGrid"/>
        <w:tblW w:w="0" w:type="auto"/>
        <w:tblInd w:w="2680" w:type="dxa"/>
        <w:tblLook w:val="04A0" w:firstRow="1" w:lastRow="0" w:firstColumn="1" w:lastColumn="0" w:noHBand="0" w:noVBand="1"/>
      </w:tblPr>
      <w:tblGrid>
        <w:gridCol w:w="1995"/>
        <w:gridCol w:w="1995"/>
      </w:tblGrid>
      <w:tr w:rsidR="002658A1" w14:paraId="7B2249A6" w14:textId="77777777" w:rsidTr="002658A1">
        <w:trPr>
          <w:trHeight w:val="615"/>
        </w:trPr>
        <w:tc>
          <w:tcPr>
            <w:tcW w:w="1995" w:type="dxa"/>
          </w:tcPr>
          <w:p w14:paraId="315E6089" w14:textId="77777777" w:rsidR="002658A1" w:rsidRPr="002658A1" w:rsidRDefault="002658A1" w:rsidP="002658A1">
            <w:pPr>
              <w:spacing w:after="240"/>
            </w:pPr>
            <w:r w:rsidRPr="002658A1">
              <w:t xml:space="preserve">Field </w:t>
            </w:r>
          </w:p>
        </w:tc>
        <w:tc>
          <w:tcPr>
            <w:tcW w:w="1995" w:type="dxa"/>
          </w:tcPr>
          <w:p w14:paraId="0CAA44E9" w14:textId="77777777" w:rsidR="002658A1" w:rsidRPr="002658A1" w:rsidRDefault="002658A1" w:rsidP="002658A1">
            <w:pPr>
              <w:spacing w:after="240"/>
            </w:pPr>
            <w:r w:rsidRPr="002658A1">
              <w:t>Type</w:t>
            </w:r>
          </w:p>
        </w:tc>
      </w:tr>
      <w:tr w:rsidR="002658A1" w14:paraId="28C59365" w14:textId="77777777" w:rsidTr="002658A1">
        <w:trPr>
          <w:trHeight w:val="550"/>
        </w:trPr>
        <w:tc>
          <w:tcPr>
            <w:tcW w:w="1995" w:type="dxa"/>
          </w:tcPr>
          <w:tbl>
            <w:tblPr>
              <w:tblW w:w="242" w:type="dxa"/>
              <w:shd w:val="clear" w:color="auto" w:fill="FFFFFF"/>
              <w:tblCellMar>
                <w:top w:w="15" w:type="dxa"/>
                <w:left w:w="15" w:type="dxa"/>
                <w:bottom w:w="15" w:type="dxa"/>
                <w:right w:w="15" w:type="dxa"/>
              </w:tblCellMar>
              <w:tblLook w:val="04A0" w:firstRow="1" w:lastRow="0" w:firstColumn="1" w:lastColumn="0" w:noHBand="0" w:noVBand="1"/>
            </w:tblPr>
            <w:tblGrid>
              <w:gridCol w:w="406"/>
              <w:gridCol w:w="150"/>
            </w:tblGrid>
            <w:tr w:rsidR="002658A1" w:rsidRPr="00853F06" w14:paraId="3CE1873D" w14:textId="77777777" w:rsidTr="002658A1">
              <w:trPr>
                <w:trHeight w:val="291"/>
              </w:trPr>
              <w:tc>
                <w:tcPr>
                  <w:tcW w:w="0" w:type="auto"/>
                  <w:shd w:val="clear" w:color="auto" w:fill="FFFFFF"/>
                  <w:noWrap/>
                  <w:tcMar>
                    <w:top w:w="24" w:type="dxa"/>
                    <w:left w:w="72" w:type="dxa"/>
                    <w:bottom w:w="24" w:type="dxa"/>
                    <w:right w:w="72" w:type="dxa"/>
                  </w:tcMar>
                  <w:vAlign w:val="center"/>
                  <w:hideMark/>
                </w:tcPr>
                <w:p w14:paraId="6D706F8C" w14:textId="77777777" w:rsidR="002658A1" w:rsidRPr="002658A1" w:rsidRDefault="002658A1" w:rsidP="002658A1">
                  <w:pPr>
                    <w:spacing w:after="240"/>
                  </w:pPr>
                  <w:r w:rsidRPr="002658A1">
                    <w:t>id </w:t>
                  </w:r>
                  <w:r w:rsidRPr="002658A1">
                    <w:drawing>
                      <wp:inline distT="0" distB="0" distL="0" distR="0" wp14:anchorId="00FF058E" wp14:editId="5284DAAC">
                        <wp:extent cx="9525" cy="9525"/>
                        <wp:effectExtent l="0" t="0" r="0" b="0"/>
                        <wp:docPr id="3" name="Picture 3" descr="Prim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rimary"/>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p>
              </w:tc>
              <w:tc>
                <w:tcPr>
                  <w:tcW w:w="0" w:type="auto"/>
                  <w:shd w:val="clear" w:color="auto" w:fill="FFFFFF"/>
                  <w:noWrap/>
                  <w:tcMar>
                    <w:top w:w="24" w:type="dxa"/>
                    <w:left w:w="72" w:type="dxa"/>
                    <w:bottom w:w="24" w:type="dxa"/>
                    <w:right w:w="72" w:type="dxa"/>
                  </w:tcMar>
                  <w:vAlign w:val="center"/>
                  <w:hideMark/>
                </w:tcPr>
                <w:p w14:paraId="0D742CA6" w14:textId="77777777" w:rsidR="002658A1" w:rsidRPr="002658A1" w:rsidRDefault="002658A1" w:rsidP="002658A1">
                  <w:pPr>
                    <w:spacing w:after="240"/>
                  </w:pPr>
                </w:p>
              </w:tc>
            </w:tr>
          </w:tbl>
          <w:p w14:paraId="330E0C13" w14:textId="77777777" w:rsidR="002658A1" w:rsidRPr="00E01754" w:rsidRDefault="002658A1" w:rsidP="002658A1">
            <w:pPr>
              <w:spacing w:after="240"/>
            </w:pPr>
          </w:p>
        </w:tc>
        <w:tc>
          <w:tcPr>
            <w:tcW w:w="1995" w:type="dxa"/>
          </w:tcPr>
          <w:p w14:paraId="3CF1F15F" w14:textId="77777777" w:rsidR="002658A1" w:rsidRPr="002658A1" w:rsidRDefault="002658A1" w:rsidP="002658A1">
            <w:pPr>
              <w:spacing w:after="240"/>
            </w:pPr>
            <w:r w:rsidRPr="002658A1">
              <w:t>bigint(20)</w:t>
            </w:r>
          </w:p>
        </w:tc>
      </w:tr>
      <w:tr w:rsidR="002658A1" w14:paraId="69573B35" w14:textId="77777777" w:rsidTr="002658A1">
        <w:trPr>
          <w:trHeight w:val="615"/>
        </w:trPr>
        <w:tc>
          <w:tcPr>
            <w:tcW w:w="1995" w:type="dxa"/>
          </w:tcPr>
          <w:tbl>
            <w:tblPr>
              <w:tblW w:w="559" w:type="dxa"/>
              <w:shd w:val="clear" w:color="auto" w:fill="FFFFFF"/>
              <w:tblCellMar>
                <w:top w:w="15" w:type="dxa"/>
                <w:left w:w="15" w:type="dxa"/>
                <w:bottom w:w="15" w:type="dxa"/>
                <w:right w:w="15" w:type="dxa"/>
              </w:tblCellMar>
              <w:tblLook w:val="04A0" w:firstRow="1" w:lastRow="0" w:firstColumn="1" w:lastColumn="0" w:noHBand="0" w:noVBand="1"/>
            </w:tblPr>
            <w:tblGrid>
              <w:gridCol w:w="1197"/>
              <w:gridCol w:w="150"/>
            </w:tblGrid>
            <w:tr w:rsidR="002658A1" w:rsidRPr="00853F06" w14:paraId="2657012C" w14:textId="77777777" w:rsidTr="002658A1">
              <w:trPr>
                <w:trHeight w:val="291"/>
              </w:trPr>
              <w:tc>
                <w:tcPr>
                  <w:tcW w:w="0" w:type="auto"/>
                  <w:shd w:val="clear" w:color="auto" w:fill="FFFFFF"/>
                  <w:noWrap/>
                  <w:tcMar>
                    <w:top w:w="24" w:type="dxa"/>
                    <w:left w:w="72" w:type="dxa"/>
                    <w:bottom w:w="24" w:type="dxa"/>
                    <w:right w:w="72" w:type="dxa"/>
                  </w:tcMar>
                  <w:vAlign w:val="center"/>
                  <w:hideMark/>
                </w:tcPr>
                <w:p w14:paraId="3EB440EA" w14:textId="77777777" w:rsidR="002658A1" w:rsidRPr="002658A1" w:rsidRDefault="002658A1" w:rsidP="002658A1">
                  <w:pPr>
                    <w:spacing w:after="240"/>
                  </w:pPr>
                  <w:r w:rsidRPr="002658A1">
                    <w:t>connection</w:t>
                  </w:r>
                </w:p>
              </w:tc>
              <w:tc>
                <w:tcPr>
                  <w:tcW w:w="0" w:type="auto"/>
                  <w:shd w:val="clear" w:color="auto" w:fill="FFFFFF"/>
                  <w:noWrap/>
                  <w:tcMar>
                    <w:top w:w="24" w:type="dxa"/>
                    <w:left w:w="72" w:type="dxa"/>
                    <w:bottom w:w="24" w:type="dxa"/>
                    <w:right w:w="72" w:type="dxa"/>
                  </w:tcMar>
                  <w:vAlign w:val="center"/>
                  <w:hideMark/>
                </w:tcPr>
                <w:p w14:paraId="242B25D4" w14:textId="77777777" w:rsidR="002658A1" w:rsidRPr="002658A1" w:rsidRDefault="002658A1" w:rsidP="002658A1">
                  <w:pPr>
                    <w:spacing w:after="240"/>
                  </w:pPr>
                </w:p>
              </w:tc>
            </w:tr>
          </w:tbl>
          <w:p w14:paraId="72D4AF93" w14:textId="77777777" w:rsidR="002658A1" w:rsidRPr="00E01754" w:rsidRDefault="002658A1" w:rsidP="002658A1">
            <w:pPr>
              <w:spacing w:after="240"/>
            </w:pPr>
          </w:p>
        </w:tc>
        <w:tc>
          <w:tcPr>
            <w:tcW w:w="1995" w:type="dxa"/>
          </w:tcPr>
          <w:p w14:paraId="64609C40" w14:textId="77777777" w:rsidR="002658A1" w:rsidRPr="002658A1" w:rsidRDefault="002658A1" w:rsidP="002658A1">
            <w:pPr>
              <w:spacing w:after="240"/>
            </w:pPr>
            <w:r w:rsidRPr="00E01754">
              <w:t>text</w:t>
            </w:r>
          </w:p>
        </w:tc>
      </w:tr>
      <w:tr w:rsidR="002658A1" w14:paraId="2F65B690" w14:textId="77777777" w:rsidTr="002658A1">
        <w:trPr>
          <w:trHeight w:val="615"/>
        </w:trPr>
        <w:tc>
          <w:tcPr>
            <w:tcW w:w="1995" w:type="dxa"/>
          </w:tcPr>
          <w:p w14:paraId="5287590A" w14:textId="77777777" w:rsidR="002658A1" w:rsidRPr="002658A1" w:rsidRDefault="002658A1" w:rsidP="002658A1">
            <w:pPr>
              <w:spacing w:after="240"/>
            </w:pPr>
            <w:r w:rsidRPr="00E01754">
              <w:t>queue</w:t>
            </w:r>
          </w:p>
        </w:tc>
        <w:tc>
          <w:tcPr>
            <w:tcW w:w="1995" w:type="dxa"/>
          </w:tcPr>
          <w:p w14:paraId="2D6FA6FB" w14:textId="77777777" w:rsidR="002658A1" w:rsidRPr="002658A1" w:rsidRDefault="002658A1" w:rsidP="002658A1">
            <w:pPr>
              <w:spacing w:after="240"/>
            </w:pPr>
            <w:r w:rsidRPr="00E01754">
              <w:t>text</w:t>
            </w:r>
          </w:p>
        </w:tc>
      </w:tr>
      <w:tr w:rsidR="002658A1" w14:paraId="565707D6" w14:textId="77777777" w:rsidTr="002658A1">
        <w:trPr>
          <w:trHeight w:val="615"/>
        </w:trPr>
        <w:tc>
          <w:tcPr>
            <w:tcW w:w="1995" w:type="dxa"/>
          </w:tcPr>
          <w:tbl>
            <w:tblPr>
              <w:tblW w:w="445" w:type="dxa"/>
              <w:shd w:val="clear" w:color="auto" w:fill="FFFFFF"/>
              <w:tblCellMar>
                <w:top w:w="15" w:type="dxa"/>
                <w:left w:w="15" w:type="dxa"/>
                <w:bottom w:w="15" w:type="dxa"/>
                <w:right w:w="15" w:type="dxa"/>
              </w:tblCellMar>
              <w:tblLook w:val="04A0" w:firstRow="1" w:lastRow="0" w:firstColumn="1" w:lastColumn="0" w:noHBand="0" w:noVBand="1"/>
            </w:tblPr>
            <w:tblGrid>
              <w:gridCol w:w="904"/>
              <w:gridCol w:w="150"/>
            </w:tblGrid>
            <w:tr w:rsidR="002658A1" w:rsidRPr="00E01754" w14:paraId="74804D95" w14:textId="77777777" w:rsidTr="002658A1">
              <w:trPr>
                <w:trHeight w:val="291"/>
              </w:trPr>
              <w:tc>
                <w:tcPr>
                  <w:tcW w:w="0" w:type="auto"/>
                  <w:shd w:val="clear" w:color="auto" w:fill="FFFFFF"/>
                  <w:noWrap/>
                  <w:tcMar>
                    <w:top w:w="24" w:type="dxa"/>
                    <w:left w:w="72" w:type="dxa"/>
                    <w:bottom w:w="24" w:type="dxa"/>
                    <w:right w:w="72" w:type="dxa"/>
                  </w:tcMar>
                  <w:vAlign w:val="center"/>
                  <w:hideMark/>
                </w:tcPr>
                <w:p w14:paraId="6C1981CF" w14:textId="77777777" w:rsidR="002658A1" w:rsidRPr="002658A1" w:rsidRDefault="002658A1" w:rsidP="002658A1">
                  <w:pPr>
                    <w:spacing w:after="240"/>
                  </w:pPr>
                  <w:r w:rsidRPr="002658A1">
                    <w:t>payload</w:t>
                  </w:r>
                </w:p>
              </w:tc>
              <w:tc>
                <w:tcPr>
                  <w:tcW w:w="0" w:type="auto"/>
                  <w:shd w:val="clear" w:color="auto" w:fill="FFFFFF"/>
                  <w:noWrap/>
                  <w:tcMar>
                    <w:top w:w="24" w:type="dxa"/>
                    <w:left w:w="72" w:type="dxa"/>
                    <w:bottom w:w="24" w:type="dxa"/>
                    <w:right w:w="72" w:type="dxa"/>
                  </w:tcMar>
                  <w:vAlign w:val="center"/>
                  <w:hideMark/>
                </w:tcPr>
                <w:p w14:paraId="2995D7B0" w14:textId="77777777" w:rsidR="002658A1" w:rsidRPr="002658A1" w:rsidRDefault="002658A1" w:rsidP="002658A1">
                  <w:pPr>
                    <w:spacing w:after="240"/>
                  </w:pPr>
                </w:p>
              </w:tc>
            </w:tr>
          </w:tbl>
          <w:p w14:paraId="792D3460" w14:textId="77777777" w:rsidR="002658A1" w:rsidRPr="00E01754" w:rsidRDefault="002658A1" w:rsidP="002658A1">
            <w:pPr>
              <w:spacing w:after="240"/>
            </w:pPr>
          </w:p>
        </w:tc>
        <w:tc>
          <w:tcPr>
            <w:tcW w:w="1995" w:type="dxa"/>
          </w:tcPr>
          <w:p w14:paraId="563F52C4" w14:textId="77777777" w:rsidR="002658A1" w:rsidRPr="002658A1" w:rsidRDefault="002658A1" w:rsidP="002658A1">
            <w:pPr>
              <w:spacing w:after="240"/>
            </w:pPr>
            <w:r w:rsidRPr="00E01754">
              <w:t>longtext</w:t>
            </w:r>
          </w:p>
        </w:tc>
      </w:tr>
      <w:tr w:rsidR="002658A1" w14:paraId="6AB24E34" w14:textId="77777777" w:rsidTr="002658A1">
        <w:trPr>
          <w:trHeight w:val="550"/>
        </w:trPr>
        <w:tc>
          <w:tcPr>
            <w:tcW w:w="1995" w:type="dxa"/>
          </w:tcPr>
          <w:tbl>
            <w:tblPr>
              <w:tblW w:w="511" w:type="dxa"/>
              <w:shd w:val="clear" w:color="auto" w:fill="FFFFFF"/>
              <w:tblCellMar>
                <w:top w:w="15" w:type="dxa"/>
                <w:left w:w="15" w:type="dxa"/>
                <w:bottom w:w="15" w:type="dxa"/>
                <w:right w:w="15" w:type="dxa"/>
              </w:tblCellMar>
              <w:tblLook w:val="04A0" w:firstRow="1" w:lastRow="0" w:firstColumn="1" w:lastColumn="0" w:noHBand="0" w:noVBand="1"/>
            </w:tblPr>
            <w:tblGrid>
              <w:gridCol w:w="1077"/>
              <w:gridCol w:w="150"/>
            </w:tblGrid>
            <w:tr w:rsidR="002658A1" w:rsidRPr="00E01754" w14:paraId="5965EFCA" w14:textId="77777777" w:rsidTr="002658A1">
              <w:trPr>
                <w:trHeight w:val="291"/>
              </w:trPr>
              <w:tc>
                <w:tcPr>
                  <w:tcW w:w="0" w:type="auto"/>
                  <w:shd w:val="clear" w:color="auto" w:fill="FFFFFF"/>
                  <w:noWrap/>
                  <w:tcMar>
                    <w:top w:w="24" w:type="dxa"/>
                    <w:left w:w="72" w:type="dxa"/>
                    <w:bottom w:w="24" w:type="dxa"/>
                    <w:right w:w="72" w:type="dxa"/>
                  </w:tcMar>
                  <w:vAlign w:val="center"/>
                  <w:hideMark/>
                </w:tcPr>
                <w:p w14:paraId="63D48664" w14:textId="77777777" w:rsidR="002658A1" w:rsidRPr="002658A1" w:rsidRDefault="002658A1" w:rsidP="002658A1">
                  <w:pPr>
                    <w:spacing w:after="240"/>
                  </w:pPr>
                  <w:r w:rsidRPr="002658A1">
                    <w:t>exception</w:t>
                  </w:r>
                </w:p>
              </w:tc>
              <w:tc>
                <w:tcPr>
                  <w:tcW w:w="0" w:type="auto"/>
                  <w:shd w:val="clear" w:color="auto" w:fill="FFFFFF"/>
                  <w:noWrap/>
                  <w:tcMar>
                    <w:top w:w="24" w:type="dxa"/>
                    <w:left w:w="72" w:type="dxa"/>
                    <w:bottom w:w="24" w:type="dxa"/>
                    <w:right w:w="72" w:type="dxa"/>
                  </w:tcMar>
                  <w:vAlign w:val="center"/>
                  <w:hideMark/>
                </w:tcPr>
                <w:p w14:paraId="6B348883" w14:textId="77777777" w:rsidR="002658A1" w:rsidRPr="002658A1" w:rsidRDefault="002658A1" w:rsidP="002658A1">
                  <w:pPr>
                    <w:spacing w:after="240"/>
                  </w:pPr>
                </w:p>
              </w:tc>
            </w:tr>
          </w:tbl>
          <w:p w14:paraId="36AD0F4B" w14:textId="77777777" w:rsidR="002658A1" w:rsidRPr="00E01754" w:rsidRDefault="002658A1" w:rsidP="002658A1">
            <w:pPr>
              <w:spacing w:after="240"/>
            </w:pPr>
          </w:p>
        </w:tc>
        <w:tc>
          <w:tcPr>
            <w:tcW w:w="1995" w:type="dxa"/>
          </w:tcPr>
          <w:p w14:paraId="28309434" w14:textId="77777777" w:rsidR="002658A1" w:rsidRPr="002658A1" w:rsidRDefault="002658A1" w:rsidP="002658A1">
            <w:pPr>
              <w:spacing w:after="240"/>
            </w:pPr>
            <w:r w:rsidRPr="002658A1">
              <w:t>longtext</w:t>
            </w:r>
          </w:p>
        </w:tc>
      </w:tr>
      <w:tr w:rsidR="002658A1" w14:paraId="46CC7BD4" w14:textId="77777777" w:rsidTr="002658A1">
        <w:trPr>
          <w:trHeight w:val="567"/>
        </w:trPr>
        <w:tc>
          <w:tcPr>
            <w:tcW w:w="1995" w:type="dxa"/>
          </w:tcPr>
          <w:tbl>
            <w:tblPr>
              <w:tblW w:w="469" w:type="dxa"/>
              <w:shd w:val="clear" w:color="auto" w:fill="FFFFFF"/>
              <w:tblCellMar>
                <w:top w:w="15" w:type="dxa"/>
                <w:left w:w="15" w:type="dxa"/>
                <w:bottom w:w="15" w:type="dxa"/>
                <w:right w:w="15" w:type="dxa"/>
              </w:tblCellMar>
              <w:tblLook w:val="04A0" w:firstRow="1" w:lastRow="0" w:firstColumn="1" w:lastColumn="0" w:noHBand="0" w:noVBand="1"/>
            </w:tblPr>
            <w:tblGrid>
              <w:gridCol w:w="984"/>
              <w:gridCol w:w="150"/>
            </w:tblGrid>
            <w:tr w:rsidR="002658A1" w:rsidRPr="00E01754" w14:paraId="54157779" w14:textId="77777777" w:rsidTr="002658A1">
              <w:trPr>
                <w:trHeight w:val="291"/>
              </w:trPr>
              <w:tc>
                <w:tcPr>
                  <w:tcW w:w="0" w:type="auto"/>
                  <w:shd w:val="clear" w:color="auto" w:fill="FFFFFF"/>
                  <w:noWrap/>
                  <w:tcMar>
                    <w:top w:w="24" w:type="dxa"/>
                    <w:left w:w="72" w:type="dxa"/>
                    <w:bottom w:w="24" w:type="dxa"/>
                    <w:right w:w="72" w:type="dxa"/>
                  </w:tcMar>
                  <w:vAlign w:val="center"/>
                  <w:hideMark/>
                </w:tcPr>
                <w:p w14:paraId="556F0D63" w14:textId="77777777" w:rsidR="002658A1" w:rsidRPr="002658A1" w:rsidRDefault="002658A1" w:rsidP="002658A1">
                  <w:pPr>
                    <w:spacing w:after="240"/>
                  </w:pPr>
                  <w:r w:rsidRPr="002658A1">
                    <w:t>failed_at</w:t>
                  </w:r>
                </w:p>
              </w:tc>
              <w:tc>
                <w:tcPr>
                  <w:tcW w:w="0" w:type="auto"/>
                  <w:shd w:val="clear" w:color="auto" w:fill="FFFFFF"/>
                  <w:noWrap/>
                  <w:tcMar>
                    <w:top w:w="24" w:type="dxa"/>
                    <w:left w:w="72" w:type="dxa"/>
                    <w:bottom w:w="24" w:type="dxa"/>
                    <w:right w:w="72" w:type="dxa"/>
                  </w:tcMar>
                  <w:vAlign w:val="center"/>
                  <w:hideMark/>
                </w:tcPr>
                <w:p w14:paraId="20616968" w14:textId="77777777" w:rsidR="002658A1" w:rsidRPr="002658A1" w:rsidRDefault="002658A1" w:rsidP="002658A1">
                  <w:pPr>
                    <w:spacing w:after="240"/>
                  </w:pPr>
                </w:p>
              </w:tc>
            </w:tr>
          </w:tbl>
          <w:p w14:paraId="56953BBE" w14:textId="77777777" w:rsidR="002658A1" w:rsidRPr="00E01754" w:rsidRDefault="002658A1" w:rsidP="002658A1">
            <w:pPr>
              <w:spacing w:after="240"/>
            </w:pPr>
          </w:p>
        </w:tc>
        <w:tc>
          <w:tcPr>
            <w:tcW w:w="1995" w:type="dxa"/>
          </w:tcPr>
          <w:p w14:paraId="3621B93F" w14:textId="77777777" w:rsidR="002658A1" w:rsidRPr="002658A1" w:rsidRDefault="002658A1" w:rsidP="002658A1">
            <w:pPr>
              <w:spacing w:after="240"/>
            </w:pPr>
            <w:r w:rsidRPr="002658A1">
              <w:t>timestamp</w:t>
            </w:r>
          </w:p>
        </w:tc>
      </w:tr>
    </w:tbl>
    <w:p w14:paraId="2DB75AF8" w14:textId="77777777" w:rsidR="002658A1" w:rsidRPr="002658A1" w:rsidRDefault="002658A1" w:rsidP="002658A1">
      <w:pPr>
        <w:spacing w:after="240"/>
      </w:pPr>
      <w:r w:rsidRPr="002658A1">
        <w:t xml:space="preserve"> </w:t>
      </w:r>
    </w:p>
    <w:p w14:paraId="6E29A599" w14:textId="77777777" w:rsidR="002658A1" w:rsidRPr="002658A1" w:rsidRDefault="002658A1" w:rsidP="002658A1">
      <w:pPr>
        <w:spacing w:after="240"/>
      </w:pPr>
      <w:r w:rsidRPr="002658A1">
        <w:t xml:space="preserve">7.6.6   jobs </w:t>
      </w:r>
    </w:p>
    <w:tbl>
      <w:tblPr>
        <w:tblStyle w:val="TableGrid"/>
        <w:tblW w:w="0" w:type="auto"/>
        <w:tblInd w:w="2477" w:type="dxa"/>
        <w:tblLook w:val="04A0" w:firstRow="1" w:lastRow="0" w:firstColumn="1" w:lastColumn="0" w:noHBand="0" w:noVBand="1"/>
      </w:tblPr>
      <w:tblGrid>
        <w:gridCol w:w="2197"/>
        <w:gridCol w:w="2197"/>
      </w:tblGrid>
      <w:tr w:rsidR="002658A1" w14:paraId="6C213510" w14:textId="77777777" w:rsidTr="002658A1">
        <w:trPr>
          <w:trHeight w:val="481"/>
        </w:trPr>
        <w:tc>
          <w:tcPr>
            <w:tcW w:w="2197" w:type="dxa"/>
          </w:tcPr>
          <w:p w14:paraId="4EC2BFB0" w14:textId="77777777" w:rsidR="002658A1" w:rsidRPr="002658A1" w:rsidRDefault="002658A1" w:rsidP="002658A1">
            <w:pPr>
              <w:spacing w:after="240"/>
            </w:pPr>
            <w:r w:rsidRPr="002658A1">
              <w:t xml:space="preserve">Field </w:t>
            </w:r>
          </w:p>
        </w:tc>
        <w:tc>
          <w:tcPr>
            <w:tcW w:w="2197" w:type="dxa"/>
          </w:tcPr>
          <w:p w14:paraId="2040AC5D" w14:textId="77777777" w:rsidR="002658A1" w:rsidRPr="002658A1" w:rsidRDefault="002658A1" w:rsidP="002658A1">
            <w:pPr>
              <w:spacing w:after="240"/>
            </w:pPr>
            <w:r w:rsidRPr="002658A1">
              <w:t>Type</w:t>
            </w:r>
          </w:p>
        </w:tc>
      </w:tr>
      <w:tr w:rsidR="002658A1" w14:paraId="357EA9FA" w14:textId="77777777" w:rsidTr="002658A1">
        <w:trPr>
          <w:trHeight w:val="430"/>
        </w:trPr>
        <w:tc>
          <w:tcPr>
            <w:tcW w:w="2197" w:type="dxa"/>
          </w:tcPr>
          <w:tbl>
            <w:tblPr>
              <w:tblW w:w="557" w:type="dxa"/>
              <w:shd w:val="clear" w:color="auto" w:fill="FFFFFF"/>
              <w:tblCellMar>
                <w:top w:w="15" w:type="dxa"/>
                <w:left w:w="15" w:type="dxa"/>
                <w:bottom w:w="15" w:type="dxa"/>
                <w:right w:w="15" w:type="dxa"/>
              </w:tblCellMar>
              <w:tblLook w:val="04A0" w:firstRow="1" w:lastRow="0" w:firstColumn="1" w:lastColumn="0" w:noHBand="0" w:noVBand="1"/>
            </w:tblPr>
            <w:tblGrid>
              <w:gridCol w:w="407"/>
              <w:gridCol w:w="150"/>
            </w:tblGrid>
            <w:tr w:rsidR="002658A1" w:rsidRPr="00194246" w14:paraId="7B3A3AC8" w14:textId="77777777" w:rsidTr="002658A1">
              <w:trPr>
                <w:trHeight w:val="228"/>
              </w:trPr>
              <w:tc>
                <w:tcPr>
                  <w:tcW w:w="0" w:type="auto"/>
                  <w:shd w:val="clear" w:color="auto" w:fill="FFFFFF"/>
                  <w:noWrap/>
                  <w:tcMar>
                    <w:top w:w="24" w:type="dxa"/>
                    <w:left w:w="72" w:type="dxa"/>
                    <w:bottom w:w="24" w:type="dxa"/>
                    <w:right w:w="72" w:type="dxa"/>
                  </w:tcMar>
                  <w:vAlign w:val="center"/>
                  <w:hideMark/>
                </w:tcPr>
                <w:p w14:paraId="50FD9961" w14:textId="77777777" w:rsidR="002658A1" w:rsidRPr="002658A1" w:rsidRDefault="002658A1" w:rsidP="002658A1">
                  <w:pPr>
                    <w:spacing w:after="240"/>
                  </w:pPr>
                  <w:r w:rsidRPr="002658A1">
                    <w:t>id </w:t>
                  </w:r>
                  <w:r w:rsidRPr="002658A1">
                    <w:drawing>
                      <wp:inline distT="0" distB="0" distL="0" distR="0" wp14:anchorId="4DC5DA44" wp14:editId="3A534995">
                        <wp:extent cx="9525" cy="9525"/>
                        <wp:effectExtent l="0" t="0" r="0" b="0"/>
                        <wp:docPr id="4" name="Picture 4" descr="Prim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rimary"/>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p>
              </w:tc>
              <w:tc>
                <w:tcPr>
                  <w:tcW w:w="0" w:type="auto"/>
                  <w:shd w:val="clear" w:color="auto" w:fill="FFFFFF"/>
                  <w:noWrap/>
                  <w:tcMar>
                    <w:top w:w="24" w:type="dxa"/>
                    <w:left w:w="72" w:type="dxa"/>
                    <w:bottom w:w="24" w:type="dxa"/>
                    <w:right w:w="72" w:type="dxa"/>
                  </w:tcMar>
                  <w:vAlign w:val="center"/>
                  <w:hideMark/>
                </w:tcPr>
                <w:p w14:paraId="2BF1EDBD" w14:textId="77777777" w:rsidR="002658A1" w:rsidRPr="002658A1" w:rsidRDefault="002658A1" w:rsidP="002658A1">
                  <w:pPr>
                    <w:spacing w:after="240"/>
                  </w:pPr>
                </w:p>
              </w:tc>
            </w:tr>
          </w:tbl>
          <w:p w14:paraId="03EE03AB" w14:textId="77777777" w:rsidR="002658A1" w:rsidRPr="002658A1" w:rsidRDefault="002658A1" w:rsidP="002658A1">
            <w:pPr>
              <w:spacing w:after="240"/>
            </w:pPr>
          </w:p>
        </w:tc>
        <w:tc>
          <w:tcPr>
            <w:tcW w:w="2197" w:type="dxa"/>
          </w:tcPr>
          <w:p w14:paraId="5D0F7815" w14:textId="77777777" w:rsidR="002658A1" w:rsidRPr="002658A1" w:rsidRDefault="002658A1" w:rsidP="002658A1">
            <w:pPr>
              <w:spacing w:after="240"/>
            </w:pPr>
            <w:r w:rsidRPr="002658A1">
              <w:t>bigint(20)</w:t>
            </w:r>
          </w:p>
        </w:tc>
      </w:tr>
      <w:tr w:rsidR="002658A1" w14:paraId="52A478DB" w14:textId="77777777" w:rsidTr="002658A1">
        <w:trPr>
          <w:trHeight w:val="443"/>
        </w:trPr>
        <w:tc>
          <w:tcPr>
            <w:tcW w:w="2197" w:type="dxa"/>
          </w:tcPr>
          <w:tbl>
            <w:tblPr>
              <w:tblW w:w="946" w:type="dxa"/>
              <w:shd w:val="clear" w:color="auto" w:fill="FFFFFF"/>
              <w:tblCellMar>
                <w:top w:w="15" w:type="dxa"/>
                <w:left w:w="15" w:type="dxa"/>
                <w:bottom w:w="15" w:type="dxa"/>
                <w:right w:w="15" w:type="dxa"/>
              </w:tblCellMar>
              <w:tblLook w:val="04A0" w:firstRow="1" w:lastRow="0" w:firstColumn="1" w:lastColumn="0" w:noHBand="0" w:noVBand="1"/>
            </w:tblPr>
            <w:tblGrid>
              <w:gridCol w:w="796"/>
              <w:gridCol w:w="150"/>
            </w:tblGrid>
            <w:tr w:rsidR="002658A1" w:rsidRPr="00194246" w14:paraId="6E855306" w14:textId="77777777" w:rsidTr="002658A1">
              <w:trPr>
                <w:trHeight w:val="228"/>
              </w:trPr>
              <w:tc>
                <w:tcPr>
                  <w:tcW w:w="0" w:type="auto"/>
                  <w:shd w:val="clear" w:color="auto" w:fill="DFDFDF"/>
                  <w:noWrap/>
                  <w:tcMar>
                    <w:top w:w="24" w:type="dxa"/>
                    <w:left w:w="72" w:type="dxa"/>
                    <w:bottom w:w="24" w:type="dxa"/>
                    <w:right w:w="72" w:type="dxa"/>
                  </w:tcMar>
                  <w:vAlign w:val="center"/>
                  <w:hideMark/>
                </w:tcPr>
                <w:p w14:paraId="574BA852" w14:textId="77777777" w:rsidR="002658A1" w:rsidRPr="002658A1" w:rsidRDefault="002658A1" w:rsidP="002658A1">
                  <w:pPr>
                    <w:spacing w:after="240"/>
                  </w:pPr>
                  <w:r w:rsidRPr="002658A1">
                    <w:t>queue </w:t>
                  </w:r>
                  <w:r w:rsidRPr="002658A1">
                    <w:drawing>
                      <wp:inline distT="0" distB="0" distL="0" distR="0" wp14:anchorId="283A9BAB" wp14:editId="6B72ADFC">
                        <wp:extent cx="9525" cy="9525"/>
                        <wp:effectExtent l="0" t="0" r="0" b="0"/>
                        <wp:docPr id="29" name="Picture 29" descr="Ind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ndex"/>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p>
              </w:tc>
              <w:tc>
                <w:tcPr>
                  <w:tcW w:w="0" w:type="auto"/>
                  <w:shd w:val="clear" w:color="auto" w:fill="DFDFDF"/>
                  <w:noWrap/>
                  <w:tcMar>
                    <w:top w:w="24" w:type="dxa"/>
                    <w:left w:w="72" w:type="dxa"/>
                    <w:bottom w:w="24" w:type="dxa"/>
                    <w:right w:w="72" w:type="dxa"/>
                  </w:tcMar>
                  <w:vAlign w:val="center"/>
                  <w:hideMark/>
                </w:tcPr>
                <w:p w14:paraId="0C853D17" w14:textId="77777777" w:rsidR="002658A1" w:rsidRPr="002658A1" w:rsidRDefault="002658A1" w:rsidP="002658A1">
                  <w:pPr>
                    <w:spacing w:after="240"/>
                  </w:pPr>
                </w:p>
              </w:tc>
            </w:tr>
          </w:tbl>
          <w:p w14:paraId="0BCF0BD0" w14:textId="77777777" w:rsidR="002658A1" w:rsidRPr="002658A1" w:rsidRDefault="002658A1" w:rsidP="002658A1">
            <w:pPr>
              <w:spacing w:after="240"/>
            </w:pPr>
          </w:p>
        </w:tc>
        <w:tc>
          <w:tcPr>
            <w:tcW w:w="2197" w:type="dxa"/>
          </w:tcPr>
          <w:p w14:paraId="2104DD24" w14:textId="77777777" w:rsidR="002658A1" w:rsidRPr="002658A1" w:rsidRDefault="002658A1" w:rsidP="002658A1">
            <w:pPr>
              <w:spacing w:after="240"/>
            </w:pPr>
            <w:r w:rsidRPr="002658A1">
              <w:t>varchar(191)</w:t>
            </w:r>
          </w:p>
        </w:tc>
      </w:tr>
      <w:tr w:rsidR="002658A1" w14:paraId="2A251EE4" w14:textId="77777777" w:rsidTr="002658A1">
        <w:trPr>
          <w:trHeight w:val="443"/>
        </w:trPr>
        <w:tc>
          <w:tcPr>
            <w:tcW w:w="2197" w:type="dxa"/>
          </w:tcPr>
          <w:tbl>
            <w:tblPr>
              <w:tblW w:w="1037" w:type="dxa"/>
              <w:shd w:val="clear" w:color="auto" w:fill="FFFFFF"/>
              <w:tblCellMar>
                <w:top w:w="15" w:type="dxa"/>
                <w:left w:w="15" w:type="dxa"/>
                <w:bottom w:w="15" w:type="dxa"/>
                <w:right w:w="15" w:type="dxa"/>
              </w:tblCellMar>
              <w:tblLook w:val="04A0" w:firstRow="1" w:lastRow="0" w:firstColumn="1" w:lastColumn="0" w:noHBand="0" w:noVBand="1"/>
            </w:tblPr>
            <w:tblGrid>
              <w:gridCol w:w="904"/>
              <w:gridCol w:w="150"/>
            </w:tblGrid>
            <w:tr w:rsidR="002658A1" w:rsidRPr="00194246" w14:paraId="7159826E" w14:textId="77777777" w:rsidTr="002658A1">
              <w:trPr>
                <w:trHeight w:val="228"/>
              </w:trPr>
              <w:tc>
                <w:tcPr>
                  <w:tcW w:w="0" w:type="auto"/>
                  <w:shd w:val="clear" w:color="auto" w:fill="FFFFFF"/>
                  <w:noWrap/>
                  <w:tcMar>
                    <w:top w:w="24" w:type="dxa"/>
                    <w:left w:w="72" w:type="dxa"/>
                    <w:bottom w:w="24" w:type="dxa"/>
                    <w:right w:w="72" w:type="dxa"/>
                  </w:tcMar>
                  <w:vAlign w:val="center"/>
                  <w:hideMark/>
                </w:tcPr>
                <w:p w14:paraId="0ABD4E0A" w14:textId="77777777" w:rsidR="002658A1" w:rsidRPr="002658A1" w:rsidRDefault="002658A1" w:rsidP="002658A1">
                  <w:pPr>
                    <w:spacing w:after="240"/>
                  </w:pPr>
                  <w:r w:rsidRPr="002658A1">
                    <w:t>payload</w:t>
                  </w:r>
                </w:p>
              </w:tc>
              <w:tc>
                <w:tcPr>
                  <w:tcW w:w="0" w:type="auto"/>
                  <w:shd w:val="clear" w:color="auto" w:fill="FFFFFF"/>
                  <w:noWrap/>
                  <w:tcMar>
                    <w:top w:w="24" w:type="dxa"/>
                    <w:left w:w="72" w:type="dxa"/>
                    <w:bottom w:w="24" w:type="dxa"/>
                    <w:right w:w="72" w:type="dxa"/>
                  </w:tcMar>
                  <w:vAlign w:val="center"/>
                  <w:hideMark/>
                </w:tcPr>
                <w:p w14:paraId="1B679F5D" w14:textId="77777777" w:rsidR="002658A1" w:rsidRPr="002658A1" w:rsidRDefault="002658A1" w:rsidP="002658A1">
                  <w:pPr>
                    <w:spacing w:after="240"/>
                  </w:pPr>
                </w:p>
              </w:tc>
            </w:tr>
          </w:tbl>
          <w:p w14:paraId="11EDB963" w14:textId="77777777" w:rsidR="002658A1" w:rsidRPr="002658A1" w:rsidRDefault="002658A1" w:rsidP="002658A1">
            <w:pPr>
              <w:spacing w:after="240"/>
            </w:pPr>
          </w:p>
        </w:tc>
        <w:tc>
          <w:tcPr>
            <w:tcW w:w="2197" w:type="dxa"/>
          </w:tcPr>
          <w:p w14:paraId="67EDD584" w14:textId="77777777" w:rsidR="002658A1" w:rsidRPr="002658A1" w:rsidRDefault="002658A1" w:rsidP="002658A1">
            <w:pPr>
              <w:spacing w:after="240"/>
            </w:pPr>
            <w:r w:rsidRPr="002658A1">
              <w:t>longtext</w:t>
            </w:r>
          </w:p>
        </w:tc>
      </w:tr>
      <w:tr w:rsidR="002658A1" w14:paraId="5E91B7FD" w14:textId="77777777" w:rsidTr="002658A1">
        <w:trPr>
          <w:trHeight w:val="430"/>
        </w:trPr>
        <w:tc>
          <w:tcPr>
            <w:tcW w:w="2197" w:type="dxa"/>
          </w:tcPr>
          <w:tbl>
            <w:tblPr>
              <w:tblW w:w="1110" w:type="dxa"/>
              <w:shd w:val="clear" w:color="auto" w:fill="FFFFFF"/>
              <w:tblCellMar>
                <w:top w:w="15" w:type="dxa"/>
                <w:left w:w="15" w:type="dxa"/>
                <w:bottom w:w="15" w:type="dxa"/>
                <w:right w:w="15" w:type="dxa"/>
              </w:tblCellMar>
              <w:tblLook w:val="04A0" w:firstRow="1" w:lastRow="0" w:firstColumn="1" w:lastColumn="0" w:noHBand="0" w:noVBand="1"/>
            </w:tblPr>
            <w:tblGrid>
              <w:gridCol w:w="960"/>
              <w:gridCol w:w="150"/>
            </w:tblGrid>
            <w:tr w:rsidR="002658A1" w:rsidRPr="00194246" w14:paraId="392F5D9A" w14:textId="77777777" w:rsidTr="002658A1">
              <w:trPr>
                <w:trHeight w:val="228"/>
              </w:trPr>
              <w:tc>
                <w:tcPr>
                  <w:tcW w:w="0" w:type="auto"/>
                  <w:shd w:val="clear" w:color="auto" w:fill="FFFFFF"/>
                  <w:noWrap/>
                  <w:tcMar>
                    <w:top w:w="24" w:type="dxa"/>
                    <w:left w:w="72" w:type="dxa"/>
                    <w:bottom w:w="24" w:type="dxa"/>
                    <w:right w:w="72" w:type="dxa"/>
                  </w:tcMar>
                  <w:vAlign w:val="center"/>
                  <w:hideMark/>
                </w:tcPr>
                <w:p w14:paraId="6D1EE6EB" w14:textId="77777777" w:rsidR="002658A1" w:rsidRPr="002658A1" w:rsidRDefault="002658A1" w:rsidP="002658A1">
                  <w:pPr>
                    <w:spacing w:after="240"/>
                  </w:pPr>
                  <w:r w:rsidRPr="002658A1">
                    <w:t>attempts</w:t>
                  </w:r>
                </w:p>
              </w:tc>
              <w:tc>
                <w:tcPr>
                  <w:tcW w:w="0" w:type="auto"/>
                  <w:shd w:val="clear" w:color="auto" w:fill="FFFFFF"/>
                  <w:noWrap/>
                  <w:tcMar>
                    <w:top w:w="24" w:type="dxa"/>
                    <w:left w:w="72" w:type="dxa"/>
                    <w:bottom w:w="24" w:type="dxa"/>
                    <w:right w:w="72" w:type="dxa"/>
                  </w:tcMar>
                  <w:vAlign w:val="center"/>
                  <w:hideMark/>
                </w:tcPr>
                <w:p w14:paraId="558DBA42" w14:textId="77777777" w:rsidR="002658A1" w:rsidRPr="002658A1" w:rsidRDefault="002658A1" w:rsidP="002658A1">
                  <w:pPr>
                    <w:spacing w:after="240"/>
                  </w:pPr>
                </w:p>
              </w:tc>
            </w:tr>
          </w:tbl>
          <w:p w14:paraId="6926BECD" w14:textId="77777777" w:rsidR="002658A1" w:rsidRPr="002658A1" w:rsidRDefault="002658A1" w:rsidP="002658A1">
            <w:pPr>
              <w:spacing w:after="240"/>
            </w:pPr>
          </w:p>
        </w:tc>
        <w:tc>
          <w:tcPr>
            <w:tcW w:w="2197" w:type="dxa"/>
          </w:tcPr>
          <w:p w14:paraId="0E72A0DB" w14:textId="77777777" w:rsidR="002658A1" w:rsidRPr="002658A1" w:rsidRDefault="002658A1" w:rsidP="002658A1">
            <w:pPr>
              <w:spacing w:after="240"/>
            </w:pPr>
            <w:r w:rsidRPr="002658A1">
              <w:t>tinyint(3)</w:t>
            </w:r>
          </w:p>
        </w:tc>
      </w:tr>
      <w:tr w:rsidR="002658A1" w14:paraId="4B525D47" w14:textId="77777777" w:rsidTr="002658A1">
        <w:trPr>
          <w:trHeight w:val="443"/>
        </w:trPr>
        <w:tc>
          <w:tcPr>
            <w:tcW w:w="2197" w:type="dxa"/>
          </w:tcPr>
          <w:tbl>
            <w:tblPr>
              <w:tblW w:w="1384" w:type="dxa"/>
              <w:shd w:val="clear" w:color="auto" w:fill="FFFFFF"/>
              <w:tblCellMar>
                <w:top w:w="15" w:type="dxa"/>
                <w:left w:w="15" w:type="dxa"/>
                <w:bottom w:w="15" w:type="dxa"/>
                <w:right w:w="15" w:type="dxa"/>
              </w:tblCellMar>
              <w:tblLook w:val="04A0" w:firstRow="1" w:lastRow="0" w:firstColumn="1" w:lastColumn="0" w:noHBand="0" w:noVBand="1"/>
            </w:tblPr>
            <w:tblGrid>
              <w:gridCol w:w="1251"/>
              <w:gridCol w:w="150"/>
            </w:tblGrid>
            <w:tr w:rsidR="002658A1" w:rsidRPr="00194246" w14:paraId="2CCAC014" w14:textId="77777777" w:rsidTr="002658A1">
              <w:trPr>
                <w:trHeight w:val="228"/>
              </w:trPr>
              <w:tc>
                <w:tcPr>
                  <w:tcW w:w="0" w:type="auto"/>
                  <w:shd w:val="clear" w:color="auto" w:fill="FFFFFF"/>
                  <w:noWrap/>
                  <w:tcMar>
                    <w:top w:w="24" w:type="dxa"/>
                    <w:left w:w="72" w:type="dxa"/>
                    <w:bottom w:w="24" w:type="dxa"/>
                    <w:right w:w="72" w:type="dxa"/>
                  </w:tcMar>
                  <w:vAlign w:val="center"/>
                  <w:hideMark/>
                </w:tcPr>
                <w:p w14:paraId="174C5B3A" w14:textId="77777777" w:rsidR="002658A1" w:rsidRPr="002658A1" w:rsidRDefault="002658A1" w:rsidP="002658A1">
                  <w:pPr>
                    <w:spacing w:after="240"/>
                  </w:pPr>
                  <w:r w:rsidRPr="002658A1">
                    <w:t>reserved_at</w:t>
                  </w:r>
                </w:p>
              </w:tc>
              <w:tc>
                <w:tcPr>
                  <w:tcW w:w="0" w:type="auto"/>
                  <w:shd w:val="clear" w:color="auto" w:fill="FFFFFF"/>
                  <w:noWrap/>
                  <w:tcMar>
                    <w:top w:w="24" w:type="dxa"/>
                    <w:left w:w="72" w:type="dxa"/>
                    <w:bottom w:w="24" w:type="dxa"/>
                    <w:right w:w="72" w:type="dxa"/>
                  </w:tcMar>
                  <w:vAlign w:val="center"/>
                  <w:hideMark/>
                </w:tcPr>
                <w:p w14:paraId="67546C47" w14:textId="77777777" w:rsidR="002658A1" w:rsidRPr="002658A1" w:rsidRDefault="002658A1" w:rsidP="002658A1">
                  <w:pPr>
                    <w:spacing w:after="240"/>
                  </w:pPr>
                </w:p>
              </w:tc>
            </w:tr>
          </w:tbl>
          <w:p w14:paraId="79378266" w14:textId="77777777" w:rsidR="002658A1" w:rsidRPr="002658A1" w:rsidRDefault="002658A1" w:rsidP="002658A1">
            <w:pPr>
              <w:spacing w:after="240"/>
            </w:pPr>
          </w:p>
        </w:tc>
        <w:tc>
          <w:tcPr>
            <w:tcW w:w="2197" w:type="dxa"/>
          </w:tcPr>
          <w:p w14:paraId="619279AA" w14:textId="77777777" w:rsidR="002658A1" w:rsidRPr="002658A1" w:rsidRDefault="002658A1" w:rsidP="002658A1">
            <w:pPr>
              <w:spacing w:after="240"/>
            </w:pPr>
            <w:r w:rsidRPr="002658A1">
              <w:t>int(10)</w:t>
            </w:r>
          </w:p>
        </w:tc>
      </w:tr>
      <w:tr w:rsidR="002658A1" w14:paraId="37B499D1" w14:textId="77777777" w:rsidTr="002658A1">
        <w:trPr>
          <w:trHeight w:val="443"/>
        </w:trPr>
        <w:tc>
          <w:tcPr>
            <w:tcW w:w="2197" w:type="dxa"/>
          </w:tcPr>
          <w:tbl>
            <w:tblPr>
              <w:tblW w:w="1395" w:type="dxa"/>
              <w:shd w:val="clear" w:color="auto" w:fill="FFFFFF"/>
              <w:tblCellMar>
                <w:top w:w="15" w:type="dxa"/>
                <w:left w:w="15" w:type="dxa"/>
                <w:bottom w:w="15" w:type="dxa"/>
                <w:right w:w="15" w:type="dxa"/>
              </w:tblCellMar>
              <w:tblLook w:val="04A0" w:firstRow="1" w:lastRow="0" w:firstColumn="1" w:lastColumn="0" w:noHBand="0" w:noVBand="1"/>
            </w:tblPr>
            <w:tblGrid>
              <w:gridCol w:w="1304"/>
              <w:gridCol w:w="150"/>
            </w:tblGrid>
            <w:tr w:rsidR="002658A1" w:rsidRPr="00194246" w14:paraId="27E1A68E" w14:textId="77777777" w:rsidTr="002658A1">
              <w:trPr>
                <w:trHeight w:val="228"/>
              </w:trPr>
              <w:tc>
                <w:tcPr>
                  <w:tcW w:w="0" w:type="auto"/>
                  <w:shd w:val="clear" w:color="auto" w:fill="FFFFFF"/>
                  <w:noWrap/>
                  <w:tcMar>
                    <w:top w:w="24" w:type="dxa"/>
                    <w:left w:w="72" w:type="dxa"/>
                    <w:bottom w:w="24" w:type="dxa"/>
                    <w:right w:w="72" w:type="dxa"/>
                  </w:tcMar>
                  <w:vAlign w:val="center"/>
                  <w:hideMark/>
                </w:tcPr>
                <w:p w14:paraId="31D14390" w14:textId="77777777" w:rsidR="002658A1" w:rsidRPr="002658A1" w:rsidRDefault="002658A1" w:rsidP="002658A1">
                  <w:pPr>
                    <w:spacing w:after="240"/>
                  </w:pPr>
                  <w:r w:rsidRPr="002658A1">
                    <w:t>available_at</w:t>
                  </w:r>
                </w:p>
              </w:tc>
              <w:tc>
                <w:tcPr>
                  <w:tcW w:w="0" w:type="auto"/>
                  <w:shd w:val="clear" w:color="auto" w:fill="FFFFFF"/>
                  <w:noWrap/>
                  <w:tcMar>
                    <w:top w:w="24" w:type="dxa"/>
                    <w:left w:w="72" w:type="dxa"/>
                    <w:bottom w:w="24" w:type="dxa"/>
                    <w:right w:w="72" w:type="dxa"/>
                  </w:tcMar>
                  <w:vAlign w:val="center"/>
                  <w:hideMark/>
                </w:tcPr>
                <w:p w14:paraId="4419ABD3" w14:textId="77777777" w:rsidR="002658A1" w:rsidRPr="002658A1" w:rsidRDefault="002658A1" w:rsidP="002658A1">
                  <w:pPr>
                    <w:spacing w:after="240"/>
                  </w:pPr>
                </w:p>
              </w:tc>
            </w:tr>
          </w:tbl>
          <w:p w14:paraId="16BF5474" w14:textId="77777777" w:rsidR="002658A1" w:rsidRPr="002658A1" w:rsidRDefault="002658A1" w:rsidP="002658A1">
            <w:pPr>
              <w:spacing w:after="240"/>
            </w:pPr>
          </w:p>
        </w:tc>
        <w:tc>
          <w:tcPr>
            <w:tcW w:w="2197" w:type="dxa"/>
          </w:tcPr>
          <w:p w14:paraId="4517A8D4" w14:textId="77777777" w:rsidR="002658A1" w:rsidRPr="002658A1" w:rsidRDefault="002658A1" w:rsidP="002658A1">
            <w:pPr>
              <w:spacing w:after="240"/>
            </w:pPr>
            <w:r w:rsidRPr="002658A1">
              <w:t>int(10)</w:t>
            </w:r>
          </w:p>
        </w:tc>
      </w:tr>
      <w:tr w:rsidR="002658A1" w14:paraId="6FB5A8C1" w14:textId="77777777" w:rsidTr="002658A1">
        <w:trPr>
          <w:trHeight w:val="430"/>
        </w:trPr>
        <w:tc>
          <w:tcPr>
            <w:tcW w:w="2197" w:type="dxa"/>
          </w:tcPr>
          <w:tbl>
            <w:tblPr>
              <w:tblW w:w="1268" w:type="dxa"/>
              <w:shd w:val="clear" w:color="auto" w:fill="FFFFFF"/>
              <w:tblCellMar>
                <w:top w:w="15" w:type="dxa"/>
                <w:left w:w="15" w:type="dxa"/>
                <w:bottom w:w="15" w:type="dxa"/>
                <w:right w:w="15" w:type="dxa"/>
              </w:tblCellMar>
              <w:tblLook w:val="04A0" w:firstRow="1" w:lastRow="0" w:firstColumn="1" w:lastColumn="0" w:noHBand="0" w:noVBand="1"/>
            </w:tblPr>
            <w:tblGrid>
              <w:gridCol w:w="1130"/>
              <w:gridCol w:w="150"/>
            </w:tblGrid>
            <w:tr w:rsidR="002658A1" w:rsidRPr="00194246" w14:paraId="1BB21299" w14:textId="77777777" w:rsidTr="002658A1">
              <w:trPr>
                <w:trHeight w:val="228"/>
              </w:trPr>
              <w:tc>
                <w:tcPr>
                  <w:tcW w:w="0" w:type="auto"/>
                  <w:shd w:val="clear" w:color="auto" w:fill="FFFFFF"/>
                  <w:noWrap/>
                  <w:tcMar>
                    <w:top w:w="24" w:type="dxa"/>
                    <w:left w:w="72" w:type="dxa"/>
                    <w:bottom w:w="24" w:type="dxa"/>
                    <w:right w:w="72" w:type="dxa"/>
                  </w:tcMar>
                  <w:vAlign w:val="center"/>
                  <w:hideMark/>
                </w:tcPr>
                <w:p w14:paraId="267DC7BC" w14:textId="77777777" w:rsidR="002658A1" w:rsidRPr="002658A1" w:rsidRDefault="002658A1" w:rsidP="002658A1">
                  <w:pPr>
                    <w:spacing w:after="240"/>
                  </w:pPr>
                  <w:r w:rsidRPr="002658A1">
                    <w:t>created_at</w:t>
                  </w:r>
                </w:p>
              </w:tc>
              <w:tc>
                <w:tcPr>
                  <w:tcW w:w="0" w:type="auto"/>
                  <w:shd w:val="clear" w:color="auto" w:fill="FFFFFF"/>
                  <w:noWrap/>
                  <w:tcMar>
                    <w:top w:w="24" w:type="dxa"/>
                    <w:left w:w="72" w:type="dxa"/>
                    <w:bottom w:w="24" w:type="dxa"/>
                    <w:right w:w="72" w:type="dxa"/>
                  </w:tcMar>
                  <w:vAlign w:val="center"/>
                  <w:hideMark/>
                </w:tcPr>
                <w:p w14:paraId="426444D9" w14:textId="77777777" w:rsidR="002658A1" w:rsidRPr="002658A1" w:rsidRDefault="002658A1" w:rsidP="002658A1">
                  <w:pPr>
                    <w:spacing w:after="240"/>
                  </w:pPr>
                </w:p>
              </w:tc>
            </w:tr>
          </w:tbl>
          <w:p w14:paraId="1980424A" w14:textId="77777777" w:rsidR="002658A1" w:rsidRPr="002658A1" w:rsidRDefault="002658A1" w:rsidP="002658A1">
            <w:pPr>
              <w:spacing w:after="240"/>
            </w:pPr>
          </w:p>
        </w:tc>
        <w:tc>
          <w:tcPr>
            <w:tcW w:w="2197" w:type="dxa"/>
          </w:tcPr>
          <w:p w14:paraId="687BC807" w14:textId="77777777" w:rsidR="002658A1" w:rsidRPr="002658A1" w:rsidRDefault="002658A1" w:rsidP="002658A1">
            <w:pPr>
              <w:spacing w:after="240"/>
            </w:pPr>
            <w:r w:rsidRPr="002658A1">
              <w:t>int(10)</w:t>
            </w:r>
          </w:p>
        </w:tc>
      </w:tr>
    </w:tbl>
    <w:p w14:paraId="2717E9C1" w14:textId="77777777" w:rsidR="002658A1" w:rsidRPr="002658A1" w:rsidRDefault="002658A1" w:rsidP="002658A1">
      <w:pPr>
        <w:spacing w:after="240"/>
      </w:pPr>
    </w:p>
    <w:p w14:paraId="5B6F4B7B" w14:textId="77777777" w:rsidR="002658A1" w:rsidRPr="002658A1" w:rsidRDefault="002658A1" w:rsidP="002658A1">
      <w:pPr>
        <w:spacing w:after="240"/>
      </w:pPr>
    </w:p>
    <w:p w14:paraId="57AF9AA1" w14:textId="77777777" w:rsidR="002658A1" w:rsidRPr="002658A1" w:rsidRDefault="002658A1" w:rsidP="002658A1">
      <w:pPr>
        <w:spacing w:after="240"/>
      </w:pPr>
    </w:p>
    <w:p w14:paraId="06CBF061" w14:textId="77777777" w:rsidR="002658A1" w:rsidRPr="002658A1" w:rsidRDefault="002658A1" w:rsidP="002658A1">
      <w:pPr>
        <w:spacing w:after="240"/>
      </w:pPr>
      <w:r w:rsidRPr="002658A1">
        <w:t>7.6.7   migration :</w:t>
      </w:r>
    </w:p>
    <w:tbl>
      <w:tblPr>
        <w:tblStyle w:val="TableGrid"/>
        <w:tblW w:w="0" w:type="auto"/>
        <w:tblInd w:w="2935" w:type="dxa"/>
        <w:tblLook w:val="04A0" w:firstRow="1" w:lastRow="0" w:firstColumn="1" w:lastColumn="0" w:noHBand="0" w:noVBand="1"/>
      </w:tblPr>
      <w:tblGrid>
        <w:gridCol w:w="1230"/>
        <w:gridCol w:w="1456"/>
      </w:tblGrid>
      <w:tr w:rsidR="002658A1" w14:paraId="341F6431" w14:textId="77777777" w:rsidTr="002658A1">
        <w:trPr>
          <w:trHeight w:val="445"/>
        </w:trPr>
        <w:tc>
          <w:tcPr>
            <w:tcW w:w="1230" w:type="dxa"/>
          </w:tcPr>
          <w:p w14:paraId="58D15D34" w14:textId="77777777" w:rsidR="002658A1" w:rsidRPr="002658A1" w:rsidRDefault="002658A1" w:rsidP="002658A1">
            <w:pPr>
              <w:spacing w:after="240"/>
            </w:pPr>
            <w:r w:rsidRPr="002658A1">
              <w:t xml:space="preserve"> Field</w:t>
            </w:r>
          </w:p>
        </w:tc>
        <w:tc>
          <w:tcPr>
            <w:tcW w:w="1398" w:type="dxa"/>
          </w:tcPr>
          <w:p w14:paraId="72F174EC" w14:textId="77777777" w:rsidR="002658A1" w:rsidRPr="002658A1" w:rsidRDefault="002658A1" w:rsidP="002658A1">
            <w:pPr>
              <w:spacing w:after="240"/>
            </w:pPr>
            <w:r w:rsidRPr="002658A1">
              <w:t>Type</w:t>
            </w:r>
          </w:p>
        </w:tc>
      </w:tr>
      <w:tr w:rsidR="002658A1" w14:paraId="1052B893" w14:textId="77777777" w:rsidTr="002658A1">
        <w:trPr>
          <w:trHeight w:val="433"/>
        </w:trPr>
        <w:tc>
          <w:tcPr>
            <w:tcW w:w="1230" w:type="dxa"/>
          </w:tcPr>
          <w:p w14:paraId="3353795A" w14:textId="77777777" w:rsidR="002658A1" w:rsidRPr="002658A1" w:rsidRDefault="002658A1" w:rsidP="002658A1">
            <w:pPr>
              <w:spacing w:after="240"/>
            </w:pPr>
            <w:r w:rsidRPr="002658A1">
              <w:t>id</w:t>
            </w:r>
          </w:p>
        </w:tc>
        <w:tc>
          <w:tcPr>
            <w:tcW w:w="1398" w:type="dxa"/>
          </w:tcPr>
          <w:p w14:paraId="24634B76" w14:textId="77777777" w:rsidR="002658A1" w:rsidRPr="002658A1" w:rsidRDefault="002658A1" w:rsidP="002658A1">
            <w:pPr>
              <w:spacing w:after="240"/>
            </w:pPr>
            <w:r w:rsidRPr="002658A1">
              <w:t>int(10)</w:t>
            </w:r>
          </w:p>
        </w:tc>
      </w:tr>
      <w:tr w:rsidR="002658A1" w14:paraId="4FC8412D" w14:textId="77777777" w:rsidTr="002658A1">
        <w:trPr>
          <w:trHeight w:val="445"/>
        </w:trPr>
        <w:tc>
          <w:tcPr>
            <w:tcW w:w="1230" w:type="dxa"/>
          </w:tcPr>
          <w:p w14:paraId="507F968D" w14:textId="77777777" w:rsidR="002658A1" w:rsidRPr="002658A1" w:rsidRDefault="002658A1" w:rsidP="002658A1">
            <w:pPr>
              <w:spacing w:after="240"/>
            </w:pPr>
            <w:r w:rsidRPr="002658A1">
              <w:t>migration</w:t>
            </w:r>
          </w:p>
        </w:tc>
        <w:tc>
          <w:tcPr>
            <w:tcW w:w="1398" w:type="dxa"/>
          </w:tcPr>
          <w:p w14:paraId="49BF6D13" w14:textId="77777777" w:rsidR="002658A1" w:rsidRPr="002658A1" w:rsidRDefault="002658A1" w:rsidP="002658A1">
            <w:pPr>
              <w:spacing w:after="240"/>
            </w:pPr>
            <w:r w:rsidRPr="002658A1">
              <w:t>varchar(191)</w:t>
            </w:r>
          </w:p>
        </w:tc>
      </w:tr>
      <w:tr w:rsidR="002658A1" w14:paraId="64D4F9B8" w14:textId="77777777" w:rsidTr="002658A1">
        <w:trPr>
          <w:trHeight w:val="445"/>
        </w:trPr>
        <w:tc>
          <w:tcPr>
            <w:tcW w:w="1230" w:type="dxa"/>
          </w:tcPr>
          <w:p w14:paraId="50793BEE" w14:textId="77777777" w:rsidR="002658A1" w:rsidRPr="002658A1" w:rsidRDefault="002658A1" w:rsidP="002658A1">
            <w:pPr>
              <w:spacing w:after="240"/>
            </w:pPr>
            <w:r w:rsidRPr="002658A1">
              <w:t>batch</w:t>
            </w:r>
          </w:p>
        </w:tc>
        <w:tc>
          <w:tcPr>
            <w:tcW w:w="1398" w:type="dxa"/>
          </w:tcPr>
          <w:p w14:paraId="55FCF878" w14:textId="77777777" w:rsidR="002658A1" w:rsidRPr="002658A1" w:rsidRDefault="002658A1" w:rsidP="002658A1">
            <w:pPr>
              <w:spacing w:after="240"/>
            </w:pPr>
            <w:r w:rsidRPr="002658A1">
              <w:t>int(11)</w:t>
            </w:r>
          </w:p>
        </w:tc>
      </w:tr>
    </w:tbl>
    <w:p w14:paraId="597CF7C9" w14:textId="77777777" w:rsidR="002658A1" w:rsidRPr="002658A1" w:rsidRDefault="002658A1" w:rsidP="002658A1">
      <w:pPr>
        <w:spacing w:after="240"/>
      </w:pPr>
    </w:p>
    <w:p w14:paraId="2A3AC219" w14:textId="77777777" w:rsidR="002658A1" w:rsidRPr="002658A1" w:rsidRDefault="002658A1" w:rsidP="002658A1">
      <w:pPr>
        <w:spacing w:after="240"/>
      </w:pPr>
      <w:r w:rsidRPr="002658A1">
        <w:t xml:space="preserve">7.6.8   notices </w:t>
      </w:r>
    </w:p>
    <w:tbl>
      <w:tblPr>
        <w:tblStyle w:val="TableGrid"/>
        <w:tblW w:w="0" w:type="auto"/>
        <w:tblInd w:w="2185" w:type="dxa"/>
        <w:tblLook w:val="04A0" w:firstRow="1" w:lastRow="0" w:firstColumn="1" w:lastColumn="0" w:noHBand="0" w:noVBand="1"/>
      </w:tblPr>
      <w:tblGrid>
        <w:gridCol w:w="2490"/>
        <w:gridCol w:w="2491"/>
      </w:tblGrid>
      <w:tr w:rsidR="002658A1" w14:paraId="06CE256D" w14:textId="77777777" w:rsidTr="002658A1">
        <w:trPr>
          <w:trHeight w:val="454"/>
        </w:trPr>
        <w:tc>
          <w:tcPr>
            <w:tcW w:w="2490" w:type="dxa"/>
          </w:tcPr>
          <w:p w14:paraId="2B34F806" w14:textId="77777777" w:rsidR="002658A1" w:rsidRPr="002658A1" w:rsidRDefault="002658A1" w:rsidP="002658A1">
            <w:pPr>
              <w:spacing w:after="240"/>
            </w:pPr>
            <w:r w:rsidRPr="002658A1">
              <w:t>Field</w:t>
            </w:r>
          </w:p>
        </w:tc>
        <w:tc>
          <w:tcPr>
            <w:tcW w:w="2491" w:type="dxa"/>
          </w:tcPr>
          <w:p w14:paraId="2A1BC7D6" w14:textId="77777777" w:rsidR="002658A1" w:rsidRPr="002658A1" w:rsidRDefault="002658A1" w:rsidP="002658A1">
            <w:pPr>
              <w:spacing w:after="240"/>
            </w:pPr>
            <w:r w:rsidRPr="002658A1">
              <w:t xml:space="preserve"> Type</w:t>
            </w:r>
          </w:p>
        </w:tc>
      </w:tr>
      <w:tr w:rsidR="002658A1" w14:paraId="6028896D" w14:textId="77777777" w:rsidTr="002658A1">
        <w:trPr>
          <w:trHeight w:val="442"/>
        </w:trPr>
        <w:tc>
          <w:tcPr>
            <w:tcW w:w="2490" w:type="dxa"/>
          </w:tcPr>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406"/>
              <w:gridCol w:w="150"/>
            </w:tblGrid>
            <w:tr w:rsidR="002658A1" w:rsidRPr="00FB4DF6" w14:paraId="1863F614" w14:textId="77777777" w:rsidTr="002658A1">
              <w:tc>
                <w:tcPr>
                  <w:tcW w:w="0" w:type="auto"/>
                  <w:shd w:val="clear" w:color="auto" w:fill="FFFFFF"/>
                  <w:noWrap/>
                  <w:tcMar>
                    <w:top w:w="24" w:type="dxa"/>
                    <w:left w:w="72" w:type="dxa"/>
                    <w:bottom w:w="24" w:type="dxa"/>
                    <w:right w:w="72" w:type="dxa"/>
                  </w:tcMar>
                  <w:vAlign w:val="center"/>
                  <w:hideMark/>
                </w:tcPr>
                <w:p w14:paraId="2D7E816B" w14:textId="77777777" w:rsidR="002658A1" w:rsidRPr="002658A1" w:rsidRDefault="002658A1" w:rsidP="002658A1">
                  <w:pPr>
                    <w:spacing w:after="240"/>
                  </w:pPr>
                  <w:r w:rsidRPr="002658A1">
                    <w:t>id </w:t>
                  </w:r>
                  <w:r w:rsidRPr="002658A1">
                    <w:drawing>
                      <wp:inline distT="0" distB="0" distL="0" distR="0" wp14:anchorId="29898599" wp14:editId="1BD70B89">
                        <wp:extent cx="9525" cy="9525"/>
                        <wp:effectExtent l="0" t="0" r="0" b="0"/>
                        <wp:docPr id="30" name="Picture 30" descr="Prim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rimary"/>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p>
              </w:tc>
              <w:tc>
                <w:tcPr>
                  <w:tcW w:w="0" w:type="auto"/>
                  <w:shd w:val="clear" w:color="auto" w:fill="FFFFFF"/>
                  <w:noWrap/>
                  <w:tcMar>
                    <w:top w:w="24" w:type="dxa"/>
                    <w:left w:w="72" w:type="dxa"/>
                    <w:bottom w:w="24" w:type="dxa"/>
                    <w:right w:w="72" w:type="dxa"/>
                  </w:tcMar>
                  <w:vAlign w:val="center"/>
                  <w:hideMark/>
                </w:tcPr>
                <w:p w14:paraId="6937AFE6" w14:textId="77777777" w:rsidR="002658A1" w:rsidRPr="002658A1" w:rsidRDefault="002658A1" w:rsidP="002658A1">
                  <w:pPr>
                    <w:spacing w:after="240"/>
                  </w:pPr>
                </w:p>
              </w:tc>
            </w:tr>
          </w:tbl>
          <w:p w14:paraId="4DE429D8" w14:textId="77777777" w:rsidR="002658A1" w:rsidRPr="002658A1" w:rsidRDefault="002658A1" w:rsidP="002658A1">
            <w:pPr>
              <w:spacing w:after="240"/>
            </w:pPr>
          </w:p>
        </w:tc>
        <w:tc>
          <w:tcPr>
            <w:tcW w:w="2491" w:type="dxa"/>
          </w:tcPr>
          <w:p w14:paraId="45260F5F" w14:textId="77777777" w:rsidR="002658A1" w:rsidRPr="002658A1" w:rsidRDefault="002658A1" w:rsidP="002658A1">
            <w:pPr>
              <w:spacing w:after="240"/>
            </w:pPr>
            <w:r w:rsidRPr="002658A1">
              <w:t>bigint(20)</w:t>
            </w:r>
          </w:p>
        </w:tc>
      </w:tr>
      <w:tr w:rsidR="002658A1" w14:paraId="7C7EBC14" w14:textId="77777777" w:rsidTr="002658A1">
        <w:trPr>
          <w:trHeight w:val="454"/>
        </w:trPr>
        <w:tc>
          <w:tcPr>
            <w:tcW w:w="2490" w:type="dxa"/>
          </w:tcPr>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219"/>
              <w:gridCol w:w="150"/>
            </w:tblGrid>
            <w:tr w:rsidR="002658A1" w:rsidRPr="00FB4DF6" w14:paraId="52C08A8F" w14:textId="77777777" w:rsidTr="002658A1">
              <w:tc>
                <w:tcPr>
                  <w:tcW w:w="0" w:type="auto"/>
                  <w:shd w:val="clear" w:color="auto" w:fill="FFFFFF"/>
                  <w:noWrap/>
                  <w:tcMar>
                    <w:top w:w="24" w:type="dxa"/>
                    <w:left w:w="72" w:type="dxa"/>
                    <w:bottom w:w="24" w:type="dxa"/>
                    <w:right w:w="72" w:type="dxa"/>
                  </w:tcMar>
                  <w:vAlign w:val="center"/>
                  <w:hideMark/>
                </w:tcPr>
                <w:p w14:paraId="0E2CF33E" w14:textId="77777777" w:rsidR="002658A1" w:rsidRPr="002658A1" w:rsidRDefault="002658A1" w:rsidP="002658A1">
                  <w:pPr>
                    <w:spacing w:after="240"/>
                  </w:pPr>
                  <w:r w:rsidRPr="002658A1">
                    <w:t>teacher_id </w:t>
                  </w:r>
                  <w:r w:rsidRPr="002658A1">
                    <w:drawing>
                      <wp:inline distT="0" distB="0" distL="0" distR="0" wp14:anchorId="23E24F27" wp14:editId="3C03507A">
                        <wp:extent cx="9525" cy="9525"/>
                        <wp:effectExtent l="0" t="0" r="0" b="0"/>
                        <wp:docPr id="31" name="Picture 31" descr="Ind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ndex"/>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p>
              </w:tc>
              <w:tc>
                <w:tcPr>
                  <w:tcW w:w="0" w:type="auto"/>
                  <w:shd w:val="clear" w:color="auto" w:fill="FFFFFF"/>
                  <w:noWrap/>
                  <w:tcMar>
                    <w:top w:w="24" w:type="dxa"/>
                    <w:left w:w="72" w:type="dxa"/>
                    <w:bottom w:w="24" w:type="dxa"/>
                    <w:right w:w="72" w:type="dxa"/>
                  </w:tcMar>
                  <w:vAlign w:val="center"/>
                  <w:hideMark/>
                </w:tcPr>
                <w:p w14:paraId="6D7C406D" w14:textId="77777777" w:rsidR="002658A1" w:rsidRPr="002658A1" w:rsidRDefault="002658A1" w:rsidP="002658A1">
                  <w:pPr>
                    <w:spacing w:after="240"/>
                  </w:pPr>
                </w:p>
              </w:tc>
            </w:tr>
          </w:tbl>
          <w:p w14:paraId="3F907E9E" w14:textId="77777777" w:rsidR="002658A1" w:rsidRPr="002658A1" w:rsidRDefault="002658A1" w:rsidP="002658A1">
            <w:pPr>
              <w:spacing w:after="240"/>
            </w:pPr>
          </w:p>
        </w:tc>
        <w:tc>
          <w:tcPr>
            <w:tcW w:w="2491" w:type="dxa"/>
          </w:tcPr>
          <w:p w14:paraId="2556581B" w14:textId="77777777" w:rsidR="002658A1" w:rsidRPr="002658A1" w:rsidRDefault="002658A1" w:rsidP="002658A1">
            <w:pPr>
              <w:spacing w:after="240"/>
            </w:pPr>
            <w:r w:rsidRPr="002658A1">
              <w:t>bigint(20)</w:t>
            </w:r>
          </w:p>
        </w:tc>
      </w:tr>
      <w:tr w:rsidR="002658A1" w14:paraId="007CF700" w14:textId="77777777" w:rsidTr="002658A1">
        <w:trPr>
          <w:trHeight w:val="454"/>
        </w:trPr>
        <w:tc>
          <w:tcPr>
            <w:tcW w:w="2490" w:type="dxa"/>
          </w:tcPr>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224"/>
              <w:gridCol w:w="150"/>
            </w:tblGrid>
            <w:tr w:rsidR="002658A1" w:rsidRPr="00FB4DF6" w14:paraId="141CA4BF" w14:textId="77777777" w:rsidTr="002658A1">
              <w:tc>
                <w:tcPr>
                  <w:tcW w:w="0" w:type="auto"/>
                  <w:shd w:val="clear" w:color="auto" w:fill="FFFFFF"/>
                  <w:noWrap/>
                  <w:tcMar>
                    <w:top w:w="24" w:type="dxa"/>
                    <w:left w:w="72" w:type="dxa"/>
                    <w:bottom w:w="24" w:type="dxa"/>
                    <w:right w:w="72" w:type="dxa"/>
                  </w:tcMar>
                  <w:vAlign w:val="center"/>
                  <w:hideMark/>
                </w:tcPr>
                <w:p w14:paraId="250234EB" w14:textId="77777777" w:rsidR="002658A1" w:rsidRPr="002658A1" w:rsidRDefault="002658A1" w:rsidP="002658A1">
                  <w:pPr>
                    <w:spacing w:after="240"/>
                  </w:pPr>
                  <w:r w:rsidRPr="002658A1">
                    <w:t>notice_title</w:t>
                  </w:r>
                </w:p>
              </w:tc>
              <w:tc>
                <w:tcPr>
                  <w:tcW w:w="0" w:type="auto"/>
                  <w:shd w:val="clear" w:color="auto" w:fill="FFFFFF"/>
                  <w:noWrap/>
                  <w:tcMar>
                    <w:top w:w="24" w:type="dxa"/>
                    <w:left w:w="72" w:type="dxa"/>
                    <w:bottom w:w="24" w:type="dxa"/>
                    <w:right w:w="72" w:type="dxa"/>
                  </w:tcMar>
                  <w:vAlign w:val="center"/>
                  <w:hideMark/>
                </w:tcPr>
                <w:p w14:paraId="60B4D357" w14:textId="77777777" w:rsidR="002658A1" w:rsidRPr="002658A1" w:rsidRDefault="002658A1" w:rsidP="002658A1">
                  <w:pPr>
                    <w:spacing w:after="240"/>
                  </w:pPr>
                </w:p>
              </w:tc>
            </w:tr>
          </w:tbl>
          <w:p w14:paraId="29E8FBB2" w14:textId="77777777" w:rsidR="002658A1" w:rsidRPr="002658A1" w:rsidRDefault="002658A1" w:rsidP="002658A1">
            <w:pPr>
              <w:spacing w:after="240"/>
            </w:pPr>
          </w:p>
        </w:tc>
        <w:tc>
          <w:tcPr>
            <w:tcW w:w="2491" w:type="dxa"/>
          </w:tcPr>
          <w:p w14:paraId="6A0C9A01" w14:textId="77777777" w:rsidR="002658A1" w:rsidRPr="002658A1" w:rsidRDefault="002658A1" w:rsidP="002658A1">
            <w:pPr>
              <w:spacing w:after="240"/>
            </w:pPr>
            <w:r w:rsidRPr="002658A1">
              <w:t>varchar(191)</w:t>
            </w:r>
          </w:p>
        </w:tc>
      </w:tr>
      <w:tr w:rsidR="002658A1" w14:paraId="3FA0E83C" w14:textId="77777777" w:rsidTr="002658A1">
        <w:trPr>
          <w:trHeight w:val="454"/>
        </w:trPr>
        <w:tc>
          <w:tcPr>
            <w:tcW w:w="2490" w:type="dxa"/>
          </w:tcPr>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917"/>
              <w:gridCol w:w="150"/>
            </w:tblGrid>
            <w:tr w:rsidR="002658A1" w:rsidRPr="00FB4DF6" w14:paraId="59C6AF0E" w14:textId="77777777" w:rsidTr="002658A1">
              <w:tc>
                <w:tcPr>
                  <w:tcW w:w="0" w:type="auto"/>
                  <w:shd w:val="clear" w:color="auto" w:fill="FFFFFF"/>
                  <w:noWrap/>
                  <w:tcMar>
                    <w:top w:w="24" w:type="dxa"/>
                    <w:left w:w="72" w:type="dxa"/>
                    <w:bottom w:w="24" w:type="dxa"/>
                    <w:right w:w="72" w:type="dxa"/>
                  </w:tcMar>
                  <w:vAlign w:val="center"/>
                  <w:hideMark/>
                </w:tcPr>
                <w:p w14:paraId="551C7E49" w14:textId="77777777" w:rsidR="002658A1" w:rsidRPr="002658A1" w:rsidRDefault="002658A1" w:rsidP="002658A1">
                  <w:pPr>
                    <w:spacing w:after="240"/>
                  </w:pPr>
                  <w:r w:rsidRPr="002658A1">
                    <w:t>notice_description</w:t>
                  </w:r>
                </w:p>
              </w:tc>
              <w:tc>
                <w:tcPr>
                  <w:tcW w:w="0" w:type="auto"/>
                  <w:shd w:val="clear" w:color="auto" w:fill="FFFFFF"/>
                  <w:noWrap/>
                  <w:tcMar>
                    <w:top w:w="24" w:type="dxa"/>
                    <w:left w:w="72" w:type="dxa"/>
                    <w:bottom w:w="24" w:type="dxa"/>
                    <w:right w:w="72" w:type="dxa"/>
                  </w:tcMar>
                  <w:vAlign w:val="center"/>
                  <w:hideMark/>
                </w:tcPr>
                <w:p w14:paraId="412594B5" w14:textId="77777777" w:rsidR="002658A1" w:rsidRPr="002658A1" w:rsidRDefault="002658A1" w:rsidP="002658A1">
                  <w:pPr>
                    <w:spacing w:after="240"/>
                  </w:pPr>
                </w:p>
              </w:tc>
            </w:tr>
          </w:tbl>
          <w:p w14:paraId="36369AFB" w14:textId="77777777" w:rsidR="002658A1" w:rsidRPr="002658A1" w:rsidRDefault="002658A1" w:rsidP="002658A1">
            <w:pPr>
              <w:spacing w:after="240"/>
            </w:pPr>
          </w:p>
        </w:tc>
        <w:tc>
          <w:tcPr>
            <w:tcW w:w="2491" w:type="dxa"/>
          </w:tcPr>
          <w:p w14:paraId="67E4626D" w14:textId="77777777" w:rsidR="002658A1" w:rsidRPr="002658A1" w:rsidRDefault="002658A1" w:rsidP="002658A1">
            <w:pPr>
              <w:spacing w:after="240"/>
            </w:pPr>
            <w:r w:rsidRPr="002658A1">
              <w:t>varchar(3000)</w:t>
            </w:r>
          </w:p>
        </w:tc>
      </w:tr>
      <w:tr w:rsidR="002658A1" w14:paraId="07B233AB" w14:textId="77777777" w:rsidTr="002658A1">
        <w:trPr>
          <w:trHeight w:val="442"/>
        </w:trPr>
        <w:tc>
          <w:tcPr>
            <w:tcW w:w="2490" w:type="dxa"/>
          </w:tcPr>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171"/>
              <w:gridCol w:w="150"/>
            </w:tblGrid>
            <w:tr w:rsidR="002658A1" w:rsidRPr="00FB6C3C" w14:paraId="44856E20" w14:textId="77777777" w:rsidTr="002658A1">
              <w:tc>
                <w:tcPr>
                  <w:tcW w:w="0" w:type="auto"/>
                  <w:shd w:val="clear" w:color="auto" w:fill="FFFFFF"/>
                  <w:noWrap/>
                  <w:tcMar>
                    <w:top w:w="24" w:type="dxa"/>
                    <w:left w:w="72" w:type="dxa"/>
                    <w:bottom w:w="24" w:type="dxa"/>
                    <w:right w:w="72" w:type="dxa"/>
                  </w:tcMar>
                  <w:vAlign w:val="center"/>
                  <w:hideMark/>
                </w:tcPr>
                <w:p w14:paraId="1AFA0A36" w14:textId="77777777" w:rsidR="002658A1" w:rsidRPr="002658A1" w:rsidRDefault="002658A1" w:rsidP="002658A1">
                  <w:pPr>
                    <w:spacing w:after="240"/>
                  </w:pPr>
                  <w:r w:rsidRPr="002658A1">
                    <w:t>notice_file</w:t>
                  </w:r>
                </w:p>
              </w:tc>
              <w:tc>
                <w:tcPr>
                  <w:tcW w:w="0" w:type="auto"/>
                  <w:shd w:val="clear" w:color="auto" w:fill="FFFFFF"/>
                  <w:noWrap/>
                  <w:tcMar>
                    <w:top w:w="24" w:type="dxa"/>
                    <w:left w:w="72" w:type="dxa"/>
                    <w:bottom w:w="24" w:type="dxa"/>
                    <w:right w:w="72" w:type="dxa"/>
                  </w:tcMar>
                  <w:vAlign w:val="center"/>
                  <w:hideMark/>
                </w:tcPr>
                <w:p w14:paraId="056666E1" w14:textId="77777777" w:rsidR="002658A1" w:rsidRPr="002658A1" w:rsidRDefault="002658A1" w:rsidP="002658A1">
                  <w:pPr>
                    <w:spacing w:after="240"/>
                  </w:pPr>
                </w:p>
              </w:tc>
            </w:tr>
          </w:tbl>
          <w:p w14:paraId="4DDE97CB" w14:textId="77777777" w:rsidR="002658A1" w:rsidRPr="002658A1" w:rsidRDefault="002658A1" w:rsidP="002658A1">
            <w:pPr>
              <w:spacing w:after="240"/>
            </w:pPr>
          </w:p>
        </w:tc>
        <w:tc>
          <w:tcPr>
            <w:tcW w:w="2491" w:type="dxa"/>
          </w:tcPr>
          <w:p w14:paraId="6F721C3D" w14:textId="77777777" w:rsidR="002658A1" w:rsidRPr="002658A1" w:rsidRDefault="002658A1" w:rsidP="002658A1">
            <w:pPr>
              <w:spacing w:after="240"/>
            </w:pPr>
            <w:r w:rsidRPr="002658A1">
              <w:t>varchar(191)</w:t>
            </w:r>
          </w:p>
        </w:tc>
      </w:tr>
      <w:tr w:rsidR="002658A1" w14:paraId="05CDF62D" w14:textId="77777777" w:rsidTr="002658A1">
        <w:trPr>
          <w:trHeight w:val="454"/>
        </w:trPr>
        <w:tc>
          <w:tcPr>
            <w:tcW w:w="2490" w:type="dxa"/>
          </w:tcPr>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771"/>
              <w:gridCol w:w="150"/>
            </w:tblGrid>
            <w:tr w:rsidR="002658A1" w:rsidRPr="00FB6C3C" w14:paraId="74EC77C1" w14:textId="77777777" w:rsidTr="002658A1">
              <w:tc>
                <w:tcPr>
                  <w:tcW w:w="0" w:type="auto"/>
                  <w:shd w:val="clear" w:color="auto" w:fill="DFDFDF"/>
                  <w:noWrap/>
                  <w:tcMar>
                    <w:top w:w="24" w:type="dxa"/>
                    <w:left w:w="72" w:type="dxa"/>
                    <w:bottom w:w="24" w:type="dxa"/>
                    <w:right w:w="72" w:type="dxa"/>
                  </w:tcMar>
                  <w:vAlign w:val="center"/>
                  <w:hideMark/>
                </w:tcPr>
                <w:p w14:paraId="5A74E2FD" w14:textId="77777777" w:rsidR="002658A1" w:rsidRPr="002658A1" w:rsidRDefault="002658A1" w:rsidP="002658A1">
                  <w:pPr>
                    <w:spacing w:after="240"/>
                  </w:pPr>
                  <w:r w:rsidRPr="002658A1">
                    <w:t>notice_post_date</w:t>
                  </w:r>
                </w:p>
              </w:tc>
              <w:tc>
                <w:tcPr>
                  <w:tcW w:w="0" w:type="auto"/>
                  <w:shd w:val="clear" w:color="auto" w:fill="DFDFDF"/>
                  <w:noWrap/>
                  <w:tcMar>
                    <w:top w:w="24" w:type="dxa"/>
                    <w:left w:w="72" w:type="dxa"/>
                    <w:bottom w:w="24" w:type="dxa"/>
                    <w:right w:w="72" w:type="dxa"/>
                  </w:tcMar>
                  <w:vAlign w:val="center"/>
                  <w:hideMark/>
                </w:tcPr>
                <w:p w14:paraId="5134E2C5" w14:textId="77777777" w:rsidR="002658A1" w:rsidRPr="002658A1" w:rsidRDefault="002658A1" w:rsidP="002658A1">
                  <w:pPr>
                    <w:spacing w:after="240"/>
                  </w:pPr>
                </w:p>
              </w:tc>
            </w:tr>
          </w:tbl>
          <w:p w14:paraId="2EBB1F4D" w14:textId="77777777" w:rsidR="002658A1" w:rsidRPr="002658A1" w:rsidRDefault="002658A1" w:rsidP="002658A1">
            <w:pPr>
              <w:spacing w:after="240"/>
            </w:pPr>
          </w:p>
        </w:tc>
        <w:tc>
          <w:tcPr>
            <w:tcW w:w="2491" w:type="dxa"/>
          </w:tcPr>
          <w:p w14:paraId="5BAC8DEF" w14:textId="77777777" w:rsidR="002658A1" w:rsidRPr="002658A1" w:rsidRDefault="002658A1" w:rsidP="002658A1">
            <w:pPr>
              <w:spacing w:after="240"/>
            </w:pPr>
            <w:r w:rsidRPr="002658A1">
              <w:t>varchar(191)</w:t>
            </w:r>
          </w:p>
        </w:tc>
      </w:tr>
      <w:tr w:rsidR="002658A1" w14:paraId="748633E3" w14:textId="77777777" w:rsidTr="002658A1">
        <w:trPr>
          <w:trHeight w:val="454"/>
        </w:trPr>
        <w:tc>
          <w:tcPr>
            <w:tcW w:w="2490" w:type="dxa"/>
          </w:tcPr>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798"/>
              <w:gridCol w:w="150"/>
            </w:tblGrid>
            <w:tr w:rsidR="002658A1" w:rsidRPr="00FB6C3C" w14:paraId="18CEE002" w14:textId="77777777" w:rsidTr="002658A1">
              <w:tc>
                <w:tcPr>
                  <w:tcW w:w="0" w:type="auto"/>
                  <w:shd w:val="clear" w:color="auto" w:fill="FFFFFF"/>
                  <w:noWrap/>
                  <w:tcMar>
                    <w:top w:w="24" w:type="dxa"/>
                    <w:left w:w="72" w:type="dxa"/>
                    <w:bottom w:w="24" w:type="dxa"/>
                    <w:right w:w="72" w:type="dxa"/>
                  </w:tcMar>
                  <w:vAlign w:val="center"/>
                  <w:hideMark/>
                </w:tcPr>
                <w:p w14:paraId="4969C27C" w14:textId="77777777" w:rsidR="002658A1" w:rsidRPr="002658A1" w:rsidRDefault="002658A1" w:rsidP="002658A1">
                  <w:pPr>
                    <w:spacing w:after="240"/>
                  </w:pPr>
                  <w:r w:rsidRPr="002658A1">
                    <w:t>notice_post_time</w:t>
                  </w:r>
                </w:p>
              </w:tc>
              <w:tc>
                <w:tcPr>
                  <w:tcW w:w="0" w:type="auto"/>
                  <w:shd w:val="clear" w:color="auto" w:fill="FFFFFF"/>
                  <w:noWrap/>
                  <w:tcMar>
                    <w:top w:w="24" w:type="dxa"/>
                    <w:left w:w="72" w:type="dxa"/>
                    <w:bottom w:w="24" w:type="dxa"/>
                    <w:right w:w="72" w:type="dxa"/>
                  </w:tcMar>
                  <w:vAlign w:val="center"/>
                  <w:hideMark/>
                </w:tcPr>
                <w:p w14:paraId="7956FA57" w14:textId="77777777" w:rsidR="002658A1" w:rsidRPr="002658A1" w:rsidRDefault="002658A1" w:rsidP="002658A1">
                  <w:pPr>
                    <w:spacing w:after="240"/>
                  </w:pPr>
                </w:p>
              </w:tc>
            </w:tr>
          </w:tbl>
          <w:p w14:paraId="53745EB4" w14:textId="77777777" w:rsidR="002658A1" w:rsidRPr="002658A1" w:rsidRDefault="002658A1" w:rsidP="002658A1">
            <w:pPr>
              <w:spacing w:after="240"/>
            </w:pPr>
          </w:p>
        </w:tc>
        <w:tc>
          <w:tcPr>
            <w:tcW w:w="2491" w:type="dxa"/>
          </w:tcPr>
          <w:p w14:paraId="3261FF26" w14:textId="77777777" w:rsidR="002658A1" w:rsidRPr="002658A1" w:rsidRDefault="002658A1" w:rsidP="002658A1">
            <w:pPr>
              <w:spacing w:after="240"/>
            </w:pPr>
            <w:r w:rsidRPr="002658A1">
              <w:t>varchar(191)</w:t>
            </w:r>
          </w:p>
        </w:tc>
      </w:tr>
    </w:tbl>
    <w:p w14:paraId="5B81788F" w14:textId="77777777" w:rsidR="002658A1" w:rsidRPr="002658A1" w:rsidRDefault="002658A1" w:rsidP="002658A1">
      <w:pPr>
        <w:spacing w:after="240"/>
      </w:pPr>
    </w:p>
    <w:p w14:paraId="10FAF1C6" w14:textId="77777777" w:rsidR="002658A1" w:rsidRPr="002658A1" w:rsidRDefault="002658A1" w:rsidP="002658A1">
      <w:pPr>
        <w:spacing w:after="240"/>
      </w:pPr>
      <w:r w:rsidRPr="002658A1">
        <w:t xml:space="preserve">7.6.9    password_resets </w:t>
      </w:r>
    </w:p>
    <w:tbl>
      <w:tblPr>
        <w:tblStyle w:val="TableGrid"/>
        <w:tblpPr w:leftFromText="180" w:rightFromText="180" w:vertAnchor="text" w:horzAnchor="page" w:tblpX="4291" w:tblpY="452"/>
        <w:tblW w:w="0" w:type="auto"/>
        <w:tblLook w:val="04A0" w:firstRow="1" w:lastRow="0" w:firstColumn="1" w:lastColumn="0" w:noHBand="0" w:noVBand="1"/>
      </w:tblPr>
      <w:tblGrid>
        <w:gridCol w:w="1343"/>
        <w:gridCol w:w="1456"/>
      </w:tblGrid>
      <w:tr w:rsidR="002658A1" w14:paraId="2CF29B36" w14:textId="77777777" w:rsidTr="002658A1">
        <w:trPr>
          <w:trHeight w:val="489"/>
        </w:trPr>
        <w:tc>
          <w:tcPr>
            <w:tcW w:w="1343" w:type="dxa"/>
          </w:tcPr>
          <w:p w14:paraId="0619FB05" w14:textId="77777777" w:rsidR="002658A1" w:rsidRPr="002658A1" w:rsidRDefault="002658A1" w:rsidP="002658A1">
            <w:pPr>
              <w:spacing w:after="240"/>
            </w:pPr>
            <w:r w:rsidRPr="002658A1">
              <w:t>Field</w:t>
            </w:r>
          </w:p>
        </w:tc>
        <w:tc>
          <w:tcPr>
            <w:tcW w:w="1350" w:type="dxa"/>
          </w:tcPr>
          <w:p w14:paraId="2DBFAA3C" w14:textId="77777777" w:rsidR="002658A1" w:rsidRPr="002658A1" w:rsidRDefault="002658A1" w:rsidP="002658A1">
            <w:pPr>
              <w:spacing w:after="240"/>
            </w:pPr>
            <w:r w:rsidRPr="002658A1">
              <w:t xml:space="preserve"> Type</w:t>
            </w:r>
          </w:p>
        </w:tc>
      </w:tr>
      <w:tr w:rsidR="002658A1" w14:paraId="498D2831" w14:textId="77777777" w:rsidTr="002658A1">
        <w:trPr>
          <w:trHeight w:val="476"/>
        </w:trPr>
        <w:tc>
          <w:tcPr>
            <w:tcW w:w="1343" w:type="dxa"/>
          </w:tcPr>
          <w:p w14:paraId="7239312B" w14:textId="77777777" w:rsidR="002658A1" w:rsidRPr="002658A1" w:rsidRDefault="002658A1" w:rsidP="002658A1">
            <w:pPr>
              <w:spacing w:after="240"/>
            </w:pPr>
            <w:r w:rsidRPr="002658A1">
              <w:t>email</w:t>
            </w:r>
          </w:p>
        </w:tc>
        <w:tc>
          <w:tcPr>
            <w:tcW w:w="1350" w:type="dxa"/>
          </w:tcPr>
          <w:p w14:paraId="17203490" w14:textId="77777777" w:rsidR="002658A1" w:rsidRPr="002658A1" w:rsidRDefault="002658A1" w:rsidP="002658A1">
            <w:pPr>
              <w:spacing w:after="240"/>
            </w:pPr>
            <w:r w:rsidRPr="002658A1">
              <w:t>varchar(191)</w:t>
            </w:r>
          </w:p>
        </w:tc>
      </w:tr>
      <w:tr w:rsidR="002658A1" w14:paraId="0153DCD1" w14:textId="77777777" w:rsidTr="002658A1">
        <w:trPr>
          <w:trHeight w:val="489"/>
        </w:trPr>
        <w:tc>
          <w:tcPr>
            <w:tcW w:w="1343" w:type="dxa"/>
          </w:tcPr>
          <w:p w14:paraId="474BBC43" w14:textId="77777777" w:rsidR="002658A1" w:rsidRPr="002658A1" w:rsidRDefault="002658A1" w:rsidP="002658A1">
            <w:pPr>
              <w:spacing w:after="240"/>
            </w:pPr>
            <w:r w:rsidRPr="002658A1">
              <w:t>token</w:t>
            </w:r>
          </w:p>
        </w:tc>
        <w:tc>
          <w:tcPr>
            <w:tcW w:w="1350" w:type="dxa"/>
          </w:tcPr>
          <w:p w14:paraId="3F8235B9" w14:textId="77777777" w:rsidR="002658A1" w:rsidRPr="002658A1" w:rsidRDefault="002658A1" w:rsidP="002658A1">
            <w:pPr>
              <w:spacing w:after="240"/>
            </w:pPr>
            <w:r w:rsidRPr="002658A1">
              <w:t>varchar(191)</w:t>
            </w:r>
          </w:p>
        </w:tc>
      </w:tr>
      <w:tr w:rsidR="002658A1" w14:paraId="323E7310" w14:textId="77777777" w:rsidTr="002658A1">
        <w:trPr>
          <w:trHeight w:val="489"/>
        </w:trPr>
        <w:tc>
          <w:tcPr>
            <w:tcW w:w="1343" w:type="dxa"/>
          </w:tcPr>
          <w:p w14:paraId="094AF2E7" w14:textId="77777777" w:rsidR="002658A1" w:rsidRPr="002658A1" w:rsidRDefault="002658A1" w:rsidP="002658A1">
            <w:pPr>
              <w:spacing w:after="240"/>
            </w:pPr>
            <w:r w:rsidRPr="002658A1">
              <w:t>created_at</w:t>
            </w:r>
          </w:p>
        </w:tc>
        <w:tc>
          <w:tcPr>
            <w:tcW w:w="1350" w:type="dxa"/>
          </w:tcPr>
          <w:p w14:paraId="1B554B82" w14:textId="77777777" w:rsidR="002658A1" w:rsidRPr="002658A1" w:rsidRDefault="002658A1" w:rsidP="002658A1">
            <w:pPr>
              <w:spacing w:after="240"/>
            </w:pPr>
            <w:r w:rsidRPr="002658A1">
              <w:t>timestamp</w:t>
            </w:r>
          </w:p>
        </w:tc>
      </w:tr>
    </w:tbl>
    <w:p w14:paraId="20D0EAD1" w14:textId="77777777" w:rsidR="002658A1" w:rsidRPr="002658A1" w:rsidRDefault="002658A1" w:rsidP="002658A1">
      <w:pPr>
        <w:spacing w:after="240"/>
      </w:pPr>
      <w:r w:rsidRPr="002658A1">
        <w:t xml:space="preserve">             </w:t>
      </w:r>
    </w:p>
    <w:p w14:paraId="09CD2663" w14:textId="77777777" w:rsidR="002658A1" w:rsidRPr="002658A1" w:rsidRDefault="002658A1" w:rsidP="002658A1">
      <w:pPr>
        <w:spacing w:after="240"/>
      </w:pPr>
    </w:p>
    <w:p w14:paraId="1E46669E" w14:textId="77777777" w:rsidR="002658A1" w:rsidRPr="002658A1" w:rsidRDefault="002658A1" w:rsidP="002658A1">
      <w:pPr>
        <w:spacing w:after="240"/>
      </w:pPr>
      <w:r w:rsidRPr="002658A1">
        <w:t xml:space="preserve"> </w:t>
      </w:r>
    </w:p>
    <w:p w14:paraId="0DDB718A" w14:textId="77777777" w:rsidR="002658A1" w:rsidRPr="002658A1" w:rsidRDefault="002658A1" w:rsidP="002658A1">
      <w:pPr>
        <w:spacing w:after="240"/>
      </w:pPr>
    </w:p>
    <w:p w14:paraId="369F6475" w14:textId="77777777" w:rsidR="002658A1" w:rsidRPr="002658A1" w:rsidRDefault="002658A1" w:rsidP="002658A1">
      <w:pPr>
        <w:spacing w:after="240"/>
      </w:pPr>
      <w:r w:rsidRPr="002658A1">
        <w:t xml:space="preserve">   </w:t>
      </w:r>
    </w:p>
    <w:p w14:paraId="1BDDA9DF" w14:textId="77777777" w:rsidR="002658A1" w:rsidRPr="002658A1" w:rsidRDefault="002658A1" w:rsidP="002658A1">
      <w:pPr>
        <w:spacing w:after="240"/>
      </w:pPr>
    </w:p>
    <w:p w14:paraId="21CA8537" w14:textId="77777777" w:rsidR="002658A1" w:rsidRPr="002658A1" w:rsidRDefault="002658A1" w:rsidP="002658A1">
      <w:pPr>
        <w:spacing w:after="240"/>
      </w:pPr>
      <w:r w:rsidRPr="002658A1">
        <w:t xml:space="preserve">7.6.10   roompostcomment </w:t>
      </w:r>
    </w:p>
    <w:tbl>
      <w:tblPr>
        <w:tblStyle w:val="TableGrid"/>
        <w:tblW w:w="0" w:type="auto"/>
        <w:tblInd w:w="2492" w:type="dxa"/>
        <w:tblLook w:val="04A0" w:firstRow="1" w:lastRow="0" w:firstColumn="1" w:lastColumn="0" w:noHBand="0" w:noVBand="1"/>
      </w:tblPr>
      <w:tblGrid>
        <w:gridCol w:w="2183"/>
        <w:gridCol w:w="2183"/>
      </w:tblGrid>
      <w:tr w:rsidR="002658A1" w14:paraId="3DBDA9B5" w14:textId="77777777" w:rsidTr="002658A1">
        <w:trPr>
          <w:trHeight w:val="468"/>
        </w:trPr>
        <w:tc>
          <w:tcPr>
            <w:tcW w:w="2183" w:type="dxa"/>
          </w:tcPr>
          <w:p w14:paraId="7165411B" w14:textId="77777777" w:rsidR="002658A1" w:rsidRPr="002658A1" w:rsidRDefault="002658A1" w:rsidP="002658A1">
            <w:pPr>
              <w:spacing w:after="240"/>
            </w:pPr>
            <w:r w:rsidRPr="002658A1">
              <w:t>Field</w:t>
            </w:r>
          </w:p>
        </w:tc>
        <w:tc>
          <w:tcPr>
            <w:tcW w:w="2183" w:type="dxa"/>
          </w:tcPr>
          <w:p w14:paraId="547F9681" w14:textId="77777777" w:rsidR="002658A1" w:rsidRPr="002658A1" w:rsidRDefault="002658A1" w:rsidP="002658A1">
            <w:pPr>
              <w:spacing w:after="240"/>
            </w:pPr>
            <w:r w:rsidRPr="002658A1">
              <w:t>Type</w:t>
            </w:r>
          </w:p>
        </w:tc>
      </w:tr>
      <w:tr w:rsidR="002658A1" w14:paraId="3DF3FF84" w14:textId="77777777" w:rsidTr="002658A1">
        <w:trPr>
          <w:trHeight w:val="418"/>
        </w:trPr>
        <w:tc>
          <w:tcPr>
            <w:tcW w:w="2183" w:type="dxa"/>
          </w:tcPr>
          <w:tbl>
            <w:tblPr>
              <w:tblW w:w="276" w:type="dxa"/>
              <w:shd w:val="clear" w:color="auto" w:fill="FFFFFF"/>
              <w:tblCellMar>
                <w:top w:w="15" w:type="dxa"/>
                <w:left w:w="15" w:type="dxa"/>
                <w:bottom w:w="15" w:type="dxa"/>
                <w:right w:w="15" w:type="dxa"/>
              </w:tblCellMar>
              <w:tblLook w:val="04A0" w:firstRow="1" w:lastRow="0" w:firstColumn="1" w:lastColumn="0" w:noHBand="0" w:noVBand="1"/>
            </w:tblPr>
            <w:tblGrid>
              <w:gridCol w:w="406"/>
              <w:gridCol w:w="150"/>
            </w:tblGrid>
            <w:tr w:rsidR="002658A1" w:rsidRPr="0059667F" w14:paraId="7E3DB300" w14:textId="77777777" w:rsidTr="002658A1">
              <w:trPr>
                <w:trHeight w:val="221"/>
              </w:trPr>
              <w:tc>
                <w:tcPr>
                  <w:tcW w:w="0" w:type="auto"/>
                  <w:shd w:val="clear" w:color="auto" w:fill="FFFFFF"/>
                  <w:noWrap/>
                  <w:tcMar>
                    <w:top w:w="24" w:type="dxa"/>
                    <w:left w:w="72" w:type="dxa"/>
                    <w:bottom w:w="24" w:type="dxa"/>
                    <w:right w:w="72" w:type="dxa"/>
                  </w:tcMar>
                  <w:vAlign w:val="center"/>
                  <w:hideMark/>
                </w:tcPr>
                <w:p w14:paraId="30244C3D" w14:textId="77777777" w:rsidR="002658A1" w:rsidRPr="002658A1" w:rsidRDefault="002658A1" w:rsidP="002658A1">
                  <w:pPr>
                    <w:spacing w:after="240"/>
                  </w:pPr>
                  <w:r w:rsidRPr="002658A1">
                    <w:t>id </w:t>
                  </w:r>
                  <w:r w:rsidRPr="002658A1">
                    <w:drawing>
                      <wp:inline distT="0" distB="0" distL="0" distR="0" wp14:anchorId="663332D5" wp14:editId="5531FF67">
                        <wp:extent cx="9525" cy="9525"/>
                        <wp:effectExtent l="0" t="0" r="0" b="0"/>
                        <wp:docPr id="61920" name="Picture 61920" descr="Prim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rimary"/>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p>
              </w:tc>
              <w:tc>
                <w:tcPr>
                  <w:tcW w:w="0" w:type="auto"/>
                  <w:shd w:val="clear" w:color="auto" w:fill="FFFFFF"/>
                  <w:noWrap/>
                  <w:tcMar>
                    <w:top w:w="24" w:type="dxa"/>
                    <w:left w:w="72" w:type="dxa"/>
                    <w:bottom w:w="24" w:type="dxa"/>
                    <w:right w:w="72" w:type="dxa"/>
                  </w:tcMar>
                  <w:vAlign w:val="center"/>
                  <w:hideMark/>
                </w:tcPr>
                <w:p w14:paraId="7B8D7E92" w14:textId="77777777" w:rsidR="002658A1" w:rsidRPr="002658A1" w:rsidRDefault="002658A1" w:rsidP="002658A1">
                  <w:pPr>
                    <w:spacing w:after="240"/>
                  </w:pPr>
                </w:p>
              </w:tc>
            </w:tr>
          </w:tbl>
          <w:p w14:paraId="200912E5" w14:textId="77777777" w:rsidR="002658A1" w:rsidRPr="002658A1" w:rsidRDefault="002658A1" w:rsidP="002658A1">
            <w:pPr>
              <w:spacing w:after="240"/>
            </w:pPr>
          </w:p>
        </w:tc>
        <w:tc>
          <w:tcPr>
            <w:tcW w:w="2183" w:type="dxa"/>
          </w:tcPr>
          <w:p w14:paraId="17269377" w14:textId="77777777" w:rsidR="002658A1" w:rsidRPr="002658A1" w:rsidRDefault="002658A1" w:rsidP="002658A1">
            <w:pPr>
              <w:spacing w:after="240"/>
            </w:pPr>
            <w:r w:rsidRPr="002658A1">
              <w:t>bigint(20)</w:t>
            </w:r>
          </w:p>
        </w:tc>
      </w:tr>
      <w:tr w:rsidR="002658A1" w14:paraId="228BE184" w14:textId="77777777" w:rsidTr="002658A1">
        <w:trPr>
          <w:trHeight w:val="431"/>
        </w:trPr>
        <w:tc>
          <w:tcPr>
            <w:tcW w:w="2183" w:type="dxa"/>
          </w:tcPr>
          <w:tbl>
            <w:tblPr>
              <w:tblW w:w="758" w:type="dxa"/>
              <w:shd w:val="clear" w:color="auto" w:fill="FFFFFF"/>
              <w:tblCellMar>
                <w:top w:w="15" w:type="dxa"/>
                <w:left w:w="15" w:type="dxa"/>
                <w:bottom w:w="15" w:type="dxa"/>
                <w:right w:w="15" w:type="dxa"/>
              </w:tblCellMar>
              <w:tblLook w:val="04A0" w:firstRow="1" w:lastRow="0" w:firstColumn="1" w:lastColumn="0" w:noHBand="0" w:noVBand="1"/>
            </w:tblPr>
            <w:tblGrid>
              <w:gridCol w:w="1433"/>
              <w:gridCol w:w="150"/>
            </w:tblGrid>
            <w:tr w:rsidR="002658A1" w:rsidRPr="0059667F" w14:paraId="654B6CEB" w14:textId="77777777" w:rsidTr="002658A1">
              <w:trPr>
                <w:trHeight w:val="221"/>
              </w:trPr>
              <w:tc>
                <w:tcPr>
                  <w:tcW w:w="0" w:type="auto"/>
                  <w:shd w:val="clear" w:color="auto" w:fill="FFFFFF"/>
                  <w:noWrap/>
                  <w:tcMar>
                    <w:top w:w="24" w:type="dxa"/>
                    <w:left w:w="72" w:type="dxa"/>
                    <w:bottom w:w="24" w:type="dxa"/>
                    <w:right w:w="72" w:type="dxa"/>
                  </w:tcMar>
                  <w:vAlign w:val="center"/>
                  <w:hideMark/>
                </w:tcPr>
                <w:p w14:paraId="549E4923" w14:textId="77777777" w:rsidR="002658A1" w:rsidRPr="002658A1" w:rsidRDefault="002658A1" w:rsidP="002658A1">
                  <w:pPr>
                    <w:spacing w:after="240"/>
                  </w:pPr>
                  <w:r w:rsidRPr="002658A1">
                    <w:t>roompost_id </w:t>
                  </w:r>
                  <w:r w:rsidRPr="002658A1">
                    <w:drawing>
                      <wp:inline distT="0" distB="0" distL="0" distR="0" wp14:anchorId="7A1FED14" wp14:editId="35D7103A">
                        <wp:extent cx="9525" cy="9525"/>
                        <wp:effectExtent l="0" t="0" r="0" b="0"/>
                        <wp:docPr id="11" name="Picture 11" descr="Ind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ndex"/>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p>
              </w:tc>
              <w:tc>
                <w:tcPr>
                  <w:tcW w:w="0" w:type="auto"/>
                  <w:shd w:val="clear" w:color="auto" w:fill="FFFFFF"/>
                  <w:noWrap/>
                  <w:tcMar>
                    <w:top w:w="24" w:type="dxa"/>
                    <w:left w:w="72" w:type="dxa"/>
                    <w:bottom w:w="24" w:type="dxa"/>
                    <w:right w:w="72" w:type="dxa"/>
                  </w:tcMar>
                  <w:vAlign w:val="center"/>
                  <w:hideMark/>
                </w:tcPr>
                <w:p w14:paraId="5768A9EA" w14:textId="77777777" w:rsidR="002658A1" w:rsidRPr="002658A1" w:rsidRDefault="002658A1" w:rsidP="002658A1">
                  <w:pPr>
                    <w:spacing w:after="240"/>
                  </w:pPr>
                </w:p>
              </w:tc>
            </w:tr>
          </w:tbl>
          <w:p w14:paraId="199E5754" w14:textId="77777777" w:rsidR="002658A1" w:rsidRPr="002658A1" w:rsidRDefault="002658A1" w:rsidP="002658A1">
            <w:pPr>
              <w:spacing w:after="240"/>
            </w:pPr>
          </w:p>
        </w:tc>
        <w:tc>
          <w:tcPr>
            <w:tcW w:w="2183" w:type="dxa"/>
          </w:tcPr>
          <w:p w14:paraId="6A88F0D4" w14:textId="77777777" w:rsidR="002658A1" w:rsidRPr="002658A1" w:rsidRDefault="002658A1" w:rsidP="002658A1">
            <w:pPr>
              <w:spacing w:after="240"/>
            </w:pPr>
            <w:r w:rsidRPr="002658A1">
              <w:t>bigint(20)</w:t>
            </w:r>
          </w:p>
        </w:tc>
      </w:tr>
      <w:tr w:rsidR="002658A1" w14:paraId="5D1AB27F" w14:textId="77777777" w:rsidTr="002658A1">
        <w:trPr>
          <w:trHeight w:val="431"/>
        </w:trPr>
        <w:tc>
          <w:tcPr>
            <w:tcW w:w="2183" w:type="dxa"/>
          </w:tcPr>
          <w:tbl>
            <w:tblPr>
              <w:tblW w:w="492" w:type="dxa"/>
              <w:shd w:val="clear" w:color="auto" w:fill="FFFFFF"/>
              <w:tblCellMar>
                <w:top w:w="15" w:type="dxa"/>
                <w:left w:w="15" w:type="dxa"/>
                <w:bottom w:w="15" w:type="dxa"/>
                <w:right w:w="15" w:type="dxa"/>
              </w:tblCellMar>
              <w:tblLook w:val="04A0" w:firstRow="1" w:lastRow="0" w:firstColumn="1" w:lastColumn="0" w:noHBand="0" w:noVBand="1"/>
            </w:tblPr>
            <w:tblGrid>
              <w:gridCol w:w="851"/>
              <w:gridCol w:w="150"/>
            </w:tblGrid>
            <w:tr w:rsidR="002658A1" w:rsidRPr="0059667F" w14:paraId="343E6084" w14:textId="77777777" w:rsidTr="002658A1">
              <w:trPr>
                <w:trHeight w:val="221"/>
              </w:trPr>
              <w:tc>
                <w:tcPr>
                  <w:tcW w:w="0" w:type="auto"/>
                  <w:shd w:val="clear" w:color="auto" w:fill="FFFFFF"/>
                  <w:noWrap/>
                  <w:tcMar>
                    <w:top w:w="24" w:type="dxa"/>
                    <w:left w:w="72" w:type="dxa"/>
                    <w:bottom w:w="24" w:type="dxa"/>
                    <w:right w:w="72" w:type="dxa"/>
                  </w:tcMar>
                  <w:vAlign w:val="center"/>
                  <w:hideMark/>
                </w:tcPr>
                <w:p w14:paraId="6B573907" w14:textId="77777777" w:rsidR="002658A1" w:rsidRPr="002658A1" w:rsidRDefault="002658A1" w:rsidP="002658A1">
                  <w:pPr>
                    <w:spacing w:after="240"/>
                  </w:pPr>
                  <w:r w:rsidRPr="002658A1">
                    <w:t>user_id</w:t>
                  </w:r>
                </w:p>
              </w:tc>
              <w:tc>
                <w:tcPr>
                  <w:tcW w:w="0" w:type="auto"/>
                  <w:shd w:val="clear" w:color="auto" w:fill="FFFFFF"/>
                  <w:noWrap/>
                  <w:tcMar>
                    <w:top w:w="24" w:type="dxa"/>
                    <w:left w:w="72" w:type="dxa"/>
                    <w:bottom w:w="24" w:type="dxa"/>
                    <w:right w:w="72" w:type="dxa"/>
                  </w:tcMar>
                  <w:vAlign w:val="center"/>
                  <w:hideMark/>
                </w:tcPr>
                <w:p w14:paraId="0C33A49A" w14:textId="77777777" w:rsidR="002658A1" w:rsidRPr="002658A1" w:rsidRDefault="002658A1" w:rsidP="002658A1">
                  <w:pPr>
                    <w:spacing w:after="240"/>
                  </w:pPr>
                </w:p>
              </w:tc>
            </w:tr>
          </w:tbl>
          <w:p w14:paraId="5809871C" w14:textId="77777777" w:rsidR="002658A1" w:rsidRPr="002658A1" w:rsidRDefault="002658A1" w:rsidP="002658A1">
            <w:pPr>
              <w:spacing w:after="240"/>
            </w:pPr>
          </w:p>
        </w:tc>
        <w:tc>
          <w:tcPr>
            <w:tcW w:w="2183" w:type="dxa"/>
          </w:tcPr>
          <w:p w14:paraId="0091313D" w14:textId="77777777" w:rsidR="002658A1" w:rsidRPr="002658A1" w:rsidRDefault="002658A1" w:rsidP="002658A1">
            <w:pPr>
              <w:spacing w:after="240"/>
            </w:pPr>
            <w:r w:rsidRPr="002658A1">
              <w:t>bigint(20)</w:t>
            </w:r>
          </w:p>
        </w:tc>
      </w:tr>
      <w:tr w:rsidR="002658A1" w14:paraId="3E002032" w14:textId="77777777" w:rsidTr="002658A1">
        <w:trPr>
          <w:trHeight w:val="418"/>
        </w:trPr>
        <w:tc>
          <w:tcPr>
            <w:tcW w:w="2183" w:type="dxa"/>
          </w:tcPr>
          <w:tbl>
            <w:tblPr>
              <w:tblW w:w="627" w:type="dxa"/>
              <w:shd w:val="clear" w:color="auto" w:fill="FFFFFF"/>
              <w:tblCellMar>
                <w:top w:w="15" w:type="dxa"/>
                <w:left w:w="15" w:type="dxa"/>
                <w:bottom w:w="15" w:type="dxa"/>
                <w:right w:w="15" w:type="dxa"/>
              </w:tblCellMar>
              <w:tblLook w:val="04A0" w:firstRow="1" w:lastRow="0" w:firstColumn="1" w:lastColumn="0" w:noHBand="0" w:noVBand="1"/>
            </w:tblPr>
            <w:tblGrid>
              <w:gridCol w:w="1144"/>
              <w:gridCol w:w="150"/>
            </w:tblGrid>
            <w:tr w:rsidR="002658A1" w:rsidRPr="0059667F" w14:paraId="32888C83" w14:textId="77777777" w:rsidTr="002658A1">
              <w:trPr>
                <w:trHeight w:val="221"/>
              </w:trPr>
              <w:tc>
                <w:tcPr>
                  <w:tcW w:w="0" w:type="auto"/>
                  <w:shd w:val="clear" w:color="auto" w:fill="FFFFFF"/>
                  <w:noWrap/>
                  <w:tcMar>
                    <w:top w:w="24" w:type="dxa"/>
                    <w:left w:w="72" w:type="dxa"/>
                    <w:bottom w:w="24" w:type="dxa"/>
                    <w:right w:w="72" w:type="dxa"/>
                  </w:tcMar>
                  <w:vAlign w:val="center"/>
                  <w:hideMark/>
                </w:tcPr>
                <w:p w14:paraId="643E9AF6" w14:textId="77777777" w:rsidR="002658A1" w:rsidRPr="002658A1" w:rsidRDefault="002658A1" w:rsidP="002658A1">
                  <w:pPr>
                    <w:spacing w:after="240"/>
                  </w:pPr>
                  <w:r w:rsidRPr="002658A1">
                    <w:t>teacher_id</w:t>
                  </w:r>
                </w:p>
              </w:tc>
              <w:tc>
                <w:tcPr>
                  <w:tcW w:w="0" w:type="auto"/>
                  <w:shd w:val="clear" w:color="auto" w:fill="FFFFFF"/>
                  <w:noWrap/>
                  <w:tcMar>
                    <w:top w:w="24" w:type="dxa"/>
                    <w:left w:w="72" w:type="dxa"/>
                    <w:bottom w:w="24" w:type="dxa"/>
                    <w:right w:w="72" w:type="dxa"/>
                  </w:tcMar>
                  <w:vAlign w:val="center"/>
                  <w:hideMark/>
                </w:tcPr>
                <w:p w14:paraId="50CBB917" w14:textId="77777777" w:rsidR="002658A1" w:rsidRPr="002658A1" w:rsidRDefault="002658A1" w:rsidP="002658A1">
                  <w:pPr>
                    <w:spacing w:after="240"/>
                  </w:pPr>
                </w:p>
              </w:tc>
            </w:tr>
          </w:tbl>
          <w:p w14:paraId="3B83394F" w14:textId="77777777" w:rsidR="002658A1" w:rsidRPr="002658A1" w:rsidRDefault="002658A1" w:rsidP="002658A1">
            <w:pPr>
              <w:spacing w:after="240"/>
            </w:pPr>
          </w:p>
        </w:tc>
        <w:tc>
          <w:tcPr>
            <w:tcW w:w="2183" w:type="dxa"/>
          </w:tcPr>
          <w:p w14:paraId="343A5C9F" w14:textId="77777777" w:rsidR="002658A1" w:rsidRPr="002658A1" w:rsidRDefault="002658A1" w:rsidP="002658A1">
            <w:pPr>
              <w:spacing w:after="240"/>
            </w:pPr>
            <w:r w:rsidRPr="002658A1">
              <w:t>bigint(20)</w:t>
            </w:r>
          </w:p>
        </w:tc>
      </w:tr>
      <w:tr w:rsidR="002658A1" w14:paraId="22C6B5E1" w14:textId="77777777" w:rsidTr="002658A1">
        <w:trPr>
          <w:trHeight w:val="431"/>
        </w:trPr>
        <w:tc>
          <w:tcPr>
            <w:tcW w:w="2183" w:type="dxa"/>
          </w:tcPr>
          <w:tbl>
            <w:tblPr>
              <w:tblW w:w="575" w:type="dxa"/>
              <w:shd w:val="clear" w:color="auto" w:fill="FFFFFF"/>
              <w:tblCellMar>
                <w:top w:w="15" w:type="dxa"/>
                <w:left w:w="15" w:type="dxa"/>
                <w:bottom w:w="15" w:type="dxa"/>
                <w:right w:w="15" w:type="dxa"/>
              </w:tblCellMar>
              <w:tblLook w:val="04A0" w:firstRow="1" w:lastRow="0" w:firstColumn="1" w:lastColumn="0" w:noHBand="0" w:noVBand="1"/>
            </w:tblPr>
            <w:tblGrid>
              <w:gridCol w:w="1038"/>
              <w:gridCol w:w="150"/>
            </w:tblGrid>
            <w:tr w:rsidR="002658A1" w:rsidRPr="0059667F" w14:paraId="14579D74" w14:textId="77777777" w:rsidTr="002658A1">
              <w:trPr>
                <w:trHeight w:val="221"/>
              </w:trPr>
              <w:tc>
                <w:tcPr>
                  <w:tcW w:w="0" w:type="auto"/>
                  <w:shd w:val="clear" w:color="auto" w:fill="FFFFFF"/>
                  <w:noWrap/>
                  <w:tcMar>
                    <w:top w:w="24" w:type="dxa"/>
                    <w:left w:w="72" w:type="dxa"/>
                    <w:bottom w:w="24" w:type="dxa"/>
                    <w:right w:w="72" w:type="dxa"/>
                  </w:tcMar>
                  <w:vAlign w:val="center"/>
                  <w:hideMark/>
                </w:tcPr>
                <w:p w14:paraId="25DFEF3D" w14:textId="77777777" w:rsidR="002658A1" w:rsidRPr="002658A1" w:rsidRDefault="002658A1" w:rsidP="002658A1">
                  <w:pPr>
                    <w:spacing w:after="240"/>
                  </w:pPr>
                  <w:r w:rsidRPr="002658A1">
                    <w:t>comment</w:t>
                  </w:r>
                </w:p>
              </w:tc>
              <w:tc>
                <w:tcPr>
                  <w:tcW w:w="0" w:type="auto"/>
                  <w:shd w:val="clear" w:color="auto" w:fill="FFFFFF"/>
                  <w:noWrap/>
                  <w:tcMar>
                    <w:top w:w="24" w:type="dxa"/>
                    <w:left w:w="72" w:type="dxa"/>
                    <w:bottom w:w="24" w:type="dxa"/>
                    <w:right w:w="72" w:type="dxa"/>
                  </w:tcMar>
                  <w:vAlign w:val="center"/>
                  <w:hideMark/>
                </w:tcPr>
                <w:p w14:paraId="1AE9BF2B" w14:textId="77777777" w:rsidR="002658A1" w:rsidRPr="002658A1" w:rsidRDefault="002658A1" w:rsidP="002658A1">
                  <w:pPr>
                    <w:spacing w:after="240"/>
                  </w:pPr>
                </w:p>
              </w:tc>
            </w:tr>
          </w:tbl>
          <w:p w14:paraId="004033E6" w14:textId="77777777" w:rsidR="002658A1" w:rsidRPr="002658A1" w:rsidRDefault="002658A1" w:rsidP="002658A1">
            <w:pPr>
              <w:spacing w:after="240"/>
            </w:pPr>
          </w:p>
        </w:tc>
        <w:tc>
          <w:tcPr>
            <w:tcW w:w="2183" w:type="dxa"/>
          </w:tcPr>
          <w:p w14:paraId="3A13C058" w14:textId="77777777" w:rsidR="002658A1" w:rsidRPr="002658A1" w:rsidRDefault="002658A1" w:rsidP="002658A1">
            <w:pPr>
              <w:spacing w:after="240"/>
            </w:pPr>
            <w:r w:rsidRPr="002658A1">
              <w:t>varchar(400)</w:t>
            </w:r>
          </w:p>
        </w:tc>
      </w:tr>
      <w:tr w:rsidR="002658A1" w14:paraId="276F4632" w14:textId="77777777" w:rsidTr="002658A1">
        <w:trPr>
          <w:trHeight w:val="418"/>
        </w:trPr>
        <w:tc>
          <w:tcPr>
            <w:tcW w:w="2183" w:type="dxa"/>
          </w:tcPr>
          <w:tbl>
            <w:tblPr>
              <w:tblW w:w="352" w:type="dxa"/>
              <w:shd w:val="clear" w:color="auto" w:fill="FFFFFF"/>
              <w:tblCellMar>
                <w:top w:w="15" w:type="dxa"/>
                <w:left w:w="15" w:type="dxa"/>
                <w:bottom w:w="15" w:type="dxa"/>
                <w:right w:w="15" w:type="dxa"/>
              </w:tblCellMar>
              <w:tblLook w:val="04A0" w:firstRow="1" w:lastRow="0" w:firstColumn="1" w:lastColumn="0" w:noHBand="0" w:noVBand="1"/>
            </w:tblPr>
            <w:tblGrid>
              <w:gridCol w:w="544"/>
              <w:gridCol w:w="150"/>
            </w:tblGrid>
            <w:tr w:rsidR="002658A1" w:rsidRPr="0059667F" w14:paraId="22D9F9B7" w14:textId="77777777" w:rsidTr="002658A1">
              <w:trPr>
                <w:trHeight w:val="221"/>
              </w:trPr>
              <w:tc>
                <w:tcPr>
                  <w:tcW w:w="0" w:type="auto"/>
                  <w:shd w:val="clear" w:color="auto" w:fill="FFFFFF"/>
                  <w:noWrap/>
                  <w:tcMar>
                    <w:top w:w="24" w:type="dxa"/>
                    <w:left w:w="72" w:type="dxa"/>
                    <w:bottom w:w="24" w:type="dxa"/>
                    <w:right w:w="72" w:type="dxa"/>
                  </w:tcMar>
                  <w:vAlign w:val="center"/>
                  <w:hideMark/>
                </w:tcPr>
                <w:p w14:paraId="3C3C4CA9" w14:textId="77777777" w:rsidR="002658A1" w:rsidRPr="002658A1" w:rsidRDefault="002658A1" w:rsidP="002658A1">
                  <w:pPr>
                    <w:spacing w:after="240"/>
                  </w:pPr>
                  <w:r w:rsidRPr="002658A1">
                    <w:t>date</w:t>
                  </w:r>
                </w:p>
              </w:tc>
              <w:tc>
                <w:tcPr>
                  <w:tcW w:w="0" w:type="auto"/>
                  <w:shd w:val="clear" w:color="auto" w:fill="FFFFFF"/>
                  <w:noWrap/>
                  <w:tcMar>
                    <w:top w:w="24" w:type="dxa"/>
                    <w:left w:w="72" w:type="dxa"/>
                    <w:bottom w:w="24" w:type="dxa"/>
                    <w:right w:w="72" w:type="dxa"/>
                  </w:tcMar>
                  <w:vAlign w:val="center"/>
                  <w:hideMark/>
                </w:tcPr>
                <w:p w14:paraId="7055B3A7" w14:textId="77777777" w:rsidR="002658A1" w:rsidRPr="002658A1" w:rsidRDefault="002658A1" w:rsidP="002658A1">
                  <w:pPr>
                    <w:spacing w:after="240"/>
                  </w:pPr>
                </w:p>
              </w:tc>
            </w:tr>
          </w:tbl>
          <w:p w14:paraId="1F4DB8A0" w14:textId="77777777" w:rsidR="002658A1" w:rsidRPr="002658A1" w:rsidRDefault="002658A1" w:rsidP="002658A1">
            <w:pPr>
              <w:spacing w:after="240"/>
            </w:pPr>
          </w:p>
        </w:tc>
        <w:tc>
          <w:tcPr>
            <w:tcW w:w="2183" w:type="dxa"/>
          </w:tcPr>
          <w:p w14:paraId="03B08F1F" w14:textId="77777777" w:rsidR="002658A1" w:rsidRPr="002658A1" w:rsidRDefault="002658A1" w:rsidP="002658A1">
            <w:pPr>
              <w:spacing w:after="240"/>
            </w:pPr>
            <w:r w:rsidRPr="002658A1">
              <w:t>varchar(191)</w:t>
            </w:r>
          </w:p>
        </w:tc>
      </w:tr>
    </w:tbl>
    <w:p w14:paraId="72E4ACE6" w14:textId="77777777" w:rsidR="002658A1" w:rsidRPr="002658A1" w:rsidRDefault="002658A1" w:rsidP="002658A1">
      <w:pPr>
        <w:spacing w:after="240"/>
      </w:pPr>
    </w:p>
    <w:p w14:paraId="49C9F15C" w14:textId="77777777" w:rsidR="002658A1" w:rsidRPr="002658A1" w:rsidRDefault="002658A1" w:rsidP="002658A1">
      <w:pPr>
        <w:spacing w:after="240"/>
      </w:pPr>
      <w:r w:rsidRPr="002658A1">
        <w:t>7.6.11   roompostfiles</w:t>
      </w:r>
    </w:p>
    <w:p w14:paraId="633D2F5C" w14:textId="77777777" w:rsidR="002658A1" w:rsidRPr="002658A1" w:rsidRDefault="002658A1" w:rsidP="002658A1">
      <w:pPr>
        <w:spacing w:after="240"/>
      </w:pPr>
      <w:r w:rsidRPr="002658A1">
        <w:t xml:space="preserve"> </w:t>
      </w:r>
    </w:p>
    <w:tbl>
      <w:tblPr>
        <w:tblStyle w:val="TableGrid"/>
        <w:tblW w:w="0" w:type="auto"/>
        <w:tblInd w:w="2425" w:type="dxa"/>
        <w:tblLook w:val="04A0" w:firstRow="1" w:lastRow="0" w:firstColumn="1" w:lastColumn="0" w:noHBand="0" w:noVBand="1"/>
      </w:tblPr>
      <w:tblGrid>
        <w:gridCol w:w="1840"/>
        <w:gridCol w:w="1456"/>
      </w:tblGrid>
      <w:tr w:rsidR="002658A1" w14:paraId="57B8C279" w14:textId="77777777" w:rsidTr="002658A1">
        <w:trPr>
          <w:trHeight w:val="440"/>
        </w:trPr>
        <w:tc>
          <w:tcPr>
            <w:tcW w:w="1840" w:type="dxa"/>
          </w:tcPr>
          <w:p w14:paraId="3D4ECD90" w14:textId="77777777" w:rsidR="002658A1" w:rsidRPr="002658A1" w:rsidRDefault="002658A1" w:rsidP="002658A1">
            <w:pPr>
              <w:spacing w:after="240"/>
            </w:pPr>
            <w:r w:rsidRPr="002658A1">
              <w:t>Field</w:t>
            </w:r>
          </w:p>
        </w:tc>
        <w:tc>
          <w:tcPr>
            <w:tcW w:w="1365" w:type="dxa"/>
          </w:tcPr>
          <w:p w14:paraId="1330F1CB" w14:textId="77777777" w:rsidR="002658A1" w:rsidRPr="002658A1" w:rsidRDefault="002658A1" w:rsidP="002658A1">
            <w:pPr>
              <w:spacing w:after="240"/>
            </w:pPr>
            <w:r w:rsidRPr="002658A1">
              <w:t xml:space="preserve">Type </w:t>
            </w:r>
          </w:p>
        </w:tc>
      </w:tr>
      <w:tr w:rsidR="002658A1" w14:paraId="797A17AF" w14:textId="77777777" w:rsidTr="002658A1">
        <w:trPr>
          <w:trHeight w:val="393"/>
        </w:trPr>
        <w:tc>
          <w:tcPr>
            <w:tcW w:w="1840" w:type="dxa"/>
          </w:tcPr>
          <w:tbl>
            <w:tblPr>
              <w:tblW w:w="171" w:type="dxa"/>
              <w:shd w:val="clear" w:color="auto" w:fill="FFFFFF"/>
              <w:tblCellMar>
                <w:top w:w="15" w:type="dxa"/>
                <w:left w:w="15" w:type="dxa"/>
                <w:bottom w:w="15" w:type="dxa"/>
                <w:right w:w="15" w:type="dxa"/>
              </w:tblCellMar>
              <w:tblLook w:val="04A0" w:firstRow="1" w:lastRow="0" w:firstColumn="1" w:lastColumn="0" w:noHBand="0" w:noVBand="1"/>
            </w:tblPr>
            <w:tblGrid>
              <w:gridCol w:w="406"/>
              <w:gridCol w:w="150"/>
            </w:tblGrid>
            <w:tr w:rsidR="002658A1" w:rsidRPr="00161ECA" w14:paraId="45D92CEF" w14:textId="77777777" w:rsidTr="002658A1">
              <w:trPr>
                <w:trHeight w:val="208"/>
              </w:trPr>
              <w:tc>
                <w:tcPr>
                  <w:tcW w:w="0" w:type="auto"/>
                  <w:shd w:val="clear" w:color="auto" w:fill="FFFFFF"/>
                  <w:noWrap/>
                  <w:tcMar>
                    <w:top w:w="24" w:type="dxa"/>
                    <w:left w:w="72" w:type="dxa"/>
                    <w:bottom w:w="24" w:type="dxa"/>
                    <w:right w:w="72" w:type="dxa"/>
                  </w:tcMar>
                  <w:vAlign w:val="center"/>
                  <w:hideMark/>
                </w:tcPr>
                <w:p w14:paraId="660991F8" w14:textId="77777777" w:rsidR="002658A1" w:rsidRPr="002658A1" w:rsidRDefault="002658A1" w:rsidP="002658A1">
                  <w:pPr>
                    <w:spacing w:after="240"/>
                  </w:pPr>
                  <w:r w:rsidRPr="002658A1">
                    <w:t>id </w:t>
                  </w:r>
                  <w:r w:rsidRPr="002658A1">
                    <w:drawing>
                      <wp:inline distT="0" distB="0" distL="0" distR="0" wp14:anchorId="16965392" wp14:editId="2010BAFE">
                        <wp:extent cx="9525" cy="9525"/>
                        <wp:effectExtent l="0" t="0" r="0" b="0"/>
                        <wp:docPr id="61921" name="Picture 61921" descr="Prim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rimary"/>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p>
              </w:tc>
              <w:tc>
                <w:tcPr>
                  <w:tcW w:w="0" w:type="auto"/>
                  <w:shd w:val="clear" w:color="auto" w:fill="FFFFFF"/>
                  <w:noWrap/>
                  <w:tcMar>
                    <w:top w:w="24" w:type="dxa"/>
                    <w:left w:w="72" w:type="dxa"/>
                    <w:bottom w:w="24" w:type="dxa"/>
                    <w:right w:w="72" w:type="dxa"/>
                  </w:tcMar>
                  <w:vAlign w:val="center"/>
                  <w:hideMark/>
                </w:tcPr>
                <w:p w14:paraId="1831B428" w14:textId="77777777" w:rsidR="002658A1" w:rsidRPr="002658A1" w:rsidRDefault="002658A1" w:rsidP="002658A1">
                  <w:pPr>
                    <w:spacing w:after="240"/>
                  </w:pPr>
                </w:p>
              </w:tc>
            </w:tr>
          </w:tbl>
          <w:p w14:paraId="379DB4D3" w14:textId="77777777" w:rsidR="002658A1" w:rsidRPr="002658A1" w:rsidRDefault="002658A1" w:rsidP="002658A1">
            <w:pPr>
              <w:spacing w:after="240"/>
            </w:pPr>
          </w:p>
        </w:tc>
        <w:tc>
          <w:tcPr>
            <w:tcW w:w="1365" w:type="dxa"/>
          </w:tcPr>
          <w:p w14:paraId="382EE0FD" w14:textId="77777777" w:rsidR="002658A1" w:rsidRPr="002658A1" w:rsidRDefault="002658A1" w:rsidP="002658A1">
            <w:pPr>
              <w:spacing w:after="240"/>
            </w:pPr>
            <w:r w:rsidRPr="002658A1">
              <w:t>bigint(20)</w:t>
            </w:r>
          </w:p>
        </w:tc>
      </w:tr>
      <w:tr w:rsidR="002658A1" w14:paraId="7720847E" w14:textId="77777777" w:rsidTr="002658A1">
        <w:trPr>
          <w:trHeight w:val="405"/>
        </w:trPr>
        <w:tc>
          <w:tcPr>
            <w:tcW w:w="1840" w:type="dxa"/>
          </w:tcPr>
          <w:tbl>
            <w:tblPr>
              <w:tblW w:w="473" w:type="dxa"/>
              <w:shd w:val="clear" w:color="auto" w:fill="FFFFFF"/>
              <w:tblCellMar>
                <w:top w:w="15" w:type="dxa"/>
                <w:left w:w="15" w:type="dxa"/>
                <w:bottom w:w="15" w:type="dxa"/>
                <w:right w:w="15" w:type="dxa"/>
              </w:tblCellMar>
              <w:tblLook w:val="04A0" w:firstRow="1" w:lastRow="0" w:firstColumn="1" w:lastColumn="0" w:noHBand="0" w:noVBand="1"/>
            </w:tblPr>
            <w:tblGrid>
              <w:gridCol w:w="1433"/>
              <w:gridCol w:w="150"/>
            </w:tblGrid>
            <w:tr w:rsidR="002658A1" w:rsidRPr="00161ECA" w14:paraId="05C25D94" w14:textId="77777777" w:rsidTr="002658A1">
              <w:trPr>
                <w:trHeight w:val="208"/>
              </w:trPr>
              <w:tc>
                <w:tcPr>
                  <w:tcW w:w="0" w:type="auto"/>
                  <w:shd w:val="clear" w:color="auto" w:fill="FFFFFF"/>
                  <w:noWrap/>
                  <w:tcMar>
                    <w:top w:w="24" w:type="dxa"/>
                    <w:left w:w="72" w:type="dxa"/>
                    <w:bottom w:w="24" w:type="dxa"/>
                    <w:right w:w="72" w:type="dxa"/>
                  </w:tcMar>
                  <w:vAlign w:val="center"/>
                  <w:hideMark/>
                </w:tcPr>
                <w:p w14:paraId="5BEB833E" w14:textId="77777777" w:rsidR="002658A1" w:rsidRPr="002658A1" w:rsidRDefault="002658A1" w:rsidP="002658A1">
                  <w:pPr>
                    <w:spacing w:after="240"/>
                  </w:pPr>
                  <w:r w:rsidRPr="002658A1">
                    <w:t>roompost_id </w:t>
                  </w:r>
                  <w:r w:rsidRPr="002658A1">
                    <w:drawing>
                      <wp:inline distT="0" distB="0" distL="0" distR="0" wp14:anchorId="3CE26988" wp14:editId="54F75647">
                        <wp:extent cx="9525" cy="9525"/>
                        <wp:effectExtent l="0" t="0" r="0" b="0"/>
                        <wp:docPr id="13" name="Picture 13" descr="Ind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ndex"/>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p>
              </w:tc>
              <w:tc>
                <w:tcPr>
                  <w:tcW w:w="0" w:type="auto"/>
                  <w:shd w:val="clear" w:color="auto" w:fill="FFFFFF"/>
                  <w:noWrap/>
                  <w:tcMar>
                    <w:top w:w="24" w:type="dxa"/>
                    <w:left w:w="72" w:type="dxa"/>
                    <w:bottom w:w="24" w:type="dxa"/>
                    <w:right w:w="72" w:type="dxa"/>
                  </w:tcMar>
                  <w:vAlign w:val="center"/>
                  <w:hideMark/>
                </w:tcPr>
                <w:p w14:paraId="7516C64D" w14:textId="77777777" w:rsidR="002658A1" w:rsidRPr="002658A1" w:rsidRDefault="002658A1" w:rsidP="002658A1">
                  <w:pPr>
                    <w:spacing w:after="240"/>
                  </w:pPr>
                </w:p>
              </w:tc>
            </w:tr>
          </w:tbl>
          <w:p w14:paraId="0C8CB5EF" w14:textId="77777777" w:rsidR="002658A1" w:rsidRPr="002658A1" w:rsidRDefault="002658A1" w:rsidP="002658A1">
            <w:pPr>
              <w:spacing w:after="240"/>
            </w:pPr>
          </w:p>
        </w:tc>
        <w:tc>
          <w:tcPr>
            <w:tcW w:w="1365" w:type="dxa"/>
          </w:tcPr>
          <w:p w14:paraId="0D2C4A06" w14:textId="77777777" w:rsidR="002658A1" w:rsidRPr="002658A1" w:rsidRDefault="002658A1" w:rsidP="002658A1">
            <w:pPr>
              <w:spacing w:after="240"/>
            </w:pPr>
            <w:r w:rsidRPr="002658A1">
              <w:t>bigint(20)</w:t>
            </w:r>
          </w:p>
        </w:tc>
      </w:tr>
      <w:tr w:rsidR="002658A1" w14:paraId="0C502DE2" w14:textId="77777777" w:rsidTr="002658A1">
        <w:trPr>
          <w:trHeight w:val="393"/>
        </w:trPr>
        <w:tc>
          <w:tcPr>
            <w:tcW w:w="1840" w:type="dxa"/>
          </w:tcPr>
          <w:tbl>
            <w:tblPr>
              <w:tblW w:w="183" w:type="dxa"/>
              <w:shd w:val="clear" w:color="auto" w:fill="FFFFFF"/>
              <w:tblCellMar>
                <w:top w:w="15" w:type="dxa"/>
                <w:left w:w="15" w:type="dxa"/>
                <w:bottom w:w="15" w:type="dxa"/>
                <w:right w:w="15" w:type="dxa"/>
              </w:tblCellMar>
              <w:tblLook w:val="04A0" w:firstRow="1" w:lastRow="0" w:firstColumn="1" w:lastColumn="0" w:noHBand="0" w:noVBand="1"/>
            </w:tblPr>
            <w:tblGrid>
              <w:gridCol w:w="464"/>
              <w:gridCol w:w="150"/>
            </w:tblGrid>
            <w:tr w:rsidR="002658A1" w:rsidRPr="00161ECA" w14:paraId="5B0FDDCE" w14:textId="77777777" w:rsidTr="002658A1">
              <w:trPr>
                <w:trHeight w:val="208"/>
              </w:trPr>
              <w:tc>
                <w:tcPr>
                  <w:tcW w:w="0" w:type="auto"/>
                  <w:shd w:val="clear" w:color="auto" w:fill="FFFFFF"/>
                  <w:noWrap/>
                  <w:tcMar>
                    <w:top w:w="24" w:type="dxa"/>
                    <w:left w:w="72" w:type="dxa"/>
                    <w:bottom w:w="24" w:type="dxa"/>
                    <w:right w:w="72" w:type="dxa"/>
                  </w:tcMar>
                  <w:vAlign w:val="center"/>
                  <w:hideMark/>
                </w:tcPr>
                <w:p w14:paraId="3587DE72" w14:textId="77777777" w:rsidR="002658A1" w:rsidRPr="002658A1" w:rsidRDefault="002658A1" w:rsidP="002658A1">
                  <w:pPr>
                    <w:spacing w:after="240"/>
                  </w:pPr>
                  <w:r w:rsidRPr="002658A1">
                    <w:t>file</w:t>
                  </w:r>
                </w:p>
              </w:tc>
              <w:tc>
                <w:tcPr>
                  <w:tcW w:w="0" w:type="auto"/>
                  <w:shd w:val="clear" w:color="auto" w:fill="FFFFFF"/>
                  <w:noWrap/>
                  <w:tcMar>
                    <w:top w:w="24" w:type="dxa"/>
                    <w:left w:w="72" w:type="dxa"/>
                    <w:bottom w:w="24" w:type="dxa"/>
                    <w:right w:w="72" w:type="dxa"/>
                  </w:tcMar>
                  <w:vAlign w:val="center"/>
                  <w:hideMark/>
                </w:tcPr>
                <w:p w14:paraId="386D7AE1" w14:textId="77777777" w:rsidR="002658A1" w:rsidRPr="002658A1" w:rsidRDefault="002658A1" w:rsidP="002658A1">
                  <w:pPr>
                    <w:spacing w:after="240"/>
                  </w:pPr>
                </w:p>
              </w:tc>
            </w:tr>
          </w:tbl>
          <w:p w14:paraId="0ABD2066" w14:textId="77777777" w:rsidR="002658A1" w:rsidRPr="002658A1" w:rsidRDefault="002658A1" w:rsidP="002658A1">
            <w:pPr>
              <w:spacing w:after="240"/>
            </w:pPr>
          </w:p>
        </w:tc>
        <w:tc>
          <w:tcPr>
            <w:tcW w:w="1365" w:type="dxa"/>
          </w:tcPr>
          <w:p w14:paraId="1490A680" w14:textId="77777777" w:rsidR="002658A1" w:rsidRPr="002658A1" w:rsidRDefault="002658A1" w:rsidP="002658A1">
            <w:pPr>
              <w:spacing w:after="240"/>
            </w:pPr>
            <w:r w:rsidRPr="002658A1">
              <w:t>varchar(191)</w:t>
            </w:r>
          </w:p>
        </w:tc>
      </w:tr>
    </w:tbl>
    <w:p w14:paraId="7AFCDF1C" w14:textId="77777777" w:rsidR="002658A1" w:rsidRPr="002658A1" w:rsidRDefault="002658A1" w:rsidP="002658A1">
      <w:pPr>
        <w:spacing w:after="240"/>
      </w:pPr>
    </w:p>
    <w:p w14:paraId="52083539" w14:textId="77777777" w:rsidR="002658A1" w:rsidRPr="002658A1" w:rsidRDefault="002658A1" w:rsidP="002658A1">
      <w:pPr>
        <w:spacing w:after="240"/>
      </w:pPr>
      <w:r w:rsidRPr="002658A1">
        <w:t>7.6.12  roomposts</w:t>
      </w:r>
    </w:p>
    <w:tbl>
      <w:tblPr>
        <w:tblStyle w:val="TableGrid"/>
        <w:tblW w:w="0" w:type="auto"/>
        <w:tblInd w:w="2425" w:type="dxa"/>
        <w:tblLook w:val="04A0" w:firstRow="1" w:lastRow="0" w:firstColumn="1" w:lastColumn="0" w:noHBand="0" w:noVBand="1"/>
      </w:tblPr>
      <w:tblGrid>
        <w:gridCol w:w="1748"/>
        <w:gridCol w:w="1748"/>
      </w:tblGrid>
      <w:tr w:rsidR="002658A1" w14:paraId="3FD70FF6" w14:textId="77777777" w:rsidTr="002658A1">
        <w:trPr>
          <w:trHeight w:val="556"/>
        </w:trPr>
        <w:tc>
          <w:tcPr>
            <w:tcW w:w="1748" w:type="dxa"/>
          </w:tcPr>
          <w:p w14:paraId="1FEEB5E2" w14:textId="77777777" w:rsidR="002658A1" w:rsidRPr="002658A1" w:rsidRDefault="002658A1" w:rsidP="002658A1">
            <w:pPr>
              <w:spacing w:after="240"/>
            </w:pPr>
            <w:r w:rsidRPr="002658A1">
              <w:t>Field</w:t>
            </w:r>
          </w:p>
        </w:tc>
        <w:tc>
          <w:tcPr>
            <w:tcW w:w="1748" w:type="dxa"/>
          </w:tcPr>
          <w:p w14:paraId="23C46157" w14:textId="77777777" w:rsidR="002658A1" w:rsidRPr="002658A1" w:rsidRDefault="002658A1" w:rsidP="002658A1">
            <w:pPr>
              <w:spacing w:after="240"/>
            </w:pPr>
            <w:r w:rsidRPr="002658A1">
              <w:t>Type</w:t>
            </w:r>
          </w:p>
        </w:tc>
      </w:tr>
      <w:tr w:rsidR="002658A1" w14:paraId="1F96B166" w14:textId="77777777" w:rsidTr="002658A1">
        <w:trPr>
          <w:trHeight w:val="541"/>
        </w:trPr>
        <w:tc>
          <w:tcPr>
            <w:tcW w:w="1748" w:type="dxa"/>
          </w:tcPr>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406"/>
              <w:gridCol w:w="150"/>
            </w:tblGrid>
            <w:tr w:rsidR="002658A1" w:rsidRPr="00AD225F" w14:paraId="671B0137" w14:textId="77777777" w:rsidTr="002658A1">
              <w:tc>
                <w:tcPr>
                  <w:tcW w:w="0" w:type="auto"/>
                  <w:shd w:val="clear" w:color="auto" w:fill="FFFFFF"/>
                  <w:noWrap/>
                  <w:tcMar>
                    <w:top w:w="24" w:type="dxa"/>
                    <w:left w:w="72" w:type="dxa"/>
                    <w:bottom w:w="24" w:type="dxa"/>
                    <w:right w:w="72" w:type="dxa"/>
                  </w:tcMar>
                  <w:vAlign w:val="center"/>
                  <w:hideMark/>
                </w:tcPr>
                <w:p w14:paraId="388C238A" w14:textId="77777777" w:rsidR="002658A1" w:rsidRPr="002658A1" w:rsidRDefault="002658A1" w:rsidP="002658A1">
                  <w:pPr>
                    <w:spacing w:after="240"/>
                  </w:pPr>
                  <w:r w:rsidRPr="002658A1">
                    <w:t>id </w:t>
                  </w:r>
                  <w:r w:rsidRPr="002658A1">
                    <w:drawing>
                      <wp:inline distT="0" distB="0" distL="0" distR="0" wp14:anchorId="2FB5D3C3" wp14:editId="6D899DE1">
                        <wp:extent cx="9525" cy="9525"/>
                        <wp:effectExtent l="0" t="0" r="0" b="0"/>
                        <wp:docPr id="16" name="Picture 16" descr="Prim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Primary"/>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p>
              </w:tc>
              <w:tc>
                <w:tcPr>
                  <w:tcW w:w="0" w:type="auto"/>
                  <w:shd w:val="clear" w:color="auto" w:fill="FFFFFF"/>
                  <w:noWrap/>
                  <w:tcMar>
                    <w:top w:w="24" w:type="dxa"/>
                    <w:left w:w="72" w:type="dxa"/>
                    <w:bottom w:w="24" w:type="dxa"/>
                    <w:right w:w="72" w:type="dxa"/>
                  </w:tcMar>
                  <w:vAlign w:val="center"/>
                  <w:hideMark/>
                </w:tcPr>
                <w:p w14:paraId="733C306F" w14:textId="77777777" w:rsidR="002658A1" w:rsidRPr="002658A1" w:rsidRDefault="002658A1" w:rsidP="002658A1">
                  <w:pPr>
                    <w:spacing w:after="240"/>
                  </w:pPr>
                </w:p>
              </w:tc>
            </w:tr>
          </w:tbl>
          <w:p w14:paraId="120A9498" w14:textId="77777777" w:rsidR="002658A1" w:rsidRPr="002658A1" w:rsidRDefault="002658A1" w:rsidP="002658A1">
            <w:pPr>
              <w:spacing w:after="240"/>
            </w:pPr>
          </w:p>
        </w:tc>
        <w:tc>
          <w:tcPr>
            <w:tcW w:w="1748" w:type="dxa"/>
          </w:tcPr>
          <w:p w14:paraId="3AF33721" w14:textId="77777777" w:rsidR="002658A1" w:rsidRPr="002658A1" w:rsidRDefault="002658A1" w:rsidP="002658A1">
            <w:pPr>
              <w:spacing w:after="240"/>
            </w:pPr>
            <w:r w:rsidRPr="002658A1">
              <w:t>bigint(20)</w:t>
            </w:r>
          </w:p>
        </w:tc>
      </w:tr>
      <w:tr w:rsidR="002658A1" w14:paraId="015A56FB" w14:textId="77777777" w:rsidTr="002658A1">
        <w:trPr>
          <w:trHeight w:val="556"/>
        </w:trPr>
        <w:tc>
          <w:tcPr>
            <w:tcW w:w="1748" w:type="dxa"/>
          </w:tcPr>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033"/>
              <w:gridCol w:w="150"/>
            </w:tblGrid>
            <w:tr w:rsidR="002658A1" w:rsidRPr="00AD225F" w14:paraId="60EF23D3" w14:textId="77777777" w:rsidTr="002658A1">
              <w:tc>
                <w:tcPr>
                  <w:tcW w:w="0" w:type="auto"/>
                  <w:shd w:val="clear" w:color="auto" w:fill="FFFFFF"/>
                  <w:noWrap/>
                  <w:tcMar>
                    <w:top w:w="24" w:type="dxa"/>
                    <w:left w:w="72" w:type="dxa"/>
                    <w:bottom w:w="24" w:type="dxa"/>
                    <w:right w:w="72" w:type="dxa"/>
                  </w:tcMar>
                  <w:vAlign w:val="center"/>
                  <w:hideMark/>
                </w:tcPr>
                <w:p w14:paraId="732069AC" w14:textId="77777777" w:rsidR="002658A1" w:rsidRPr="002658A1" w:rsidRDefault="002658A1" w:rsidP="002658A1">
                  <w:pPr>
                    <w:spacing w:after="240"/>
                  </w:pPr>
                  <w:r w:rsidRPr="002658A1">
                    <w:t>room_id </w:t>
                  </w:r>
                  <w:r w:rsidRPr="002658A1">
                    <w:drawing>
                      <wp:inline distT="0" distB="0" distL="0" distR="0" wp14:anchorId="537AA9DD" wp14:editId="23D35722">
                        <wp:extent cx="9525" cy="9525"/>
                        <wp:effectExtent l="0" t="0" r="0" b="0"/>
                        <wp:docPr id="17" name="Picture 17" descr="Ind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Index"/>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p>
              </w:tc>
              <w:tc>
                <w:tcPr>
                  <w:tcW w:w="0" w:type="auto"/>
                  <w:shd w:val="clear" w:color="auto" w:fill="FFFFFF"/>
                  <w:noWrap/>
                  <w:tcMar>
                    <w:top w:w="24" w:type="dxa"/>
                    <w:left w:w="72" w:type="dxa"/>
                    <w:bottom w:w="24" w:type="dxa"/>
                    <w:right w:w="72" w:type="dxa"/>
                  </w:tcMar>
                  <w:vAlign w:val="center"/>
                  <w:hideMark/>
                </w:tcPr>
                <w:p w14:paraId="3D82E099" w14:textId="77777777" w:rsidR="002658A1" w:rsidRPr="002658A1" w:rsidRDefault="002658A1" w:rsidP="002658A1">
                  <w:pPr>
                    <w:spacing w:after="240"/>
                  </w:pPr>
                </w:p>
              </w:tc>
            </w:tr>
          </w:tbl>
          <w:p w14:paraId="513E321D" w14:textId="77777777" w:rsidR="002658A1" w:rsidRPr="002658A1" w:rsidRDefault="002658A1" w:rsidP="002658A1">
            <w:pPr>
              <w:spacing w:after="240"/>
            </w:pPr>
          </w:p>
        </w:tc>
        <w:tc>
          <w:tcPr>
            <w:tcW w:w="1748" w:type="dxa"/>
          </w:tcPr>
          <w:p w14:paraId="5A1561EB" w14:textId="77777777" w:rsidR="002658A1" w:rsidRPr="002658A1" w:rsidRDefault="002658A1" w:rsidP="002658A1">
            <w:pPr>
              <w:spacing w:after="240"/>
            </w:pPr>
            <w:r w:rsidRPr="002658A1">
              <w:t>bigint(20)</w:t>
            </w:r>
          </w:p>
        </w:tc>
      </w:tr>
      <w:tr w:rsidR="002658A1" w14:paraId="4AAEAD3A" w14:textId="77777777" w:rsidTr="002658A1">
        <w:trPr>
          <w:trHeight w:val="556"/>
        </w:trPr>
        <w:tc>
          <w:tcPr>
            <w:tcW w:w="1748" w:type="dxa"/>
          </w:tcPr>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638"/>
              <w:gridCol w:w="150"/>
            </w:tblGrid>
            <w:tr w:rsidR="002658A1" w:rsidRPr="00AD225F" w14:paraId="6A6DA5E0" w14:textId="77777777" w:rsidTr="002658A1">
              <w:tc>
                <w:tcPr>
                  <w:tcW w:w="0" w:type="auto"/>
                  <w:shd w:val="clear" w:color="auto" w:fill="FFFFFF"/>
                  <w:noWrap/>
                  <w:tcMar>
                    <w:top w:w="24" w:type="dxa"/>
                    <w:left w:w="72" w:type="dxa"/>
                    <w:bottom w:w="24" w:type="dxa"/>
                    <w:right w:w="72" w:type="dxa"/>
                  </w:tcMar>
                  <w:vAlign w:val="center"/>
                  <w:hideMark/>
                </w:tcPr>
                <w:p w14:paraId="01C79029" w14:textId="77777777" w:rsidR="002658A1" w:rsidRPr="002658A1" w:rsidRDefault="002658A1" w:rsidP="002658A1">
                  <w:pPr>
                    <w:spacing w:after="240"/>
                  </w:pPr>
                  <w:r w:rsidRPr="002658A1">
                    <w:t>posts</w:t>
                  </w:r>
                </w:p>
              </w:tc>
              <w:tc>
                <w:tcPr>
                  <w:tcW w:w="0" w:type="auto"/>
                  <w:shd w:val="clear" w:color="auto" w:fill="FFFFFF"/>
                  <w:noWrap/>
                  <w:tcMar>
                    <w:top w:w="24" w:type="dxa"/>
                    <w:left w:w="72" w:type="dxa"/>
                    <w:bottom w:w="24" w:type="dxa"/>
                    <w:right w:w="72" w:type="dxa"/>
                  </w:tcMar>
                  <w:vAlign w:val="center"/>
                  <w:hideMark/>
                </w:tcPr>
                <w:p w14:paraId="5FF2387B" w14:textId="77777777" w:rsidR="002658A1" w:rsidRPr="002658A1" w:rsidRDefault="002658A1" w:rsidP="002658A1">
                  <w:pPr>
                    <w:spacing w:after="240"/>
                  </w:pPr>
                </w:p>
              </w:tc>
            </w:tr>
          </w:tbl>
          <w:p w14:paraId="0B817625" w14:textId="77777777" w:rsidR="002658A1" w:rsidRPr="002658A1" w:rsidRDefault="002658A1" w:rsidP="002658A1">
            <w:pPr>
              <w:spacing w:after="240"/>
            </w:pPr>
          </w:p>
        </w:tc>
        <w:tc>
          <w:tcPr>
            <w:tcW w:w="1748" w:type="dxa"/>
          </w:tcPr>
          <w:p w14:paraId="009E0EE9" w14:textId="77777777" w:rsidR="002658A1" w:rsidRPr="002658A1" w:rsidRDefault="002658A1" w:rsidP="002658A1">
            <w:pPr>
              <w:spacing w:after="240"/>
            </w:pPr>
            <w:r w:rsidRPr="002658A1">
              <w:t>varchar(400)</w:t>
            </w:r>
          </w:p>
        </w:tc>
      </w:tr>
      <w:tr w:rsidR="002658A1" w14:paraId="6C027884" w14:textId="77777777" w:rsidTr="002658A1">
        <w:trPr>
          <w:trHeight w:val="541"/>
        </w:trPr>
        <w:tc>
          <w:tcPr>
            <w:tcW w:w="1748" w:type="dxa"/>
          </w:tcPr>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544"/>
              <w:gridCol w:w="150"/>
            </w:tblGrid>
            <w:tr w:rsidR="002658A1" w:rsidRPr="00AD225F" w14:paraId="0426F1C5" w14:textId="77777777" w:rsidTr="002658A1">
              <w:tc>
                <w:tcPr>
                  <w:tcW w:w="0" w:type="auto"/>
                  <w:shd w:val="clear" w:color="auto" w:fill="FFFFFF"/>
                  <w:noWrap/>
                  <w:tcMar>
                    <w:top w:w="24" w:type="dxa"/>
                    <w:left w:w="72" w:type="dxa"/>
                    <w:bottom w:w="24" w:type="dxa"/>
                    <w:right w:w="72" w:type="dxa"/>
                  </w:tcMar>
                  <w:vAlign w:val="center"/>
                  <w:hideMark/>
                </w:tcPr>
                <w:p w14:paraId="2A3866D6" w14:textId="77777777" w:rsidR="002658A1" w:rsidRPr="002658A1" w:rsidRDefault="002658A1" w:rsidP="002658A1">
                  <w:pPr>
                    <w:spacing w:after="240"/>
                  </w:pPr>
                  <w:r w:rsidRPr="002658A1">
                    <w:lastRenderedPageBreak/>
                    <w:t>date</w:t>
                  </w:r>
                </w:p>
              </w:tc>
              <w:tc>
                <w:tcPr>
                  <w:tcW w:w="0" w:type="auto"/>
                  <w:shd w:val="clear" w:color="auto" w:fill="FFFFFF"/>
                  <w:noWrap/>
                  <w:tcMar>
                    <w:top w:w="24" w:type="dxa"/>
                    <w:left w:w="72" w:type="dxa"/>
                    <w:bottom w:w="24" w:type="dxa"/>
                    <w:right w:w="72" w:type="dxa"/>
                  </w:tcMar>
                  <w:vAlign w:val="center"/>
                  <w:hideMark/>
                </w:tcPr>
                <w:p w14:paraId="50CDD9BC" w14:textId="77777777" w:rsidR="002658A1" w:rsidRPr="002658A1" w:rsidRDefault="002658A1" w:rsidP="002658A1">
                  <w:pPr>
                    <w:spacing w:after="240"/>
                  </w:pPr>
                </w:p>
              </w:tc>
            </w:tr>
          </w:tbl>
          <w:p w14:paraId="6515B854" w14:textId="77777777" w:rsidR="002658A1" w:rsidRPr="002658A1" w:rsidRDefault="002658A1" w:rsidP="002658A1">
            <w:pPr>
              <w:spacing w:after="240"/>
            </w:pPr>
          </w:p>
        </w:tc>
        <w:tc>
          <w:tcPr>
            <w:tcW w:w="1748" w:type="dxa"/>
          </w:tcPr>
          <w:p w14:paraId="0D4D5D57" w14:textId="77777777" w:rsidR="002658A1" w:rsidRPr="002658A1" w:rsidRDefault="002658A1" w:rsidP="002658A1">
            <w:pPr>
              <w:spacing w:after="240"/>
            </w:pPr>
            <w:r w:rsidRPr="002658A1">
              <w:t>varchar(191)</w:t>
            </w:r>
          </w:p>
        </w:tc>
      </w:tr>
    </w:tbl>
    <w:p w14:paraId="35D65CB6" w14:textId="77777777" w:rsidR="002658A1" w:rsidRPr="002658A1" w:rsidRDefault="002658A1" w:rsidP="002658A1">
      <w:pPr>
        <w:spacing w:after="240"/>
      </w:pPr>
    </w:p>
    <w:p w14:paraId="7BAF7639" w14:textId="77777777" w:rsidR="002658A1" w:rsidRPr="002658A1" w:rsidRDefault="002658A1" w:rsidP="002658A1">
      <w:pPr>
        <w:spacing w:after="240"/>
      </w:pPr>
      <w:r w:rsidRPr="002658A1">
        <w:t>7.6.13  rooms</w:t>
      </w:r>
    </w:p>
    <w:tbl>
      <w:tblPr>
        <w:tblStyle w:val="TableGrid"/>
        <w:tblW w:w="0" w:type="auto"/>
        <w:tblInd w:w="2267" w:type="dxa"/>
        <w:tblLook w:val="04A0" w:firstRow="1" w:lastRow="0" w:firstColumn="1" w:lastColumn="0" w:noHBand="0" w:noVBand="1"/>
      </w:tblPr>
      <w:tblGrid>
        <w:gridCol w:w="2408"/>
        <w:gridCol w:w="2408"/>
      </w:tblGrid>
      <w:tr w:rsidR="002658A1" w14:paraId="006E8496" w14:textId="77777777" w:rsidTr="002658A1">
        <w:trPr>
          <w:trHeight w:val="495"/>
        </w:trPr>
        <w:tc>
          <w:tcPr>
            <w:tcW w:w="2408" w:type="dxa"/>
          </w:tcPr>
          <w:p w14:paraId="15576D2F" w14:textId="77777777" w:rsidR="002658A1" w:rsidRPr="002658A1" w:rsidRDefault="002658A1" w:rsidP="002658A1">
            <w:pPr>
              <w:spacing w:after="240"/>
            </w:pPr>
            <w:r w:rsidRPr="002658A1">
              <w:t>Field</w:t>
            </w:r>
          </w:p>
        </w:tc>
        <w:tc>
          <w:tcPr>
            <w:tcW w:w="2408" w:type="dxa"/>
          </w:tcPr>
          <w:p w14:paraId="56045CF2" w14:textId="77777777" w:rsidR="002658A1" w:rsidRPr="002658A1" w:rsidRDefault="002658A1" w:rsidP="002658A1">
            <w:pPr>
              <w:spacing w:after="240"/>
            </w:pPr>
            <w:r w:rsidRPr="002658A1">
              <w:t>Type</w:t>
            </w:r>
          </w:p>
        </w:tc>
      </w:tr>
      <w:tr w:rsidR="002658A1" w14:paraId="7179289F" w14:textId="77777777" w:rsidTr="002658A1">
        <w:trPr>
          <w:trHeight w:val="443"/>
        </w:trPr>
        <w:tc>
          <w:tcPr>
            <w:tcW w:w="2408" w:type="dxa"/>
          </w:tcPr>
          <w:tbl>
            <w:tblPr>
              <w:tblW w:w="304" w:type="dxa"/>
              <w:shd w:val="clear" w:color="auto" w:fill="FFFFFF"/>
              <w:tblCellMar>
                <w:top w:w="15" w:type="dxa"/>
                <w:left w:w="15" w:type="dxa"/>
                <w:bottom w:w="15" w:type="dxa"/>
                <w:right w:w="15" w:type="dxa"/>
              </w:tblCellMar>
              <w:tblLook w:val="04A0" w:firstRow="1" w:lastRow="0" w:firstColumn="1" w:lastColumn="0" w:noHBand="0" w:noVBand="1"/>
            </w:tblPr>
            <w:tblGrid>
              <w:gridCol w:w="406"/>
              <w:gridCol w:w="150"/>
            </w:tblGrid>
            <w:tr w:rsidR="002658A1" w:rsidRPr="00AD225F" w14:paraId="667621E1" w14:textId="77777777" w:rsidTr="002658A1">
              <w:trPr>
                <w:trHeight w:val="234"/>
              </w:trPr>
              <w:tc>
                <w:tcPr>
                  <w:tcW w:w="0" w:type="auto"/>
                  <w:shd w:val="clear" w:color="auto" w:fill="FFFFFF"/>
                  <w:noWrap/>
                  <w:tcMar>
                    <w:top w:w="24" w:type="dxa"/>
                    <w:left w:w="72" w:type="dxa"/>
                    <w:bottom w:w="24" w:type="dxa"/>
                    <w:right w:w="72" w:type="dxa"/>
                  </w:tcMar>
                  <w:vAlign w:val="center"/>
                  <w:hideMark/>
                </w:tcPr>
                <w:p w14:paraId="2AE12BB6" w14:textId="77777777" w:rsidR="002658A1" w:rsidRPr="002658A1" w:rsidRDefault="002658A1" w:rsidP="002658A1">
                  <w:pPr>
                    <w:spacing w:after="240"/>
                  </w:pPr>
                  <w:r w:rsidRPr="002658A1">
                    <w:t>id </w:t>
                  </w:r>
                  <w:r w:rsidRPr="002658A1">
                    <w:drawing>
                      <wp:inline distT="0" distB="0" distL="0" distR="0" wp14:anchorId="7DC270A4" wp14:editId="276833BF">
                        <wp:extent cx="9525" cy="9525"/>
                        <wp:effectExtent l="0" t="0" r="0" b="0"/>
                        <wp:docPr id="18" name="Picture 18" descr="Prim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Primary"/>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p>
              </w:tc>
              <w:tc>
                <w:tcPr>
                  <w:tcW w:w="0" w:type="auto"/>
                  <w:shd w:val="clear" w:color="auto" w:fill="FFFFFF"/>
                  <w:noWrap/>
                  <w:tcMar>
                    <w:top w:w="24" w:type="dxa"/>
                    <w:left w:w="72" w:type="dxa"/>
                    <w:bottom w:w="24" w:type="dxa"/>
                    <w:right w:w="72" w:type="dxa"/>
                  </w:tcMar>
                  <w:vAlign w:val="center"/>
                  <w:hideMark/>
                </w:tcPr>
                <w:p w14:paraId="1B56A7F5" w14:textId="77777777" w:rsidR="002658A1" w:rsidRPr="002658A1" w:rsidRDefault="002658A1" w:rsidP="002658A1">
                  <w:pPr>
                    <w:spacing w:after="240"/>
                  </w:pPr>
                </w:p>
              </w:tc>
            </w:tr>
          </w:tbl>
          <w:p w14:paraId="5CFE9BF3" w14:textId="77777777" w:rsidR="002658A1" w:rsidRPr="002658A1" w:rsidRDefault="002658A1" w:rsidP="002658A1">
            <w:pPr>
              <w:spacing w:after="240"/>
            </w:pPr>
          </w:p>
        </w:tc>
        <w:tc>
          <w:tcPr>
            <w:tcW w:w="2408" w:type="dxa"/>
          </w:tcPr>
          <w:p w14:paraId="2EB1AE51" w14:textId="77777777" w:rsidR="002658A1" w:rsidRPr="002658A1" w:rsidRDefault="002658A1" w:rsidP="002658A1">
            <w:pPr>
              <w:spacing w:after="240"/>
            </w:pPr>
            <w:r w:rsidRPr="002658A1">
              <w:t>bigint(20)</w:t>
            </w:r>
          </w:p>
        </w:tc>
      </w:tr>
      <w:tr w:rsidR="002658A1" w14:paraId="4721B3F4" w14:textId="77777777" w:rsidTr="002658A1">
        <w:trPr>
          <w:trHeight w:val="456"/>
        </w:trPr>
        <w:tc>
          <w:tcPr>
            <w:tcW w:w="2408" w:type="dxa"/>
          </w:tcPr>
          <w:tbl>
            <w:tblPr>
              <w:tblW w:w="728" w:type="dxa"/>
              <w:shd w:val="clear" w:color="auto" w:fill="FFFFFF"/>
              <w:tblCellMar>
                <w:top w:w="15" w:type="dxa"/>
                <w:left w:w="15" w:type="dxa"/>
                <w:bottom w:w="15" w:type="dxa"/>
                <w:right w:w="15" w:type="dxa"/>
              </w:tblCellMar>
              <w:tblLook w:val="04A0" w:firstRow="1" w:lastRow="0" w:firstColumn="1" w:lastColumn="0" w:noHBand="0" w:noVBand="1"/>
            </w:tblPr>
            <w:tblGrid>
              <w:gridCol w:w="1219"/>
              <w:gridCol w:w="150"/>
            </w:tblGrid>
            <w:tr w:rsidR="002658A1" w:rsidRPr="00AD225F" w14:paraId="5A4FDF22" w14:textId="77777777" w:rsidTr="002658A1">
              <w:trPr>
                <w:trHeight w:val="234"/>
              </w:trPr>
              <w:tc>
                <w:tcPr>
                  <w:tcW w:w="0" w:type="auto"/>
                  <w:shd w:val="clear" w:color="auto" w:fill="FFFFFF"/>
                  <w:noWrap/>
                  <w:tcMar>
                    <w:top w:w="24" w:type="dxa"/>
                    <w:left w:w="72" w:type="dxa"/>
                    <w:bottom w:w="24" w:type="dxa"/>
                    <w:right w:w="72" w:type="dxa"/>
                  </w:tcMar>
                  <w:vAlign w:val="center"/>
                  <w:hideMark/>
                </w:tcPr>
                <w:p w14:paraId="50185BBD" w14:textId="77777777" w:rsidR="002658A1" w:rsidRPr="002658A1" w:rsidRDefault="002658A1" w:rsidP="002658A1">
                  <w:pPr>
                    <w:spacing w:after="240"/>
                  </w:pPr>
                  <w:r w:rsidRPr="002658A1">
                    <w:t>teacher_id </w:t>
                  </w:r>
                  <w:r w:rsidRPr="002658A1">
                    <w:drawing>
                      <wp:inline distT="0" distB="0" distL="0" distR="0" wp14:anchorId="6395FD14" wp14:editId="0C1AC82D">
                        <wp:extent cx="9525" cy="9525"/>
                        <wp:effectExtent l="0" t="0" r="0" b="0"/>
                        <wp:docPr id="19" name="Picture 19" descr="Ind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Index"/>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p>
              </w:tc>
              <w:tc>
                <w:tcPr>
                  <w:tcW w:w="0" w:type="auto"/>
                  <w:shd w:val="clear" w:color="auto" w:fill="FFFFFF"/>
                  <w:noWrap/>
                  <w:tcMar>
                    <w:top w:w="24" w:type="dxa"/>
                    <w:left w:w="72" w:type="dxa"/>
                    <w:bottom w:w="24" w:type="dxa"/>
                    <w:right w:w="72" w:type="dxa"/>
                  </w:tcMar>
                  <w:vAlign w:val="center"/>
                  <w:hideMark/>
                </w:tcPr>
                <w:p w14:paraId="518444CA" w14:textId="77777777" w:rsidR="002658A1" w:rsidRPr="002658A1" w:rsidRDefault="002658A1" w:rsidP="002658A1">
                  <w:pPr>
                    <w:spacing w:after="240"/>
                  </w:pPr>
                </w:p>
              </w:tc>
            </w:tr>
          </w:tbl>
          <w:p w14:paraId="45300ED1" w14:textId="77777777" w:rsidR="002658A1" w:rsidRPr="002658A1" w:rsidRDefault="002658A1" w:rsidP="002658A1">
            <w:pPr>
              <w:spacing w:after="240"/>
            </w:pPr>
          </w:p>
        </w:tc>
        <w:tc>
          <w:tcPr>
            <w:tcW w:w="2408" w:type="dxa"/>
          </w:tcPr>
          <w:p w14:paraId="5FB53E3E" w14:textId="77777777" w:rsidR="002658A1" w:rsidRPr="002658A1" w:rsidRDefault="002658A1" w:rsidP="002658A1">
            <w:pPr>
              <w:spacing w:after="240"/>
            </w:pPr>
            <w:r w:rsidRPr="002658A1">
              <w:t>bigint(20)</w:t>
            </w:r>
          </w:p>
        </w:tc>
      </w:tr>
      <w:tr w:rsidR="002658A1" w14:paraId="24859F4E" w14:textId="77777777" w:rsidTr="002658A1">
        <w:trPr>
          <w:trHeight w:val="456"/>
        </w:trPr>
        <w:tc>
          <w:tcPr>
            <w:tcW w:w="2408" w:type="dxa"/>
          </w:tcPr>
          <w:tbl>
            <w:tblPr>
              <w:tblW w:w="840" w:type="dxa"/>
              <w:shd w:val="clear" w:color="auto" w:fill="FFFFFF"/>
              <w:tblCellMar>
                <w:top w:w="15" w:type="dxa"/>
                <w:left w:w="15" w:type="dxa"/>
                <w:bottom w:w="15" w:type="dxa"/>
                <w:right w:w="15" w:type="dxa"/>
              </w:tblCellMar>
              <w:tblLook w:val="04A0" w:firstRow="1" w:lastRow="0" w:firstColumn="1" w:lastColumn="0" w:noHBand="0" w:noVBand="1"/>
            </w:tblPr>
            <w:tblGrid>
              <w:gridCol w:w="1411"/>
              <w:gridCol w:w="150"/>
            </w:tblGrid>
            <w:tr w:rsidR="002658A1" w:rsidRPr="00AD225F" w14:paraId="73BD5171" w14:textId="77777777" w:rsidTr="002658A1">
              <w:trPr>
                <w:trHeight w:val="234"/>
              </w:trPr>
              <w:tc>
                <w:tcPr>
                  <w:tcW w:w="0" w:type="auto"/>
                  <w:shd w:val="clear" w:color="auto" w:fill="FFFFFF"/>
                  <w:noWrap/>
                  <w:tcMar>
                    <w:top w:w="24" w:type="dxa"/>
                    <w:left w:w="72" w:type="dxa"/>
                    <w:bottom w:w="24" w:type="dxa"/>
                    <w:right w:w="72" w:type="dxa"/>
                  </w:tcMar>
                  <w:vAlign w:val="center"/>
                  <w:hideMark/>
                </w:tcPr>
                <w:p w14:paraId="730172E7" w14:textId="77777777" w:rsidR="002658A1" w:rsidRPr="002658A1" w:rsidRDefault="002658A1" w:rsidP="002658A1">
                  <w:pPr>
                    <w:spacing w:after="240"/>
                  </w:pPr>
                  <w:r w:rsidRPr="002658A1">
                    <w:t>course_name</w:t>
                  </w:r>
                </w:p>
              </w:tc>
              <w:tc>
                <w:tcPr>
                  <w:tcW w:w="0" w:type="auto"/>
                  <w:shd w:val="clear" w:color="auto" w:fill="FFFFFF"/>
                  <w:noWrap/>
                  <w:tcMar>
                    <w:top w:w="24" w:type="dxa"/>
                    <w:left w:w="72" w:type="dxa"/>
                    <w:bottom w:w="24" w:type="dxa"/>
                    <w:right w:w="72" w:type="dxa"/>
                  </w:tcMar>
                  <w:vAlign w:val="center"/>
                  <w:hideMark/>
                </w:tcPr>
                <w:p w14:paraId="19A1EAE7" w14:textId="77777777" w:rsidR="002658A1" w:rsidRPr="002658A1" w:rsidRDefault="002658A1" w:rsidP="002658A1">
                  <w:pPr>
                    <w:spacing w:after="240"/>
                  </w:pPr>
                </w:p>
              </w:tc>
            </w:tr>
          </w:tbl>
          <w:p w14:paraId="40EA5EBA" w14:textId="77777777" w:rsidR="002658A1" w:rsidRPr="002658A1" w:rsidRDefault="002658A1" w:rsidP="002658A1">
            <w:pPr>
              <w:spacing w:after="240"/>
            </w:pPr>
          </w:p>
        </w:tc>
        <w:tc>
          <w:tcPr>
            <w:tcW w:w="2408" w:type="dxa"/>
          </w:tcPr>
          <w:p w14:paraId="7A40D704" w14:textId="77777777" w:rsidR="002658A1" w:rsidRPr="002658A1" w:rsidRDefault="002658A1" w:rsidP="002658A1">
            <w:pPr>
              <w:spacing w:after="240"/>
            </w:pPr>
            <w:r w:rsidRPr="002658A1">
              <w:t>varchar(191)</w:t>
            </w:r>
          </w:p>
        </w:tc>
      </w:tr>
      <w:tr w:rsidR="002658A1" w14:paraId="25A4C672" w14:textId="77777777" w:rsidTr="002658A1">
        <w:trPr>
          <w:trHeight w:val="443"/>
        </w:trPr>
        <w:tc>
          <w:tcPr>
            <w:tcW w:w="2408" w:type="dxa"/>
          </w:tcPr>
          <w:tbl>
            <w:tblPr>
              <w:tblW w:w="811" w:type="dxa"/>
              <w:shd w:val="clear" w:color="auto" w:fill="FFFFFF"/>
              <w:tblCellMar>
                <w:top w:w="15" w:type="dxa"/>
                <w:left w:w="15" w:type="dxa"/>
                <w:bottom w:w="15" w:type="dxa"/>
                <w:right w:w="15" w:type="dxa"/>
              </w:tblCellMar>
              <w:tblLook w:val="04A0" w:firstRow="1" w:lastRow="0" w:firstColumn="1" w:lastColumn="0" w:noHBand="0" w:noVBand="1"/>
            </w:tblPr>
            <w:tblGrid>
              <w:gridCol w:w="1344"/>
              <w:gridCol w:w="150"/>
            </w:tblGrid>
            <w:tr w:rsidR="002658A1" w:rsidRPr="00AD225F" w14:paraId="78FC8CDF" w14:textId="77777777" w:rsidTr="002658A1">
              <w:trPr>
                <w:trHeight w:val="234"/>
              </w:trPr>
              <w:tc>
                <w:tcPr>
                  <w:tcW w:w="0" w:type="auto"/>
                  <w:shd w:val="clear" w:color="auto" w:fill="FFFFFF"/>
                  <w:noWrap/>
                  <w:tcMar>
                    <w:top w:w="24" w:type="dxa"/>
                    <w:left w:w="72" w:type="dxa"/>
                    <w:bottom w:w="24" w:type="dxa"/>
                    <w:right w:w="72" w:type="dxa"/>
                  </w:tcMar>
                  <w:vAlign w:val="center"/>
                  <w:hideMark/>
                </w:tcPr>
                <w:p w14:paraId="353D27B6" w14:textId="77777777" w:rsidR="002658A1" w:rsidRPr="002658A1" w:rsidRDefault="002658A1" w:rsidP="002658A1">
                  <w:pPr>
                    <w:spacing w:after="240"/>
                  </w:pPr>
                  <w:r w:rsidRPr="002658A1">
                    <w:t>course_code</w:t>
                  </w:r>
                </w:p>
              </w:tc>
              <w:tc>
                <w:tcPr>
                  <w:tcW w:w="0" w:type="auto"/>
                  <w:shd w:val="clear" w:color="auto" w:fill="FFFFFF"/>
                  <w:noWrap/>
                  <w:tcMar>
                    <w:top w:w="24" w:type="dxa"/>
                    <w:left w:w="72" w:type="dxa"/>
                    <w:bottom w:w="24" w:type="dxa"/>
                    <w:right w:w="72" w:type="dxa"/>
                  </w:tcMar>
                  <w:vAlign w:val="center"/>
                  <w:hideMark/>
                </w:tcPr>
                <w:p w14:paraId="062949B0" w14:textId="77777777" w:rsidR="002658A1" w:rsidRPr="002658A1" w:rsidRDefault="002658A1" w:rsidP="002658A1">
                  <w:pPr>
                    <w:spacing w:after="240"/>
                  </w:pPr>
                </w:p>
              </w:tc>
            </w:tr>
          </w:tbl>
          <w:p w14:paraId="0BB54019" w14:textId="77777777" w:rsidR="002658A1" w:rsidRPr="002658A1" w:rsidRDefault="002658A1" w:rsidP="002658A1">
            <w:pPr>
              <w:spacing w:after="240"/>
            </w:pPr>
          </w:p>
        </w:tc>
        <w:tc>
          <w:tcPr>
            <w:tcW w:w="2408" w:type="dxa"/>
          </w:tcPr>
          <w:p w14:paraId="4368C6F0" w14:textId="77777777" w:rsidR="002658A1" w:rsidRPr="002658A1" w:rsidRDefault="002658A1" w:rsidP="002658A1">
            <w:pPr>
              <w:spacing w:after="240"/>
            </w:pPr>
            <w:r w:rsidRPr="002658A1">
              <w:t>varchar(191)</w:t>
            </w:r>
          </w:p>
        </w:tc>
      </w:tr>
      <w:tr w:rsidR="002658A1" w14:paraId="1FC8AF39" w14:textId="77777777" w:rsidTr="002658A1">
        <w:trPr>
          <w:trHeight w:val="456"/>
        </w:trPr>
        <w:tc>
          <w:tcPr>
            <w:tcW w:w="2408" w:type="dxa"/>
          </w:tcPr>
          <w:tbl>
            <w:tblPr>
              <w:tblW w:w="955" w:type="dxa"/>
              <w:shd w:val="clear" w:color="auto" w:fill="FFFFFF"/>
              <w:tblCellMar>
                <w:top w:w="15" w:type="dxa"/>
                <w:left w:w="15" w:type="dxa"/>
                <w:bottom w:w="15" w:type="dxa"/>
                <w:right w:w="15" w:type="dxa"/>
              </w:tblCellMar>
              <w:tblLook w:val="04A0" w:firstRow="1" w:lastRow="0" w:firstColumn="1" w:lastColumn="0" w:noHBand="0" w:noVBand="1"/>
            </w:tblPr>
            <w:tblGrid>
              <w:gridCol w:w="1584"/>
              <w:gridCol w:w="150"/>
            </w:tblGrid>
            <w:tr w:rsidR="002658A1" w:rsidRPr="00AD225F" w14:paraId="54EA72CF" w14:textId="77777777" w:rsidTr="002658A1">
              <w:trPr>
                <w:trHeight w:val="234"/>
              </w:trPr>
              <w:tc>
                <w:tcPr>
                  <w:tcW w:w="0" w:type="auto"/>
                  <w:shd w:val="clear" w:color="auto" w:fill="FFFFFF"/>
                  <w:noWrap/>
                  <w:tcMar>
                    <w:top w:w="24" w:type="dxa"/>
                    <w:left w:w="72" w:type="dxa"/>
                    <w:bottom w:w="24" w:type="dxa"/>
                    <w:right w:w="72" w:type="dxa"/>
                  </w:tcMar>
                  <w:vAlign w:val="center"/>
                  <w:hideMark/>
                </w:tcPr>
                <w:p w14:paraId="3D5DD469" w14:textId="77777777" w:rsidR="002658A1" w:rsidRPr="002658A1" w:rsidRDefault="002658A1" w:rsidP="002658A1">
                  <w:pPr>
                    <w:spacing w:after="240"/>
                  </w:pPr>
                  <w:r w:rsidRPr="002658A1">
                    <w:t>course_session</w:t>
                  </w:r>
                </w:p>
              </w:tc>
              <w:tc>
                <w:tcPr>
                  <w:tcW w:w="0" w:type="auto"/>
                  <w:shd w:val="clear" w:color="auto" w:fill="FFFFFF"/>
                  <w:noWrap/>
                  <w:tcMar>
                    <w:top w:w="24" w:type="dxa"/>
                    <w:left w:w="72" w:type="dxa"/>
                    <w:bottom w:w="24" w:type="dxa"/>
                    <w:right w:w="72" w:type="dxa"/>
                  </w:tcMar>
                  <w:vAlign w:val="center"/>
                  <w:hideMark/>
                </w:tcPr>
                <w:p w14:paraId="53AAA78B" w14:textId="77777777" w:rsidR="002658A1" w:rsidRPr="002658A1" w:rsidRDefault="002658A1" w:rsidP="002658A1">
                  <w:pPr>
                    <w:spacing w:after="240"/>
                  </w:pPr>
                </w:p>
              </w:tc>
            </w:tr>
          </w:tbl>
          <w:p w14:paraId="41435DF2" w14:textId="77777777" w:rsidR="002658A1" w:rsidRPr="002658A1" w:rsidRDefault="002658A1" w:rsidP="002658A1">
            <w:pPr>
              <w:spacing w:after="240"/>
            </w:pPr>
          </w:p>
        </w:tc>
        <w:tc>
          <w:tcPr>
            <w:tcW w:w="2408" w:type="dxa"/>
          </w:tcPr>
          <w:p w14:paraId="5077D239" w14:textId="77777777" w:rsidR="002658A1" w:rsidRPr="002658A1" w:rsidRDefault="002658A1" w:rsidP="002658A1">
            <w:pPr>
              <w:spacing w:after="240"/>
            </w:pPr>
            <w:r w:rsidRPr="002658A1">
              <w:t>varchar(191)</w:t>
            </w:r>
          </w:p>
        </w:tc>
      </w:tr>
      <w:tr w:rsidR="002658A1" w14:paraId="6D4D35B6" w14:textId="77777777" w:rsidTr="002658A1">
        <w:trPr>
          <w:trHeight w:val="456"/>
        </w:trPr>
        <w:tc>
          <w:tcPr>
            <w:tcW w:w="2408" w:type="dxa"/>
          </w:tcPr>
          <w:tbl>
            <w:tblPr>
              <w:tblW w:w="852" w:type="dxa"/>
              <w:shd w:val="clear" w:color="auto" w:fill="FFFFFF"/>
              <w:tblCellMar>
                <w:top w:w="15" w:type="dxa"/>
                <w:left w:w="15" w:type="dxa"/>
                <w:bottom w:w="15" w:type="dxa"/>
                <w:right w:w="15" w:type="dxa"/>
              </w:tblCellMar>
              <w:tblLook w:val="04A0" w:firstRow="1" w:lastRow="0" w:firstColumn="1" w:lastColumn="0" w:noHBand="0" w:noVBand="1"/>
            </w:tblPr>
            <w:tblGrid>
              <w:gridCol w:w="1411"/>
              <w:gridCol w:w="150"/>
            </w:tblGrid>
            <w:tr w:rsidR="002658A1" w:rsidRPr="00AD225F" w14:paraId="4888D64F" w14:textId="77777777" w:rsidTr="002658A1">
              <w:trPr>
                <w:trHeight w:val="234"/>
              </w:trPr>
              <w:tc>
                <w:tcPr>
                  <w:tcW w:w="0" w:type="auto"/>
                  <w:shd w:val="clear" w:color="auto" w:fill="FFFFFF"/>
                  <w:noWrap/>
                  <w:tcMar>
                    <w:top w:w="24" w:type="dxa"/>
                    <w:left w:w="72" w:type="dxa"/>
                    <w:bottom w:w="24" w:type="dxa"/>
                    <w:right w:w="72" w:type="dxa"/>
                  </w:tcMar>
                  <w:vAlign w:val="center"/>
                  <w:hideMark/>
                </w:tcPr>
                <w:p w14:paraId="70F6E15D" w14:textId="77777777" w:rsidR="002658A1" w:rsidRPr="002658A1" w:rsidRDefault="002658A1" w:rsidP="002658A1">
                  <w:pPr>
                    <w:spacing w:after="240"/>
                  </w:pPr>
                  <w:r w:rsidRPr="002658A1">
                    <w:t>class_section</w:t>
                  </w:r>
                </w:p>
              </w:tc>
              <w:tc>
                <w:tcPr>
                  <w:tcW w:w="0" w:type="auto"/>
                  <w:shd w:val="clear" w:color="auto" w:fill="FFFFFF"/>
                  <w:noWrap/>
                  <w:tcMar>
                    <w:top w:w="24" w:type="dxa"/>
                    <w:left w:w="72" w:type="dxa"/>
                    <w:bottom w:w="24" w:type="dxa"/>
                    <w:right w:w="72" w:type="dxa"/>
                  </w:tcMar>
                  <w:vAlign w:val="center"/>
                  <w:hideMark/>
                </w:tcPr>
                <w:p w14:paraId="4A30ADD0" w14:textId="77777777" w:rsidR="002658A1" w:rsidRPr="002658A1" w:rsidRDefault="002658A1" w:rsidP="002658A1">
                  <w:pPr>
                    <w:spacing w:after="240"/>
                  </w:pPr>
                </w:p>
              </w:tc>
            </w:tr>
          </w:tbl>
          <w:p w14:paraId="4492750F" w14:textId="77777777" w:rsidR="002658A1" w:rsidRPr="002658A1" w:rsidRDefault="002658A1" w:rsidP="002658A1">
            <w:pPr>
              <w:spacing w:after="240"/>
            </w:pPr>
          </w:p>
        </w:tc>
        <w:tc>
          <w:tcPr>
            <w:tcW w:w="2408" w:type="dxa"/>
          </w:tcPr>
          <w:p w14:paraId="41A18A8E" w14:textId="77777777" w:rsidR="002658A1" w:rsidRPr="002658A1" w:rsidRDefault="002658A1" w:rsidP="002658A1">
            <w:pPr>
              <w:spacing w:after="240"/>
            </w:pPr>
            <w:r w:rsidRPr="002658A1">
              <w:t>varchar(191)</w:t>
            </w:r>
          </w:p>
        </w:tc>
      </w:tr>
      <w:tr w:rsidR="002658A1" w14:paraId="0D93A8FF" w14:textId="77777777" w:rsidTr="002658A1">
        <w:trPr>
          <w:trHeight w:val="443"/>
        </w:trPr>
        <w:tc>
          <w:tcPr>
            <w:tcW w:w="2408" w:type="dxa"/>
          </w:tcPr>
          <w:tbl>
            <w:tblPr>
              <w:tblW w:w="731" w:type="dxa"/>
              <w:shd w:val="clear" w:color="auto" w:fill="FFFFFF"/>
              <w:tblCellMar>
                <w:top w:w="15" w:type="dxa"/>
                <w:left w:w="15" w:type="dxa"/>
                <w:bottom w:w="15" w:type="dxa"/>
                <w:right w:w="15" w:type="dxa"/>
              </w:tblCellMar>
              <w:tblLook w:val="04A0" w:firstRow="1" w:lastRow="0" w:firstColumn="1" w:lastColumn="0" w:noHBand="0" w:noVBand="1"/>
            </w:tblPr>
            <w:tblGrid>
              <w:gridCol w:w="1184"/>
              <w:gridCol w:w="150"/>
            </w:tblGrid>
            <w:tr w:rsidR="002658A1" w:rsidRPr="00AD225F" w14:paraId="28A93F7F" w14:textId="77777777" w:rsidTr="002658A1">
              <w:trPr>
                <w:trHeight w:val="234"/>
              </w:trPr>
              <w:tc>
                <w:tcPr>
                  <w:tcW w:w="0" w:type="auto"/>
                  <w:shd w:val="clear" w:color="auto" w:fill="FFFFFF"/>
                  <w:noWrap/>
                  <w:tcMar>
                    <w:top w:w="24" w:type="dxa"/>
                    <w:left w:w="72" w:type="dxa"/>
                    <w:bottom w:w="24" w:type="dxa"/>
                    <w:right w:w="72" w:type="dxa"/>
                  </w:tcMar>
                  <w:vAlign w:val="center"/>
                  <w:hideMark/>
                </w:tcPr>
                <w:p w14:paraId="461275F0" w14:textId="77777777" w:rsidR="002658A1" w:rsidRPr="002658A1" w:rsidRDefault="002658A1" w:rsidP="002658A1">
                  <w:pPr>
                    <w:spacing w:after="240"/>
                  </w:pPr>
                  <w:r w:rsidRPr="002658A1">
                    <w:t>class_code</w:t>
                  </w:r>
                </w:p>
              </w:tc>
              <w:tc>
                <w:tcPr>
                  <w:tcW w:w="0" w:type="auto"/>
                  <w:shd w:val="clear" w:color="auto" w:fill="FFFFFF"/>
                  <w:noWrap/>
                  <w:tcMar>
                    <w:top w:w="24" w:type="dxa"/>
                    <w:left w:w="72" w:type="dxa"/>
                    <w:bottom w:w="24" w:type="dxa"/>
                    <w:right w:w="72" w:type="dxa"/>
                  </w:tcMar>
                  <w:vAlign w:val="center"/>
                  <w:hideMark/>
                </w:tcPr>
                <w:p w14:paraId="4D43448A" w14:textId="77777777" w:rsidR="002658A1" w:rsidRPr="002658A1" w:rsidRDefault="002658A1" w:rsidP="002658A1">
                  <w:pPr>
                    <w:spacing w:after="240"/>
                  </w:pPr>
                </w:p>
              </w:tc>
            </w:tr>
          </w:tbl>
          <w:p w14:paraId="7FF5AB0C" w14:textId="77777777" w:rsidR="002658A1" w:rsidRPr="002658A1" w:rsidRDefault="002658A1" w:rsidP="002658A1">
            <w:pPr>
              <w:spacing w:after="240"/>
            </w:pPr>
          </w:p>
        </w:tc>
        <w:tc>
          <w:tcPr>
            <w:tcW w:w="2408" w:type="dxa"/>
          </w:tcPr>
          <w:p w14:paraId="0EAFE93E" w14:textId="77777777" w:rsidR="002658A1" w:rsidRPr="002658A1" w:rsidRDefault="002658A1" w:rsidP="002658A1">
            <w:pPr>
              <w:spacing w:after="240"/>
            </w:pPr>
            <w:r w:rsidRPr="002658A1">
              <w:t>varchar(191)</w:t>
            </w:r>
          </w:p>
        </w:tc>
      </w:tr>
      <w:tr w:rsidR="002658A1" w14:paraId="1C764FCF" w14:textId="77777777" w:rsidTr="002658A1">
        <w:trPr>
          <w:trHeight w:val="456"/>
        </w:trPr>
        <w:tc>
          <w:tcPr>
            <w:tcW w:w="2408" w:type="dxa"/>
          </w:tcPr>
          <w:tbl>
            <w:tblPr>
              <w:tblW w:w="691" w:type="dxa"/>
              <w:shd w:val="clear" w:color="auto" w:fill="FFFFFF"/>
              <w:tblCellMar>
                <w:top w:w="15" w:type="dxa"/>
                <w:left w:w="15" w:type="dxa"/>
                <w:bottom w:w="15" w:type="dxa"/>
                <w:right w:w="15" w:type="dxa"/>
              </w:tblCellMar>
              <w:tblLook w:val="04A0" w:firstRow="1" w:lastRow="0" w:firstColumn="1" w:lastColumn="0" w:noHBand="0" w:noVBand="1"/>
            </w:tblPr>
            <w:tblGrid>
              <w:gridCol w:w="1130"/>
              <w:gridCol w:w="150"/>
            </w:tblGrid>
            <w:tr w:rsidR="002658A1" w:rsidRPr="00AD225F" w14:paraId="52407AE5" w14:textId="77777777" w:rsidTr="002658A1">
              <w:trPr>
                <w:trHeight w:val="234"/>
              </w:trPr>
              <w:tc>
                <w:tcPr>
                  <w:tcW w:w="0" w:type="auto"/>
                  <w:shd w:val="clear" w:color="auto" w:fill="FFFFFF"/>
                  <w:noWrap/>
                  <w:tcMar>
                    <w:top w:w="24" w:type="dxa"/>
                    <w:left w:w="72" w:type="dxa"/>
                    <w:bottom w:w="24" w:type="dxa"/>
                    <w:right w:w="72" w:type="dxa"/>
                  </w:tcMar>
                  <w:vAlign w:val="center"/>
                  <w:hideMark/>
                </w:tcPr>
                <w:p w14:paraId="74C6FE53" w14:textId="77777777" w:rsidR="002658A1" w:rsidRPr="002658A1" w:rsidRDefault="002658A1" w:rsidP="002658A1">
                  <w:pPr>
                    <w:spacing w:after="240"/>
                  </w:pPr>
                  <w:r w:rsidRPr="002658A1">
                    <w:t>created_at</w:t>
                  </w:r>
                </w:p>
              </w:tc>
              <w:tc>
                <w:tcPr>
                  <w:tcW w:w="0" w:type="auto"/>
                  <w:shd w:val="clear" w:color="auto" w:fill="FFFFFF"/>
                  <w:noWrap/>
                  <w:tcMar>
                    <w:top w:w="24" w:type="dxa"/>
                    <w:left w:w="72" w:type="dxa"/>
                    <w:bottom w:w="24" w:type="dxa"/>
                    <w:right w:w="72" w:type="dxa"/>
                  </w:tcMar>
                  <w:vAlign w:val="center"/>
                  <w:hideMark/>
                </w:tcPr>
                <w:p w14:paraId="11179F21" w14:textId="77777777" w:rsidR="002658A1" w:rsidRPr="002658A1" w:rsidRDefault="002658A1" w:rsidP="002658A1">
                  <w:pPr>
                    <w:spacing w:after="240"/>
                  </w:pPr>
                </w:p>
              </w:tc>
            </w:tr>
          </w:tbl>
          <w:p w14:paraId="0EB78F17" w14:textId="77777777" w:rsidR="002658A1" w:rsidRPr="002658A1" w:rsidRDefault="002658A1" w:rsidP="002658A1">
            <w:pPr>
              <w:spacing w:after="240"/>
            </w:pPr>
          </w:p>
        </w:tc>
        <w:tc>
          <w:tcPr>
            <w:tcW w:w="2408" w:type="dxa"/>
          </w:tcPr>
          <w:p w14:paraId="32F92E69" w14:textId="77777777" w:rsidR="002658A1" w:rsidRPr="002658A1" w:rsidRDefault="002658A1" w:rsidP="002658A1">
            <w:pPr>
              <w:spacing w:after="240"/>
            </w:pPr>
            <w:r w:rsidRPr="002658A1">
              <w:t>timestamp</w:t>
            </w:r>
          </w:p>
        </w:tc>
      </w:tr>
      <w:tr w:rsidR="002658A1" w14:paraId="1E9C782B" w14:textId="77777777" w:rsidTr="002658A1">
        <w:trPr>
          <w:trHeight w:val="443"/>
        </w:trPr>
        <w:tc>
          <w:tcPr>
            <w:tcW w:w="2408" w:type="dxa"/>
          </w:tcPr>
          <w:tbl>
            <w:tblPr>
              <w:tblW w:w="725" w:type="dxa"/>
              <w:shd w:val="clear" w:color="auto" w:fill="FFFFFF"/>
              <w:tblCellMar>
                <w:top w:w="15" w:type="dxa"/>
                <w:left w:w="15" w:type="dxa"/>
                <w:bottom w:w="15" w:type="dxa"/>
                <w:right w:w="15" w:type="dxa"/>
              </w:tblCellMar>
              <w:tblLook w:val="04A0" w:firstRow="1" w:lastRow="0" w:firstColumn="1" w:lastColumn="0" w:noHBand="0" w:noVBand="1"/>
            </w:tblPr>
            <w:tblGrid>
              <w:gridCol w:w="1197"/>
              <w:gridCol w:w="150"/>
            </w:tblGrid>
            <w:tr w:rsidR="002658A1" w:rsidRPr="00AD225F" w14:paraId="68C191DD" w14:textId="77777777" w:rsidTr="002658A1">
              <w:trPr>
                <w:trHeight w:val="234"/>
              </w:trPr>
              <w:tc>
                <w:tcPr>
                  <w:tcW w:w="0" w:type="auto"/>
                  <w:shd w:val="clear" w:color="auto" w:fill="FFFFFF"/>
                  <w:noWrap/>
                  <w:tcMar>
                    <w:top w:w="24" w:type="dxa"/>
                    <w:left w:w="72" w:type="dxa"/>
                    <w:bottom w:w="24" w:type="dxa"/>
                    <w:right w:w="72" w:type="dxa"/>
                  </w:tcMar>
                  <w:vAlign w:val="center"/>
                  <w:hideMark/>
                </w:tcPr>
                <w:p w14:paraId="01E06DA1" w14:textId="77777777" w:rsidR="002658A1" w:rsidRPr="002658A1" w:rsidRDefault="002658A1" w:rsidP="002658A1">
                  <w:pPr>
                    <w:spacing w:after="240"/>
                  </w:pPr>
                  <w:r w:rsidRPr="002658A1">
                    <w:t>updated_at</w:t>
                  </w:r>
                </w:p>
              </w:tc>
              <w:tc>
                <w:tcPr>
                  <w:tcW w:w="0" w:type="auto"/>
                  <w:shd w:val="clear" w:color="auto" w:fill="FFFFFF"/>
                  <w:noWrap/>
                  <w:tcMar>
                    <w:top w:w="24" w:type="dxa"/>
                    <w:left w:w="72" w:type="dxa"/>
                    <w:bottom w:w="24" w:type="dxa"/>
                    <w:right w:w="72" w:type="dxa"/>
                  </w:tcMar>
                  <w:vAlign w:val="center"/>
                  <w:hideMark/>
                </w:tcPr>
                <w:p w14:paraId="19DA5A29" w14:textId="77777777" w:rsidR="002658A1" w:rsidRPr="002658A1" w:rsidRDefault="002658A1" w:rsidP="002658A1">
                  <w:pPr>
                    <w:spacing w:after="240"/>
                  </w:pPr>
                </w:p>
              </w:tc>
            </w:tr>
          </w:tbl>
          <w:p w14:paraId="6505BA41" w14:textId="77777777" w:rsidR="002658A1" w:rsidRPr="002658A1" w:rsidRDefault="002658A1" w:rsidP="002658A1">
            <w:pPr>
              <w:spacing w:after="240"/>
            </w:pPr>
          </w:p>
        </w:tc>
        <w:tc>
          <w:tcPr>
            <w:tcW w:w="2408" w:type="dxa"/>
          </w:tcPr>
          <w:p w14:paraId="27C729D4" w14:textId="77777777" w:rsidR="002658A1" w:rsidRPr="002658A1" w:rsidRDefault="002658A1" w:rsidP="002658A1">
            <w:pPr>
              <w:spacing w:after="240"/>
            </w:pPr>
            <w:r w:rsidRPr="002658A1">
              <w:t>timestamp</w:t>
            </w:r>
          </w:p>
        </w:tc>
      </w:tr>
    </w:tbl>
    <w:p w14:paraId="73BACE67" w14:textId="77777777" w:rsidR="002658A1" w:rsidRPr="002658A1" w:rsidRDefault="002658A1" w:rsidP="002658A1">
      <w:pPr>
        <w:spacing w:after="240"/>
      </w:pPr>
    </w:p>
    <w:p w14:paraId="608D3BE1" w14:textId="77777777" w:rsidR="002658A1" w:rsidRPr="002658A1" w:rsidRDefault="002658A1" w:rsidP="002658A1">
      <w:pPr>
        <w:spacing w:after="240"/>
      </w:pPr>
      <w:r w:rsidRPr="002658A1">
        <w:t>7.6.14   room_user:</w:t>
      </w:r>
    </w:p>
    <w:tbl>
      <w:tblPr>
        <w:tblStyle w:val="TableGrid"/>
        <w:tblW w:w="0" w:type="auto"/>
        <w:tblInd w:w="2485" w:type="dxa"/>
        <w:tblLook w:val="04A0" w:firstRow="1" w:lastRow="0" w:firstColumn="1" w:lastColumn="0" w:noHBand="0" w:noVBand="1"/>
      </w:tblPr>
      <w:tblGrid>
        <w:gridCol w:w="1625"/>
        <w:gridCol w:w="1642"/>
      </w:tblGrid>
      <w:tr w:rsidR="002658A1" w14:paraId="2EE67F3D" w14:textId="77777777" w:rsidTr="002658A1">
        <w:trPr>
          <w:trHeight w:val="554"/>
        </w:trPr>
        <w:tc>
          <w:tcPr>
            <w:tcW w:w="1625" w:type="dxa"/>
          </w:tcPr>
          <w:p w14:paraId="253F0753" w14:textId="77777777" w:rsidR="002658A1" w:rsidRPr="002658A1" w:rsidRDefault="002658A1" w:rsidP="002658A1">
            <w:pPr>
              <w:spacing w:after="240"/>
            </w:pPr>
            <w:r w:rsidRPr="002658A1">
              <w:t>Field</w:t>
            </w:r>
          </w:p>
        </w:tc>
        <w:tc>
          <w:tcPr>
            <w:tcW w:w="1642" w:type="dxa"/>
          </w:tcPr>
          <w:p w14:paraId="7E08B3CB" w14:textId="77777777" w:rsidR="002658A1" w:rsidRPr="002658A1" w:rsidRDefault="002658A1" w:rsidP="002658A1">
            <w:pPr>
              <w:spacing w:after="240"/>
            </w:pPr>
            <w:r w:rsidRPr="002658A1">
              <w:t>Type</w:t>
            </w:r>
          </w:p>
        </w:tc>
      </w:tr>
      <w:tr w:rsidR="002658A1" w14:paraId="69F357F9" w14:textId="77777777" w:rsidTr="002658A1">
        <w:trPr>
          <w:trHeight w:val="495"/>
        </w:trPr>
        <w:tc>
          <w:tcPr>
            <w:tcW w:w="1625" w:type="dxa"/>
          </w:tcPr>
          <w:tbl>
            <w:tblPr>
              <w:tblW w:w="191" w:type="dxa"/>
              <w:shd w:val="clear" w:color="auto" w:fill="FFFFFF"/>
              <w:tblCellMar>
                <w:top w:w="15" w:type="dxa"/>
                <w:left w:w="15" w:type="dxa"/>
                <w:bottom w:w="15" w:type="dxa"/>
                <w:right w:w="15" w:type="dxa"/>
              </w:tblCellMar>
              <w:tblLook w:val="04A0" w:firstRow="1" w:lastRow="0" w:firstColumn="1" w:lastColumn="0" w:noHBand="0" w:noVBand="1"/>
            </w:tblPr>
            <w:tblGrid>
              <w:gridCol w:w="406"/>
              <w:gridCol w:w="150"/>
            </w:tblGrid>
            <w:tr w:rsidR="002658A1" w:rsidRPr="00DD5821" w14:paraId="77EE1D7D" w14:textId="77777777" w:rsidTr="002658A1">
              <w:trPr>
                <w:trHeight w:val="262"/>
              </w:trPr>
              <w:tc>
                <w:tcPr>
                  <w:tcW w:w="0" w:type="auto"/>
                  <w:shd w:val="clear" w:color="auto" w:fill="FFFFFF"/>
                  <w:noWrap/>
                  <w:tcMar>
                    <w:top w:w="24" w:type="dxa"/>
                    <w:left w:w="72" w:type="dxa"/>
                    <w:bottom w:w="24" w:type="dxa"/>
                    <w:right w:w="72" w:type="dxa"/>
                  </w:tcMar>
                  <w:vAlign w:val="center"/>
                  <w:hideMark/>
                </w:tcPr>
                <w:p w14:paraId="5BAC10D0" w14:textId="77777777" w:rsidR="002658A1" w:rsidRPr="002658A1" w:rsidRDefault="002658A1" w:rsidP="002658A1">
                  <w:pPr>
                    <w:spacing w:after="240"/>
                  </w:pPr>
                  <w:r w:rsidRPr="002658A1">
                    <w:t>id </w:t>
                  </w:r>
                  <w:r w:rsidRPr="002658A1">
                    <w:drawing>
                      <wp:inline distT="0" distB="0" distL="0" distR="0" wp14:anchorId="7A7E2D00" wp14:editId="55916437">
                        <wp:extent cx="9525" cy="9525"/>
                        <wp:effectExtent l="0" t="0" r="0" b="0"/>
                        <wp:docPr id="20" name="Picture 20" descr="Prim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Primary"/>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p>
              </w:tc>
              <w:tc>
                <w:tcPr>
                  <w:tcW w:w="0" w:type="auto"/>
                  <w:shd w:val="clear" w:color="auto" w:fill="FFFFFF"/>
                  <w:noWrap/>
                  <w:tcMar>
                    <w:top w:w="24" w:type="dxa"/>
                    <w:left w:w="72" w:type="dxa"/>
                    <w:bottom w:w="24" w:type="dxa"/>
                    <w:right w:w="72" w:type="dxa"/>
                  </w:tcMar>
                  <w:vAlign w:val="center"/>
                  <w:hideMark/>
                </w:tcPr>
                <w:p w14:paraId="730DEA9A" w14:textId="77777777" w:rsidR="002658A1" w:rsidRPr="002658A1" w:rsidRDefault="002658A1" w:rsidP="002658A1">
                  <w:pPr>
                    <w:spacing w:after="240"/>
                  </w:pPr>
                </w:p>
              </w:tc>
            </w:tr>
          </w:tbl>
          <w:p w14:paraId="04EE34E2" w14:textId="77777777" w:rsidR="002658A1" w:rsidRPr="002658A1" w:rsidRDefault="002658A1" w:rsidP="002658A1">
            <w:pPr>
              <w:spacing w:after="240"/>
            </w:pPr>
          </w:p>
        </w:tc>
        <w:tc>
          <w:tcPr>
            <w:tcW w:w="1642" w:type="dxa"/>
          </w:tcPr>
          <w:p w14:paraId="416F67F1" w14:textId="77777777" w:rsidR="002658A1" w:rsidRPr="002658A1" w:rsidRDefault="002658A1" w:rsidP="002658A1">
            <w:pPr>
              <w:spacing w:after="240"/>
            </w:pPr>
            <w:r w:rsidRPr="002658A1">
              <w:t>bigint(20)</w:t>
            </w:r>
          </w:p>
        </w:tc>
      </w:tr>
      <w:tr w:rsidR="002658A1" w14:paraId="3E388E8B" w14:textId="77777777" w:rsidTr="002658A1">
        <w:trPr>
          <w:trHeight w:val="510"/>
        </w:trPr>
        <w:tc>
          <w:tcPr>
            <w:tcW w:w="1625" w:type="dxa"/>
          </w:tcPr>
          <w:tbl>
            <w:tblPr>
              <w:tblW w:w="367" w:type="dxa"/>
              <w:shd w:val="clear" w:color="auto" w:fill="FFFFFF"/>
              <w:tblCellMar>
                <w:top w:w="15" w:type="dxa"/>
                <w:left w:w="15" w:type="dxa"/>
                <w:bottom w:w="15" w:type="dxa"/>
                <w:right w:w="15" w:type="dxa"/>
              </w:tblCellMar>
              <w:tblLook w:val="04A0" w:firstRow="1" w:lastRow="0" w:firstColumn="1" w:lastColumn="0" w:noHBand="0" w:noVBand="1"/>
            </w:tblPr>
            <w:tblGrid>
              <w:gridCol w:w="958"/>
              <w:gridCol w:w="150"/>
            </w:tblGrid>
            <w:tr w:rsidR="002658A1" w:rsidRPr="00DD5821" w14:paraId="0AC8BB5F" w14:textId="77777777" w:rsidTr="002658A1">
              <w:trPr>
                <w:trHeight w:val="262"/>
              </w:trPr>
              <w:tc>
                <w:tcPr>
                  <w:tcW w:w="0" w:type="auto"/>
                  <w:shd w:val="clear" w:color="auto" w:fill="FFFFFF"/>
                  <w:noWrap/>
                  <w:tcMar>
                    <w:top w:w="24" w:type="dxa"/>
                    <w:left w:w="72" w:type="dxa"/>
                    <w:bottom w:w="24" w:type="dxa"/>
                    <w:right w:w="72" w:type="dxa"/>
                  </w:tcMar>
                  <w:vAlign w:val="center"/>
                  <w:hideMark/>
                </w:tcPr>
                <w:p w14:paraId="3782D9FA" w14:textId="77777777" w:rsidR="002658A1" w:rsidRPr="002658A1" w:rsidRDefault="002658A1" w:rsidP="002658A1">
                  <w:pPr>
                    <w:spacing w:after="240"/>
                  </w:pPr>
                  <w:r w:rsidRPr="002658A1">
                    <w:t>room_id</w:t>
                  </w:r>
                </w:p>
              </w:tc>
              <w:tc>
                <w:tcPr>
                  <w:tcW w:w="0" w:type="auto"/>
                  <w:shd w:val="clear" w:color="auto" w:fill="FFFFFF"/>
                  <w:noWrap/>
                  <w:tcMar>
                    <w:top w:w="24" w:type="dxa"/>
                    <w:left w:w="72" w:type="dxa"/>
                    <w:bottom w:w="24" w:type="dxa"/>
                    <w:right w:w="72" w:type="dxa"/>
                  </w:tcMar>
                  <w:vAlign w:val="center"/>
                  <w:hideMark/>
                </w:tcPr>
                <w:p w14:paraId="31F12297" w14:textId="77777777" w:rsidR="002658A1" w:rsidRPr="002658A1" w:rsidRDefault="002658A1" w:rsidP="002658A1">
                  <w:pPr>
                    <w:spacing w:after="240"/>
                  </w:pPr>
                </w:p>
              </w:tc>
            </w:tr>
          </w:tbl>
          <w:p w14:paraId="51C8EE0C" w14:textId="77777777" w:rsidR="002658A1" w:rsidRPr="002658A1" w:rsidRDefault="002658A1" w:rsidP="002658A1">
            <w:pPr>
              <w:spacing w:after="240"/>
            </w:pPr>
          </w:p>
        </w:tc>
        <w:tc>
          <w:tcPr>
            <w:tcW w:w="1642" w:type="dxa"/>
          </w:tcPr>
          <w:p w14:paraId="24612797" w14:textId="77777777" w:rsidR="002658A1" w:rsidRPr="002658A1" w:rsidRDefault="002658A1" w:rsidP="002658A1">
            <w:pPr>
              <w:spacing w:after="240"/>
            </w:pPr>
            <w:r w:rsidRPr="002658A1">
              <w:t>bigint(20)</w:t>
            </w:r>
          </w:p>
        </w:tc>
      </w:tr>
      <w:tr w:rsidR="002658A1" w14:paraId="2521B344" w14:textId="77777777" w:rsidTr="002658A1">
        <w:trPr>
          <w:trHeight w:val="510"/>
        </w:trPr>
        <w:tc>
          <w:tcPr>
            <w:tcW w:w="1625" w:type="dxa"/>
          </w:tcPr>
          <w:tbl>
            <w:tblPr>
              <w:tblW w:w="342" w:type="dxa"/>
              <w:shd w:val="clear" w:color="auto" w:fill="FFFFFF"/>
              <w:tblCellMar>
                <w:top w:w="15" w:type="dxa"/>
                <w:left w:w="15" w:type="dxa"/>
                <w:bottom w:w="15" w:type="dxa"/>
                <w:right w:w="15" w:type="dxa"/>
              </w:tblCellMar>
              <w:tblLook w:val="04A0" w:firstRow="1" w:lastRow="0" w:firstColumn="1" w:lastColumn="0" w:noHBand="0" w:noVBand="1"/>
            </w:tblPr>
            <w:tblGrid>
              <w:gridCol w:w="851"/>
              <w:gridCol w:w="150"/>
            </w:tblGrid>
            <w:tr w:rsidR="002658A1" w:rsidRPr="00DD5821" w14:paraId="3D54B96C" w14:textId="77777777" w:rsidTr="002658A1">
              <w:trPr>
                <w:trHeight w:val="262"/>
              </w:trPr>
              <w:tc>
                <w:tcPr>
                  <w:tcW w:w="0" w:type="auto"/>
                  <w:shd w:val="clear" w:color="auto" w:fill="FFFFFF"/>
                  <w:noWrap/>
                  <w:tcMar>
                    <w:top w:w="24" w:type="dxa"/>
                    <w:left w:w="72" w:type="dxa"/>
                    <w:bottom w:w="24" w:type="dxa"/>
                    <w:right w:w="72" w:type="dxa"/>
                  </w:tcMar>
                  <w:vAlign w:val="center"/>
                  <w:hideMark/>
                </w:tcPr>
                <w:p w14:paraId="1AC1374D" w14:textId="77777777" w:rsidR="002658A1" w:rsidRPr="002658A1" w:rsidRDefault="002658A1" w:rsidP="002658A1">
                  <w:pPr>
                    <w:spacing w:after="240"/>
                  </w:pPr>
                  <w:r w:rsidRPr="002658A1">
                    <w:t>user_id</w:t>
                  </w:r>
                </w:p>
              </w:tc>
              <w:tc>
                <w:tcPr>
                  <w:tcW w:w="0" w:type="auto"/>
                  <w:shd w:val="clear" w:color="auto" w:fill="FFFFFF"/>
                  <w:noWrap/>
                  <w:tcMar>
                    <w:top w:w="24" w:type="dxa"/>
                    <w:left w:w="72" w:type="dxa"/>
                    <w:bottom w:w="24" w:type="dxa"/>
                    <w:right w:w="72" w:type="dxa"/>
                  </w:tcMar>
                  <w:vAlign w:val="center"/>
                  <w:hideMark/>
                </w:tcPr>
                <w:p w14:paraId="01733F6C" w14:textId="77777777" w:rsidR="002658A1" w:rsidRPr="002658A1" w:rsidRDefault="002658A1" w:rsidP="002658A1">
                  <w:pPr>
                    <w:spacing w:after="240"/>
                  </w:pPr>
                </w:p>
              </w:tc>
            </w:tr>
          </w:tbl>
          <w:p w14:paraId="765A3DFF" w14:textId="77777777" w:rsidR="002658A1" w:rsidRPr="002658A1" w:rsidRDefault="002658A1" w:rsidP="002658A1">
            <w:pPr>
              <w:spacing w:after="240"/>
            </w:pPr>
          </w:p>
        </w:tc>
        <w:tc>
          <w:tcPr>
            <w:tcW w:w="1642" w:type="dxa"/>
          </w:tcPr>
          <w:p w14:paraId="7F095C2A" w14:textId="77777777" w:rsidR="002658A1" w:rsidRPr="002658A1" w:rsidRDefault="002658A1" w:rsidP="002658A1">
            <w:pPr>
              <w:spacing w:after="240"/>
            </w:pPr>
            <w:r w:rsidRPr="002658A1">
              <w:t>bigint(20)</w:t>
            </w:r>
          </w:p>
        </w:tc>
      </w:tr>
      <w:tr w:rsidR="002658A1" w14:paraId="539E76EA" w14:textId="77777777" w:rsidTr="002658A1">
        <w:trPr>
          <w:trHeight w:val="495"/>
        </w:trPr>
        <w:tc>
          <w:tcPr>
            <w:tcW w:w="1625" w:type="dxa"/>
          </w:tcPr>
          <w:tbl>
            <w:tblPr>
              <w:tblW w:w="436" w:type="dxa"/>
              <w:shd w:val="clear" w:color="auto" w:fill="FFFFFF"/>
              <w:tblCellMar>
                <w:top w:w="15" w:type="dxa"/>
                <w:left w:w="15" w:type="dxa"/>
                <w:bottom w:w="15" w:type="dxa"/>
                <w:right w:w="15" w:type="dxa"/>
              </w:tblCellMar>
              <w:tblLook w:val="04A0" w:firstRow="1" w:lastRow="0" w:firstColumn="1" w:lastColumn="0" w:noHBand="0" w:noVBand="1"/>
            </w:tblPr>
            <w:tblGrid>
              <w:gridCol w:w="1130"/>
              <w:gridCol w:w="150"/>
            </w:tblGrid>
            <w:tr w:rsidR="002658A1" w:rsidRPr="00DD5821" w14:paraId="5B00DF70" w14:textId="77777777" w:rsidTr="002658A1">
              <w:trPr>
                <w:trHeight w:val="262"/>
              </w:trPr>
              <w:tc>
                <w:tcPr>
                  <w:tcW w:w="0" w:type="auto"/>
                  <w:shd w:val="clear" w:color="auto" w:fill="FFFFFF"/>
                  <w:noWrap/>
                  <w:tcMar>
                    <w:top w:w="24" w:type="dxa"/>
                    <w:left w:w="72" w:type="dxa"/>
                    <w:bottom w:w="24" w:type="dxa"/>
                    <w:right w:w="72" w:type="dxa"/>
                  </w:tcMar>
                  <w:vAlign w:val="center"/>
                  <w:hideMark/>
                </w:tcPr>
                <w:p w14:paraId="18E702DC" w14:textId="77777777" w:rsidR="002658A1" w:rsidRPr="002658A1" w:rsidRDefault="002658A1" w:rsidP="002658A1">
                  <w:pPr>
                    <w:spacing w:after="240"/>
                  </w:pPr>
                  <w:r w:rsidRPr="002658A1">
                    <w:t>created_at</w:t>
                  </w:r>
                </w:p>
              </w:tc>
              <w:tc>
                <w:tcPr>
                  <w:tcW w:w="0" w:type="auto"/>
                  <w:shd w:val="clear" w:color="auto" w:fill="FFFFFF"/>
                  <w:noWrap/>
                  <w:tcMar>
                    <w:top w:w="24" w:type="dxa"/>
                    <w:left w:w="72" w:type="dxa"/>
                    <w:bottom w:w="24" w:type="dxa"/>
                    <w:right w:w="72" w:type="dxa"/>
                  </w:tcMar>
                  <w:vAlign w:val="center"/>
                  <w:hideMark/>
                </w:tcPr>
                <w:p w14:paraId="71656C83" w14:textId="77777777" w:rsidR="002658A1" w:rsidRPr="002658A1" w:rsidRDefault="002658A1" w:rsidP="002658A1">
                  <w:pPr>
                    <w:spacing w:after="240"/>
                  </w:pPr>
                </w:p>
              </w:tc>
            </w:tr>
          </w:tbl>
          <w:p w14:paraId="4B88C3A6" w14:textId="77777777" w:rsidR="002658A1" w:rsidRPr="002658A1" w:rsidRDefault="002658A1" w:rsidP="002658A1">
            <w:pPr>
              <w:spacing w:after="240"/>
            </w:pPr>
          </w:p>
        </w:tc>
        <w:tc>
          <w:tcPr>
            <w:tcW w:w="1642" w:type="dxa"/>
          </w:tcPr>
          <w:p w14:paraId="58C689BA" w14:textId="77777777" w:rsidR="002658A1" w:rsidRPr="002658A1" w:rsidRDefault="002658A1" w:rsidP="002658A1">
            <w:pPr>
              <w:spacing w:after="240"/>
            </w:pPr>
            <w:r w:rsidRPr="002658A1">
              <w:t>timestamp</w:t>
            </w:r>
          </w:p>
        </w:tc>
      </w:tr>
      <w:tr w:rsidR="002658A1" w14:paraId="4989EA66" w14:textId="77777777" w:rsidTr="002658A1">
        <w:trPr>
          <w:trHeight w:val="510"/>
        </w:trPr>
        <w:tc>
          <w:tcPr>
            <w:tcW w:w="1625" w:type="dxa"/>
          </w:tcPr>
          <w:tbl>
            <w:tblPr>
              <w:tblW w:w="458" w:type="dxa"/>
              <w:shd w:val="clear" w:color="auto" w:fill="FFFFFF"/>
              <w:tblCellMar>
                <w:top w:w="15" w:type="dxa"/>
                <w:left w:w="15" w:type="dxa"/>
                <w:bottom w:w="15" w:type="dxa"/>
                <w:right w:w="15" w:type="dxa"/>
              </w:tblCellMar>
              <w:tblLook w:val="04A0" w:firstRow="1" w:lastRow="0" w:firstColumn="1" w:lastColumn="0" w:noHBand="0" w:noVBand="1"/>
            </w:tblPr>
            <w:tblGrid>
              <w:gridCol w:w="1197"/>
              <w:gridCol w:w="150"/>
            </w:tblGrid>
            <w:tr w:rsidR="002658A1" w:rsidRPr="00DD5821" w14:paraId="1DC36761" w14:textId="77777777" w:rsidTr="002658A1">
              <w:trPr>
                <w:trHeight w:val="262"/>
              </w:trPr>
              <w:tc>
                <w:tcPr>
                  <w:tcW w:w="0" w:type="auto"/>
                  <w:shd w:val="clear" w:color="auto" w:fill="FFFFFF"/>
                  <w:noWrap/>
                  <w:tcMar>
                    <w:top w:w="24" w:type="dxa"/>
                    <w:left w:w="72" w:type="dxa"/>
                    <w:bottom w:w="24" w:type="dxa"/>
                    <w:right w:w="72" w:type="dxa"/>
                  </w:tcMar>
                  <w:vAlign w:val="center"/>
                  <w:hideMark/>
                </w:tcPr>
                <w:p w14:paraId="0144E0C1" w14:textId="77777777" w:rsidR="002658A1" w:rsidRPr="002658A1" w:rsidRDefault="002658A1" w:rsidP="002658A1">
                  <w:pPr>
                    <w:spacing w:after="240"/>
                  </w:pPr>
                  <w:r w:rsidRPr="002658A1">
                    <w:t>updated_at</w:t>
                  </w:r>
                </w:p>
              </w:tc>
              <w:tc>
                <w:tcPr>
                  <w:tcW w:w="0" w:type="auto"/>
                  <w:shd w:val="clear" w:color="auto" w:fill="FFFFFF"/>
                  <w:noWrap/>
                  <w:tcMar>
                    <w:top w:w="24" w:type="dxa"/>
                    <w:left w:w="72" w:type="dxa"/>
                    <w:bottom w:w="24" w:type="dxa"/>
                    <w:right w:w="72" w:type="dxa"/>
                  </w:tcMar>
                  <w:vAlign w:val="center"/>
                  <w:hideMark/>
                </w:tcPr>
                <w:p w14:paraId="4A6EF540" w14:textId="77777777" w:rsidR="002658A1" w:rsidRPr="002658A1" w:rsidRDefault="002658A1" w:rsidP="002658A1">
                  <w:pPr>
                    <w:spacing w:after="240"/>
                  </w:pPr>
                </w:p>
              </w:tc>
            </w:tr>
          </w:tbl>
          <w:p w14:paraId="6C61ABFC" w14:textId="77777777" w:rsidR="002658A1" w:rsidRPr="002658A1" w:rsidRDefault="002658A1" w:rsidP="002658A1">
            <w:pPr>
              <w:spacing w:after="240"/>
            </w:pPr>
          </w:p>
        </w:tc>
        <w:tc>
          <w:tcPr>
            <w:tcW w:w="1642" w:type="dxa"/>
          </w:tcPr>
          <w:p w14:paraId="7A0FC1C7" w14:textId="77777777" w:rsidR="002658A1" w:rsidRPr="002658A1" w:rsidRDefault="002658A1" w:rsidP="002658A1">
            <w:pPr>
              <w:spacing w:after="240"/>
            </w:pPr>
            <w:r w:rsidRPr="002658A1">
              <w:t>timestamp</w:t>
            </w:r>
          </w:p>
        </w:tc>
      </w:tr>
    </w:tbl>
    <w:p w14:paraId="4AF235AD" w14:textId="77777777" w:rsidR="002658A1" w:rsidRPr="002658A1" w:rsidRDefault="002658A1" w:rsidP="002658A1">
      <w:pPr>
        <w:spacing w:after="240"/>
      </w:pPr>
    </w:p>
    <w:p w14:paraId="490219E5" w14:textId="77777777" w:rsidR="002658A1" w:rsidRPr="002658A1" w:rsidRDefault="002658A1" w:rsidP="002658A1">
      <w:pPr>
        <w:spacing w:after="240"/>
      </w:pPr>
    </w:p>
    <w:p w14:paraId="70A83D2E" w14:textId="77777777" w:rsidR="002658A1" w:rsidRPr="002658A1" w:rsidRDefault="002658A1" w:rsidP="002658A1">
      <w:pPr>
        <w:spacing w:after="240"/>
      </w:pPr>
    </w:p>
    <w:p w14:paraId="0140097F" w14:textId="77777777" w:rsidR="002658A1" w:rsidRPr="002658A1" w:rsidRDefault="002658A1" w:rsidP="002658A1">
      <w:pPr>
        <w:spacing w:after="240"/>
      </w:pPr>
    </w:p>
    <w:p w14:paraId="10B90350" w14:textId="77777777" w:rsidR="002658A1" w:rsidRPr="002658A1" w:rsidRDefault="002658A1" w:rsidP="002658A1">
      <w:pPr>
        <w:spacing w:after="240"/>
      </w:pPr>
      <w:r w:rsidRPr="002658A1">
        <w:t xml:space="preserve">7.6.15   teachers: </w:t>
      </w:r>
    </w:p>
    <w:tbl>
      <w:tblPr>
        <w:tblStyle w:val="TableGrid"/>
        <w:tblW w:w="0" w:type="auto"/>
        <w:tblInd w:w="2035" w:type="dxa"/>
        <w:tblLook w:val="04A0" w:firstRow="1" w:lastRow="0" w:firstColumn="1" w:lastColumn="0" w:noHBand="0" w:noVBand="1"/>
      </w:tblPr>
      <w:tblGrid>
        <w:gridCol w:w="2468"/>
        <w:gridCol w:w="1926"/>
      </w:tblGrid>
      <w:tr w:rsidR="002658A1" w14:paraId="08206A1E" w14:textId="77777777" w:rsidTr="002658A1">
        <w:trPr>
          <w:trHeight w:val="351"/>
        </w:trPr>
        <w:tc>
          <w:tcPr>
            <w:tcW w:w="2468" w:type="dxa"/>
          </w:tcPr>
          <w:p w14:paraId="24C0D40E" w14:textId="77777777" w:rsidR="002658A1" w:rsidRPr="002658A1" w:rsidRDefault="002658A1" w:rsidP="002658A1">
            <w:pPr>
              <w:spacing w:after="240"/>
            </w:pPr>
            <w:r w:rsidRPr="002658A1">
              <w:t>Field</w:t>
            </w:r>
          </w:p>
        </w:tc>
        <w:tc>
          <w:tcPr>
            <w:tcW w:w="1926" w:type="dxa"/>
          </w:tcPr>
          <w:p w14:paraId="1493E0B6" w14:textId="77777777" w:rsidR="002658A1" w:rsidRPr="002658A1" w:rsidRDefault="002658A1" w:rsidP="002658A1">
            <w:pPr>
              <w:spacing w:after="240"/>
            </w:pPr>
            <w:r w:rsidRPr="002658A1">
              <w:t>Type</w:t>
            </w:r>
          </w:p>
        </w:tc>
      </w:tr>
      <w:tr w:rsidR="002658A1" w14:paraId="2D78A20C" w14:textId="77777777" w:rsidTr="002658A1">
        <w:trPr>
          <w:trHeight w:val="314"/>
        </w:trPr>
        <w:tc>
          <w:tcPr>
            <w:tcW w:w="2468" w:type="dxa"/>
          </w:tcPr>
          <w:tbl>
            <w:tblPr>
              <w:tblW w:w="667" w:type="dxa"/>
              <w:tblInd w:w="2" w:type="dxa"/>
              <w:shd w:val="clear" w:color="auto" w:fill="FFFFFF"/>
              <w:tblCellMar>
                <w:top w:w="15" w:type="dxa"/>
                <w:left w:w="15" w:type="dxa"/>
                <w:bottom w:w="15" w:type="dxa"/>
                <w:right w:w="15" w:type="dxa"/>
              </w:tblCellMar>
              <w:tblLook w:val="04A0" w:firstRow="1" w:lastRow="0" w:firstColumn="1" w:lastColumn="0" w:noHBand="0" w:noVBand="1"/>
            </w:tblPr>
            <w:tblGrid>
              <w:gridCol w:w="487"/>
              <w:gridCol w:w="180"/>
            </w:tblGrid>
            <w:tr w:rsidR="002658A1" w:rsidRPr="00303B07" w14:paraId="5450D03E" w14:textId="77777777" w:rsidTr="002658A1">
              <w:trPr>
                <w:trHeight w:val="165"/>
              </w:trPr>
              <w:tc>
                <w:tcPr>
                  <w:tcW w:w="0" w:type="auto"/>
                  <w:shd w:val="clear" w:color="auto" w:fill="FFFFFF"/>
                  <w:noWrap/>
                  <w:tcMar>
                    <w:top w:w="24" w:type="dxa"/>
                    <w:left w:w="72" w:type="dxa"/>
                    <w:bottom w:w="24" w:type="dxa"/>
                    <w:right w:w="72" w:type="dxa"/>
                  </w:tcMar>
                  <w:vAlign w:val="center"/>
                  <w:hideMark/>
                </w:tcPr>
                <w:p w14:paraId="5E93C15F" w14:textId="77777777" w:rsidR="002658A1" w:rsidRPr="002658A1" w:rsidRDefault="002658A1" w:rsidP="002658A1">
                  <w:pPr>
                    <w:spacing w:after="240"/>
                  </w:pPr>
                  <w:r w:rsidRPr="002658A1">
                    <w:t>id </w:t>
                  </w:r>
                  <w:r w:rsidRPr="002658A1">
                    <w:drawing>
                      <wp:inline distT="0" distB="0" distL="0" distR="0" wp14:anchorId="45BE7EB4" wp14:editId="380F885F">
                        <wp:extent cx="9525" cy="9525"/>
                        <wp:effectExtent l="0" t="0" r="0" b="0"/>
                        <wp:docPr id="21" name="Picture 21" descr="Prim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Primary"/>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p>
              </w:tc>
              <w:tc>
                <w:tcPr>
                  <w:tcW w:w="0" w:type="auto"/>
                  <w:shd w:val="clear" w:color="auto" w:fill="FFFFFF"/>
                  <w:noWrap/>
                  <w:tcMar>
                    <w:top w:w="24" w:type="dxa"/>
                    <w:left w:w="72" w:type="dxa"/>
                    <w:bottom w:w="24" w:type="dxa"/>
                    <w:right w:w="72" w:type="dxa"/>
                  </w:tcMar>
                  <w:vAlign w:val="center"/>
                  <w:hideMark/>
                </w:tcPr>
                <w:p w14:paraId="656E521B" w14:textId="77777777" w:rsidR="002658A1" w:rsidRPr="002658A1" w:rsidRDefault="002658A1" w:rsidP="002658A1">
                  <w:pPr>
                    <w:spacing w:after="240"/>
                  </w:pPr>
                </w:p>
              </w:tc>
            </w:tr>
          </w:tbl>
          <w:p w14:paraId="3B51ACB8" w14:textId="77777777" w:rsidR="002658A1" w:rsidRPr="002658A1" w:rsidRDefault="002658A1" w:rsidP="002658A1">
            <w:pPr>
              <w:spacing w:after="240"/>
            </w:pPr>
          </w:p>
        </w:tc>
        <w:tc>
          <w:tcPr>
            <w:tcW w:w="1926" w:type="dxa"/>
          </w:tcPr>
          <w:p w14:paraId="475BF2A6" w14:textId="77777777" w:rsidR="002658A1" w:rsidRPr="002658A1" w:rsidRDefault="002658A1" w:rsidP="002658A1">
            <w:pPr>
              <w:spacing w:after="240"/>
            </w:pPr>
            <w:r w:rsidRPr="002658A1">
              <w:t>bigint(20)</w:t>
            </w:r>
          </w:p>
        </w:tc>
      </w:tr>
      <w:tr w:rsidR="002658A1" w14:paraId="6EED1B88" w14:textId="77777777" w:rsidTr="002658A1">
        <w:trPr>
          <w:trHeight w:val="323"/>
        </w:trPr>
        <w:tc>
          <w:tcPr>
            <w:tcW w:w="2468" w:type="dxa"/>
          </w:tcPr>
          <w:tbl>
            <w:tblPr>
              <w:tblW w:w="977" w:type="dxa"/>
              <w:tblInd w:w="2" w:type="dxa"/>
              <w:shd w:val="clear" w:color="auto" w:fill="FFFFFF"/>
              <w:tblCellMar>
                <w:top w:w="15" w:type="dxa"/>
                <w:left w:w="15" w:type="dxa"/>
                <w:bottom w:w="15" w:type="dxa"/>
                <w:right w:w="15" w:type="dxa"/>
              </w:tblCellMar>
              <w:tblLook w:val="04A0" w:firstRow="1" w:lastRow="0" w:firstColumn="1" w:lastColumn="0" w:noHBand="0" w:noVBand="1"/>
            </w:tblPr>
            <w:tblGrid>
              <w:gridCol w:w="797"/>
              <w:gridCol w:w="180"/>
            </w:tblGrid>
            <w:tr w:rsidR="002658A1" w:rsidRPr="00303B07" w14:paraId="23EB92A6" w14:textId="77777777" w:rsidTr="002658A1">
              <w:trPr>
                <w:trHeight w:val="165"/>
              </w:trPr>
              <w:tc>
                <w:tcPr>
                  <w:tcW w:w="0" w:type="auto"/>
                  <w:shd w:val="clear" w:color="auto" w:fill="FFFFFF"/>
                  <w:noWrap/>
                  <w:tcMar>
                    <w:top w:w="24" w:type="dxa"/>
                    <w:left w:w="72" w:type="dxa"/>
                    <w:bottom w:w="24" w:type="dxa"/>
                    <w:right w:w="72" w:type="dxa"/>
                  </w:tcMar>
                  <w:vAlign w:val="center"/>
                  <w:hideMark/>
                </w:tcPr>
                <w:p w14:paraId="07ED74BD" w14:textId="77777777" w:rsidR="002658A1" w:rsidRPr="002658A1" w:rsidRDefault="002658A1" w:rsidP="002658A1">
                  <w:pPr>
                    <w:spacing w:after="240"/>
                  </w:pPr>
                  <w:r w:rsidRPr="002658A1">
                    <w:t>name</w:t>
                  </w:r>
                </w:p>
              </w:tc>
              <w:tc>
                <w:tcPr>
                  <w:tcW w:w="0" w:type="auto"/>
                  <w:shd w:val="clear" w:color="auto" w:fill="FFFFFF"/>
                  <w:noWrap/>
                  <w:tcMar>
                    <w:top w:w="24" w:type="dxa"/>
                    <w:left w:w="72" w:type="dxa"/>
                    <w:bottom w:w="24" w:type="dxa"/>
                    <w:right w:w="72" w:type="dxa"/>
                  </w:tcMar>
                  <w:vAlign w:val="center"/>
                  <w:hideMark/>
                </w:tcPr>
                <w:p w14:paraId="3BA429FD" w14:textId="77777777" w:rsidR="002658A1" w:rsidRPr="002658A1" w:rsidRDefault="002658A1" w:rsidP="002658A1">
                  <w:pPr>
                    <w:spacing w:after="240"/>
                  </w:pPr>
                </w:p>
              </w:tc>
            </w:tr>
          </w:tbl>
          <w:p w14:paraId="1F65A593" w14:textId="77777777" w:rsidR="002658A1" w:rsidRPr="002658A1" w:rsidRDefault="002658A1" w:rsidP="002658A1">
            <w:pPr>
              <w:spacing w:after="240"/>
            </w:pPr>
          </w:p>
        </w:tc>
        <w:tc>
          <w:tcPr>
            <w:tcW w:w="1926" w:type="dxa"/>
          </w:tcPr>
          <w:p w14:paraId="198DC5E2" w14:textId="77777777" w:rsidR="002658A1" w:rsidRPr="002658A1" w:rsidRDefault="002658A1" w:rsidP="002658A1">
            <w:pPr>
              <w:spacing w:after="240"/>
            </w:pPr>
            <w:r w:rsidRPr="002658A1">
              <w:t>varchar(191)</w:t>
            </w:r>
          </w:p>
        </w:tc>
      </w:tr>
      <w:tr w:rsidR="002658A1" w14:paraId="625BFA0C" w14:textId="77777777" w:rsidTr="002658A1">
        <w:trPr>
          <w:trHeight w:val="323"/>
        </w:trPr>
        <w:tc>
          <w:tcPr>
            <w:tcW w:w="2468" w:type="dxa"/>
          </w:tcPr>
          <w:tbl>
            <w:tblPr>
              <w:tblW w:w="1044" w:type="dxa"/>
              <w:tblInd w:w="2" w:type="dxa"/>
              <w:shd w:val="clear" w:color="auto" w:fill="FFFFFF"/>
              <w:tblCellMar>
                <w:top w:w="15" w:type="dxa"/>
                <w:left w:w="15" w:type="dxa"/>
                <w:bottom w:w="15" w:type="dxa"/>
                <w:right w:w="15" w:type="dxa"/>
              </w:tblCellMar>
              <w:tblLook w:val="04A0" w:firstRow="1" w:lastRow="0" w:firstColumn="1" w:lastColumn="0" w:noHBand="0" w:noVBand="1"/>
            </w:tblPr>
            <w:tblGrid>
              <w:gridCol w:w="871"/>
              <w:gridCol w:w="173"/>
            </w:tblGrid>
            <w:tr w:rsidR="002658A1" w:rsidRPr="00303B07" w14:paraId="7DC9156D" w14:textId="77777777" w:rsidTr="002658A1">
              <w:trPr>
                <w:trHeight w:val="165"/>
              </w:trPr>
              <w:tc>
                <w:tcPr>
                  <w:tcW w:w="0" w:type="auto"/>
                  <w:shd w:val="clear" w:color="auto" w:fill="FFFFFF"/>
                  <w:noWrap/>
                  <w:tcMar>
                    <w:top w:w="24" w:type="dxa"/>
                    <w:left w:w="72" w:type="dxa"/>
                    <w:bottom w:w="24" w:type="dxa"/>
                    <w:right w:w="72" w:type="dxa"/>
                  </w:tcMar>
                  <w:vAlign w:val="center"/>
                  <w:hideMark/>
                </w:tcPr>
                <w:p w14:paraId="19462599" w14:textId="77777777" w:rsidR="002658A1" w:rsidRPr="002658A1" w:rsidRDefault="002658A1" w:rsidP="002658A1">
                  <w:pPr>
                    <w:spacing w:after="240"/>
                  </w:pPr>
                  <w:r w:rsidRPr="002658A1">
                    <w:t>email </w:t>
                  </w:r>
                  <w:r w:rsidRPr="002658A1">
                    <w:drawing>
                      <wp:inline distT="0" distB="0" distL="0" distR="0" wp14:anchorId="46EF7B34" wp14:editId="6C5659CC">
                        <wp:extent cx="9525" cy="9525"/>
                        <wp:effectExtent l="0" t="0" r="0" b="0"/>
                        <wp:docPr id="22" name="Picture 22" descr="Ind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Index"/>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p>
              </w:tc>
              <w:tc>
                <w:tcPr>
                  <w:tcW w:w="0" w:type="auto"/>
                  <w:shd w:val="clear" w:color="auto" w:fill="FFFFFF"/>
                  <w:noWrap/>
                  <w:tcMar>
                    <w:top w:w="24" w:type="dxa"/>
                    <w:left w:w="72" w:type="dxa"/>
                    <w:bottom w:w="24" w:type="dxa"/>
                    <w:right w:w="72" w:type="dxa"/>
                  </w:tcMar>
                  <w:vAlign w:val="center"/>
                  <w:hideMark/>
                </w:tcPr>
                <w:p w14:paraId="331D155B" w14:textId="77777777" w:rsidR="002658A1" w:rsidRPr="002658A1" w:rsidRDefault="002658A1" w:rsidP="002658A1">
                  <w:pPr>
                    <w:spacing w:after="240"/>
                  </w:pPr>
                </w:p>
              </w:tc>
            </w:tr>
          </w:tbl>
          <w:p w14:paraId="264800D8" w14:textId="77777777" w:rsidR="002658A1" w:rsidRPr="002658A1" w:rsidRDefault="002658A1" w:rsidP="002658A1">
            <w:pPr>
              <w:spacing w:after="240"/>
            </w:pPr>
          </w:p>
        </w:tc>
        <w:tc>
          <w:tcPr>
            <w:tcW w:w="1926" w:type="dxa"/>
          </w:tcPr>
          <w:p w14:paraId="335516E4" w14:textId="77777777" w:rsidR="002658A1" w:rsidRPr="002658A1" w:rsidRDefault="002658A1" w:rsidP="002658A1">
            <w:pPr>
              <w:spacing w:after="240"/>
            </w:pPr>
            <w:r w:rsidRPr="002658A1">
              <w:t>varchar(191)</w:t>
            </w:r>
          </w:p>
        </w:tc>
      </w:tr>
      <w:tr w:rsidR="002658A1" w14:paraId="6C178996" w14:textId="77777777" w:rsidTr="002658A1">
        <w:trPr>
          <w:trHeight w:val="314"/>
        </w:trPr>
        <w:tc>
          <w:tcPr>
            <w:tcW w:w="2468" w:type="dxa"/>
          </w:tcPr>
          <w:tbl>
            <w:tblPr>
              <w:tblW w:w="2223" w:type="dxa"/>
              <w:tblInd w:w="2" w:type="dxa"/>
              <w:shd w:val="clear" w:color="auto" w:fill="FFFFFF"/>
              <w:tblCellMar>
                <w:top w:w="15" w:type="dxa"/>
                <w:left w:w="15" w:type="dxa"/>
                <w:bottom w:w="15" w:type="dxa"/>
                <w:right w:w="15" w:type="dxa"/>
              </w:tblCellMar>
              <w:tblLook w:val="04A0" w:firstRow="1" w:lastRow="0" w:firstColumn="1" w:lastColumn="0" w:noHBand="0" w:noVBand="1"/>
            </w:tblPr>
            <w:tblGrid>
              <w:gridCol w:w="2055"/>
              <w:gridCol w:w="168"/>
            </w:tblGrid>
            <w:tr w:rsidR="002658A1" w:rsidRPr="00303B07" w14:paraId="5FB7D9C5" w14:textId="77777777" w:rsidTr="002658A1">
              <w:trPr>
                <w:trHeight w:val="165"/>
              </w:trPr>
              <w:tc>
                <w:tcPr>
                  <w:tcW w:w="0" w:type="auto"/>
                  <w:shd w:val="clear" w:color="auto" w:fill="FFFFFF"/>
                  <w:noWrap/>
                  <w:tcMar>
                    <w:top w:w="24" w:type="dxa"/>
                    <w:left w:w="72" w:type="dxa"/>
                    <w:bottom w:w="24" w:type="dxa"/>
                    <w:right w:w="72" w:type="dxa"/>
                  </w:tcMar>
                  <w:vAlign w:val="center"/>
                  <w:hideMark/>
                </w:tcPr>
                <w:p w14:paraId="7D949AA9" w14:textId="77777777" w:rsidR="002658A1" w:rsidRPr="002658A1" w:rsidRDefault="002658A1" w:rsidP="002658A1">
                  <w:pPr>
                    <w:spacing w:after="240"/>
                  </w:pPr>
                  <w:r w:rsidRPr="002658A1">
                    <w:t>email_verified_at</w:t>
                  </w:r>
                </w:p>
              </w:tc>
              <w:tc>
                <w:tcPr>
                  <w:tcW w:w="0" w:type="auto"/>
                  <w:shd w:val="clear" w:color="auto" w:fill="FFFFFF"/>
                  <w:noWrap/>
                  <w:tcMar>
                    <w:top w:w="24" w:type="dxa"/>
                    <w:left w:w="72" w:type="dxa"/>
                    <w:bottom w:w="24" w:type="dxa"/>
                    <w:right w:w="72" w:type="dxa"/>
                  </w:tcMar>
                  <w:vAlign w:val="center"/>
                  <w:hideMark/>
                </w:tcPr>
                <w:p w14:paraId="48FE52B6" w14:textId="77777777" w:rsidR="002658A1" w:rsidRPr="002658A1" w:rsidRDefault="002658A1" w:rsidP="002658A1">
                  <w:pPr>
                    <w:spacing w:after="240"/>
                  </w:pPr>
                </w:p>
              </w:tc>
            </w:tr>
          </w:tbl>
          <w:p w14:paraId="2B2A499D" w14:textId="77777777" w:rsidR="002658A1" w:rsidRPr="002658A1" w:rsidRDefault="002658A1" w:rsidP="002658A1">
            <w:pPr>
              <w:spacing w:after="240"/>
            </w:pPr>
          </w:p>
        </w:tc>
        <w:tc>
          <w:tcPr>
            <w:tcW w:w="1926" w:type="dxa"/>
          </w:tcPr>
          <w:p w14:paraId="1056C6DB" w14:textId="77777777" w:rsidR="002658A1" w:rsidRPr="002658A1" w:rsidRDefault="002658A1" w:rsidP="002658A1">
            <w:pPr>
              <w:spacing w:after="240"/>
            </w:pPr>
            <w:r w:rsidRPr="002658A1">
              <w:t>timestamp</w:t>
            </w:r>
          </w:p>
        </w:tc>
      </w:tr>
      <w:tr w:rsidR="002658A1" w14:paraId="754859FB" w14:textId="77777777" w:rsidTr="002658A1">
        <w:trPr>
          <w:trHeight w:val="323"/>
        </w:trPr>
        <w:tc>
          <w:tcPr>
            <w:tcW w:w="2468" w:type="dxa"/>
          </w:tcPr>
          <w:tbl>
            <w:tblPr>
              <w:tblW w:w="1442" w:type="dxa"/>
              <w:tblInd w:w="2" w:type="dxa"/>
              <w:shd w:val="clear" w:color="auto" w:fill="FFFFFF"/>
              <w:tblCellMar>
                <w:top w:w="15" w:type="dxa"/>
                <w:left w:w="15" w:type="dxa"/>
                <w:bottom w:w="15" w:type="dxa"/>
                <w:right w:w="15" w:type="dxa"/>
              </w:tblCellMar>
              <w:tblLook w:val="04A0" w:firstRow="1" w:lastRow="0" w:firstColumn="1" w:lastColumn="0" w:noHBand="0" w:noVBand="1"/>
            </w:tblPr>
            <w:tblGrid>
              <w:gridCol w:w="1262"/>
              <w:gridCol w:w="180"/>
            </w:tblGrid>
            <w:tr w:rsidR="002658A1" w:rsidRPr="00303B07" w14:paraId="61A9AFAD" w14:textId="77777777" w:rsidTr="002658A1">
              <w:trPr>
                <w:trHeight w:val="165"/>
              </w:trPr>
              <w:tc>
                <w:tcPr>
                  <w:tcW w:w="0" w:type="auto"/>
                  <w:shd w:val="clear" w:color="auto" w:fill="FFFFFF"/>
                  <w:noWrap/>
                  <w:tcMar>
                    <w:top w:w="24" w:type="dxa"/>
                    <w:left w:w="72" w:type="dxa"/>
                    <w:bottom w:w="24" w:type="dxa"/>
                    <w:right w:w="72" w:type="dxa"/>
                  </w:tcMar>
                  <w:vAlign w:val="center"/>
                  <w:hideMark/>
                </w:tcPr>
                <w:p w14:paraId="5E062B03" w14:textId="77777777" w:rsidR="002658A1" w:rsidRPr="002658A1" w:rsidRDefault="002658A1" w:rsidP="002658A1">
                  <w:pPr>
                    <w:spacing w:after="240"/>
                  </w:pPr>
                  <w:r w:rsidRPr="002658A1">
                    <w:t>password</w:t>
                  </w:r>
                </w:p>
              </w:tc>
              <w:tc>
                <w:tcPr>
                  <w:tcW w:w="0" w:type="auto"/>
                  <w:shd w:val="clear" w:color="auto" w:fill="FFFFFF"/>
                  <w:noWrap/>
                  <w:tcMar>
                    <w:top w:w="24" w:type="dxa"/>
                    <w:left w:w="72" w:type="dxa"/>
                    <w:bottom w:w="24" w:type="dxa"/>
                    <w:right w:w="72" w:type="dxa"/>
                  </w:tcMar>
                  <w:vAlign w:val="center"/>
                  <w:hideMark/>
                </w:tcPr>
                <w:p w14:paraId="2DAD051B" w14:textId="77777777" w:rsidR="002658A1" w:rsidRPr="002658A1" w:rsidRDefault="002658A1" w:rsidP="002658A1">
                  <w:pPr>
                    <w:spacing w:after="240"/>
                  </w:pPr>
                </w:p>
              </w:tc>
            </w:tr>
          </w:tbl>
          <w:p w14:paraId="45C57C01" w14:textId="77777777" w:rsidR="002658A1" w:rsidRPr="002658A1" w:rsidRDefault="002658A1" w:rsidP="002658A1">
            <w:pPr>
              <w:spacing w:after="240"/>
            </w:pPr>
          </w:p>
        </w:tc>
        <w:tc>
          <w:tcPr>
            <w:tcW w:w="1926" w:type="dxa"/>
          </w:tcPr>
          <w:p w14:paraId="44330B61" w14:textId="77777777" w:rsidR="002658A1" w:rsidRPr="002658A1" w:rsidRDefault="002658A1" w:rsidP="002658A1">
            <w:pPr>
              <w:spacing w:after="240"/>
            </w:pPr>
            <w:r w:rsidRPr="002658A1">
              <w:t>varchar(191)</w:t>
            </w:r>
          </w:p>
        </w:tc>
      </w:tr>
      <w:tr w:rsidR="002658A1" w14:paraId="77C5CA74" w14:textId="77777777" w:rsidTr="002658A1">
        <w:trPr>
          <w:trHeight w:val="323"/>
        </w:trPr>
        <w:tc>
          <w:tcPr>
            <w:tcW w:w="2468" w:type="dxa"/>
          </w:tcPr>
          <w:tbl>
            <w:tblPr>
              <w:tblW w:w="1064" w:type="dxa"/>
              <w:tblInd w:w="2" w:type="dxa"/>
              <w:shd w:val="clear" w:color="auto" w:fill="FFFFFF"/>
              <w:tblCellMar>
                <w:top w:w="15" w:type="dxa"/>
                <w:left w:w="15" w:type="dxa"/>
                <w:bottom w:w="15" w:type="dxa"/>
                <w:right w:w="15" w:type="dxa"/>
              </w:tblCellMar>
              <w:tblLook w:val="04A0" w:firstRow="1" w:lastRow="0" w:firstColumn="1" w:lastColumn="0" w:noHBand="0" w:noVBand="1"/>
            </w:tblPr>
            <w:tblGrid>
              <w:gridCol w:w="883"/>
              <w:gridCol w:w="181"/>
            </w:tblGrid>
            <w:tr w:rsidR="002658A1" w:rsidRPr="00303B07" w14:paraId="0F86AFE9" w14:textId="77777777" w:rsidTr="002658A1">
              <w:trPr>
                <w:trHeight w:val="165"/>
              </w:trPr>
              <w:tc>
                <w:tcPr>
                  <w:tcW w:w="0" w:type="auto"/>
                  <w:shd w:val="clear" w:color="auto" w:fill="FFFFFF"/>
                  <w:noWrap/>
                  <w:tcMar>
                    <w:top w:w="24" w:type="dxa"/>
                    <w:left w:w="72" w:type="dxa"/>
                    <w:bottom w:w="24" w:type="dxa"/>
                    <w:right w:w="72" w:type="dxa"/>
                  </w:tcMar>
                  <w:vAlign w:val="center"/>
                  <w:hideMark/>
                </w:tcPr>
                <w:p w14:paraId="73B0F8E7" w14:textId="77777777" w:rsidR="002658A1" w:rsidRPr="002658A1" w:rsidRDefault="002658A1" w:rsidP="002658A1">
                  <w:pPr>
                    <w:spacing w:after="240"/>
                  </w:pPr>
                  <w:r w:rsidRPr="002658A1">
                    <w:t>phone</w:t>
                  </w:r>
                </w:p>
              </w:tc>
              <w:tc>
                <w:tcPr>
                  <w:tcW w:w="0" w:type="auto"/>
                  <w:shd w:val="clear" w:color="auto" w:fill="FFFFFF"/>
                  <w:noWrap/>
                  <w:tcMar>
                    <w:top w:w="24" w:type="dxa"/>
                    <w:left w:w="72" w:type="dxa"/>
                    <w:bottom w:w="24" w:type="dxa"/>
                    <w:right w:w="72" w:type="dxa"/>
                  </w:tcMar>
                  <w:vAlign w:val="center"/>
                  <w:hideMark/>
                </w:tcPr>
                <w:p w14:paraId="6749A688" w14:textId="77777777" w:rsidR="002658A1" w:rsidRPr="002658A1" w:rsidRDefault="002658A1" w:rsidP="002658A1">
                  <w:pPr>
                    <w:spacing w:after="240"/>
                  </w:pPr>
                </w:p>
              </w:tc>
            </w:tr>
          </w:tbl>
          <w:p w14:paraId="3D1744D4" w14:textId="77777777" w:rsidR="002658A1" w:rsidRPr="002658A1" w:rsidRDefault="002658A1" w:rsidP="002658A1">
            <w:pPr>
              <w:spacing w:after="240"/>
            </w:pPr>
          </w:p>
        </w:tc>
        <w:tc>
          <w:tcPr>
            <w:tcW w:w="1926" w:type="dxa"/>
          </w:tcPr>
          <w:p w14:paraId="40B841EC" w14:textId="77777777" w:rsidR="002658A1" w:rsidRPr="002658A1" w:rsidRDefault="002658A1" w:rsidP="002658A1">
            <w:pPr>
              <w:spacing w:after="240"/>
            </w:pPr>
            <w:r w:rsidRPr="002658A1">
              <w:t>varchar(11)</w:t>
            </w:r>
          </w:p>
        </w:tc>
      </w:tr>
      <w:tr w:rsidR="002658A1" w14:paraId="51370D52" w14:textId="77777777" w:rsidTr="002658A1">
        <w:trPr>
          <w:trHeight w:val="314"/>
        </w:trPr>
        <w:tc>
          <w:tcPr>
            <w:tcW w:w="2468" w:type="dxa"/>
          </w:tcPr>
          <w:tbl>
            <w:tblPr>
              <w:tblW w:w="1619" w:type="dxa"/>
              <w:tblInd w:w="2" w:type="dxa"/>
              <w:shd w:val="clear" w:color="auto" w:fill="FFFFFF"/>
              <w:tblCellMar>
                <w:top w:w="15" w:type="dxa"/>
                <w:left w:w="15" w:type="dxa"/>
                <w:bottom w:w="15" w:type="dxa"/>
                <w:right w:w="15" w:type="dxa"/>
              </w:tblCellMar>
              <w:tblLook w:val="04A0" w:firstRow="1" w:lastRow="0" w:firstColumn="1" w:lastColumn="0" w:noHBand="0" w:noVBand="1"/>
            </w:tblPr>
            <w:tblGrid>
              <w:gridCol w:w="1442"/>
              <w:gridCol w:w="177"/>
            </w:tblGrid>
            <w:tr w:rsidR="002658A1" w:rsidRPr="00303B07" w14:paraId="170ACF0C" w14:textId="77777777" w:rsidTr="002658A1">
              <w:trPr>
                <w:trHeight w:val="165"/>
              </w:trPr>
              <w:tc>
                <w:tcPr>
                  <w:tcW w:w="0" w:type="auto"/>
                  <w:shd w:val="clear" w:color="auto" w:fill="FFFFFF"/>
                  <w:noWrap/>
                  <w:tcMar>
                    <w:top w:w="24" w:type="dxa"/>
                    <w:left w:w="72" w:type="dxa"/>
                    <w:bottom w:w="24" w:type="dxa"/>
                    <w:right w:w="72" w:type="dxa"/>
                  </w:tcMar>
                  <w:vAlign w:val="center"/>
                  <w:hideMark/>
                </w:tcPr>
                <w:p w14:paraId="79F4CE88" w14:textId="77777777" w:rsidR="002658A1" w:rsidRPr="002658A1" w:rsidRDefault="002658A1" w:rsidP="002658A1">
                  <w:pPr>
                    <w:spacing w:after="240"/>
                  </w:pPr>
                  <w:r w:rsidRPr="002658A1">
                    <w:t>department</w:t>
                  </w:r>
                </w:p>
              </w:tc>
              <w:tc>
                <w:tcPr>
                  <w:tcW w:w="0" w:type="auto"/>
                  <w:shd w:val="clear" w:color="auto" w:fill="FFFFFF"/>
                  <w:noWrap/>
                  <w:tcMar>
                    <w:top w:w="24" w:type="dxa"/>
                    <w:left w:w="72" w:type="dxa"/>
                    <w:bottom w:w="24" w:type="dxa"/>
                    <w:right w:w="72" w:type="dxa"/>
                  </w:tcMar>
                  <w:vAlign w:val="center"/>
                  <w:hideMark/>
                </w:tcPr>
                <w:p w14:paraId="3FA42421" w14:textId="77777777" w:rsidR="002658A1" w:rsidRPr="002658A1" w:rsidRDefault="002658A1" w:rsidP="002658A1">
                  <w:pPr>
                    <w:spacing w:after="240"/>
                  </w:pPr>
                </w:p>
              </w:tc>
            </w:tr>
          </w:tbl>
          <w:p w14:paraId="14B5B6A9" w14:textId="77777777" w:rsidR="002658A1" w:rsidRPr="002658A1" w:rsidRDefault="002658A1" w:rsidP="002658A1">
            <w:pPr>
              <w:spacing w:after="240"/>
            </w:pPr>
          </w:p>
        </w:tc>
        <w:tc>
          <w:tcPr>
            <w:tcW w:w="1926" w:type="dxa"/>
          </w:tcPr>
          <w:p w14:paraId="1A2D26D2" w14:textId="77777777" w:rsidR="002658A1" w:rsidRPr="002658A1" w:rsidRDefault="002658A1" w:rsidP="002658A1">
            <w:pPr>
              <w:spacing w:after="240"/>
            </w:pPr>
            <w:r w:rsidRPr="002658A1">
              <w:t>varchar(20)</w:t>
            </w:r>
          </w:p>
        </w:tc>
      </w:tr>
      <w:tr w:rsidR="002658A1" w14:paraId="341C94B3" w14:textId="77777777" w:rsidTr="002658A1">
        <w:trPr>
          <w:trHeight w:val="323"/>
        </w:trPr>
        <w:tc>
          <w:tcPr>
            <w:tcW w:w="2468" w:type="dxa"/>
          </w:tcPr>
          <w:tbl>
            <w:tblPr>
              <w:tblW w:w="1015" w:type="dxa"/>
              <w:tblInd w:w="2" w:type="dxa"/>
              <w:shd w:val="clear" w:color="auto" w:fill="FFFFFF"/>
              <w:tblCellMar>
                <w:top w:w="15" w:type="dxa"/>
                <w:left w:w="15" w:type="dxa"/>
                <w:bottom w:w="15" w:type="dxa"/>
                <w:right w:w="15" w:type="dxa"/>
              </w:tblCellMar>
              <w:tblLook w:val="04A0" w:firstRow="1" w:lastRow="0" w:firstColumn="1" w:lastColumn="0" w:noHBand="0" w:noVBand="1"/>
            </w:tblPr>
            <w:tblGrid>
              <w:gridCol w:w="834"/>
              <w:gridCol w:w="181"/>
            </w:tblGrid>
            <w:tr w:rsidR="002658A1" w:rsidRPr="00303B07" w14:paraId="48BB015A" w14:textId="77777777" w:rsidTr="002658A1">
              <w:trPr>
                <w:trHeight w:val="165"/>
              </w:trPr>
              <w:tc>
                <w:tcPr>
                  <w:tcW w:w="0" w:type="auto"/>
                  <w:shd w:val="clear" w:color="auto" w:fill="FFFFFF"/>
                  <w:noWrap/>
                  <w:tcMar>
                    <w:top w:w="24" w:type="dxa"/>
                    <w:left w:w="72" w:type="dxa"/>
                    <w:bottom w:w="24" w:type="dxa"/>
                    <w:right w:w="72" w:type="dxa"/>
                  </w:tcMar>
                  <w:vAlign w:val="center"/>
                  <w:hideMark/>
                </w:tcPr>
                <w:p w14:paraId="4806E41F" w14:textId="77777777" w:rsidR="002658A1" w:rsidRPr="002658A1" w:rsidRDefault="002658A1" w:rsidP="002658A1">
                  <w:pPr>
                    <w:spacing w:after="240"/>
                  </w:pPr>
                  <w:r w:rsidRPr="002658A1">
                    <w:t>photo</w:t>
                  </w:r>
                </w:p>
              </w:tc>
              <w:tc>
                <w:tcPr>
                  <w:tcW w:w="0" w:type="auto"/>
                  <w:shd w:val="clear" w:color="auto" w:fill="FFFFFF"/>
                  <w:noWrap/>
                  <w:tcMar>
                    <w:top w:w="24" w:type="dxa"/>
                    <w:left w:w="72" w:type="dxa"/>
                    <w:bottom w:w="24" w:type="dxa"/>
                    <w:right w:w="72" w:type="dxa"/>
                  </w:tcMar>
                  <w:vAlign w:val="center"/>
                  <w:hideMark/>
                </w:tcPr>
                <w:p w14:paraId="4B6A513A" w14:textId="77777777" w:rsidR="002658A1" w:rsidRPr="002658A1" w:rsidRDefault="002658A1" w:rsidP="002658A1">
                  <w:pPr>
                    <w:spacing w:after="240"/>
                  </w:pPr>
                </w:p>
              </w:tc>
            </w:tr>
          </w:tbl>
          <w:p w14:paraId="492FA705" w14:textId="77777777" w:rsidR="002658A1" w:rsidRPr="002658A1" w:rsidRDefault="002658A1" w:rsidP="002658A1">
            <w:pPr>
              <w:spacing w:after="240"/>
            </w:pPr>
          </w:p>
        </w:tc>
        <w:tc>
          <w:tcPr>
            <w:tcW w:w="1926" w:type="dxa"/>
          </w:tcPr>
          <w:p w14:paraId="4427560A" w14:textId="77777777" w:rsidR="002658A1" w:rsidRPr="002658A1" w:rsidRDefault="002658A1" w:rsidP="002658A1">
            <w:pPr>
              <w:spacing w:after="240"/>
            </w:pPr>
            <w:r w:rsidRPr="002658A1">
              <w:t>varchar(20)</w:t>
            </w:r>
          </w:p>
        </w:tc>
      </w:tr>
      <w:tr w:rsidR="002658A1" w14:paraId="518D5D59" w14:textId="77777777" w:rsidTr="002658A1">
        <w:trPr>
          <w:trHeight w:val="323"/>
        </w:trPr>
        <w:tc>
          <w:tcPr>
            <w:tcW w:w="2468" w:type="dxa"/>
          </w:tcPr>
          <w:tbl>
            <w:tblPr>
              <w:tblW w:w="2209" w:type="dxa"/>
              <w:tblInd w:w="2" w:type="dxa"/>
              <w:shd w:val="clear" w:color="auto" w:fill="FFFFFF"/>
              <w:tblCellMar>
                <w:top w:w="15" w:type="dxa"/>
                <w:left w:w="15" w:type="dxa"/>
                <w:bottom w:w="15" w:type="dxa"/>
                <w:right w:w="15" w:type="dxa"/>
              </w:tblCellMar>
              <w:tblLook w:val="04A0" w:firstRow="1" w:lastRow="0" w:firstColumn="1" w:lastColumn="0" w:noHBand="0" w:noVBand="1"/>
            </w:tblPr>
            <w:tblGrid>
              <w:gridCol w:w="2036"/>
              <w:gridCol w:w="173"/>
            </w:tblGrid>
            <w:tr w:rsidR="002658A1" w:rsidRPr="00303B07" w14:paraId="3BC62176" w14:textId="77777777" w:rsidTr="002658A1">
              <w:trPr>
                <w:trHeight w:val="165"/>
              </w:trPr>
              <w:tc>
                <w:tcPr>
                  <w:tcW w:w="0" w:type="auto"/>
                  <w:shd w:val="clear" w:color="auto" w:fill="FFFFFF"/>
                  <w:noWrap/>
                  <w:tcMar>
                    <w:top w:w="24" w:type="dxa"/>
                    <w:left w:w="72" w:type="dxa"/>
                    <w:bottom w:w="24" w:type="dxa"/>
                    <w:right w:w="72" w:type="dxa"/>
                  </w:tcMar>
                  <w:vAlign w:val="center"/>
                  <w:hideMark/>
                </w:tcPr>
                <w:p w14:paraId="4781736A" w14:textId="77777777" w:rsidR="002658A1" w:rsidRPr="002658A1" w:rsidRDefault="002658A1" w:rsidP="002658A1">
                  <w:pPr>
                    <w:spacing w:after="240"/>
                  </w:pPr>
                  <w:r w:rsidRPr="002658A1">
                    <w:t>remember_token</w:t>
                  </w:r>
                </w:p>
              </w:tc>
              <w:tc>
                <w:tcPr>
                  <w:tcW w:w="0" w:type="auto"/>
                  <w:shd w:val="clear" w:color="auto" w:fill="FFFFFF"/>
                  <w:noWrap/>
                  <w:tcMar>
                    <w:top w:w="24" w:type="dxa"/>
                    <w:left w:w="72" w:type="dxa"/>
                    <w:bottom w:w="24" w:type="dxa"/>
                    <w:right w:w="72" w:type="dxa"/>
                  </w:tcMar>
                  <w:vAlign w:val="center"/>
                  <w:hideMark/>
                </w:tcPr>
                <w:p w14:paraId="4C3581EC" w14:textId="77777777" w:rsidR="002658A1" w:rsidRPr="002658A1" w:rsidRDefault="002658A1" w:rsidP="002658A1">
                  <w:pPr>
                    <w:spacing w:after="240"/>
                  </w:pPr>
                </w:p>
              </w:tc>
            </w:tr>
          </w:tbl>
          <w:p w14:paraId="3AFE86D5" w14:textId="77777777" w:rsidR="002658A1" w:rsidRPr="002658A1" w:rsidRDefault="002658A1" w:rsidP="002658A1">
            <w:pPr>
              <w:spacing w:after="240"/>
            </w:pPr>
          </w:p>
        </w:tc>
        <w:tc>
          <w:tcPr>
            <w:tcW w:w="1926" w:type="dxa"/>
          </w:tcPr>
          <w:p w14:paraId="5187607C" w14:textId="77777777" w:rsidR="002658A1" w:rsidRPr="002658A1" w:rsidRDefault="002658A1" w:rsidP="002658A1">
            <w:pPr>
              <w:spacing w:after="240"/>
            </w:pPr>
            <w:r w:rsidRPr="002658A1">
              <w:t>varchar(100)</w:t>
            </w:r>
          </w:p>
        </w:tc>
      </w:tr>
      <w:tr w:rsidR="002658A1" w14:paraId="1D4C0A3A" w14:textId="77777777" w:rsidTr="002658A1">
        <w:trPr>
          <w:trHeight w:val="314"/>
        </w:trPr>
        <w:tc>
          <w:tcPr>
            <w:tcW w:w="2468" w:type="dxa"/>
          </w:tcPr>
          <w:tbl>
            <w:tblPr>
              <w:tblW w:w="1518" w:type="dxa"/>
              <w:tblInd w:w="2" w:type="dxa"/>
              <w:shd w:val="clear" w:color="auto" w:fill="FFFFFF"/>
              <w:tblCellMar>
                <w:top w:w="15" w:type="dxa"/>
                <w:left w:w="15" w:type="dxa"/>
                <w:bottom w:w="15" w:type="dxa"/>
                <w:right w:w="15" w:type="dxa"/>
              </w:tblCellMar>
              <w:tblLook w:val="04A0" w:firstRow="1" w:lastRow="0" w:firstColumn="1" w:lastColumn="0" w:noHBand="0" w:noVBand="1"/>
            </w:tblPr>
            <w:tblGrid>
              <w:gridCol w:w="1340"/>
              <w:gridCol w:w="178"/>
            </w:tblGrid>
            <w:tr w:rsidR="002658A1" w:rsidRPr="00303B07" w14:paraId="7932952A" w14:textId="77777777" w:rsidTr="002658A1">
              <w:trPr>
                <w:trHeight w:val="165"/>
              </w:trPr>
              <w:tc>
                <w:tcPr>
                  <w:tcW w:w="0" w:type="auto"/>
                  <w:shd w:val="clear" w:color="auto" w:fill="FFFFFF"/>
                  <w:noWrap/>
                  <w:tcMar>
                    <w:top w:w="24" w:type="dxa"/>
                    <w:left w:w="72" w:type="dxa"/>
                    <w:bottom w:w="24" w:type="dxa"/>
                    <w:right w:w="72" w:type="dxa"/>
                  </w:tcMar>
                  <w:vAlign w:val="center"/>
                  <w:hideMark/>
                </w:tcPr>
                <w:p w14:paraId="3742F32D" w14:textId="77777777" w:rsidR="002658A1" w:rsidRPr="002658A1" w:rsidRDefault="002658A1" w:rsidP="002658A1">
                  <w:pPr>
                    <w:spacing w:after="240"/>
                  </w:pPr>
                  <w:r w:rsidRPr="002658A1">
                    <w:t>created_at</w:t>
                  </w:r>
                </w:p>
              </w:tc>
              <w:tc>
                <w:tcPr>
                  <w:tcW w:w="0" w:type="auto"/>
                  <w:shd w:val="clear" w:color="auto" w:fill="FFFFFF"/>
                  <w:noWrap/>
                  <w:tcMar>
                    <w:top w:w="24" w:type="dxa"/>
                    <w:left w:w="72" w:type="dxa"/>
                    <w:bottom w:w="24" w:type="dxa"/>
                    <w:right w:w="72" w:type="dxa"/>
                  </w:tcMar>
                  <w:vAlign w:val="center"/>
                  <w:hideMark/>
                </w:tcPr>
                <w:p w14:paraId="1E77E901" w14:textId="77777777" w:rsidR="002658A1" w:rsidRPr="002658A1" w:rsidRDefault="002658A1" w:rsidP="002658A1">
                  <w:pPr>
                    <w:spacing w:after="240"/>
                  </w:pPr>
                </w:p>
              </w:tc>
            </w:tr>
          </w:tbl>
          <w:p w14:paraId="2491693D" w14:textId="77777777" w:rsidR="002658A1" w:rsidRPr="002658A1" w:rsidRDefault="002658A1" w:rsidP="002658A1">
            <w:pPr>
              <w:spacing w:after="240"/>
            </w:pPr>
          </w:p>
        </w:tc>
        <w:tc>
          <w:tcPr>
            <w:tcW w:w="1926" w:type="dxa"/>
          </w:tcPr>
          <w:p w14:paraId="797F2219" w14:textId="77777777" w:rsidR="002658A1" w:rsidRPr="002658A1" w:rsidRDefault="002658A1" w:rsidP="002658A1">
            <w:pPr>
              <w:spacing w:after="240"/>
            </w:pPr>
            <w:r w:rsidRPr="002658A1">
              <w:t>timestamp</w:t>
            </w:r>
          </w:p>
        </w:tc>
      </w:tr>
      <w:tr w:rsidR="002658A1" w14:paraId="193B7725" w14:textId="77777777" w:rsidTr="002658A1">
        <w:trPr>
          <w:trHeight w:val="323"/>
        </w:trPr>
        <w:tc>
          <w:tcPr>
            <w:tcW w:w="2468" w:type="dxa"/>
          </w:tcPr>
          <w:tbl>
            <w:tblPr>
              <w:tblW w:w="1593" w:type="dxa"/>
              <w:tblInd w:w="2" w:type="dxa"/>
              <w:shd w:val="clear" w:color="auto" w:fill="FFFFFF"/>
              <w:tblCellMar>
                <w:top w:w="15" w:type="dxa"/>
                <w:left w:w="15" w:type="dxa"/>
                <w:bottom w:w="15" w:type="dxa"/>
                <w:right w:w="15" w:type="dxa"/>
              </w:tblCellMar>
              <w:tblLook w:val="04A0" w:firstRow="1" w:lastRow="0" w:firstColumn="1" w:lastColumn="0" w:noHBand="0" w:noVBand="1"/>
            </w:tblPr>
            <w:tblGrid>
              <w:gridCol w:w="1416"/>
              <w:gridCol w:w="177"/>
            </w:tblGrid>
            <w:tr w:rsidR="002658A1" w:rsidRPr="00303B07" w14:paraId="65379D0D" w14:textId="77777777" w:rsidTr="002658A1">
              <w:trPr>
                <w:trHeight w:val="165"/>
              </w:trPr>
              <w:tc>
                <w:tcPr>
                  <w:tcW w:w="0" w:type="auto"/>
                  <w:shd w:val="clear" w:color="auto" w:fill="FFFFFF"/>
                  <w:noWrap/>
                  <w:tcMar>
                    <w:top w:w="24" w:type="dxa"/>
                    <w:left w:w="72" w:type="dxa"/>
                    <w:bottom w:w="24" w:type="dxa"/>
                    <w:right w:w="72" w:type="dxa"/>
                  </w:tcMar>
                  <w:vAlign w:val="center"/>
                  <w:hideMark/>
                </w:tcPr>
                <w:p w14:paraId="09311157" w14:textId="77777777" w:rsidR="002658A1" w:rsidRPr="002658A1" w:rsidRDefault="002658A1" w:rsidP="002658A1">
                  <w:pPr>
                    <w:spacing w:after="240"/>
                  </w:pPr>
                  <w:r w:rsidRPr="002658A1">
                    <w:t>updated_at</w:t>
                  </w:r>
                </w:p>
              </w:tc>
              <w:tc>
                <w:tcPr>
                  <w:tcW w:w="0" w:type="auto"/>
                  <w:shd w:val="clear" w:color="auto" w:fill="FFFFFF"/>
                  <w:noWrap/>
                  <w:tcMar>
                    <w:top w:w="24" w:type="dxa"/>
                    <w:left w:w="72" w:type="dxa"/>
                    <w:bottom w:w="24" w:type="dxa"/>
                    <w:right w:w="72" w:type="dxa"/>
                  </w:tcMar>
                  <w:vAlign w:val="center"/>
                  <w:hideMark/>
                </w:tcPr>
                <w:p w14:paraId="3A72E7E9" w14:textId="77777777" w:rsidR="002658A1" w:rsidRPr="002658A1" w:rsidRDefault="002658A1" w:rsidP="002658A1">
                  <w:pPr>
                    <w:spacing w:after="240"/>
                  </w:pPr>
                </w:p>
              </w:tc>
            </w:tr>
          </w:tbl>
          <w:p w14:paraId="2190D989" w14:textId="77777777" w:rsidR="002658A1" w:rsidRPr="002658A1" w:rsidRDefault="002658A1" w:rsidP="002658A1">
            <w:pPr>
              <w:spacing w:after="240"/>
            </w:pPr>
          </w:p>
        </w:tc>
        <w:tc>
          <w:tcPr>
            <w:tcW w:w="1926" w:type="dxa"/>
          </w:tcPr>
          <w:p w14:paraId="4CF62021" w14:textId="77777777" w:rsidR="002658A1" w:rsidRPr="002658A1" w:rsidRDefault="002658A1" w:rsidP="002658A1">
            <w:pPr>
              <w:spacing w:after="240"/>
            </w:pPr>
            <w:r w:rsidRPr="002658A1">
              <w:t>timestamp</w:t>
            </w:r>
          </w:p>
        </w:tc>
      </w:tr>
    </w:tbl>
    <w:p w14:paraId="19568229" w14:textId="77777777" w:rsidR="002658A1" w:rsidRPr="002658A1" w:rsidRDefault="002658A1" w:rsidP="002658A1">
      <w:pPr>
        <w:spacing w:after="240"/>
      </w:pPr>
    </w:p>
    <w:p w14:paraId="26CC2FD2" w14:textId="77777777" w:rsidR="002658A1" w:rsidRPr="002658A1" w:rsidRDefault="002658A1" w:rsidP="002658A1">
      <w:pPr>
        <w:spacing w:after="240"/>
      </w:pPr>
      <w:r w:rsidRPr="002658A1">
        <w:t>7.6.16    userdetails:</w:t>
      </w:r>
    </w:p>
    <w:tbl>
      <w:tblPr>
        <w:tblStyle w:val="TableGrid"/>
        <w:tblW w:w="0" w:type="auto"/>
        <w:tblInd w:w="2095" w:type="dxa"/>
        <w:tblLook w:val="04A0" w:firstRow="1" w:lastRow="0" w:firstColumn="1" w:lastColumn="0" w:noHBand="0" w:noVBand="1"/>
      </w:tblPr>
      <w:tblGrid>
        <w:gridCol w:w="2189"/>
        <w:gridCol w:w="2189"/>
      </w:tblGrid>
      <w:tr w:rsidR="002658A1" w14:paraId="2EF7EF26" w14:textId="77777777" w:rsidTr="002658A1">
        <w:trPr>
          <w:trHeight w:val="523"/>
        </w:trPr>
        <w:tc>
          <w:tcPr>
            <w:tcW w:w="2189" w:type="dxa"/>
          </w:tcPr>
          <w:p w14:paraId="0253455D" w14:textId="77777777" w:rsidR="002658A1" w:rsidRPr="002658A1" w:rsidRDefault="002658A1" w:rsidP="002658A1">
            <w:pPr>
              <w:spacing w:after="240"/>
            </w:pPr>
            <w:r w:rsidRPr="002658A1">
              <w:t>Field</w:t>
            </w:r>
          </w:p>
        </w:tc>
        <w:tc>
          <w:tcPr>
            <w:tcW w:w="2189" w:type="dxa"/>
          </w:tcPr>
          <w:p w14:paraId="4F98AB7E" w14:textId="77777777" w:rsidR="002658A1" w:rsidRPr="002658A1" w:rsidRDefault="002658A1" w:rsidP="002658A1">
            <w:pPr>
              <w:spacing w:after="240"/>
            </w:pPr>
            <w:r w:rsidRPr="002658A1">
              <w:t>Type</w:t>
            </w:r>
          </w:p>
        </w:tc>
      </w:tr>
      <w:tr w:rsidR="002658A1" w14:paraId="68A87894" w14:textId="77777777" w:rsidTr="002658A1">
        <w:trPr>
          <w:trHeight w:val="510"/>
        </w:trPr>
        <w:tc>
          <w:tcPr>
            <w:tcW w:w="2189" w:type="dxa"/>
          </w:tcPr>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406"/>
              <w:gridCol w:w="150"/>
            </w:tblGrid>
            <w:tr w:rsidR="002658A1" w:rsidRPr="00303B07" w14:paraId="3554FCCF" w14:textId="77777777" w:rsidTr="002658A1">
              <w:tc>
                <w:tcPr>
                  <w:tcW w:w="0" w:type="auto"/>
                  <w:shd w:val="clear" w:color="auto" w:fill="FFFFFF"/>
                  <w:noWrap/>
                  <w:tcMar>
                    <w:top w:w="24" w:type="dxa"/>
                    <w:left w:w="72" w:type="dxa"/>
                    <w:bottom w:w="24" w:type="dxa"/>
                    <w:right w:w="72" w:type="dxa"/>
                  </w:tcMar>
                  <w:vAlign w:val="center"/>
                  <w:hideMark/>
                </w:tcPr>
                <w:p w14:paraId="789E3E46" w14:textId="77777777" w:rsidR="002658A1" w:rsidRPr="002658A1" w:rsidRDefault="002658A1" w:rsidP="002658A1">
                  <w:pPr>
                    <w:spacing w:after="240"/>
                  </w:pPr>
                  <w:r w:rsidRPr="002658A1">
                    <w:t>id </w:t>
                  </w:r>
                  <w:r w:rsidRPr="002658A1">
                    <w:drawing>
                      <wp:inline distT="0" distB="0" distL="0" distR="0" wp14:anchorId="47BFD421" wp14:editId="2539DAEB">
                        <wp:extent cx="9525" cy="9525"/>
                        <wp:effectExtent l="0" t="0" r="0" b="0"/>
                        <wp:docPr id="23" name="Picture 23" descr="Prim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Primary"/>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p>
              </w:tc>
              <w:tc>
                <w:tcPr>
                  <w:tcW w:w="0" w:type="auto"/>
                  <w:shd w:val="clear" w:color="auto" w:fill="FFFFFF"/>
                  <w:noWrap/>
                  <w:tcMar>
                    <w:top w:w="24" w:type="dxa"/>
                    <w:left w:w="72" w:type="dxa"/>
                    <w:bottom w:w="24" w:type="dxa"/>
                    <w:right w:w="72" w:type="dxa"/>
                  </w:tcMar>
                  <w:vAlign w:val="center"/>
                  <w:hideMark/>
                </w:tcPr>
                <w:p w14:paraId="69C7E97B" w14:textId="77777777" w:rsidR="002658A1" w:rsidRPr="002658A1" w:rsidRDefault="002658A1" w:rsidP="002658A1">
                  <w:pPr>
                    <w:spacing w:after="240"/>
                  </w:pPr>
                </w:p>
              </w:tc>
            </w:tr>
          </w:tbl>
          <w:p w14:paraId="187364F9" w14:textId="77777777" w:rsidR="002658A1" w:rsidRPr="002658A1" w:rsidRDefault="002658A1" w:rsidP="002658A1">
            <w:pPr>
              <w:spacing w:after="240"/>
            </w:pPr>
          </w:p>
        </w:tc>
        <w:tc>
          <w:tcPr>
            <w:tcW w:w="2189" w:type="dxa"/>
          </w:tcPr>
          <w:p w14:paraId="1DF55AC8" w14:textId="77777777" w:rsidR="002658A1" w:rsidRPr="002658A1" w:rsidRDefault="002658A1" w:rsidP="002658A1">
            <w:pPr>
              <w:spacing w:after="240"/>
            </w:pPr>
            <w:r w:rsidRPr="002658A1">
              <w:t>bigint(20)</w:t>
            </w:r>
          </w:p>
        </w:tc>
      </w:tr>
      <w:tr w:rsidR="002658A1" w14:paraId="6806D029" w14:textId="77777777" w:rsidTr="002658A1">
        <w:trPr>
          <w:trHeight w:val="523"/>
        </w:trPr>
        <w:tc>
          <w:tcPr>
            <w:tcW w:w="2189" w:type="dxa"/>
          </w:tcPr>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926"/>
              <w:gridCol w:w="150"/>
            </w:tblGrid>
            <w:tr w:rsidR="002658A1" w:rsidRPr="00303B07" w14:paraId="254239D8" w14:textId="77777777" w:rsidTr="002658A1">
              <w:tc>
                <w:tcPr>
                  <w:tcW w:w="0" w:type="auto"/>
                  <w:shd w:val="clear" w:color="auto" w:fill="FFFFFF"/>
                  <w:noWrap/>
                  <w:tcMar>
                    <w:top w:w="24" w:type="dxa"/>
                    <w:left w:w="72" w:type="dxa"/>
                    <w:bottom w:w="24" w:type="dxa"/>
                    <w:right w:w="72" w:type="dxa"/>
                  </w:tcMar>
                  <w:vAlign w:val="center"/>
                  <w:hideMark/>
                </w:tcPr>
                <w:p w14:paraId="2226C260" w14:textId="77777777" w:rsidR="002658A1" w:rsidRPr="002658A1" w:rsidRDefault="002658A1" w:rsidP="002658A1">
                  <w:pPr>
                    <w:spacing w:after="240"/>
                  </w:pPr>
                  <w:r w:rsidRPr="002658A1">
                    <w:t>user_id </w:t>
                  </w:r>
                  <w:r w:rsidRPr="002658A1">
                    <w:drawing>
                      <wp:inline distT="0" distB="0" distL="0" distR="0" wp14:anchorId="3790368C" wp14:editId="32897625">
                        <wp:extent cx="9525" cy="9525"/>
                        <wp:effectExtent l="0" t="0" r="0" b="0"/>
                        <wp:docPr id="24" name="Picture 24" descr="Ind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Index"/>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p>
              </w:tc>
              <w:tc>
                <w:tcPr>
                  <w:tcW w:w="0" w:type="auto"/>
                  <w:shd w:val="clear" w:color="auto" w:fill="FFFFFF"/>
                  <w:noWrap/>
                  <w:tcMar>
                    <w:top w:w="24" w:type="dxa"/>
                    <w:left w:w="72" w:type="dxa"/>
                    <w:bottom w:w="24" w:type="dxa"/>
                    <w:right w:w="72" w:type="dxa"/>
                  </w:tcMar>
                  <w:vAlign w:val="center"/>
                  <w:hideMark/>
                </w:tcPr>
                <w:p w14:paraId="43FB92F9" w14:textId="77777777" w:rsidR="002658A1" w:rsidRPr="002658A1" w:rsidRDefault="002658A1" w:rsidP="002658A1">
                  <w:pPr>
                    <w:spacing w:after="240"/>
                  </w:pPr>
                </w:p>
              </w:tc>
            </w:tr>
          </w:tbl>
          <w:p w14:paraId="78B1CFB5" w14:textId="77777777" w:rsidR="002658A1" w:rsidRPr="002658A1" w:rsidRDefault="002658A1" w:rsidP="002658A1">
            <w:pPr>
              <w:spacing w:after="240"/>
            </w:pPr>
          </w:p>
        </w:tc>
        <w:tc>
          <w:tcPr>
            <w:tcW w:w="2189" w:type="dxa"/>
          </w:tcPr>
          <w:p w14:paraId="587A5474" w14:textId="77777777" w:rsidR="002658A1" w:rsidRPr="002658A1" w:rsidRDefault="002658A1" w:rsidP="002658A1">
            <w:pPr>
              <w:spacing w:after="240"/>
            </w:pPr>
            <w:r w:rsidRPr="002658A1">
              <w:t>bigint(20)</w:t>
            </w:r>
          </w:p>
        </w:tc>
      </w:tr>
      <w:tr w:rsidR="002658A1" w14:paraId="6B63B8FD" w14:textId="77777777" w:rsidTr="002658A1">
        <w:trPr>
          <w:trHeight w:val="523"/>
        </w:trPr>
        <w:tc>
          <w:tcPr>
            <w:tcW w:w="2189" w:type="dxa"/>
          </w:tcPr>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118"/>
              <w:gridCol w:w="150"/>
            </w:tblGrid>
            <w:tr w:rsidR="002658A1" w:rsidRPr="00A86B61" w14:paraId="6C8FBF4C" w14:textId="77777777" w:rsidTr="002658A1">
              <w:tc>
                <w:tcPr>
                  <w:tcW w:w="0" w:type="auto"/>
                  <w:shd w:val="clear" w:color="auto" w:fill="FFFFFF"/>
                  <w:noWrap/>
                  <w:tcMar>
                    <w:top w:w="24" w:type="dxa"/>
                    <w:left w:w="72" w:type="dxa"/>
                    <w:bottom w:w="24" w:type="dxa"/>
                    <w:right w:w="72" w:type="dxa"/>
                  </w:tcMar>
                  <w:vAlign w:val="center"/>
                  <w:hideMark/>
                </w:tcPr>
                <w:p w14:paraId="686CB5EB" w14:textId="77777777" w:rsidR="002658A1" w:rsidRPr="002658A1" w:rsidRDefault="002658A1" w:rsidP="002658A1">
                  <w:pPr>
                    <w:spacing w:after="240"/>
                  </w:pPr>
                  <w:r w:rsidRPr="002658A1">
                    <w:t>biography</w:t>
                  </w:r>
                </w:p>
              </w:tc>
              <w:tc>
                <w:tcPr>
                  <w:tcW w:w="0" w:type="auto"/>
                  <w:shd w:val="clear" w:color="auto" w:fill="FFFFFF"/>
                  <w:noWrap/>
                  <w:tcMar>
                    <w:top w:w="24" w:type="dxa"/>
                    <w:left w:w="72" w:type="dxa"/>
                    <w:bottom w:w="24" w:type="dxa"/>
                    <w:right w:w="72" w:type="dxa"/>
                  </w:tcMar>
                  <w:vAlign w:val="center"/>
                  <w:hideMark/>
                </w:tcPr>
                <w:p w14:paraId="2D8BF055" w14:textId="77777777" w:rsidR="002658A1" w:rsidRPr="002658A1" w:rsidRDefault="002658A1" w:rsidP="002658A1">
                  <w:pPr>
                    <w:spacing w:after="240"/>
                  </w:pPr>
                </w:p>
              </w:tc>
            </w:tr>
          </w:tbl>
          <w:p w14:paraId="61AABF51" w14:textId="77777777" w:rsidR="002658A1" w:rsidRPr="002658A1" w:rsidRDefault="002658A1" w:rsidP="002658A1">
            <w:pPr>
              <w:spacing w:after="240"/>
            </w:pPr>
          </w:p>
        </w:tc>
        <w:tc>
          <w:tcPr>
            <w:tcW w:w="2189" w:type="dxa"/>
          </w:tcPr>
          <w:p w14:paraId="6E7A783D" w14:textId="77777777" w:rsidR="002658A1" w:rsidRPr="002658A1" w:rsidRDefault="002658A1" w:rsidP="002658A1">
            <w:pPr>
              <w:spacing w:after="240"/>
            </w:pPr>
            <w:r w:rsidRPr="002658A1">
              <w:t>varchar(500)</w:t>
            </w:r>
          </w:p>
        </w:tc>
      </w:tr>
      <w:tr w:rsidR="002658A1" w14:paraId="2200E3C4" w14:textId="77777777" w:rsidTr="002658A1">
        <w:trPr>
          <w:trHeight w:val="523"/>
        </w:trPr>
        <w:tc>
          <w:tcPr>
            <w:tcW w:w="2189" w:type="dxa"/>
          </w:tcPr>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678"/>
              <w:gridCol w:w="150"/>
            </w:tblGrid>
            <w:tr w:rsidR="002658A1" w:rsidRPr="00A86B61" w14:paraId="3F152C05" w14:textId="77777777" w:rsidTr="002658A1">
              <w:tc>
                <w:tcPr>
                  <w:tcW w:w="0" w:type="auto"/>
                  <w:shd w:val="clear" w:color="auto" w:fill="FFFFFF"/>
                  <w:noWrap/>
                  <w:tcMar>
                    <w:top w:w="24" w:type="dxa"/>
                    <w:left w:w="72" w:type="dxa"/>
                    <w:bottom w:w="24" w:type="dxa"/>
                    <w:right w:w="72" w:type="dxa"/>
                  </w:tcMar>
                  <w:vAlign w:val="center"/>
                  <w:hideMark/>
                </w:tcPr>
                <w:p w14:paraId="6BBCB36D" w14:textId="77777777" w:rsidR="002658A1" w:rsidRPr="002658A1" w:rsidRDefault="002658A1" w:rsidP="002658A1">
                  <w:pPr>
                    <w:spacing w:after="240"/>
                  </w:pPr>
                  <w:r w:rsidRPr="002658A1">
                    <w:lastRenderedPageBreak/>
                    <w:t>about</w:t>
                  </w:r>
                </w:p>
              </w:tc>
              <w:tc>
                <w:tcPr>
                  <w:tcW w:w="0" w:type="auto"/>
                  <w:shd w:val="clear" w:color="auto" w:fill="FFFFFF"/>
                  <w:noWrap/>
                  <w:tcMar>
                    <w:top w:w="24" w:type="dxa"/>
                    <w:left w:w="72" w:type="dxa"/>
                    <w:bottom w:w="24" w:type="dxa"/>
                    <w:right w:w="72" w:type="dxa"/>
                  </w:tcMar>
                  <w:vAlign w:val="center"/>
                  <w:hideMark/>
                </w:tcPr>
                <w:p w14:paraId="413C3DA1" w14:textId="77777777" w:rsidR="002658A1" w:rsidRPr="002658A1" w:rsidRDefault="002658A1" w:rsidP="002658A1">
                  <w:pPr>
                    <w:spacing w:after="240"/>
                  </w:pPr>
                </w:p>
              </w:tc>
            </w:tr>
          </w:tbl>
          <w:p w14:paraId="2A469030" w14:textId="77777777" w:rsidR="002658A1" w:rsidRPr="002658A1" w:rsidRDefault="002658A1" w:rsidP="002658A1">
            <w:pPr>
              <w:spacing w:after="240"/>
            </w:pPr>
          </w:p>
        </w:tc>
        <w:tc>
          <w:tcPr>
            <w:tcW w:w="2189" w:type="dxa"/>
          </w:tcPr>
          <w:p w14:paraId="70164924" w14:textId="77777777" w:rsidR="002658A1" w:rsidRPr="002658A1" w:rsidRDefault="002658A1" w:rsidP="002658A1">
            <w:pPr>
              <w:spacing w:after="240"/>
            </w:pPr>
            <w:r w:rsidRPr="002658A1">
              <w:t>varchar(500)</w:t>
            </w:r>
          </w:p>
        </w:tc>
      </w:tr>
      <w:tr w:rsidR="002658A1" w14:paraId="6DE585BA" w14:textId="77777777" w:rsidTr="002658A1">
        <w:trPr>
          <w:trHeight w:val="510"/>
        </w:trPr>
        <w:tc>
          <w:tcPr>
            <w:tcW w:w="2189" w:type="dxa"/>
          </w:tcPr>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130"/>
              <w:gridCol w:w="150"/>
            </w:tblGrid>
            <w:tr w:rsidR="002658A1" w:rsidRPr="00A86B61" w14:paraId="11A2CD5E" w14:textId="77777777" w:rsidTr="002658A1">
              <w:tc>
                <w:tcPr>
                  <w:tcW w:w="0" w:type="auto"/>
                  <w:shd w:val="clear" w:color="auto" w:fill="FFFFFF"/>
                  <w:noWrap/>
                  <w:tcMar>
                    <w:top w:w="24" w:type="dxa"/>
                    <w:left w:w="72" w:type="dxa"/>
                    <w:bottom w:w="24" w:type="dxa"/>
                    <w:right w:w="72" w:type="dxa"/>
                  </w:tcMar>
                  <w:vAlign w:val="center"/>
                  <w:hideMark/>
                </w:tcPr>
                <w:p w14:paraId="172E8915" w14:textId="77777777" w:rsidR="002658A1" w:rsidRPr="002658A1" w:rsidRDefault="002658A1" w:rsidP="002658A1">
                  <w:pPr>
                    <w:spacing w:after="240"/>
                  </w:pPr>
                  <w:r w:rsidRPr="002658A1">
                    <w:t>created_at</w:t>
                  </w:r>
                </w:p>
              </w:tc>
              <w:tc>
                <w:tcPr>
                  <w:tcW w:w="0" w:type="auto"/>
                  <w:shd w:val="clear" w:color="auto" w:fill="FFFFFF"/>
                  <w:noWrap/>
                  <w:tcMar>
                    <w:top w:w="24" w:type="dxa"/>
                    <w:left w:w="72" w:type="dxa"/>
                    <w:bottom w:w="24" w:type="dxa"/>
                    <w:right w:w="72" w:type="dxa"/>
                  </w:tcMar>
                  <w:vAlign w:val="center"/>
                  <w:hideMark/>
                </w:tcPr>
                <w:p w14:paraId="6F4DAAEA" w14:textId="77777777" w:rsidR="002658A1" w:rsidRPr="002658A1" w:rsidRDefault="002658A1" w:rsidP="002658A1">
                  <w:pPr>
                    <w:spacing w:after="240"/>
                  </w:pPr>
                </w:p>
              </w:tc>
            </w:tr>
          </w:tbl>
          <w:p w14:paraId="2DAD5A74" w14:textId="77777777" w:rsidR="002658A1" w:rsidRPr="002658A1" w:rsidRDefault="002658A1" w:rsidP="002658A1">
            <w:pPr>
              <w:spacing w:after="240"/>
            </w:pPr>
          </w:p>
        </w:tc>
        <w:tc>
          <w:tcPr>
            <w:tcW w:w="2189" w:type="dxa"/>
          </w:tcPr>
          <w:p w14:paraId="6E73DCAB" w14:textId="77777777" w:rsidR="002658A1" w:rsidRPr="002658A1" w:rsidRDefault="002658A1" w:rsidP="002658A1">
            <w:pPr>
              <w:spacing w:after="240"/>
            </w:pPr>
            <w:r w:rsidRPr="002658A1">
              <w:t>timestamp</w:t>
            </w:r>
          </w:p>
        </w:tc>
      </w:tr>
      <w:tr w:rsidR="002658A1" w14:paraId="766D2033" w14:textId="77777777" w:rsidTr="002658A1">
        <w:trPr>
          <w:trHeight w:val="523"/>
        </w:trPr>
        <w:tc>
          <w:tcPr>
            <w:tcW w:w="2189" w:type="dxa"/>
          </w:tcPr>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197"/>
              <w:gridCol w:w="150"/>
            </w:tblGrid>
            <w:tr w:rsidR="002658A1" w:rsidRPr="00A86B61" w14:paraId="29C08924" w14:textId="77777777" w:rsidTr="002658A1">
              <w:tc>
                <w:tcPr>
                  <w:tcW w:w="0" w:type="auto"/>
                  <w:shd w:val="clear" w:color="auto" w:fill="FFFFFF"/>
                  <w:noWrap/>
                  <w:tcMar>
                    <w:top w:w="24" w:type="dxa"/>
                    <w:left w:w="72" w:type="dxa"/>
                    <w:bottom w:w="24" w:type="dxa"/>
                    <w:right w:w="72" w:type="dxa"/>
                  </w:tcMar>
                  <w:vAlign w:val="center"/>
                  <w:hideMark/>
                </w:tcPr>
                <w:p w14:paraId="19482948" w14:textId="77777777" w:rsidR="002658A1" w:rsidRPr="002658A1" w:rsidRDefault="002658A1" w:rsidP="002658A1">
                  <w:pPr>
                    <w:spacing w:after="240"/>
                  </w:pPr>
                  <w:r w:rsidRPr="002658A1">
                    <w:t>updated_at</w:t>
                  </w:r>
                </w:p>
              </w:tc>
              <w:tc>
                <w:tcPr>
                  <w:tcW w:w="0" w:type="auto"/>
                  <w:shd w:val="clear" w:color="auto" w:fill="FFFFFF"/>
                  <w:noWrap/>
                  <w:tcMar>
                    <w:top w:w="24" w:type="dxa"/>
                    <w:left w:w="72" w:type="dxa"/>
                    <w:bottom w:w="24" w:type="dxa"/>
                    <w:right w:w="72" w:type="dxa"/>
                  </w:tcMar>
                  <w:vAlign w:val="center"/>
                  <w:hideMark/>
                </w:tcPr>
                <w:p w14:paraId="00647A9D" w14:textId="77777777" w:rsidR="002658A1" w:rsidRPr="002658A1" w:rsidRDefault="002658A1" w:rsidP="002658A1">
                  <w:pPr>
                    <w:spacing w:after="240"/>
                  </w:pPr>
                </w:p>
              </w:tc>
            </w:tr>
          </w:tbl>
          <w:p w14:paraId="5A59F515" w14:textId="77777777" w:rsidR="002658A1" w:rsidRPr="002658A1" w:rsidRDefault="002658A1" w:rsidP="002658A1">
            <w:pPr>
              <w:spacing w:after="240"/>
            </w:pPr>
          </w:p>
        </w:tc>
        <w:tc>
          <w:tcPr>
            <w:tcW w:w="2189" w:type="dxa"/>
          </w:tcPr>
          <w:p w14:paraId="481C0809" w14:textId="77777777" w:rsidR="002658A1" w:rsidRPr="002658A1" w:rsidRDefault="002658A1" w:rsidP="002658A1">
            <w:pPr>
              <w:spacing w:after="240"/>
            </w:pPr>
            <w:r w:rsidRPr="002658A1">
              <w:t>timestamp</w:t>
            </w:r>
          </w:p>
        </w:tc>
      </w:tr>
    </w:tbl>
    <w:p w14:paraId="53794A0C" w14:textId="77777777" w:rsidR="002658A1" w:rsidRPr="002658A1" w:rsidRDefault="002658A1" w:rsidP="002658A1">
      <w:pPr>
        <w:spacing w:after="240"/>
      </w:pPr>
      <w:r w:rsidRPr="002658A1">
        <w:t xml:space="preserve"> </w:t>
      </w:r>
    </w:p>
    <w:p w14:paraId="6F1AA292" w14:textId="77777777" w:rsidR="002658A1" w:rsidRPr="002658A1" w:rsidRDefault="002658A1" w:rsidP="002658A1">
      <w:pPr>
        <w:spacing w:after="240"/>
      </w:pPr>
      <w:r w:rsidRPr="002658A1">
        <w:t xml:space="preserve">7.6.17    users: </w:t>
      </w:r>
    </w:p>
    <w:tbl>
      <w:tblPr>
        <w:tblStyle w:val="TableGrid"/>
        <w:tblW w:w="0" w:type="auto"/>
        <w:tblInd w:w="2117" w:type="dxa"/>
        <w:tblLook w:val="04A0" w:firstRow="1" w:lastRow="0" w:firstColumn="1" w:lastColumn="0" w:noHBand="0" w:noVBand="1"/>
      </w:tblPr>
      <w:tblGrid>
        <w:gridCol w:w="2558"/>
        <w:gridCol w:w="2558"/>
      </w:tblGrid>
      <w:tr w:rsidR="002658A1" w14:paraId="6B16C3C9" w14:textId="77777777" w:rsidTr="002658A1">
        <w:trPr>
          <w:trHeight w:val="336"/>
        </w:trPr>
        <w:tc>
          <w:tcPr>
            <w:tcW w:w="2558" w:type="dxa"/>
          </w:tcPr>
          <w:p w14:paraId="6BDBB0AD" w14:textId="77777777" w:rsidR="002658A1" w:rsidRPr="002658A1" w:rsidRDefault="002658A1" w:rsidP="002658A1">
            <w:pPr>
              <w:spacing w:after="240"/>
            </w:pPr>
            <w:r w:rsidRPr="002658A1">
              <w:t>Field</w:t>
            </w:r>
          </w:p>
        </w:tc>
        <w:tc>
          <w:tcPr>
            <w:tcW w:w="2558" w:type="dxa"/>
          </w:tcPr>
          <w:p w14:paraId="6615BD94" w14:textId="77777777" w:rsidR="002658A1" w:rsidRPr="002658A1" w:rsidRDefault="002658A1" w:rsidP="002658A1">
            <w:pPr>
              <w:spacing w:after="240"/>
            </w:pPr>
            <w:r w:rsidRPr="002658A1">
              <w:t xml:space="preserve">Type </w:t>
            </w:r>
          </w:p>
        </w:tc>
      </w:tr>
      <w:tr w:rsidR="002658A1" w14:paraId="77110DA9" w14:textId="77777777" w:rsidTr="002658A1">
        <w:trPr>
          <w:trHeight w:val="300"/>
        </w:trPr>
        <w:tc>
          <w:tcPr>
            <w:tcW w:w="2558" w:type="dxa"/>
          </w:tcPr>
          <w:tbl>
            <w:tblPr>
              <w:tblW w:w="323" w:type="dxa"/>
              <w:shd w:val="clear" w:color="auto" w:fill="FFFFFF"/>
              <w:tblCellMar>
                <w:top w:w="15" w:type="dxa"/>
                <w:left w:w="15" w:type="dxa"/>
                <w:bottom w:w="15" w:type="dxa"/>
                <w:right w:w="15" w:type="dxa"/>
              </w:tblCellMar>
              <w:tblLook w:val="04A0" w:firstRow="1" w:lastRow="0" w:firstColumn="1" w:lastColumn="0" w:noHBand="0" w:noVBand="1"/>
            </w:tblPr>
            <w:tblGrid>
              <w:gridCol w:w="406"/>
              <w:gridCol w:w="150"/>
            </w:tblGrid>
            <w:tr w:rsidR="002658A1" w:rsidRPr="00A86B61" w14:paraId="47AEBA47" w14:textId="77777777" w:rsidTr="002658A1">
              <w:trPr>
                <w:trHeight w:val="159"/>
              </w:trPr>
              <w:tc>
                <w:tcPr>
                  <w:tcW w:w="0" w:type="auto"/>
                  <w:shd w:val="clear" w:color="auto" w:fill="FFFFFF"/>
                  <w:noWrap/>
                  <w:tcMar>
                    <w:top w:w="24" w:type="dxa"/>
                    <w:left w:w="72" w:type="dxa"/>
                    <w:bottom w:w="24" w:type="dxa"/>
                    <w:right w:w="72" w:type="dxa"/>
                  </w:tcMar>
                  <w:vAlign w:val="center"/>
                  <w:hideMark/>
                </w:tcPr>
                <w:p w14:paraId="6361DADF" w14:textId="77777777" w:rsidR="002658A1" w:rsidRPr="002658A1" w:rsidRDefault="002658A1" w:rsidP="002658A1">
                  <w:pPr>
                    <w:spacing w:after="240"/>
                  </w:pPr>
                  <w:r w:rsidRPr="002658A1">
                    <w:t>id </w:t>
                  </w:r>
                  <w:r w:rsidRPr="002658A1">
                    <w:drawing>
                      <wp:inline distT="0" distB="0" distL="0" distR="0" wp14:anchorId="5E8648C0" wp14:editId="60A1C963">
                        <wp:extent cx="9525" cy="9525"/>
                        <wp:effectExtent l="0" t="0" r="0" b="0"/>
                        <wp:docPr id="25" name="Picture 25" descr="Prim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Primary"/>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p>
              </w:tc>
              <w:tc>
                <w:tcPr>
                  <w:tcW w:w="0" w:type="auto"/>
                  <w:shd w:val="clear" w:color="auto" w:fill="FFFFFF"/>
                  <w:noWrap/>
                  <w:tcMar>
                    <w:top w:w="24" w:type="dxa"/>
                    <w:left w:w="72" w:type="dxa"/>
                    <w:bottom w:w="24" w:type="dxa"/>
                    <w:right w:w="72" w:type="dxa"/>
                  </w:tcMar>
                  <w:vAlign w:val="center"/>
                  <w:hideMark/>
                </w:tcPr>
                <w:p w14:paraId="3C1689BC" w14:textId="77777777" w:rsidR="002658A1" w:rsidRPr="002658A1" w:rsidRDefault="002658A1" w:rsidP="002658A1">
                  <w:pPr>
                    <w:spacing w:after="240"/>
                  </w:pPr>
                </w:p>
              </w:tc>
            </w:tr>
          </w:tbl>
          <w:p w14:paraId="152D0C7D" w14:textId="77777777" w:rsidR="002658A1" w:rsidRPr="002658A1" w:rsidRDefault="002658A1" w:rsidP="002658A1">
            <w:pPr>
              <w:spacing w:after="240"/>
            </w:pPr>
          </w:p>
        </w:tc>
        <w:tc>
          <w:tcPr>
            <w:tcW w:w="2558" w:type="dxa"/>
          </w:tcPr>
          <w:p w14:paraId="7C44D0F4" w14:textId="77777777" w:rsidR="002658A1" w:rsidRPr="002658A1" w:rsidRDefault="002658A1" w:rsidP="002658A1">
            <w:pPr>
              <w:spacing w:after="240"/>
            </w:pPr>
            <w:r w:rsidRPr="002658A1">
              <w:t>bigint(20)</w:t>
            </w:r>
          </w:p>
        </w:tc>
      </w:tr>
      <w:tr w:rsidR="002658A1" w14:paraId="21ADB013" w14:textId="77777777" w:rsidTr="002658A1">
        <w:trPr>
          <w:trHeight w:val="309"/>
        </w:trPr>
        <w:tc>
          <w:tcPr>
            <w:tcW w:w="2558" w:type="dxa"/>
          </w:tcPr>
          <w:tbl>
            <w:tblPr>
              <w:tblW w:w="473" w:type="dxa"/>
              <w:shd w:val="clear" w:color="auto" w:fill="FFFFFF"/>
              <w:tblCellMar>
                <w:top w:w="15" w:type="dxa"/>
                <w:left w:w="15" w:type="dxa"/>
                <w:bottom w:w="15" w:type="dxa"/>
                <w:right w:w="15" w:type="dxa"/>
              </w:tblCellMar>
              <w:tblLook w:val="04A0" w:firstRow="1" w:lastRow="0" w:firstColumn="1" w:lastColumn="0" w:noHBand="0" w:noVBand="1"/>
            </w:tblPr>
            <w:tblGrid>
              <w:gridCol w:w="664"/>
              <w:gridCol w:w="150"/>
            </w:tblGrid>
            <w:tr w:rsidR="002658A1" w:rsidRPr="00A86B61" w14:paraId="5F2CB5AC" w14:textId="77777777" w:rsidTr="002658A1">
              <w:trPr>
                <w:trHeight w:val="159"/>
              </w:trPr>
              <w:tc>
                <w:tcPr>
                  <w:tcW w:w="0" w:type="auto"/>
                  <w:shd w:val="clear" w:color="auto" w:fill="FFFFFF"/>
                  <w:noWrap/>
                  <w:tcMar>
                    <w:top w:w="24" w:type="dxa"/>
                    <w:left w:w="72" w:type="dxa"/>
                    <w:bottom w:w="24" w:type="dxa"/>
                    <w:right w:w="72" w:type="dxa"/>
                  </w:tcMar>
                  <w:vAlign w:val="center"/>
                  <w:hideMark/>
                </w:tcPr>
                <w:p w14:paraId="6445F152" w14:textId="77777777" w:rsidR="002658A1" w:rsidRPr="002658A1" w:rsidRDefault="002658A1" w:rsidP="002658A1">
                  <w:pPr>
                    <w:spacing w:after="240"/>
                  </w:pPr>
                  <w:r w:rsidRPr="002658A1">
                    <w:t>name</w:t>
                  </w:r>
                </w:p>
              </w:tc>
              <w:tc>
                <w:tcPr>
                  <w:tcW w:w="0" w:type="auto"/>
                  <w:shd w:val="clear" w:color="auto" w:fill="FFFFFF"/>
                  <w:noWrap/>
                  <w:tcMar>
                    <w:top w:w="24" w:type="dxa"/>
                    <w:left w:w="72" w:type="dxa"/>
                    <w:bottom w:w="24" w:type="dxa"/>
                    <w:right w:w="72" w:type="dxa"/>
                  </w:tcMar>
                  <w:vAlign w:val="center"/>
                  <w:hideMark/>
                </w:tcPr>
                <w:p w14:paraId="6A47CA67" w14:textId="77777777" w:rsidR="002658A1" w:rsidRPr="002658A1" w:rsidRDefault="002658A1" w:rsidP="002658A1">
                  <w:pPr>
                    <w:spacing w:after="240"/>
                  </w:pPr>
                </w:p>
              </w:tc>
            </w:tr>
          </w:tbl>
          <w:p w14:paraId="514262AC" w14:textId="77777777" w:rsidR="002658A1" w:rsidRPr="002658A1" w:rsidRDefault="002658A1" w:rsidP="002658A1">
            <w:pPr>
              <w:spacing w:after="240"/>
            </w:pPr>
          </w:p>
        </w:tc>
        <w:tc>
          <w:tcPr>
            <w:tcW w:w="2558" w:type="dxa"/>
          </w:tcPr>
          <w:p w14:paraId="7AD03C7E" w14:textId="77777777" w:rsidR="002658A1" w:rsidRPr="002658A1" w:rsidRDefault="002658A1" w:rsidP="002658A1">
            <w:pPr>
              <w:spacing w:after="240"/>
            </w:pPr>
            <w:r w:rsidRPr="002658A1">
              <w:t>varchar(191)</w:t>
            </w:r>
          </w:p>
        </w:tc>
      </w:tr>
      <w:tr w:rsidR="002658A1" w14:paraId="6CB16CE3" w14:textId="77777777" w:rsidTr="002658A1">
        <w:trPr>
          <w:trHeight w:val="309"/>
        </w:trPr>
        <w:tc>
          <w:tcPr>
            <w:tcW w:w="2558" w:type="dxa"/>
          </w:tcPr>
          <w:tbl>
            <w:tblPr>
              <w:tblW w:w="741" w:type="dxa"/>
              <w:shd w:val="clear" w:color="auto" w:fill="FFFFFF"/>
              <w:tblCellMar>
                <w:top w:w="15" w:type="dxa"/>
                <w:left w:w="15" w:type="dxa"/>
                <w:bottom w:w="15" w:type="dxa"/>
                <w:right w:w="15" w:type="dxa"/>
              </w:tblCellMar>
              <w:tblLook w:val="04A0" w:firstRow="1" w:lastRow="0" w:firstColumn="1" w:lastColumn="0" w:noHBand="0" w:noVBand="1"/>
            </w:tblPr>
            <w:tblGrid>
              <w:gridCol w:w="1144"/>
              <w:gridCol w:w="150"/>
            </w:tblGrid>
            <w:tr w:rsidR="002658A1" w:rsidRPr="00A86B61" w14:paraId="162A210E" w14:textId="77777777" w:rsidTr="002658A1">
              <w:trPr>
                <w:trHeight w:val="159"/>
              </w:trPr>
              <w:tc>
                <w:tcPr>
                  <w:tcW w:w="0" w:type="auto"/>
                  <w:shd w:val="clear" w:color="auto" w:fill="FFFFFF"/>
                  <w:noWrap/>
                  <w:tcMar>
                    <w:top w:w="24" w:type="dxa"/>
                    <w:left w:w="72" w:type="dxa"/>
                    <w:bottom w:w="24" w:type="dxa"/>
                    <w:right w:w="72" w:type="dxa"/>
                  </w:tcMar>
                  <w:vAlign w:val="center"/>
                  <w:hideMark/>
                </w:tcPr>
                <w:p w14:paraId="1F489DF3" w14:textId="77777777" w:rsidR="002658A1" w:rsidRPr="002658A1" w:rsidRDefault="002658A1" w:rsidP="002658A1">
                  <w:pPr>
                    <w:spacing w:after="240"/>
                  </w:pPr>
                  <w:r w:rsidRPr="002658A1">
                    <w:t>student_id</w:t>
                  </w:r>
                </w:p>
              </w:tc>
              <w:tc>
                <w:tcPr>
                  <w:tcW w:w="0" w:type="auto"/>
                  <w:shd w:val="clear" w:color="auto" w:fill="FFFFFF"/>
                  <w:noWrap/>
                  <w:tcMar>
                    <w:top w:w="24" w:type="dxa"/>
                    <w:left w:w="72" w:type="dxa"/>
                    <w:bottom w:w="24" w:type="dxa"/>
                    <w:right w:w="72" w:type="dxa"/>
                  </w:tcMar>
                  <w:vAlign w:val="center"/>
                  <w:hideMark/>
                </w:tcPr>
                <w:p w14:paraId="3FE02CF9" w14:textId="77777777" w:rsidR="002658A1" w:rsidRPr="002658A1" w:rsidRDefault="002658A1" w:rsidP="002658A1">
                  <w:pPr>
                    <w:spacing w:after="240"/>
                  </w:pPr>
                </w:p>
              </w:tc>
            </w:tr>
          </w:tbl>
          <w:p w14:paraId="6942CC55" w14:textId="77777777" w:rsidR="002658A1" w:rsidRPr="002658A1" w:rsidRDefault="002658A1" w:rsidP="002658A1">
            <w:pPr>
              <w:spacing w:after="240"/>
            </w:pPr>
          </w:p>
        </w:tc>
        <w:tc>
          <w:tcPr>
            <w:tcW w:w="2558" w:type="dxa"/>
          </w:tcPr>
          <w:p w14:paraId="42A5C633" w14:textId="77777777" w:rsidR="002658A1" w:rsidRPr="002658A1" w:rsidRDefault="002658A1" w:rsidP="002658A1">
            <w:pPr>
              <w:spacing w:after="240"/>
            </w:pPr>
            <w:r w:rsidRPr="002658A1">
              <w:t>varchar(8)</w:t>
            </w:r>
          </w:p>
        </w:tc>
      </w:tr>
      <w:tr w:rsidR="002658A1" w14:paraId="0D876615" w14:textId="77777777" w:rsidTr="002658A1">
        <w:trPr>
          <w:trHeight w:val="300"/>
        </w:trPr>
        <w:tc>
          <w:tcPr>
            <w:tcW w:w="2558" w:type="dxa"/>
          </w:tcPr>
          <w:tbl>
            <w:tblPr>
              <w:tblW w:w="505" w:type="dxa"/>
              <w:shd w:val="clear" w:color="auto" w:fill="FFFFFF"/>
              <w:tblCellMar>
                <w:top w:w="15" w:type="dxa"/>
                <w:left w:w="15" w:type="dxa"/>
                <w:bottom w:w="15" w:type="dxa"/>
                <w:right w:w="15" w:type="dxa"/>
              </w:tblCellMar>
              <w:tblLook w:val="04A0" w:firstRow="1" w:lastRow="0" w:firstColumn="1" w:lastColumn="0" w:noHBand="0" w:noVBand="1"/>
            </w:tblPr>
            <w:tblGrid>
              <w:gridCol w:w="753"/>
              <w:gridCol w:w="150"/>
            </w:tblGrid>
            <w:tr w:rsidR="002658A1" w:rsidRPr="00A86B61" w14:paraId="62E0DACD" w14:textId="77777777" w:rsidTr="002658A1">
              <w:trPr>
                <w:trHeight w:val="159"/>
              </w:trPr>
              <w:tc>
                <w:tcPr>
                  <w:tcW w:w="0" w:type="auto"/>
                  <w:shd w:val="clear" w:color="auto" w:fill="FFFFFF"/>
                  <w:noWrap/>
                  <w:tcMar>
                    <w:top w:w="24" w:type="dxa"/>
                    <w:left w:w="72" w:type="dxa"/>
                    <w:bottom w:w="24" w:type="dxa"/>
                    <w:right w:w="72" w:type="dxa"/>
                  </w:tcMar>
                  <w:vAlign w:val="center"/>
                  <w:hideMark/>
                </w:tcPr>
                <w:p w14:paraId="6DAB42EA" w14:textId="77777777" w:rsidR="002658A1" w:rsidRPr="002658A1" w:rsidRDefault="002658A1" w:rsidP="002658A1">
                  <w:pPr>
                    <w:spacing w:after="240"/>
                  </w:pPr>
                  <w:r w:rsidRPr="002658A1">
                    <w:t>email </w:t>
                  </w:r>
                  <w:r w:rsidRPr="002658A1">
                    <w:drawing>
                      <wp:inline distT="0" distB="0" distL="0" distR="0" wp14:anchorId="39B7BA6D" wp14:editId="5877AACF">
                        <wp:extent cx="9525" cy="9525"/>
                        <wp:effectExtent l="0" t="0" r="0" b="0"/>
                        <wp:docPr id="61922" name="Picture 61922" descr="Ind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Index"/>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p>
              </w:tc>
              <w:tc>
                <w:tcPr>
                  <w:tcW w:w="0" w:type="auto"/>
                  <w:shd w:val="clear" w:color="auto" w:fill="FFFFFF"/>
                  <w:noWrap/>
                  <w:tcMar>
                    <w:top w:w="24" w:type="dxa"/>
                    <w:left w:w="72" w:type="dxa"/>
                    <w:bottom w:w="24" w:type="dxa"/>
                    <w:right w:w="72" w:type="dxa"/>
                  </w:tcMar>
                  <w:vAlign w:val="center"/>
                  <w:hideMark/>
                </w:tcPr>
                <w:p w14:paraId="5E32EDFD" w14:textId="77777777" w:rsidR="002658A1" w:rsidRPr="002658A1" w:rsidRDefault="002658A1" w:rsidP="002658A1">
                  <w:pPr>
                    <w:spacing w:after="240"/>
                  </w:pPr>
                </w:p>
              </w:tc>
            </w:tr>
          </w:tbl>
          <w:p w14:paraId="6736C6C8" w14:textId="77777777" w:rsidR="002658A1" w:rsidRPr="002658A1" w:rsidRDefault="002658A1" w:rsidP="002658A1">
            <w:pPr>
              <w:spacing w:after="240"/>
            </w:pPr>
          </w:p>
        </w:tc>
        <w:tc>
          <w:tcPr>
            <w:tcW w:w="2558" w:type="dxa"/>
          </w:tcPr>
          <w:p w14:paraId="3B74DE78" w14:textId="77777777" w:rsidR="002658A1" w:rsidRPr="002658A1" w:rsidRDefault="002658A1" w:rsidP="002658A1">
            <w:pPr>
              <w:spacing w:after="240"/>
            </w:pPr>
            <w:r w:rsidRPr="002658A1">
              <w:t>varchar(191)</w:t>
            </w:r>
          </w:p>
        </w:tc>
      </w:tr>
      <w:tr w:rsidR="002658A1" w14:paraId="0F2FC3F6" w14:textId="77777777" w:rsidTr="002658A1">
        <w:trPr>
          <w:trHeight w:val="309"/>
        </w:trPr>
        <w:tc>
          <w:tcPr>
            <w:tcW w:w="2558" w:type="dxa"/>
          </w:tcPr>
          <w:tbl>
            <w:tblPr>
              <w:tblW w:w="1076" w:type="dxa"/>
              <w:shd w:val="clear" w:color="auto" w:fill="FFFFFF"/>
              <w:tblCellMar>
                <w:top w:w="15" w:type="dxa"/>
                <w:left w:w="15" w:type="dxa"/>
                <w:bottom w:w="15" w:type="dxa"/>
                <w:right w:w="15" w:type="dxa"/>
              </w:tblCellMar>
              <w:tblLook w:val="04A0" w:firstRow="1" w:lastRow="0" w:firstColumn="1" w:lastColumn="0" w:noHBand="0" w:noVBand="1"/>
            </w:tblPr>
            <w:tblGrid>
              <w:gridCol w:w="1837"/>
              <w:gridCol w:w="150"/>
            </w:tblGrid>
            <w:tr w:rsidR="002658A1" w:rsidRPr="00A86B61" w14:paraId="36C912FB" w14:textId="77777777" w:rsidTr="002658A1">
              <w:trPr>
                <w:trHeight w:val="159"/>
              </w:trPr>
              <w:tc>
                <w:tcPr>
                  <w:tcW w:w="0" w:type="auto"/>
                  <w:shd w:val="clear" w:color="auto" w:fill="FFFFFF"/>
                  <w:noWrap/>
                  <w:tcMar>
                    <w:top w:w="24" w:type="dxa"/>
                    <w:left w:w="72" w:type="dxa"/>
                    <w:bottom w:w="24" w:type="dxa"/>
                    <w:right w:w="72" w:type="dxa"/>
                  </w:tcMar>
                  <w:vAlign w:val="center"/>
                  <w:hideMark/>
                </w:tcPr>
                <w:p w14:paraId="1E63E7DB" w14:textId="77777777" w:rsidR="002658A1" w:rsidRPr="002658A1" w:rsidRDefault="002658A1" w:rsidP="002658A1">
                  <w:pPr>
                    <w:spacing w:after="240"/>
                  </w:pPr>
                  <w:r w:rsidRPr="002658A1">
                    <w:t>email_verified_at</w:t>
                  </w:r>
                </w:p>
              </w:tc>
              <w:tc>
                <w:tcPr>
                  <w:tcW w:w="0" w:type="auto"/>
                  <w:shd w:val="clear" w:color="auto" w:fill="FFFFFF"/>
                  <w:noWrap/>
                  <w:tcMar>
                    <w:top w:w="24" w:type="dxa"/>
                    <w:left w:w="72" w:type="dxa"/>
                    <w:bottom w:w="24" w:type="dxa"/>
                    <w:right w:w="72" w:type="dxa"/>
                  </w:tcMar>
                  <w:vAlign w:val="center"/>
                  <w:hideMark/>
                </w:tcPr>
                <w:p w14:paraId="79C2872F" w14:textId="77777777" w:rsidR="002658A1" w:rsidRPr="002658A1" w:rsidRDefault="002658A1" w:rsidP="002658A1">
                  <w:pPr>
                    <w:spacing w:after="240"/>
                  </w:pPr>
                </w:p>
              </w:tc>
            </w:tr>
          </w:tbl>
          <w:p w14:paraId="5AE9F93B" w14:textId="77777777" w:rsidR="002658A1" w:rsidRPr="002658A1" w:rsidRDefault="002658A1" w:rsidP="002658A1">
            <w:pPr>
              <w:spacing w:after="240"/>
            </w:pPr>
          </w:p>
        </w:tc>
        <w:tc>
          <w:tcPr>
            <w:tcW w:w="2558" w:type="dxa"/>
          </w:tcPr>
          <w:p w14:paraId="5D0B224D" w14:textId="77777777" w:rsidR="002658A1" w:rsidRPr="002658A1" w:rsidRDefault="002658A1" w:rsidP="002658A1">
            <w:pPr>
              <w:spacing w:after="240"/>
            </w:pPr>
            <w:r w:rsidRPr="002658A1">
              <w:t>timestamp</w:t>
            </w:r>
          </w:p>
        </w:tc>
      </w:tr>
      <w:tr w:rsidR="002658A1" w14:paraId="3EDD9699" w14:textId="77777777" w:rsidTr="002658A1">
        <w:trPr>
          <w:trHeight w:val="309"/>
        </w:trPr>
        <w:tc>
          <w:tcPr>
            <w:tcW w:w="2558" w:type="dxa"/>
          </w:tcPr>
          <w:tbl>
            <w:tblPr>
              <w:tblW w:w="698" w:type="dxa"/>
              <w:shd w:val="clear" w:color="auto" w:fill="FFFFFF"/>
              <w:tblCellMar>
                <w:top w:w="15" w:type="dxa"/>
                <w:left w:w="15" w:type="dxa"/>
                <w:bottom w:w="15" w:type="dxa"/>
                <w:right w:w="15" w:type="dxa"/>
              </w:tblCellMar>
              <w:tblLook w:val="04A0" w:firstRow="1" w:lastRow="0" w:firstColumn="1" w:lastColumn="0" w:noHBand="0" w:noVBand="1"/>
            </w:tblPr>
            <w:tblGrid>
              <w:gridCol w:w="1051"/>
              <w:gridCol w:w="150"/>
            </w:tblGrid>
            <w:tr w:rsidR="002658A1" w:rsidRPr="00A86B61" w14:paraId="2F48214A" w14:textId="77777777" w:rsidTr="002658A1">
              <w:trPr>
                <w:trHeight w:val="159"/>
              </w:trPr>
              <w:tc>
                <w:tcPr>
                  <w:tcW w:w="0" w:type="auto"/>
                  <w:shd w:val="clear" w:color="auto" w:fill="FFFFFF"/>
                  <w:noWrap/>
                  <w:tcMar>
                    <w:top w:w="24" w:type="dxa"/>
                    <w:left w:w="72" w:type="dxa"/>
                    <w:bottom w:w="24" w:type="dxa"/>
                    <w:right w:w="72" w:type="dxa"/>
                  </w:tcMar>
                  <w:vAlign w:val="center"/>
                  <w:hideMark/>
                </w:tcPr>
                <w:p w14:paraId="367D5BA1" w14:textId="77777777" w:rsidR="002658A1" w:rsidRPr="002658A1" w:rsidRDefault="002658A1" w:rsidP="002658A1">
                  <w:pPr>
                    <w:spacing w:after="240"/>
                  </w:pPr>
                  <w:r w:rsidRPr="002658A1">
                    <w:t>password</w:t>
                  </w:r>
                </w:p>
              </w:tc>
              <w:tc>
                <w:tcPr>
                  <w:tcW w:w="0" w:type="auto"/>
                  <w:shd w:val="clear" w:color="auto" w:fill="FFFFFF"/>
                  <w:noWrap/>
                  <w:tcMar>
                    <w:top w:w="24" w:type="dxa"/>
                    <w:left w:w="72" w:type="dxa"/>
                    <w:bottom w:w="24" w:type="dxa"/>
                    <w:right w:w="72" w:type="dxa"/>
                  </w:tcMar>
                  <w:vAlign w:val="center"/>
                  <w:hideMark/>
                </w:tcPr>
                <w:p w14:paraId="0231103A" w14:textId="77777777" w:rsidR="002658A1" w:rsidRPr="002658A1" w:rsidRDefault="002658A1" w:rsidP="002658A1">
                  <w:pPr>
                    <w:spacing w:after="240"/>
                  </w:pPr>
                </w:p>
              </w:tc>
            </w:tr>
          </w:tbl>
          <w:p w14:paraId="7D31F1C4" w14:textId="77777777" w:rsidR="002658A1" w:rsidRPr="002658A1" w:rsidRDefault="002658A1" w:rsidP="002658A1">
            <w:pPr>
              <w:spacing w:after="240"/>
            </w:pPr>
          </w:p>
        </w:tc>
        <w:tc>
          <w:tcPr>
            <w:tcW w:w="2558" w:type="dxa"/>
          </w:tcPr>
          <w:p w14:paraId="0014F3E7" w14:textId="77777777" w:rsidR="002658A1" w:rsidRPr="002658A1" w:rsidRDefault="002658A1" w:rsidP="002658A1">
            <w:pPr>
              <w:spacing w:after="240"/>
            </w:pPr>
            <w:r w:rsidRPr="002658A1">
              <w:t>varchar(191)</w:t>
            </w:r>
          </w:p>
        </w:tc>
      </w:tr>
      <w:tr w:rsidR="002658A1" w14:paraId="3029138F" w14:textId="77777777" w:rsidTr="002658A1">
        <w:trPr>
          <w:trHeight w:val="300"/>
        </w:trPr>
        <w:tc>
          <w:tcPr>
            <w:tcW w:w="2558" w:type="dxa"/>
          </w:tcPr>
          <w:tbl>
            <w:tblPr>
              <w:tblW w:w="515" w:type="dxa"/>
              <w:shd w:val="clear" w:color="auto" w:fill="FFFFFF"/>
              <w:tblCellMar>
                <w:top w:w="15" w:type="dxa"/>
                <w:left w:w="15" w:type="dxa"/>
                <w:bottom w:w="15" w:type="dxa"/>
                <w:right w:w="15" w:type="dxa"/>
              </w:tblCellMar>
              <w:tblLook w:val="04A0" w:firstRow="1" w:lastRow="0" w:firstColumn="1" w:lastColumn="0" w:noHBand="0" w:noVBand="1"/>
            </w:tblPr>
            <w:tblGrid>
              <w:gridCol w:w="731"/>
              <w:gridCol w:w="150"/>
            </w:tblGrid>
            <w:tr w:rsidR="002658A1" w:rsidRPr="00A86B61" w14:paraId="39B2C12B" w14:textId="77777777" w:rsidTr="002658A1">
              <w:trPr>
                <w:trHeight w:val="159"/>
              </w:trPr>
              <w:tc>
                <w:tcPr>
                  <w:tcW w:w="0" w:type="auto"/>
                  <w:shd w:val="clear" w:color="auto" w:fill="FFFFFF"/>
                  <w:noWrap/>
                  <w:tcMar>
                    <w:top w:w="24" w:type="dxa"/>
                    <w:left w:w="72" w:type="dxa"/>
                    <w:bottom w:w="24" w:type="dxa"/>
                    <w:right w:w="72" w:type="dxa"/>
                  </w:tcMar>
                  <w:vAlign w:val="center"/>
                  <w:hideMark/>
                </w:tcPr>
                <w:p w14:paraId="55E72F78" w14:textId="77777777" w:rsidR="002658A1" w:rsidRPr="002658A1" w:rsidRDefault="002658A1" w:rsidP="002658A1">
                  <w:pPr>
                    <w:spacing w:after="240"/>
                  </w:pPr>
                  <w:r w:rsidRPr="002658A1">
                    <w:t>phone</w:t>
                  </w:r>
                </w:p>
              </w:tc>
              <w:tc>
                <w:tcPr>
                  <w:tcW w:w="0" w:type="auto"/>
                  <w:shd w:val="clear" w:color="auto" w:fill="FFFFFF"/>
                  <w:noWrap/>
                  <w:tcMar>
                    <w:top w:w="24" w:type="dxa"/>
                    <w:left w:w="72" w:type="dxa"/>
                    <w:bottom w:w="24" w:type="dxa"/>
                    <w:right w:w="72" w:type="dxa"/>
                  </w:tcMar>
                  <w:vAlign w:val="center"/>
                  <w:hideMark/>
                </w:tcPr>
                <w:p w14:paraId="2114E570" w14:textId="77777777" w:rsidR="002658A1" w:rsidRPr="002658A1" w:rsidRDefault="002658A1" w:rsidP="002658A1">
                  <w:pPr>
                    <w:spacing w:after="240"/>
                  </w:pPr>
                </w:p>
              </w:tc>
            </w:tr>
          </w:tbl>
          <w:p w14:paraId="19A97367" w14:textId="77777777" w:rsidR="002658A1" w:rsidRPr="002658A1" w:rsidRDefault="002658A1" w:rsidP="002658A1">
            <w:pPr>
              <w:spacing w:after="240"/>
            </w:pPr>
          </w:p>
        </w:tc>
        <w:tc>
          <w:tcPr>
            <w:tcW w:w="2558" w:type="dxa"/>
          </w:tcPr>
          <w:p w14:paraId="14BCF5A9" w14:textId="77777777" w:rsidR="002658A1" w:rsidRPr="002658A1" w:rsidRDefault="002658A1" w:rsidP="002658A1">
            <w:pPr>
              <w:spacing w:after="240"/>
            </w:pPr>
            <w:r w:rsidRPr="002658A1">
              <w:t>varchar(55)</w:t>
            </w:r>
          </w:p>
        </w:tc>
      </w:tr>
      <w:tr w:rsidR="002658A1" w14:paraId="01BA151F" w14:textId="77777777" w:rsidTr="002658A1">
        <w:trPr>
          <w:trHeight w:val="309"/>
        </w:trPr>
        <w:tc>
          <w:tcPr>
            <w:tcW w:w="2558" w:type="dxa"/>
          </w:tcPr>
          <w:tbl>
            <w:tblPr>
              <w:tblW w:w="668" w:type="dxa"/>
              <w:shd w:val="clear" w:color="auto" w:fill="FFFFFF"/>
              <w:tblCellMar>
                <w:top w:w="15" w:type="dxa"/>
                <w:left w:w="15" w:type="dxa"/>
                <w:bottom w:w="15" w:type="dxa"/>
                <w:right w:w="15" w:type="dxa"/>
              </w:tblCellMar>
              <w:tblLook w:val="04A0" w:firstRow="1" w:lastRow="0" w:firstColumn="1" w:lastColumn="0" w:noHBand="0" w:noVBand="1"/>
            </w:tblPr>
            <w:tblGrid>
              <w:gridCol w:w="984"/>
              <w:gridCol w:w="150"/>
            </w:tblGrid>
            <w:tr w:rsidR="002658A1" w:rsidRPr="00A86B61" w14:paraId="486E7A96" w14:textId="77777777" w:rsidTr="002658A1">
              <w:trPr>
                <w:trHeight w:val="159"/>
              </w:trPr>
              <w:tc>
                <w:tcPr>
                  <w:tcW w:w="0" w:type="auto"/>
                  <w:shd w:val="clear" w:color="auto" w:fill="FFFFFF"/>
                  <w:noWrap/>
                  <w:tcMar>
                    <w:top w:w="24" w:type="dxa"/>
                    <w:left w:w="72" w:type="dxa"/>
                    <w:bottom w:w="24" w:type="dxa"/>
                    <w:right w:w="72" w:type="dxa"/>
                  </w:tcMar>
                  <w:vAlign w:val="center"/>
                  <w:hideMark/>
                </w:tcPr>
                <w:p w14:paraId="32E03383" w14:textId="77777777" w:rsidR="002658A1" w:rsidRPr="002658A1" w:rsidRDefault="002658A1" w:rsidP="002658A1">
                  <w:pPr>
                    <w:spacing w:after="240"/>
                  </w:pPr>
                  <w:r w:rsidRPr="002658A1">
                    <w:t>semester</w:t>
                  </w:r>
                </w:p>
              </w:tc>
              <w:tc>
                <w:tcPr>
                  <w:tcW w:w="0" w:type="auto"/>
                  <w:shd w:val="clear" w:color="auto" w:fill="FFFFFF"/>
                  <w:noWrap/>
                  <w:tcMar>
                    <w:top w:w="24" w:type="dxa"/>
                    <w:left w:w="72" w:type="dxa"/>
                    <w:bottom w:w="24" w:type="dxa"/>
                    <w:right w:w="72" w:type="dxa"/>
                  </w:tcMar>
                  <w:vAlign w:val="center"/>
                  <w:hideMark/>
                </w:tcPr>
                <w:p w14:paraId="5E24E4E8" w14:textId="77777777" w:rsidR="002658A1" w:rsidRPr="002658A1" w:rsidRDefault="002658A1" w:rsidP="002658A1">
                  <w:pPr>
                    <w:spacing w:after="240"/>
                  </w:pPr>
                </w:p>
              </w:tc>
            </w:tr>
          </w:tbl>
          <w:p w14:paraId="5161B252" w14:textId="77777777" w:rsidR="002658A1" w:rsidRPr="002658A1" w:rsidRDefault="002658A1" w:rsidP="002658A1">
            <w:pPr>
              <w:spacing w:after="240"/>
            </w:pPr>
          </w:p>
        </w:tc>
        <w:tc>
          <w:tcPr>
            <w:tcW w:w="2558" w:type="dxa"/>
          </w:tcPr>
          <w:p w14:paraId="2C02C7DC" w14:textId="77777777" w:rsidR="002658A1" w:rsidRPr="002658A1" w:rsidRDefault="002658A1" w:rsidP="002658A1">
            <w:pPr>
              <w:spacing w:after="240"/>
            </w:pPr>
            <w:r w:rsidRPr="002658A1">
              <w:t>varchar(55)</w:t>
            </w:r>
          </w:p>
        </w:tc>
      </w:tr>
      <w:tr w:rsidR="002658A1" w14:paraId="3C334FAD" w14:textId="77777777" w:rsidTr="002658A1">
        <w:trPr>
          <w:trHeight w:val="309"/>
        </w:trPr>
        <w:tc>
          <w:tcPr>
            <w:tcW w:w="2558" w:type="dxa"/>
          </w:tcPr>
          <w:tbl>
            <w:tblPr>
              <w:tblW w:w="491" w:type="dxa"/>
              <w:shd w:val="clear" w:color="auto" w:fill="FFFFFF"/>
              <w:tblCellMar>
                <w:top w:w="15" w:type="dxa"/>
                <w:left w:w="15" w:type="dxa"/>
                <w:bottom w:w="15" w:type="dxa"/>
                <w:right w:w="15" w:type="dxa"/>
              </w:tblCellMar>
              <w:tblLook w:val="04A0" w:firstRow="1" w:lastRow="0" w:firstColumn="1" w:lastColumn="0" w:noHBand="0" w:noVBand="1"/>
            </w:tblPr>
            <w:tblGrid>
              <w:gridCol w:w="691"/>
              <w:gridCol w:w="150"/>
            </w:tblGrid>
            <w:tr w:rsidR="002658A1" w:rsidRPr="00A86B61" w14:paraId="4D9945BB" w14:textId="77777777" w:rsidTr="002658A1">
              <w:trPr>
                <w:trHeight w:val="159"/>
              </w:trPr>
              <w:tc>
                <w:tcPr>
                  <w:tcW w:w="0" w:type="auto"/>
                  <w:shd w:val="clear" w:color="auto" w:fill="FFFFFF"/>
                  <w:noWrap/>
                  <w:tcMar>
                    <w:top w:w="24" w:type="dxa"/>
                    <w:left w:w="72" w:type="dxa"/>
                    <w:bottom w:w="24" w:type="dxa"/>
                    <w:right w:w="72" w:type="dxa"/>
                  </w:tcMar>
                  <w:vAlign w:val="center"/>
                  <w:hideMark/>
                </w:tcPr>
                <w:p w14:paraId="5AC903B4" w14:textId="77777777" w:rsidR="002658A1" w:rsidRPr="002658A1" w:rsidRDefault="002658A1" w:rsidP="002658A1">
                  <w:pPr>
                    <w:spacing w:after="240"/>
                  </w:pPr>
                  <w:r w:rsidRPr="002658A1">
                    <w:t>photo</w:t>
                  </w:r>
                </w:p>
              </w:tc>
              <w:tc>
                <w:tcPr>
                  <w:tcW w:w="0" w:type="auto"/>
                  <w:shd w:val="clear" w:color="auto" w:fill="FFFFFF"/>
                  <w:noWrap/>
                  <w:tcMar>
                    <w:top w:w="24" w:type="dxa"/>
                    <w:left w:w="72" w:type="dxa"/>
                    <w:bottom w:w="24" w:type="dxa"/>
                    <w:right w:w="72" w:type="dxa"/>
                  </w:tcMar>
                  <w:vAlign w:val="center"/>
                  <w:hideMark/>
                </w:tcPr>
                <w:p w14:paraId="6C9FE822" w14:textId="77777777" w:rsidR="002658A1" w:rsidRPr="002658A1" w:rsidRDefault="002658A1" w:rsidP="002658A1">
                  <w:pPr>
                    <w:spacing w:after="240"/>
                  </w:pPr>
                </w:p>
              </w:tc>
            </w:tr>
          </w:tbl>
          <w:p w14:paraId="0C14E7A3" w14:textId="77777777" w:rsidR="002658A1" w:rsidRPr="002658A1" w:rsidRDefault="002658A1" w:rsidP="002658A1">
            <w:pPr>
              <w:spacing w:after="240"/>
            </w:pPr>
          </w:p>
        </w:tc>
        <w:tc>
          <w:tcPr>
            <w:tcW w:w="2558" w:type="dxa"/>
          </w:tcPr>
          <w:p w14:paraId="1906FD62" w14:textId="77777777" w:rsidR="002658A1" w:rsidRPr="002658A1" w:rsidRDefault="002658A1" w:rsidP="002658A1">
            <w:pPr>
              <w:spacing w:after="240"/>
            </w:pPr>
            <w:r w:rsidRPr="002658A1">
              <w:t>varchar(60)</w:t>
            </w:r>
          </w:p>
        </w:tc>
      </w:tr>
      <w:tr w:rsidR="002658A1" w14:paraId="44EDBD9D" w14:textId="77777777" w:rsidTr="002658A1">
        <w:trPr>
          <w:trHeight w:val="300"/>
        </w:trPr>
        <w:tc>
          <w:tcPr>
            <w:tcW w:w="2558" w:type="dxa"/>
          </w:tcPr>
          <w:tbl>
            <w:tblPr>
              <w:tblW w:w="1069" w:type="dxa"/>
              <w:shd w:val="clear" w:color="auto" w:fill="FFFFFF"/>
              <w:tblCellMar>
                <w:top w:w="15" w:type="dxa"/>
                <w:left w:w="15" w:type="dxa"/>
                <w:bottom w:w="15" w:type="dxa"/>
                <w:right w:w="15" w:type="dxa"/>
              </w:tblCellMar>
              <w:tblLook w:val="04A0" w:firstRow="1" w:lastRow="0" w:firstColumn="1" w:lastColumn="0" w:noHBand="0" w:noVBand="1"/>
            </w:tblPr>
            <w:tblGrid>
              <w:gridCol w:w="1770"/>
              <w:gridCol w:w="150"/>
            </w:tblGrid>
            <w:tr w:rsidR="002658A1" w:rsidRPr="00A86B61" w14:paraId="596861B9" w14:textId="77777777" w:rsidTr="002658A1">
              <w:trPr>
                <w:trHeight w:val="159"/>
              </w:trPr>
              <w:tc>
                <w:tcPr>
                  <w:tcW w:w="0" w:type="auto"/>
                  <w:shd w:val="clear" w:color="auto" w:fill="FFFFFF"/>
                  <w:noWrap/>
                  <w:tcMar>
                    <w:top w:w="24" w:type="dxa"/>
                    <w:left w:w="72" w:type="dxa"/>
                    <w:bottom w:w="24" w:type="dxa"/>
                    <w:right w:w="72" w:type="dxa"/>
                  </w:tcMar>
                  <w:vAlign w:val="center"/>
                  <w:hideMark/>
                </w:tcPr>
                <w:p w14:paraId="178466BC" w14:textId="77777777" w:rsidR="002658A1" w:rsidRPr="002658A1" w:rsidRDefault="002658A1" w:rsidP="002658A1">
                  <w:pPr>
                    <w:spacing w:after="240"/>
                  </w:pPr>
                  <w:r w:rsidRPr="002658A1">
                    <w:t>remember_token</w:t>
                  </w:r>
                </w:p>
              </w:tc>
              <w:tc>
                <w:tcPr>
                  <w:tcW w:w="0" w:type="auto"/>
                  <w:shd w:val="clear" w:color="auto" w:fill="FFFFFF"/>
                  <w:noWrap/>
                  <w:tcMar>
                    <w:top w:w="24" w:type="dxa"/>
                    <w:left w:w="72" w:type="dxa"/>
                    <w:bottom w:w="24" w:type="dxa"/>
                    <w:right w:w="72" w:type="dxa"/>
                  </w:tcMar>
                  <w:vAlign w:val="center"/>
                  <w:hideMark/>
                </w:tcPr>
                <w:p w14:paraId="4D65E754" w14:textId="77777777" w:rsidR="002658A1" w:rsidRPr="002658A1" w:rsidRDefault="002658A1" w:rsidP="002658A1">
                  <w:pPr>
                    <w:spacing w:after="240"/>
                  </w:pPr>
                </w:p>
              </w:tc>
            </w:tr>
          </w:tbl>
          <w:p w14:paraId="1479D8BE" w14:textId="77777777" w:rsidR="002658A1" w:rsidRPr="002658A1" w:rsidRDefault="002658A1" w:rsidP="002658A1">
            <w:pPr>
              <w:spacing w:after="240"/>
            </w:pPr>
          </w:p>
        </w:tc>
        <w:tc>
          <w:tcPr>
            <w:tcW w:w="2558" w:type="dxa"/>
          </w:tcPr>
          <w:p w14:paraId="217C9F08" w14:textId="77777777" w:rsidR="002658A1" w:rsidRPr="002658A1" w:rsidRDefault="002658A1" w:rsidP="002658A1">
            <w:pPr>
              <w:spacing w:after="240"/>
            </w:pPr>
            <w:r w:rsidRPr="002658A1">
              <w:t>varchar(100)</w:t>
            </w:r>
          </w:p>
        </w:tc>
      </w:tr>
      <w:tr w:rsidR="002658A1" w14:paraId="6F33490B" w14:textId="77777777" w:rsidTr="002658A1">
        <w:trPr>
          <w:trHeight w:val="309"/>
        </w:trPr>
        <w:tc>
          <w:tcPr>
            <w:tcW w:w="2558" w:type="dxa"/>
          </w:tcPr>
          <w:tbl>
            <w:tblPr>
              <w:tblW w:w="735" w:type="dxa"/>
              <w:shd w:val="clear" w:color="auto" w:fill="FFFFFF"/>
              <w:tblCellMar>
                <w:top w:w="15" w:type="dxa"/>
                <w:left w:w="15" w:type="dxa"/>
                <w:bottom w:w="15" w:type="dxa"/>
                <w:right w:w="15" w:type="dxa"/>
              </w:tblCellMar>
              <w:tblLook w:val="04A0" w:firstRow="1" w:lastRow="0" w:firstColumn="1" w:lastColumn="0" w:noHBand="0" w:noVBand="1"/>
            </w:tblPr>
            <w:tblGrid>
              <w:gridCol w:w="1130"/>
              <w:gridCol w:w="150"/>
            </w:tblGrid>
            <w:tr w:rsidR="002658A1" w:rsidRPr="00A86B61" w14:paraId="0968B157" w14:textId="77777777" w:rsidTr="002658A1">
              <w:trPr>
                <w:trHeight w:val="159"/>
              </w:trPr>
              <w:tc>
                <w:tcPr>
                  <w:tcW w:w="0" w:type="auto"/>
                  <w:shd w:val="clear" w:color="auto" w:fill="FFFFFF"/>
                  <w:noWrap/>
                  <w:tcMar>
                    <w:top w:w="24" w:type="dxa"/>
                    <w:left w:w="72" w:type="dxa"/>
                    <w:bottom w:w="24" w:type="dxa"/>
                    <w:right w:w="72" w:type="dxa"/>
                  </w:tcMar>
                  <w:vAlign w:val="center"/>
                  <w:hideMark/>
                </w:tcPr>
                <w:p w14:paraId="6F90035A" w14:textId="77777777" w:rsidR="002658A1" w:rsidRPr="002658A1" w:rsidRDefault="002658A1" w:rsidP="002658A1">
                  <w:pPr>
                    <w:spacing w:after="240"/>
                  </w:pPr>
                  <w:r w:rsidRPr="002658A1">
                    <w:t>created_at</w:t>
                  </w:r>
                </w:p>
              </w:tc>
              <w:tc>
                <w:tcPr>
                  <w:tcW w:w="0" w:type="auto"/>
                  <w:shd w:val="clear" w:color="auto" w:fill="FFFFFF"/>
                  <w:noWrap/>
                  <w:tcMar>
                    <w:top w:w="24" w:type="dxa"/>
                    <w:left w:w="72" w:type="dxa"/>
                    <w:bottom w:w="24" w:type="dxa"/>
                    <w:right w:w="72" w:type="dxa"/>
                  </w:tcMar>
                  <w:vAlign w:val="center"/>
                  <w:hideMark/>
                </w:tcPr>
                <w:p w14:paraId="02DD934D" w14:textId="77777777" w:rsidR="002658A1" w:rsidRPr="002658A1" w:rsidRDefault="002658A1" w:rsidP="002658A1">
                  <w:pPr>
                    <w:spacing w:after="240"/>
                  </w:pPr>
                </w:p>
              </w:tc>
            </w:tr>
          </w:tbl>
          <w:p w14:paraId="10680B36" w14:textId="77777777" w:rsidR="002658A1" w:rsidRPr="002658A1" w:rsidRDefault="002658A1" w:rsidP="002658A1">
            <w:pPr>
              <w:spacing w:after="240"/>
            </w:pPr>
          </w:p>
        </w:tc>
        <w:tc>
          <w:tcPr>
            <w:tcW w:w="2558" w:type="dxa"/>
          </w:tcPr>
          <w:p w14:paraId="0282CE5C" w14:textId="77777777" w:rsidR="002658A1" w:rsidRPr="002658A1" w:rsidRDefault="002658A1" w:rsidP="002658A1">
            <w:pPr>
              <w:spacing w:after="240"/>
            </w:pPr>
            <w:r w:rsidRPr="002658A1">
              <w:t>timestamp</w:t>
            </w:r>
          </w:p>
        </w:tc>
      </w:tr>
      <w:tr w:rsidR="002658A1" w14:paraId="51B8FE83" w14:textId="77777777" w:rsidTr="002658A1">
        <w:trPr>
          <w:trHeight w:val="300"/>
        </w:trPr>
        <w:tc>
          <w:tcPr>
            <w:tcW w:w="2558" w:type="dxa"/>
          </w:tcPr>
          <w:tbl>
            <w:tblPr>
              <w:tblW w:w="771" w:type="dxa"/>
              <w:shd w:val="clear" w:color="auto" w:fill="FFFFFF"/>
              <w:tblCellMar>
                <w:top w:w="15" w:type="dxa"/>
                <w:left w:w="15" w:type="dxa"/>
                <w:bottom w:w="15" w:type="dxa"/>
                <w:right w:w="15" w:type="dxa"/>
              </w:tblCellMar>
              <w:tblLook w:val="04A0" w:firstRow="1" w:lastRow="0" w:firstColumn="1" w:lastColumn="0" w:noHBand="0" w:noVBand="1"/>
            </w:tblPr>
            <w:tblGrid>
              <w:gridCol w:w="1197"/>
              <w:gridCol w:w="150"/>
            </w:tblGrid>
            <w:tr w:rsidR="002658A1" w:rsidRPr="00A86B61" w14:paraId="48443FA9" w14:textId="77777777" w:rsidTr="002658A1">
              <w:trPr>
                <w:trHeight w:val="159"/>
              </w:trPr>
              <w:tc>
                <w:tcPr>
                  <w:tcW w:w="0" w:type="auto"/>
                  <w:shd w:val="clear" w:color="auto" w:fill="FFFFFF"/>
                  <w:noWrap/>
                  <w:tcMar>
                    <w:top w:w="24" w:type="dxa"/>
                    <w:left w:w="72" w:type="dxa"/>
                    <w:bottom w:w="24" w:type="dxa"/>
                    <w:right w:w="72" w:type="dxa"/>
                  </w:tcMar>
                  <w:vAlign w:val="center"/>
                  <w:hideMark/>
                </w:tcPr>
                <w:p w14:paraId="1D86143D" w14:textId="77777777" w:rsidR="002658A1" w:rsidRPr="002658A1" w:rsidRDefault="002658A1" w:rsidP="002658A1">
                  <w:pPr>
                    <w:spacing w:after="240"/>
                  </w:pPr>
                  <w:r w:rsidRPr="002658A1">
                    <w:t>updated_at</w:t>
                  </w:r>
                </w:p>
              </w:tc>
              <w:tc>
                <w:tcPr>
                  <w:tcW w:w="0" w:type="auto"/>
                  <w:shd w:val="clear" w:color="auto" w:fill="FFFFFF"/>
                  <w:noWrap/>
                  <w:tcMar>
                    <w:top w:w="24" w:type="dxa"/>
                    <w:left w:w="72" w:type="dxa"/>
                    <w:bottom w:w="24" w:type="dxa"/>
                    <w:right w:w="72" w:type="dxa"/>
                  </w:tcMar>
                  <w:vAlign w:val="center"/>
                  <w:hideMark/>
                </w:tcPr>
                <w:p w14:paraId="3BC323E1" w14:textId="77777777" w:rsidR="002658A1" w:rsidRPr="002658A1" w:rsidRDefault="002658A1" w:rsidP="002658A1">
                  <w:pPr>
                    <w:spacing w:after="240"/>
                  </w:pPr>
                </w:p>
              </w:tc>
            </w:tr>
          </w:tbl>
          <w:p w14:paraId="7D4B16D3" w14:textId="77777777" w:rsidR="002658A1" w:rsidRPr="002658A1" w:rsidRDefault="002658A1" w:rsidP="002658A1">
            <w:pPr>
              <w:spacing w:after="240"/>
            </w:pPr>
          </w:p>
        </w:tc>
        <w:tc>
          <w:tcPr>
            <w:tcW w:w="2558" w:type="dxa"/>
          </w:tcPr>
          <w:p w14:paraId="44B79417" w14:textId="77777777" w:rsidR="002658A1" w:rsidRPr="002658A1" w:rsidRDefault="002658A1" w:rsidP="002658A1">
            <w:pPr>
              <w:spacing w:after="240"/>
            </w:pPr>
            <w:r w:rsidRPr="002658A1">
              <w:t>timestamp</w:t>
            </w:r>
          </w:p>
        </w:tc>
      </w:tr>
    </w:tbl>
    <w:p w14:paraId="4108BE5B" w14:textId="77777777" w:rsidR="002658A1" w:rsidRPr="002658A1" w:rsidRDefault="002658A1" w:rsidP="002658A1">
      <w:pPr>
        <w:spacing w:after="240"/>
      </w:pPr>
    </w:p>
    <w:p w14:paraId="077B8FF0" w14:textId="77777777" w:rsidR="002658A1" w:rsidRPr="002658A1" w:rsidRDefault="002658A1" w:rsidP="002658A1">
      <w:pPr>
        <w:spacing w:after="240"/>
      </w:pPr>
    </w:p>
    <w:p w14:paraId="2A4DACBA" w14:textId="77777777" w:rsidR="002658A1" w:rsidRPr="002658A1" w:rsidRDefault="002658A1" w:rsidP="002658A1">
      <w:pPr>
        <w:spacing w:after="240"/>
      </w:pPr>
    </w:p>
    <w:p w14:paraId="4A33B62A" w14:textId="05A24673" w:rsidR="002658A1" w:rsidRPr="002658A1" w:rsidRDefault="002658A1" w:rsidP="002658A1">
      <w:pPr>
        <w:spacing w:after="240"/>
      </w:pPr>
    </w:p>
    <w:p w14:paraId="3CE046EB" w14:textId="77777777" w:rsidR="002658A1" w:rsidRPr="002658A1" w:rsidRDefault="002658A1" w:rsidP="00D548E9">
      <w:pPr>
        <w:pStyle w:val="09aLevel01"/>
      </w:pPr>
    </w:p>
    <w:p w14:paraId="3820C8ED" w14:textId="77777777" w:rsidR="002658A1" w:rsidRPr="002658A1" w:rsidRDefault="002658A1" w:rsidP="00D548E9">
      <w:pPr>
        <w:pStyle w:val="09aLevel01"/>
        <w:numPr>
          <w:ilvl w:val="0"/>
          <w:numId w:val="0"/>
        </w:numPr>
        <w:ind w:left="7020"/>
        <w:jc w:val="both"/>
      </w:pPr>
      <w:r w:rsidRPr="002658A1">
        <w:t xml:space="preserve">Implementation </w:t>
      </w:r>
    </w:p>
    <w:p w14:paraId="5CC90D6E" w14:textId="77777777" w:rsidR="002658A1" w:rsidRPr="002658A1" w:rsidRDefault="002658A1" w:rsidP="00D548E9">
      <w:pPr>
        <w:pStyle w:val="10Normal01-FirstParagraph"/>
      </w:pPr>
      <w:r>
        <w:t xml:space="preserve">Implementation means installing the software on user machines. Many websites are created for booking systems but in our system we try to add some new features to help the user. It will help them to book tickets more easily without facing any difficulties. We used different well known programming languages and frameworks to make our design more attractive to our users. As in this step coding and design are very important. So we carefully choose those languages and frameworks to design our system. </w:t>
      </w:r>
    </w:p>
    <w:p w14:paraId="281523EE" w14:textId="77777777" w:rsidR="002658A1" w:rsidRDefault="002658A1" w:rsidP="00D548E9">
      <w:pPr>
        <w:pStyle w:val="09bLevel02"/>
        <w:numPr>
          <w:ilvl w:val="0"/>
          <w:numId w:val="0"/>
        </w:numPr>
      </w:pPr>
      <w:r>
        <w:t xml:space="preserve">8.1 Technologies used: </w:t>
      </w:r>
    </w:p>
    <w:p w14:paraId="4E103BAD" w14:textId="77777777" w:rsidR="002658A1" w:rsidRPr="002658A1" w:rsidRDefault="002658A1" w:rsidP="00D548E9">
      <w:pPr>
        <w:pStyle w:val="10Normal01-FirstParagraph"/>
      </w:pPr>
      <w:r>
        <w:t>Laravel</w:t>
      </w:r>
    </w:p>
    <w:p w14:paraId="5FCE29FF" w14:textId="77777777" w:rsidR="002658A1" w:rsidRPr="002658A1" w:rsidRDefault="002658A1" w:rsidP="00D548E9">
      <w:pPr>
        <w:pStyle w:val="10Normal01-FirstParagraph"/>
      </w:pPr>
      <w:r>
        <w:t>PHP</w:t>
      </w:r>
    </w:p>
    <w:p w14:paraId="032E06CA" w14:textId="77777777" w:rsidR="002658A1" w:rsidRPr="002658A1" w:rsidRDefault="002658A1" w:rsidP="00D548E9">
      <w:pPr>
        <w:pStyle w:val="10Normal01-FirstParagraph"/>
      </w:pPr>
      <w:r>
        <w:t>JavaScript</w:t>
      </w:r>
    </w:p>
    <w:p w14:paraId="17C71D1F" w14:textId="77777777" w:rsidR="002658A1" w:rsidRPr="002658A1" w:rsidRDefault="002658A1" w:rsidP="00D548E9">
      <w:pPr>
        <w:pStyle w:val="10Normal01-FirstParagraph"/>
      </w:pPr>
      <w:r>
        <w:t>JQuery</w:t>
      </w:r>
    </w:p>
    <w:p w14:paraId="4CB4E868" w14:textId="77777777" w:rsidR="002658A1" w:rsidRPr="002658A1" w:rsidRDefault="002658A1" w:rsidP="00D548E9">
      <w:pPr>
        <w:pStyle w:val="10Normal01-FirstParagraph"/>
      </w:pPr>
      <w:r>
        <w:t>HTML</w:t>
      </w:r>
    </w:p>
    <w:p w14:paraId="5344CCD3" w14:textId="77777777" w:rsidR="002658A1" w:rsidRPr="002658A1" w:rsidRDefault="002658A1" w:rsidP="00D548E9">
      <w:pPr>
        <w:pStyle w:val="10Normal01-FirstParagraph"/>
      </w:pPr>
      <w:r>
        <w:t>CSS</w:t>
      </w:r>
    </w:p>
    <w:p w14:paraId="11729BD6" w14:textId="77777777" w:rsidR="002658A1" w:rsidRPr="002658A1" w:rsidRDefault="002658A1" w:rsidP="00D548E9">
      <w:pPr>
        <w:pStyle w:val="10Normal01-FirstParagraph"/>
      </w:pPr>
      <w:r>
        <w:t>MySQL</w:t>
      </w:r>
    </w:p>
    <w:p w14:paraId="74D12AC5" w14:textId="77777777" w:rsidR="002658A1" w:rsidRPr="002658A1" w:rsidRDefault="002658A1" w:rsidP="002658A1">
      <w:pPr>
        <w:spacing w:after="240"/>
      </w:pPr>
      <w:r>
        <w:lastRenderedPageBreak/>
        <w:t xml:space="preserve"> </w:t>
      </w:r>
    </w:p>
    <w:p w14:paraId="1762B317" w14:textId="77777777" w:rsidR="002658A1" w:rsidRDefault="002658A1" w:rsidP="00D548E9">
      <w:pPr>
        <w:pStyle w:val="09bLevel02"/>
        <w:numPr>
          <w:ilvl w:val="0"/>
          <w:numId w:val="0"/>
        </w:numPr>
      </w:pPr>
      <w:r>
        <w:t xml:space="preserve">8.4 Software </w:t>
      </w:r>
    </w:p>
    <w:p w14:paraId="407D4602" w14:textId="77777777" w:rsidR="002658A1" w:rsidRDefault="002658A1" w:rsidP="00D548E9">
      <w:pPr>
        <w:pStyle w:val="10Normal01-FirstParagraph"/>
      </w:pPr>
      <w:r>
        <w:t xml:space="preserve">Visual Studio </w:t>
      </w:r>
    </w:p>
    <w:p w14:paraId="20F38D99" w14:textId="77777777" w:rsidR="002658A1" w:rsidRDefault="002658A1" w:rsidP="00D548E9">
      <w:pPr>
        <w:pStyle w:val="10Normal01-FirstParagraph"/>
      </w:pPr>
      <w:r>
        <w:t xml:space="preserve">Visual Studio Code is a streamlined code editor with support for development operations like debugging, task running, and version control. It aims to provide just the tools to us where needed for a quick code-build-debug cycle and leaves more complex workflows to fuller featured IDEs. </w:t>
      </w:r>
    </w:p>
    <w:p w14:paraId="3A8BFC60" w14:textId="77777777" w:rsidR="002658A1" w:rsidRDefault="002658A1" w:rsidP="002658A1">
      <w:pPr>
        <w:spacing w:after="240"/>
      </w:pPr>
    </w:p>
    <w:p w14:paraId="53CA4793" w14:textId="67EBB5DF" w:rsidR="002658A1" w:rsidRDefault="002658A1" w:rsidP="00D548E9">
      <w:pPr>
        <w:pStyle w:val="09bLevel02"/>
        <w:numPr>
          <w:ilvl w:val="0"/>
          <w:numId w:val="0"/>
        </w:numPr>
      </w:pPr>
      <w:r>
        <w:t xml:space="preserve">8.5 Interface Design </w:t>
      </w:r>
    </w:p>
    <w:p w14:paraId="1228B2C3" w14:textId="77777777" w:rsidR="002658A1" w:rsidRDefault="002658A1" w:rsidP="002658A1">
      <w:pPr>
        <w:pStyle w:val="Heading5"/>
      </w:pPr>
      <w:r>
        <w:t>8.5.1  Admin Login</w:t>
      </w:r>
    </w:p>
    <w:p w14:paraId="3E5EACF2" w14:textId="77777777" w:rsidR="002658A1" w:rsidRDefault="002658A1" w:rsidP="002658A1">
      <w:pPr>
        <w:spacing w:after="240"/>
      </w:pPr>
      <w:r w:rsidRPr="002658A1">
        <w:drawing>
          <wp:inline distT="0" distB="0" distL="0" distR="0" wp14:anchorId="01E09E6B" wp14:editId="212A32D5">
            <wp:extent cx="5743575" cy="2982535"/>
            <wp:effectExtent l="0" t="0" r="0" b="8890"/>
            <wp:docPr id="61923" name="Picture 61923" descr="C:\Users\USER\Desktop\final project\SS\Admin\admin-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USER\Desktop\final project\SS\Admin\admin-login.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81203" cy="3002075"/>
                    </a:xfrm>
                    <a:prstGeom prst="rect">
                      <a:avLst/>
                    </a:prstGeom>
                    <a:noFill/>
                    <a:ln>
                      <a:noFill/>
                    </a:ln>
                  </pic:spPr>
                </pic:pic>
              </a:graphicData>
            </a:graphic>
          </wp:inline>
        </w:drawing>
      </w:r>
    </w:p>
    <w:p w14:paraId="58AD0EEA" w14:textId="77777777" w:rsidR="00D548E9" w:rsidRPr="00D548E9" w:rsidRDefault="00D548E9" w:rsidP="00D548E9">
      <w:pPr>
        <w:pStyle w:val="11Normal02-SecondOnwardParagraph"/>
      </w:pPr>
    </w:p>
    <w:p w14:paraId="511D8C0A" w14:textId="77777777" w:rsidR="002658A1" w:rsidRDefault="002658A1" w:rsidP="002658A1">
      <w:pPr>
        <w:spacing w:after="240"/>
      </w:pPr>
    </w:p>
    <w:p w14:paraId="75924A73" w14:textId="77777777" w:rsidR="002658A1" w:rsidRPr="002658A1" w:rsidRDefault="002658A1" w:rsidP="002658A1">
      <w:pPr>
        <w:spacing w:after="240"/>
      </w:pPr>
      <w:r>
        <w:lastRenderedPageBreak/>
        <w:t>8.5.2  Admin Dashboard</w:t>
      </w:r>
    </w:p>
    <w:p w14:paraId="083F106C" w14:textId="77777777" w:rsidR="002658A1" w:rsidRPr="002658A1" w:rsidRDefault="002658A1" w:rsidP="002658A1">
      <w:pPr>
        <w:spacing w:after="240"/>
      </w:pPr>
      <w:r w:rsidRPr="002658A1">
        <w:drawing>
          <wp:inline distT="0" distB="0" distL="0" distR="0" wp14:anchorId="6AECE58D" wp14:editId="1D2F50B4">
            <wp:extent cx="5753100" cy="3084136"/>
            <wp:effectExtent l="0" t="0" r="0" b="2540"/>
            <wp:docPr id="59360" name="Picture 59360" descr="C:\Users\USER\Desktop\final project\SS\Admin\admin-dashboa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USER\Desktop\final project\SS\Admin\admin-dashboard.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57481" cy="3086484"/>
                    </a:xfrm>
                    <a:prstGeom prst="rect">
                      <a:avLst/>
                    </a:prstGeom>
                    <a:noFill/>
                    <a:ln>
                      <a:noFill/>
                    </a:ln>
                  </pic:spPr>
                </pic:pic>
              </a:graphicData>
            </a:graphic>
          </wp:inline>
        </w:drawing>
      </w:r>
    </w:p>
    <w:p w14:paraId="7665AF69" w14:textId="77777777" w:rsidR="002658A1" w:rsidRDefault="002658A1" w:rsidP="002658A1">
      <w:pPr>
        <w:spacing w:after="240"/>
      </w:pPr>
      <w:r>
        <w:t xml:space="preserve">8.5.3  Admin add student </w:t>
      </w:r>
    </w:p>
    <w:p w14:paraId="3607477B" w14:textId="77777777" w:rsidR="002658A1" w:rsidRPr="002658A1" w:rsidRDefault="002658A1" w:rsidP="002658A1">
      <w:pPr>
        <w:spacing w:after="240"/>
      </w:pPr>
      <w:r w:rsidRPr="002658A1">
        <w:drawing>
          <wp:inline distT="0" distB="0" distL="0" distR="0" wp14:anchorId="3B37D43F" wp14:editId="67D639F8">
            <wp:extent cx="6218728" cy="3333750"/>
            <wp:effectExtent l="0" t="0" r="0" b="0"/>
            <wp:docPr id="59361" name="Picture 59361" descr="C:\Users\USER\Desktop\final project\SS\Admin\admin-add-std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USER\Desktop\final project\SS\Admin\admin-add-stdnt.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227959" cy="3338699"/>
                    </a:xfrm>
                    <a:prstGeom prst="rect">
                      <a:avLst/>
                    </a:prstGeom>
                    <a:noFill/>
                    <a:ln>
                      <a:noFill/>
                    </a:ln>
                  </pic:spPr>
                </pic:pic>
              </a:graphicData>
            </a:graphic>
          </wp:inline>
        </w:drawing>
      </w:r>
    </w:p>
    <w:p w14:paraId="504E08BB" w14:textId="77777777" w:rsidR="002658A1" w:rsidRDefault="002658A1" w:rsidP="002658A1">
      <w:pPr>
        <w:spacing w:after="240"/>
      </w:pPr>
    </w:p>
    <w:p w14:paraId="5CB1DFF9" w14:textId="77777777" w:rsidR="002658A1" w:rsidRDefault="002658A1" w:rsidP="002658A1">
      <w:pPr>
        <w:spacing w:after="240"/>
      </w:pPr>
      <w:r>
        <w:lastRenderedPageBreak/>
        <w:t>8.5.4  Admin manage all students</w:t>
      </w:r>
    </w:p>
    <w:p w14:paraId="2EEA3ED5" w14:textId="77777777" w:rsidR="002658A1" w:rsidRPr="002658A1" w:rsidRDefault="002658A1" w:rsidP="002658A1">
      <w:pPr>
        <w:spacing w:after="240"/>
      </w:pPr>
      <w:r w:rsidRPr="002658A1">
        <w:drawing>
          <wp:inline distT="0" distB="0" distL="0" distR="0" wp14:anchorId="207ACB11" wp14:editId="21CD1B34">
            <wp:extent cx="6267293" cy="3359785"/>
            <wp:effectExtent l="0" t="0" r="635" b="0"/>
            <wp:docPr id="59362" name="Picture 59362" descr="C:\Users\USER\Desktop\final project\SS\Admin\admin-manage-std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USER\Desktop\final project\SS\Admin\admin-manage-stdnt.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284590" cy="3369058"/>
                    </a:xfrm>
                    <a:prstGeom prst="rect">
                      <a:avLst/>
                    </a:prstGeom>
                    <a:noFill/>
                    <a:ln>
                      <a:noFill/>
                    </a:ln>
                  </pic:spPr>
                </pic:pic>
              </a:graphicData>
            </a:graphic>
          </wp:inline>
        </w:drawing>
      </w:r>
    </w:p>
    <w:p w14:paraId="6B793004" w14:textId="77777777" w:rsidR="002658A1" w:rsidRDefault="002658A1" w:rsidP="002658A1">
      <w:pPr>
        <w:spacing w:after="240"/>
      </w:pPr>
      <w:r>
        <w:t>8.5.5  Admin update student profile</w:t>
      </w:r>
    </w:p>
    <w:p w14:paraId="233403F7" w14:textId="77777777" w:rsidR="002658A1" w:rsidRPr="002658A1" w:rsidRDefault="002658A1" w:rsidP="002658A1">
      <w:pPr>
        <w:spacing w:after="240"/>
      </w:pPr>
      <w:r w:rsidRPr="002658A1">
        <w:drawing>
          <wp:inline distT="0" distB="0" distL="0" distR="0" wp14:anchorId="54994D11" wp14:editId="182E6157">
            <wp:extent cx="5962650" cy="3196472"/>
            <wp:effectExtent l="0" t="0" r="0" b="4445"/>
            <wp:docPr id="59367" name="Picture 59367" descr="C:\Users\USER\Desktop\final project\SS\Admin\admin-update-stfnt-profi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Users\USER\Desktop\final project\SS\Admin\admin-update-stfnt-profile.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62650" cy="3196472"/>
                    </a:xfrm>
                    <a:prstGeom prst="rect">
                      <a:avLst/>
                    </a:prstGeom>
                    <a:noFill/>
                    <a:ln>
                      <a:noFill/>
                    </a:ln>
                  </pic:spPr>
                </pic:pic>
              </a:graphicData>
            </a:graphic>
          </wp:inline>
        </w:drawing>
      </w:r>
    </w:p>
    <w:p w14:paraId="1D88CD9C" w14:textId="77777777" w:rsidR="002658A1" w:rsidRDefault="002658A1" w:rsidP="002658A1">
      <w:pPr>
        <w:spacing w:after="240"/>
      </w:pPr>
    </w:p>
    <w:p w14:paraId="244499F6" w14:textId="77777777" w:rsidR="002658A1" w:rsidRPr="002658A1" w:rsidRDefault="002658A1" w:rsidP="002658A1">
      <w:pPr>
        <w:spacing w:after="240"/>
      </w:pPr>
      <w:r>
        <w:lastRenderedPageBreak/>
        <w:t>8.5.</w:t>
      </w:r>
      <w:r w:rsidRPr="002658A1">
        <w:t>6  Admin add teacher</w:t>
      </w:r>
    </w:p>
    <w:p w14:paraId="76D3465C" w14:textId="77777777" w:rsidR="002658A1" w:rsidRPr="002658A1" w:rsidRDefault="002658A1" w:rsidP="002658A1">
      <w:pPr>
        <w:spacing w:after="240"/>
      </w:pPr>
      <w:r w:rsidRPr="002658A1">
        <w:drawing>
          <wp:inline distT="0" distB="0" distL="0" distR="0" wp14:anchorId="46590A1E" wp14:editId="60E5EDA0">
            <wp:extent cx="5962650" cy="3196472"/>
            <wp:effectExtent l="0" t="0" r="0" b="4445"/>
            <wp:docPr id="59363" name="Picture 59363" descr="C:\Users\USER\Desktop\final project\SS\Admin\admin-add-teach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USER\Desktop\final project\SS\Admin\admin-add-teacher.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62650" cy="3196472"/>
                    </a:xfrm>
                    <a:prstGeom prst="rect">
                      <a:avLst/>
                    </a:prstGeom>
                    <a:noFill/>
                    <a:ln>
                      <a:noFill/>
                    </a:ln>
                  </pic:spPr>
                </pic:pic>
              </a:graphicData>
            </a:graphic>
          </wp:inline>
        </w:drawing>
      </w:r>
    </w:p>
    <w:p w14:paraId="223F2904" w14:textId="77777777" w:rsidR="002658A1" w:rsidRPr="002658A1" w:rsidRDefault="002658A1" w:rsidP="002658A1">
      <w:pPr>
        <w:spacing w:after="240"/>
      </w:pPr>
    </w:p>
    <w:p w14:paraId="6C154003" w14:textId="77777777" w:rsidR="002658A1" w:rsidRPr="002658A1" w:rsidRDefault="002658A1" w:rsidP="002658A1">
      <w:pPr>
        <w:spacing w:after="240"/>
      </w:pPr>
      <w:r w:rsidRPr="002658A1">
        <w:t>8.5.7 Admin manage all teachers</w:t>
      </w:r>
    </w:p>
    <w:p w14:paraId="0645B0D3" w14:textId="77777777" w:rsidR="002658A1" w:rsidRPr="002658A1" w:rsidRDefault="002658A1" w:rsidP="002658A1">
      <w:pPr>
        <w:spacing w:after="240"/>
      </w:pPr>
      <w:r w:rsidRPr="002658A1">
        <w:drawing>
          <wp:inline distT="0" distB="0" distL="0" distR="0" wp14:anchorId="6FD9ECF6" wp14:editId="16649168">
            <wp:extent cx="6503011" cy="3486150"/>
            <wp:effectExtent l="0" t="0" r="0" b="0"/>
            <wp:docPr id="59366" name="Picture 59366" descr="C:\Users\USER\Desktop\final project\SS\Admin\admin-manage-all-teach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USER\Desktop\final project\SS\Admin\admin-manage-all-teacher.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516523" cy="3493394"/>
                    </a:xfrm>
                    <a:prstGeom prst="rect">
                      <a:avLst/>
                    </a:prstGeom>
                    <a:noFill/>
                    <a:ln>
                      <a:noFill/>
                    </a:ln>
                  </pic:spPr>
                </pic:pic>
              </a:graphicData>
            </a:graphic>
          </wp:inline>
        </w:drawing>
      </w:r>
    </w:p>
    <w:p w14:paraId="3A9D3A56" w14:textId="77777777" w:rsidR="002658A1" w:rsidRDefault="002658A1" w:rsidP="002658A1">
      <w:pPr>
        <w:spacing w:after="240"/>
      </w:pPr>
      <w:r>
        <w:lastRenderedPageBreak/>
        <w:t xml:space="preserve">8.5.8  Admin update teacher profile </w:t>
      </w:r>
    </w:p>
    <w:p w14:paraId="3CD3CB1C" w14:textId="77777777" w:rsidR="002658A1" w:rsidRPr="002658A1" w:rsidRDefault="002658A1" w:rsidP="002658A1">
      <w:pPr>
        <w:spacing w:after="240"/>
      </w:pPr>
      <w:r w:rsidRPr="002658A1">
        <w:drawing>
          <wp:inline distT="0" distB="0" distL="0" distR="0" wp14:anchorId="2B2AF5F5" wp14:editId="27231DA4">
            <wp:extent cx="6445988" cy="3455581"/>
            <wp:effectExtent l="0" t="0" r="0" b="0"/>
            <wp:docPr id="59368" name="Picture 59368" descr="C:\Users\USER\Desktop\final project\SS\Admin\admin-update-teacher-inf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USER\Desktop\final project\SS\Admin\admin-update-teacher-info.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478781" cy="3473161"/>
                    </a:xfrm>
                    <a:prstGeom prst="rect">
                      <a:avLst/>
                    </a:prstGeom>
                    <a:noFill/>
                    <a:ln>
                      <a:noFill/>
                    </a:ln>
                  </pic:spPr>
                </pic:pic>
              </a:graphicData>
            </a:graphic>
          </wp:inline>
        </w:drawing>
      </w:r>
    </w:p>
    <w:p w14:paraId="0D1BB929" w14:textId="77777777" w:rsidR="002658A1" w:rsidRPr="002658A1" w:rsidRDefault="002658A1" w:rsidP="002658A1">
      <w:pPr>
        <w:spacing w:after="240"/>
      </w:pPr>
      <w:r>
        <w:t>8.5.9   Student Login</w:t>
      </w:r>
    </w:p>
    <w:p w14:paraId="7B9B1443" w14:textId="77777777" w:rsidR="002658A1" w:rsidRPr="002658A1" w:rsidRDefault="002658A1" w:rsidP="002658A1">
      <w:pPr>
        <w:spacing w:after="240"/>
      </w:pPr>
      <w:r w:rsidRPr="002658A1">
        <w:drawing>
          <wp:inline distT="0" distB="0" distL="0" distR="0" wp14:anchorId="3E82F922" wp14:editId="10441FDC">
            <wp:extent cx="6426156" cy="3444949"/>
            <wp:effectExtent l="0" t="0" r="0" b="3175"/>
            <wp:docPr id="59369" name="Picture 59369" descr="C:\Users\USER\Desktop\final project\SS\Student\std_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USER\Desktop\final project\SS\Student\std_login.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430970" cy="3447530"/>
                    </a:xfrm>
                    <a:prstGeom prst="rect">
                      <a:avLst/>
                    </a:prstGeom>
                    <a:noFill/>
                    <a:ln>
                      <a:noFill/>
                    </a:ln>
                  </pic:spPr>
                </pic:pic>
              </a:graphicData>
            </a:graphic>
          </wp:inline>
        </w:drawing>
      </w:r>
    </w:p>
    <w:p w14:paraId="07653B4A" w14:textId="77777777" w:rsidR="002658A1" w:rsidRPr="002658A1" w:rsidRDefault="002658A1" w:rsidP="002658A1">
      <w:pPr>
        <w:spacing w:after="240"/>
      </w:pPr>
      <w:r>
        <w:lastRenderedPageBreak/>
        <w:t xml:space="preserve">8.5.10 </w:t>
      </w:r>
      <w:r w:rsidRPr="002658A1">
        <w:t xml:space="preserve"> Student dashboard</w:t>
      </w:r>
    </w:p>
    <w:p w14:paraId="51A03D8E" w14:textId="77777777" w:rsidR="002658A1" w:rsidRPr="002658A1" w:rsidRDefault="002658A1" w:rsidP="002658A1">
      <w:pPr>
        <w:spacing w:after="240"/>
      </w:pPr>
      <w:r w:rsidRPr="002658A1">
        <w:drawing>
          <wp:inline distT="0" distB="0" distL="0" distR="0" wp14:anchorId="26388B1B" wp14:editId="623D5C7B">
            <wp:extent cx="5962650" cy="3196472"/>
            <wp:effectExtent l="0" t="0" r="0" b="4445"/>
            <wp:docPr id="59370" name="Picture 59370" descr="C:\Users\USER\Desktop\final project\SS\Student\std-dashboa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Users\USER\Desktop\final project\SS\Student\std-dashboard.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62650" cy="3196472"/>
                    </a:xfrm>
                    <a:prstGeom prst="rect">
                      <a:avLst/>
                    </a:prstGeom>
                    <a:noFill/>
                    <a:ln>
                      <a:noFill/>
                    </a:ln>
                  </pic:spPr>
                </pic:pic>
              </a:graphicData>
            </a:graphic>
          </wp:inline>
        </w:drawing>
      </w:r>
    </w:p>
    <w:p w14:paraId="0B6648DB" w14:textId="77777777" w:rsidR="002658A1" w:rsidRDefault="002658A1" w:rsidP="002658A1">
      <w:pPr>
        <w:spacing w:after="240"/>
      </w:pPr>
    </w:p>
    <w:p w14:paraId="6E05ABFC" w14:textId="77777777" w:rsidR="002658A1" w:rsidRDefault="002658A1" w:rsidP="002658A1">
      <w:pPr>
        <w:spacing w:after="240"/>
      </w:pPr>
      <w:r>
        <w:t>8.5.11 Student join new class</w:t>
      </w:r>
    </w:p>
    <w:p w14:paraId="2086E928" w14:textId="72AB59C7" w:rsidR="00D548E9" w:rsidRDefault="002658A1" w:rsidP="00D548E9">
      <w:pPr>
        <w:spacing w:after="240"/>
      </w:pPr>
      <w:r w:rsidRPr="002658A1">
        <w:drawing>
          <wp:inline distT="0" distB="0" distL="0" distR="0" wp14:anchorId="6711B412" wp14:editId="2D360B21">
            <wp:extent cx="5962650" cy="3196472"/>
            <wp:effectExtent l="0" t="0" r="0" b="4445"/>
            <wp:docPr id="59371" name="Picture 59371" descr="C:\Users\USER\Desktop\final project\SS\Student\std-join-new-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Users\USER\Desktop\final project\SS\Student\std-join-new-class.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62650" cy="3196472"/>
                    </a:xfrm>
                    <a:prstGeom prst="rect">
                      <a:avLst/>
                    </a:prstGeom>
                    <a:noFill/>
                    <a:ln>
                      <a:noFill/>
                    </a:ln>
                  </pic:spPr>
                </pic:pic>
              </a:graphicData>
            </a:graphic>
          </wp:inline>
        </w:drawing>
      </w:r>
    </w:p>
    <w:p w14:paraId="32A0149D" w14:textId="77777777" w:rsidR="00D548E9" w:rsidRPr="00D548E9" w:rsidRDefault="00D548E9" w:rsidP="00D548E9">
      <w:pPr>
        <w:pStyle w:val="11Normal02-SecondOnwardParagraph"/>
      </w:pPr>
    </w:p>
    <w:p w14:paraId="27E64379" w14:textId="77777777" w:rsidR="002658A1" w:rsidRDefault="002658A1" w:rsidP="002658A1">
      <w:pPr>
        <w:spacing w:after="240"/>
      </w:pPr>
      <w:r>
        <w:t>8.5.12 Student joined new class</w:t>
      </w:r>
    </w:p>
    <w:p w14:paraId="47B741F0" w14:textId="77777777" w:rsidR="002658A1" w:rsidRPr="002658A1" w:rsidRDefault="002658A1" w:rsidP="002658A1">
      <w:pPr>
        <w:spacing w:after="240"/>
      </w:pPr>
      <w:r w:rsidRPr="002658A1">
        <w:drawing>
          <wp:inline distT="0" distB="0" distL="0" distR="0" wp14:anchorId="0D55BCBF" wp14:editId="4E2C9A5E">
            <wp:extent cx="6088980" cy="3264196"/>
            <wp:effectExtent l="0" t="0" r="7620" b="0"/>
            <wp:docPr id="59373" name="Picture 59373" descr="C:\Users\USER\Desktop\final project\SS\Student\std-joined-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Users\USER\Desktop\final project\SS\Student\std-joined-class.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105061" cy="3272817"/>
                    </a:xfrm>
                    <a:prstGeom prst="rect">
                      <a:avLst/>
                    </a:prstGeom>
                    <a:noFill/>
                    <a:ln>
                      <a:noFill/>
                    </a:ln>
                  </pic:spPr>
                </pic:pic>
              </a:graphicData>
            </a:graphic>
          </wp:inline>
        </w:drawing>
      </w:r>
    </w:p>
    <w:p w14:paraId="5C696AE1" w14:textId="77777777" w:rsidR="002658A1" w:rsidRPr="002658A1" w:rsidRDefault="002658A1" w:rsidP="002658A1">
      <w:pPr>
        <w:spacing w:after="240"/>
      </w:pPr>
      <w:r>
        <w:t>8.5.1</w:t>
      </w:r>
      <w:r w:rsidRPr="002658A1">
        <w:t>3 Student view class</w:t>
      </w:r>
    </w:p>
    <w:p w14:paraId="533619A5" w14:textId="77777777" w:rsidR="002658A1" w:rsidRPr="002658A1" w:rsidRDefault="002658A1" w:rsidP="002658A1">
      <w:pPr>
        <w:spacing w:after="240"/>
      </w:pPr>
      <w:r w:rsidRPr="002658A1">
        <w:drawing>
          <wp:inline distT="0" distB="0" distL="0" distR="0" wp14:anchorId="21658DE2" wp14:editId="5000EB9F">
            <wp:extent cx="5962650" cy="3196472"/>
            <wp:effectExtent l="0" t="0" r="0" b="4445"/>
            <wp:docPr id="59372" name="Picture 59372" descr="C:\Users\USER\Desktop\final project\SS\Student\std-view-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Users\USER\Desktop\final project\SS\Student\std-view-class.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62650" cy="3196472"/>
                    </a:xfrm>
                    <a:prstGeom prst="rect">
                      <a:avLst/>
                    </a:prstGeom>
                    <a:noFill/>
                    <a:ln>
                      <a:noFill/>
                    </a:ln>
                  </pic:spPr>
                </pic:pic>
              </a:graphicData>
            </a:graphic>
          </wp:inline>
        </w:drawing>
      </w:r>
    </w:p>
    <w:p w14:paraId="5D82BBF6" w14:textId="77777777" w:rsidR="002658A1" w:rsidRDefault="002658A1" w:rsidP="002658A1">
      <w:pPr>
        <w:spacing w:after="240"/>
      </w:pPr>
      <w:r>
        <w:lastRenderedPageBreak/>
        <w:t>8.5.14 Student comment in class</w:t>
      </w:r>
    </w:p>
    <w:p w14:paraId="7B71B138" w14:textId="77777777" w:rsidR="002658A1" w:rsidRPr="002658A1" w:rsidRDefault="002658A1" w:rsidP="002658A1">
      <w:pPr>
        <w:spacing w:after="240"/>
      </w:pPr>
      <w:r w:rsidRPr="002658A1">
        <w:drawing>
          <wp:inline distT="0" distB="0" distL="0" distR="0" wp14:anchorId="4E5C0867" wp14:editId="3BBB48DC">
            <wp:extent cx="5962650" cy="3196472"/>
            <wp:effectExtent l="0" t="0" r="0" b="4445"/>
            <wp:docPr id="59374" name="Picture 59374" descr="C:\Users\USER\Desktop\final project\SS\Student\std-comment-in-class-po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Users\USER\Desktop\final project\SS\Student\std-comment-in-class-post.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62650" cy="3196472"/>
                    </a:xfrm>
                    <a:prstGeom prst="rect">
                      <a:avLst/>
                    </a:prstGeom>
                    <a:noFill/>
                    <a:ln>
                      <a:noFill/>
                    </a:ln>
                  </pic:spPr>
                </pic:pic>
              </a:graphicData>
            </a:graphic>
          </wp:inline>
        </w:drawing>
      </w:r>
    </w:p>
    <w:p w14:paraId="53A89DEA" w14:textId="77777777" w:rsidR="002658A1" w:rsidRDefault="002658A1" w:rsidP="002658A1">
      <w:pPr>
        <w:spacing w:after="240"/>
      </w:pPr>
    </w:p>
    <w:p w14:paraId="06BEFB7E" w14:textId="77777777" w:rsidR="002658A1" w:rsidRPr="002658A1" w:rsidRDefault="002658A1" w:rsidP="002658A1">
      <w:pPr>
        <w:spacing w:after="240"/>
      </w:pPr>
      <w:r>
        <w:t xml:space="preserve">8.5.15 Student view assignment </w:t>
      </w:r>
    </w:p>
    <w:p w14:paraId="6CD7ECE3" w14:textId="32A7B0A2" w:rsidR="00D548E9" w:rsidRDefault="002658A1" w:rsidP="00D548E9">
      <w:pPr>
        <w:spacing w:after="240"/>
      </w:pPr>
      <w:r w:rsidRPr="002658A1">
        <w:drawing>
          <wp:inline distT="0" distB="0" distL="0" distR="0" wp14:anchorId="1AE6F9EA" wp14:editId="2A0E3F41">
            <wp:extent cx="5962650" cy="3196472"/>
            <wp:effectExtent l="0" t="0" r="0" b="4445"/>
            <wp:docPr id="59375" name="Picture 59375" descr="C:\Users\USER\Desktop\final project\SS\Student\std-view-assign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C:\Users\USER\Desktop\final project\SS\Student\std-view-assignment.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62650" cy="3196472"/>
                    </a:xfrm>
                    <a:prstGeom prst="rect">
                      <a:avLst/>
                    </a:prstGeom>
                    <a:noFill/>
                    <a:ln>
                      <a:noFill/>
                    </a:ln>
                  </pic:spPr>
                </pic:pic>
              </a:graphicData>
            </a:graphic>
          </wp:inline>
        </w:drawing>
      </w:r>
    </w:p>
    <w:p w14:paraId="66300D8B" w14:textId="77777777" w:rsidR="00D548E9" w:rsidRPr="00D548E9" w:rsidRDefault="00D548E9" w:rsidP="00D548E9">
      <w:pPr>
        <w:pStyle w:val="11Normal02-SecondOnwardParagraph"/>
      </w:pPr>
    </w:p>
    <w:p w14:paraId="37BE681A" w14:textId="77777777" w:rsidR="002658A1" w:rsidRDefault="002658A1" w:rsidP="002658A1">
      <w:pPr>
        <w:spacing w:after="240"/>
      </w:pPr>
      <w:r>
        <w:t xml:space="preserve">8.5.16  Student view assignment details with time </w:t>
      </w:r>
    </w:p>
    <w:p w14:paraId="1EAC7B86" w14:textId="77777777" w:rsidR="002658A1" w:rsidRPr="002658A1" w:rsidRDefault="002658A1" w:rsidP="002658A1">
      <w:pPr>
        <w:spacing w:after="240"/>
      </w:pPr>
      <w:r w:rsidRPr="002658A1">
        <w:drawing>
          <wp:inline distT="0" distB="0" distL="0" distR="0" wp14:anchorId="7F9D71C2" wp14:editId="562214D0">
            <wp:extent cx="5962650" cy="3196472"/>
            <wp:effectExtent l="0" t="0" r="0" b="4445"/>
            <wp:docPr id="59376" name="Picture 59376" descr="C:\Users\USER\Desktop\final project\SS\Student\view-assignment-details-with-ti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C:\Users\USER\Desktop\final project\SS\Student\view-assignment-details-with-time.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62650" cy="3196472"/>
                    </a:xfrm>
                    <a:prstGeom prst="rect">
                      <a:avLst/>
                    </a:prstGeom>
                    <a:noFill/>
                    <a:ln>
                      <a:noFill/>
                    </a:ln>
                  </pic:spPr>
                </pic:pic>
              </a:graphicData>
            </a:graphic>
          </wp:inline>
        </w:drawing>
      </w:r>
    </w:p>
    <w:p w14:paraId="0673B95C" w14:textId="77777777" w:rsidR="002658A1" w:rsidRPr="002658A1" w:rsidRDefault="002658A1" w:rsidP="002658A1">
      <w:pPr>
        <w:spacing w:after="240"/>
      </w:pPr>
      <w:r>
        <w:t xml:space="preserve">8.5.16  Student find new notice in notice board </w:t>
      </w:r>
    </w:p>
    <w:p w14:paraId="209AB832" w14:textId="77777777" w:rsidR="002658A1" w:rsidRPr="002658A1" w:rsidRDefault="002658A1" w:rsidP="002658A1">
      <w:pPr>
        <w:spacing w:after="240"/>
      </w:pPr>
      <w:r w:rsidRPr="002658A1">
        <w:drawing>
          <wp:inline distT="0" distB="0" distL="0" distR="0" wp14:anchorId="74855AC8" wp14:editId="3AF8A816">
            <wp:extent cx="5962650" cy="3196472"/>
            <wp:effectExtent l="0" t="0" r="0" b="4445"/>
            <wp:docPr id="59377" name="Picture 59377" descr="C:\Users\USER\Desktop\final project\SS\Student\std-notice-boa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Users\USER\Desktop\final project\SS\Student\std-notice-board.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62650" cy="3196472"/>
                    </a:xfrm>
                    <a:prstGeom prst="rect">
                      <a:avLst/>
                    </a:prstGeom>
                    <a:noFill/>
                    <a:ln>
                      <a:noFill/>
                    </a:ln>
                  </pic:spPr>
                </pic:pic>
              </a:graphicData>
            </a:graphic>
          </wp:inline>
        </w:drawing>
      </w:r>
    </w:p>
    <w:p w14:paraId="6A990B5C" w14:textId="77777777" w:rsidR="002658A1" w:rsidRDefault="002658A1" w:rsidP="002658A1">
      <w:pPr>
        <w:spacing w:after="240"/>
      </w:pPr>
      <w:r>
        <w:lastRenderedPageBreak/>
        <w:t>8.5.17  Student profile</w:t>
      </w:r>
    </w:p>
    <w:p w14:paraId="0C55C747" w14:textId="77777777" w:rsidR="002658A1" w:rsidRPr="002658A1" w:rsidRDefault="002658A1" w:rsidP="002658A1">
      <w:pPr>
        <w:spacing w:after="240"/>
      </w:pPr>
      <w:r w:rsidRPr="002658A1">
        <w:drawing>
          <wp:inline distT="0" distB="0" distL="0" distR="0" wp14:anchorId="70553087" wp14:editId="0F339166">
            <wp:extent cx="5962650" cy="3196472"/>
            <wp:effectExtent l="0" t="0" r="0" b="4445"/>
            <wp:docPr id="59378" name="Picture 59378" descr="C:\Users\USER\Desktop\final project\SS\Student\std-profi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Users\USER\Desktop\final project\SS\Student\std-profile.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62650" cy="3196472"/>
                    </a:xfrm>
                    <a:prstGeom prst="rect">
                      <a:avLst/>
                    </a:prstGeom>
                    <a:noFill/>
                    <a:ln>
                      <a:noFill/>
                    </a:ln>
                  </pic:spPr>
                </pic:pic>
              </a:graphicData>
            </a:graphic>
          </wp:inline>
        </w:drawing>
      </w:r>
    </w:p>
    <w:p w14:paraId="51CAB620" w14:textId="77777777" w:rsidR="002658A1" w:rsidRDefault="002658A1" w:rsidP="002658A1">
      <w:pPr>
        <w:spacing w:after="240"/>
      </w:pPr>
    </w:p>
    <w:p w14:paraId="68B9C077" w14:textId="77777777" w:rsidR="002658A1" w:rsidRPr="002658A1" w:rsidRDefault="002658A1" w:rsidP="002658A1">
      <w:pPr>
        <w:spacing w:after="240"/>
      </w:pPr>
      <w:r>
        <w:t xml:space="preserve">8.5.18 Student </w:t>
      </w:r>
      <w:r w:rsidRPr="002658A1">
        <w:t>edit profile information</w:t>
      </w:r>
    </w:p>
    <w:p w14:paraId="39198313" w14:textId="77777777" w:rsidR="002658A1" w:rsidRPr="002658A1" w:rsidRDefault="002658A1" w:rsidP="002658A1">
      <w:pPr>
        <w:spacing w:after="240"/>
      </w:pPr>
      <w:r w:rsidRPr="002658A1">
        <w:drawing>
          <wp:inline distT="0" distB="0" distL="0" distR="0" wp14:anchorId="485DAE53" wp14:editId="4CF58FCD">
            <wp:extent cx="5962650" cy="3196472"/>
            <wp:effectExtent l="0" t="0" r="0" b="4445"/>
            <wp:docPr id="59379" name="Picture 59379" descr="C:\Users\USER\Desktop\final project\SS\Student\std-update-profi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Users\USER\Desktop\final project\SS\Student\std-update-profile.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62650" cy="3196472"/>
                    </a:xfrm>
                    <a:prstGeom prst="rect">
                      <a:avLst/>
                    </a:prstGeom>
                    <a:noFill/>
                    <a:ln>
                      <a:noFill/>
                    </a:ln>
                  </pic:spPr>
                </pic:pic>
              </a:graphicData>
            </a:graphic>
          </wp:inline>
        </w:drawing>
      </w:r>
    </w:p>
    <w:p w14:paraId="5485D0B4" w14:textId="77777777" w:rsidR="00D548E9" w:rsidRDefault="00D548E9" w:rsidP="002658A1">
      <w:pPr>
        <w:spacing w:after="240"/>
      </w:pPr>
    </w:p>
    <w:p w14:paraId="22C654AF" w14:textId="6585AE8A" w:rsidR="002658A1" w:rsidRPr="002658A1" w:rsidRDefault="002658A1" w:rsidP="002658A1">
      <w:pPr>
        <w:spacing w:after="240"/>
      </w:pPr>
      <w:r>
        <w:lastRenderedPageBreak/>
        <w:t>8.5.19 Student set information</w:t>
      </w:r>
    </w:p>
    <w:p w14:paraId="2DAB7CD1" w14:textId="77777777" w:rsidR="002658A1" w:rsidRPr="002658A1" w:rsidRDefault="002658A1" w:rsidP="002658A1">
      <w:pPr>
        <w:spacing w:after="240"/>
      </w:pPr>
      <w:r w:rsidRPr="002658A1">
        <w:drawing>
          <wp:inline distT="0" distB="0" distL="0" distR="0" wp14:anchorId="039A89A9" wp14:editId="5A9FD83B">
            <wp:extent cx="5962650" cy="3196472"/>
            <wp:effectExtent l="0" t="0" r="0" b="4445"/>
            <wp:docPr id="59380" name="Picture 59380" descr="C:\Users\USER\Desktop\final project\SS\Student\std-set-inf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C:\Users\USER\Desktop\final project\SS\Student\std-set-info.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62650" cy="3196472"/>
                    </a:xfrm>
                    <a:prstGeom prst="rect">
                      <a:avLst/>
                    </a:prstGeom>
                    <a:noFill/>
                    <a:ln>
                      <a:noFill/>
                    </a:ln>
                  </pic:spPr>
                </pic:pic>
              </a:graphicData>
            </a:graphic>
          </wp:inline>
        </w:drawing>
      </w:r>
    </w:p>
    <w:p w14:paraId="26E01D18" w14:textId="77777777" w:rsidR="002658A1" w:rsidRDefault="002658A1" w:rsidP="002658A1">
      <w:pPr>
        <w:spacing w:after="240"/>
      </w:pPr>
    </w:p>
    <w:p w14:paraId="7EC8D9E9" w14:textId="77777777" w:rsidR="002658A1" w:rsidRDefault="002658A1" w:rsidP="002658A1">
      <w:pPr>
        <w:spacing w:after="240"/>
      </w:pPr>
      <w:r>
        <w:t>8.5.20 Student password reset</w:t>
      </w:r>
    </w:p>
    <w:p w14:paraId="7A5CC8AF" w14:textId="77777777" w:rsidR="002658A1" w:rsidRPr="002658A1" w:rsidRDefault="002658A1" w:rsidP="002658A1">
      <w:pPr>
        <w:spacing w:after="240"/>
      </w:pPr>
      <w:r w:rsidRPr="002658A1">
        <w:drawing>
          <wp:inline distT="0" distB="0" distL="0" distR="0" wp14:anchorId="41374658" wp14:editId="009281ED">
            <wp:extent cx="5962650" cy="3196472"/>
            <wp:effectExtent l="0" t="0" r="0" b="4445"/>
            <wp:docPr id="59381" name="Picture 59381" descr="C:\Users\USER\Desktop\final project\SS\Student\std-reset-passwo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Users\USER\Desktop\final project\SS\Student\std-reset-password.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62650" cy="3196472"/>
                    </a:xfrm>
                    <a:prstGeom prst="rect">
                      <a:avLst/>
                    </a:prstGeom>
                    <a:noFill/>
                    <a:ln>
                      <a:noFill/>
                    </a:ln>
                  </pic:spPr>
                </pic:pic>
              </a:graphicData>
            </a:graphic>
          </wp:inline>
        </w:drawing>
      </w:r>
    </w:p>
    <w:p w14:paraId="2CA46ACD" w14:textId="77777777" w:rsidR="00D548E9" w:rsidRDefault="00D548E9" w:rsidP="002658A1">
      <w:pPr>
        <w:spacing w:after="240"/>
      </w:pPr>
    </w:p>
    <w:p w14:paraId="548BEA51" w14:textId="77777777" w:rsidR="002658A1" w:rsidRDefault="002658A1" w:rsidP="002658A1">
      <w:pPr>
        <w:spacing w:after="240"/>
      </w:pPr>
      <w:r>
        <w:lastRenderedPageBreak/>
        <w:t>8.5.21  Student password reset update</w:t>
      </w:r>
    </w:p>
    <w:p w14:paraId="16A9124D" w14:textId="77777777" w:rsidR="002658A1" w:rsidRPr="002658A1" w:rsidRDefault="002658A1" w:rsidP="002658A1">
      <w:pPr>
        <w:spacing w:after="240"/>
      </w:pPr>
      <w:r w:rsidRPr="002658A1">
        <w:drawing>
          <wp:inline distT="0" distB="0" distL="0" distR="0" wp14:anchorId="0F8F206A" wp14:editId="00DB48A5">
            <wp:extent cx="5962650" cy="3196472"/>
            <wp:effectExtent l="0" t="0" r="0" b="4445"/>
            <wp:docPr id="59382" name="Picture 59382" descr="C:\Users\USER\Desktop\final project\SS\Student\reset-passwordmail-se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USER\Desktop\final project\SS\Student\reset-passwordmail-send.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62650" cy="3196472"/>
                    </a:xfrm>
                    <a:prstGeom prst="rect">
                      <a:avLst/>
                    </a:prstGeom>
                    <a:noFill/>
                    <a:ln>
                      <a:noFill/>
                    </a:ln>
                  </pic:spPr>
                </pic:pic>
              </a:graphicData>
            </a:graphic>
          </wp:inline>
        </w:drawing>
      </w:r>
    </w:p>
    <w:p w14:paraId="6F2FC486" w14:textId="77777777" w:rsidR="002658A1" w:rsidRDefault="002658A1" w:rsidP="002658A1">
      <w:pPr>
        <w:spacing w:after="240"/>
      </w:pPr>
    </w:p>
    <w:p w14:paraId="16933D7F" w14:textId="77777777" w:rsidR="002658A1" w:rsidRDefault="002658A1" w:rsidP="002658A1">
      <w:pPr>
        <w:spacing w:after="240"/>
      </w:pPr>
      <w:r>
        <w:t>8.5.22  Student receive password reset mail</w:t>
      </w:r>
    </w:p>
    <w:p w14:paraId="29AAEB82" w14:textId="77777777" w:rsidR="002658A1" w:rsidRPr="002658A1" w:rsidRDefault="002658A1" w:rsidP="002658A1">
      <w:pPr>
        <w:spacing w:after="240"/>
      </w:pPr>
      <w:r w:rsidRPr="002658A1">
        <w:drawing>
          <wp:inline distT="0" distB="0" distL="0" distR="0" wp14:anchorId="777EA184" wp14:editId="500736A8">
            <wp:extent cx="5962650" cy="3196472"/>
            <wp:effectExtent l="0" t="0" r="0" b="4445"/>
            <wp:docPr id="59383" name="Picture 59383" descr="C:\Users\USER\Desktop\final project\SS\Student\reset-p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Users\USER\Desktop\final project\SS\Student\reset-pass.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62650" cy="3196472"/>
                    </a:xfrm>
                    <a:prstGeom prst="rect">
                      <a:avLst/>
                    </a:prstGeom>
                    <a:noFill/>
                    <a:ln>
                      <a:noFill/>
                    </a:ln>
                  </pic:spPr>
                </pic:pic>
              </a:graphicData>
            </a:graphic>
          </wp:inline>
        </w:drawing>
      </w:r>
    </w:p>
    <w:p w14:paraId="1D19A0D0" w14:textId="77777777" w:rsidR="002658A1" w:rsidRDefault="002658A1" w:rsidP="002658A1">
      <w:pPr>
        <w:spacing w:after="240"/>
      </w:pPr>
    </w:p>
    <w:p w14:paraId="7B3B0315" w14:textId="77777777" w:rsidR="002658A1" w:rsidRDefault="002658A1" w:rsidP="002658A1">
      <w:pPr>
        <w:spacing w:after="240"/>
      </w:pPr>
      <w:r>
        <w:lastRenderedPageBreak/>
        <w:t>8.5.23  Teacher  login</w:t>
      </w:r>
    </w:p>
    <w:p w14:paraId="21F22D53" w14:textId="77777777" w:rsidR="002658A1" w:rsidRPr="002658A1" w:rsidRDefault="002658A1" w:rsidP="002658A1">
      <w:pPr>
        <w:spacing w:after="240"/>
      </w:pPr>
      <w:r w:rsidRPr="002658A1">
        <w:drawing>
          <wp:inline distT="0" distB="0" distL="0" distR="0" wp14:anchorId="3FC8B5CE" wp14:editId="11F37376">
            <wp:extent cx="5962650" cy="3196472"/>
            <wp:effectExtent l="0" t="0" r="0" b="4445"/>
            <wp:docPr id="59384" name="Picture 59384" descr="C:\Users\USER\Desktop\final project\SS\Teacher\teacher-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C:\Users\USER\Desktop\final project\SS\Teacher\teacher-login.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62650" cy="3196472"/>
                    </a:xfrm>
                    <a:prstGeom prst="rect">
                      <a:avLst/>
                    </a:prstGeom>
                    <a:noFill/>
                    <a:ln>
                      <a:noFill/>
                    </a:ln>
                  </pic:spPr>
                </pic:pic>
              </a:graphicData>
            </a:graphic>
          </wp:inline>
        </w:drawing>
      </w:r>
    </w:p>
    <w:p w14:paraId="62C183D2" w14:textId="77777777" w:rsidR="002658A1" w:rsidRPr="002658A1" w:rsidRDefault="002658A1" w:rsidP="002658A1">
      <w:pPr>
        <w:spacing w:after="240"/>
      </w:pPr>
      <w:r>
        <w:t xml:space="preserve">8.5.24 </w:t>
      </w:r>
      <w:r w:rsidRPr="002658A1">
        <w:t xml:space="preserve">Teacher dashboard </w:t>
      </w:r>
    </w:p>
    <w:p w14:paraId="34EAF1BF" w14:textId="77777777" w:rsidR="002658A1" w:rsidRPr="002658A1" w:rsidRDefault="002658A1" w:rsidP="002658A1">
      <w:pPr>
        <w:spacing w:after="240"/>
      </w:pPr>
      <w:r w:rsidRPr="002658A1">
        <w:drawing>
          <wp:inline distT="0" distB="0" distL="0" distR="0" wp14:anchorId="43A11E41" wp14:editId="5016B5A7">
            <wp:extent cx="6148482" cy="3296093"/>
            <wp:effectExtent l="0" t="0" r="5080" b="0"/>
            <wp:docPr id="59385" name="Picture 59385" descr="C:\Users\USER\Desktop\final project\SS\Teacher\teacher-dashboa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Users\USER\Desktop\final project\SS\Teacher\teacher-dashboard.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170745" cy="3308028"/>
                    </a:xfrm>
                    <a:prstGeom prst="rect">
                      <a:avLst/>
                    </a:prstGeom>
                    <a:noFill/>
                    <a:ln>
                      <a:noFill/>
                    </a:ln>
                  </pic:spPr>
                </pic:pic>
              </a:graphicData>
            </a:graphic>
          </wp:inline>
        </w:drawing>
      </w:r>
    </w:p>
    <w:p w14:paraId="3448F9CA" w14:textId="77777777" w:rsidR="002658A1" w:rsidRDefault="002658A1" w:rsidP="002658A1">
      <w:pPr>
        <w:spacing w:after="240"/>
      </w:pPr>
    </w:p>
    <w:p w14:paraId="6EA38635" w14:textId="77777777" w:rsidR="002658A1" w:rsidRPr="002658A1" w:rsidRDefault="002658A1" w:rsidP="002658A1">
      <w:pPr>
        <w:spacing w:after="240"/>
      </w:pPr>
      <w:r>
        <w:lastRenderedPageBreak/>
        <w:t xml:space="preserve">8.5.25  </w:t>
      </w:r>
      <w:r w:rsidRPr="002658A1">
        <w:t>Teacher create classroom</w:t>
      </w:r>
    </w:p>
    <w:p w14:paraId="12609891" w14:textId="77777777" w:rsidR="002658A1" w:rsidRPr="002658A1" w:rsidRDefault="002658A1" w:rsidP="002658A1">
      <w:pPr>
        <w:spacing w:after="240"/>
      </w:pPr>
      <w:r w:rsidRPr="002658A1">
        <w:drawing>
          <wp:inline distT="0" distB="0" distL="0" distR="0" wp14:anchorId="3AD6C326" wp14:editId="4794349F">
            <wp:extent cx="6307152" cy="3381153"/>
            <wp:effectExtent l="0" t="0" r="0" b="0"/>
            <wp:docPr id="59386" name="Picture 59386" descr="C:\Users\USER\Desktop\final project\SS\Teacher\teacher-create-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C:\Users\USER\Desktop\final project\SS\Teacher\teacher-create-class.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319663" cy="3387860"/>
                    </a:xfrm>
                    <a:prstGeom prst="rect">
                      <a:avLst/>
                    </a:prstGeom>
                    <a:noFill/>
                    <a:ln>
                      <a:noFill/>
                    </a:ln>
                  </pic:spPr>
                </pic:pic>
              </a:graphicData>
            </a:graphic>
          </wp:inline>
        </w:drawing>
      </w:r>
    </w:p>
    <w:p w14:paraId="1EC9A927" w14:textId="77777777" w:rsidR="002658A1" w:rsidRPr="002658A1" w:rsidRDefault="002658A1" w:rsidP="002658A1">
      <w:pPr>
        <w:spacing w:after="240"/>
      </w:pPr>
      <w:r>
        <w:t xml:space="preserve">8.5.26  </w:t>
      </w:r>
      <w:r w:rsidRPr="002658A1">
        <w:t>Teacher manage class</w:t>
      </w:r>
    </w:p>
    <w:p w14:paraId="396AF2AB" w14:textId="77777777" w:rsidR="002658A1" w:rsidRPr="002658A1" w:rsidRDefault="002658A1" w:rsidP="002658A1">
      <w:pPr>
        <w:spacing w:after="240"/>
      </w:pPr>
      <w:r w:rsidRPr="002658A1">
        <w:drawing>
          <wp:inline distT="0" distB="0" distL="0" distR="0" wp14:anchorId="708CF4ED" wp14:editId="7BD7565C">
            <wp:extent cx="6386488" cy="3423683"/>
            <wp:effectExtent l="0" t="0" r="0" b="5715"/>
            <wp:docPr id="59391" name="Picture 59391" descr="C:\Users\USER\Desktop\final project\SS\Teacher\teacher-manage-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C:\Users\USER\Desktop\final project\SS\Teacher\teacher-manage-class.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407801" cy="3435108"/>
                    </a:xfrm>
                    <a:prstGeom prst="rect">
                      <a:avLst/>
                    </a:prstGeom>
                    <a:noFill/>
                    <a:ln>
                      <a:noFill/>
                    </a:ln>
                  </pic:spPr>
                </pic:pic>
              </a:graphicData>
            </a:graphic>
          </wp:inline>
        </w:drawing>
      </w:r>
    </w:p>
    <w:p w14:paraId="56EC581F" w14:textId="77777777" w:rsidR="002658A1" w:rsidRPr="002658A1" w:rsidRDefault="002658A1" w:rsidP="002658A1">
      <w:pPr>
        <w:spacing w:after="240"/>
      </w:pPr>
      <w:r>
        <w:lastRenderedPageBreak/>
        <w:t xml:space="preserve">8.5.27  </w:t>
      </w:r>
      <w:r w:rsidRPr="002658A1">
        <w:t>Teacher post in Class</w:t>
      </w:r>
    </w:p>
    <w:p w14:paraId="43FD7A79" w14:textId="77777777" w:rsidR="002658A1" w:rsidRPr="002658A1" w:rsidRDefault="002658A1" w:rsidP="002658A1">
      <w:pPr>
        <w:spacing w:after="240"/>
      </w:pPr>
      <w:r w:rsidRPr="002658A1">
        <w:drawing>
          <wp:inline distT="0" distB="0" distL="0" distR="0" wp14:anchorId="2AE07B22" wp14:editId="54CD79CC">
            <wp:extent cx="6039293" cy="3237559"/>
            <wp:effectExtent l="0" t="0" r="0" b="1270"/>
            <wp:docPr id="59387" name="Picture 59387" descr="C:\Users\USER\Desktop\final project\SS\Teacher\teacher-post-in-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C:\Users\USER\Desktop\final project\SS\Teacher\teacher-post-in-class.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050261" cy="3243438"/>
                    </a:xfrm>
                    <a:prstGeom prst="rect">
                      <a:avLst/>
                    </a:prstGeom>
                    <a:noFill/>
                    <a:ln>
                      <a:noFill/>
                    </a:ln>
                  </pic:spPr>
                </pic:pic>
              </a:graphicData>
            </a:graphic>
          </wp:inline>
        </w:drawing>
      </w:r>
    </w:p>
    <w:p w14:paraId="6E504C4C" w14:textId="77777777" w:rsidR="002658A1" w:rsidRDefault="002658A1" w:rsidP="002658A1">
      <w:pPr>
        <w:spacing w:after="240"/>
      </w:pPr>
    </w:p>
    <w:p w14:paraId="198BDF5F" w14:textId="77777777" w:rsidR="002658A1" w:rsidRPr="002658A1" w:rsidRDefault="002658A1" w:rsidP="002658A1">
      <w:pPr>
        <w:spacing w:after="240"/>
      </w:pPr>
      <w:r>
        <w:t xml:space="preserve">8.5.28   </w:t>
      </w:r>
      <w:r w:rsidRPr="002658A1">
        <w:t xml:space="preserve">Teacher post in class </w:t>
      </w:r>
    </w:p>
    <w:p w14:paraId="2604F862" w14:textId="77777777" w:rsidR="002658A1" w:rsidRPr="002658A1" w:rsidRDefault="002658A1" w:rsidP="002658A1">
      <w:pPr>
        <w:spacing w:after="240"/>
      </w:pPr>
      <w:r w:rsidRPr="002658A1">
        <w:drawing>
          <wp:inline distT="0" distB="0" distL="0" distR="0" wp14:anchorId="3FB7FE79" wp14:editId="2EFA3A8C">
            <wp:extent cx="6326985" cy="3391786"/>
            <wp:effectExtent l="0" t="0" r="0" b="0"/>
            <wp:docPr id="59388" name="Picture 59388" descr="C:\Users\USER\Desktop\final project\SS\Teacher\teacher-post-in-clas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C:\Users\USER\Desktop\final project\SS\Teacher\teacher-post-in-class2.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333664" cy="3395366"/>
                    </a:xfrm>
                    <a:prstGeom prst="rect">
                      <a:avLst/>
                    </a:prstGeom>
                    <a:noFill/>
                    <a:ln>
                      <a:noFill/>
                    </a:ln>
                  </pic:spPr>
                </pic:pic>
              </a:graphicData>
            </a:graphic>
          </wp:inline>
        </w:drawing>
      </w:r>
    </w:p>
    <w:p w14:paraId="0F18F545" w14:textId="77777777" w:rsidR="00DB7544" w:rsidRDefault="00DB7544" w:rsidP="002658A1">
      <w:pPr>
        <w:spacing w:after="240"/>
      </w:pPr>
    </w:p>
    <w:p w14:paraId="27B99C46" w14:textId="77777777" w:rsidR="002658A1" w:rsidRPr="002658A1" w:rsidRDefault="002658A1" w:rsidP="002658A1">
      <w:pPr>
        <w:spacing w:after="240"/>
      </w:pPr>
      <w:r>
        <w:t xml:space="preserve">8.5.29  </w:t>
      </w:r>
      <w:r w:rsidRPr="002658A1">
        <w:t xml:space="preserve">Teacher view joined student </w:t>
      </w:r>
    </w:p>
    <w:p w14:paraId="16ACE6A6" w14:textId="77777777" w:rsidR="002658A1" w:rsidRPr="002658A1" w:rsidRDefault="002658A1" w:rsidP="002658A1">
      <w:pPr>
        <w:spacing w:after="240"/>
      </w:pPr>
      <w:r w:rsidRPr="002658A1">
        <w:drawing>
          <wp:inline distT="0" distB="0" distL="0" distR="0" wp14:anchorId="6BCE0D39" wp14:editId="5ADE2423">
            <wp:extent cx="5962650" cy="3196472"/>
            <wp:effectExtent l="0" t="0" r="0" b="4445"/>
            <wp:docPr id="59389" name="Picture 59389" descr="C:\Users\USER\Desktop\final project\SS\Teacher\teacher-view-joined-stud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C:\Users\USER\Desktop\final project\SS\Teacher\teacher-view-joined-student.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62650" cy="3196472"/>
                    </a:xfrm>
                    <a:prstGeom prst="rect">
                      <a:avLst/>
                    </a:prstGeom>
                    <a:noFill/>
                    <a:ln>
                      <a:noFill/>
                    </a:ln>
                  </pic:spPr>
                </pic:pic>
              </a:graphicData>
            </a:graphic>
          </wp:inline>
        </w:drawing>
      </w:r>
    </w:p>
    <w:p w14:paraId="02193125" w14:textId="77777777" w:rsidR="002658A1" w:rsidRDefault="002658A1" w:rsidP="002658A1">
      <w:pPr>
        <w:spacing w:after="240"/>
      </w:pPr>
    </w:p>
    <w:p w14:paraId="1B7F0CD2" w14:textId="77777777" w:rsidR="002658A1" w:rsidRPr="002658A1" w:rsidRDefault="002658A1" w:rsidP="002658A1">
      <w:pPr>
        <w:spacing w:after="240"/>
      </w:pPr>
      <w:r>
        <w:t xml:space="preserve">8.5.30  </w:t>
      </w:r>
      <w:r w:rsidRPr="002658A1">
        <w:t xml:space="preserve">Teacher can search student </w:t>
      </w:r>
    </w:p>
    <w:p w14:paraId="741B867E" w14:textId="77777777" w:rsidR="002658A1" w:rsidRPr="002658A1" w:rsidRDefault="002658A1" w:rsidP="002658A1">
      <w:pPr>
        <w:spacing w:after="240"/>
      </w:pPr>
      <w:r w:rsidRPr="002658A1">
        <w:drawing>
          <wp:inline distT="0" distB="0" distL="0" distR="0" wp14:anchorId="171D4A3A" wp14:editId="59B5620B">
            <wp:extent cx="5962650" cy="3196472"/>
            <wp:effectExtent l="0" t="0" r="0" b="4445"/>
            <wp:docPr id="59390" name="Picture 59390" descr="C:\Users\USER\Desktop\final project\SS\Teacher\teacher-can-search-std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Users\USER\Desktop\final project\SS\Teacher\teacher-can-search-stdnt.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62650" cy="3196472"/>
                    </a:xfrm>
                    <a:prstGeom prst="rect">
                      <a:avLst/>
                    </a:prstGeom>
                    <a:noFill/>
                    <a:ln>
                      <a:noFill/>
                    </a:ln>
                  </pic:spPr>
                </pic:pic>
              </a:graphicData>
            </a:graphic>
          </wp:inline>
        </w:drawing>
      </w:r>
    </w:p>
    <w:p w14:paraId="5F037513" w14:textId="77777777" w:rsidR="002658A1" w:rsidRPr="002658A1" w:rsidRDefault="002658A1" w:rsidP="002658A1">
      <w:pPr>
        <w:spacing w:after="240"/>
      </w:pPr>
      <w:r>
        <w:lastRenderedPageBreak/>
        <w:t xml:space="preserve">8.5.31  </w:t>
      </w:r>
      <w:r w:rsidRPr="002658A1">
        <w:t>Teacher post assignment</w:t>
      </w:r>
    </w:p>
    <w:p w14:paraId="22AF49EC" w14:textId="77777777" w:rsidR="002658A1" w:rsidRPr="002658A1" w:rsidRDefault="002658A1" w:rsidP="002658A1">
      <w:pPr>
        <w:spacing w:after="240"/>
      </w:pPr>
      <w:r w:rsidRPr="002658A1">
        <w:drawing>
          <wp:inline distT="0" distB="0" distL="0" distR="0" wp14:anchorId="1E7F2B12" wp14:editId="0FA41AAC">
            <wp:extent cx="5962650" cy="3196472"/>
            <wp:effectExtent l="0" t="0" r="0" b="4445"/>
            <wp:docPr id="5248" name="Picture 5248" descr="C:\Users\USER\Desktop\final project\SS\Teacher\teacher-post-assign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USER\Desktop\final project\SS\Teacher\teacher-post-assignment.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62650" cy="3196472"/>
                    </a:xfrm>
                    <a:prstGeom prst="rect">
                      <a:avLst/>
                    </a:prstGeom>
                    <a:noFill/>
                    <a:ln>
                      <a:noFill/>
                    </a:ln>
                  </pic:spPr>
                </pic:pic>
              </a:graphicData>
            </a:graphic>
          </wp:inline>
        </w:drawing>
      </w:r>
    </w:p>
    <w:p w14:paraId="39B3AB6A" w14:textId="77777777" w:rsidR="002658A1" w:rsidRDefault="002658A1" w:rsidP="002658A1">
      <w:pPr>
        <w:spacing w:after="240"/>
      </w:pPr>
    </w:p>
    <w:p w14:paraId="3CC3E2B1" w14:textId="77777777" w:rsidR="002658A1" w:rsidRPr="002658A1" w:rsidRDefault="002658A1" w:rsidP="002658A1">
      <w:pPr>
        <w:spacing w:after="240"/>
      </w:pPr>
      <w:r>
        <w:t xml:space="preserve">8.5.32  </w:t>
      </w:r>
      <w:r w:rsidRPr="002658A1">
        <w:t>Teacher view all assignment</w:t>
      </w:r>
    </w:p>
    <w:p w14:paraId="41DC6A55" w14:textId="77777777" w:rsidR="002658A1" w:rsidRPr="002658A1" w:rsidRDefault="002658A1" w:rsidP="002658A1">
      <w:pPr>
        <w:spacing w:after="240"/>
      </w:pPr>
      <w:r w:rsidRPr="002658A1">
        <w:drawing>
          <wp:inline distT="0" distB="0" distL="0" distR="0" wp14:anchorId="259FF6C0" wp14:editId="04C9FB6C">
            <wp:extent cx="5962650" cy="3196472"/>
            <wp:effectExtent l="0" t="0" r="0" b="4445"/>
            <wp:docPr id="5250" name="Picture 5250" descr="C:\Users\USER\Desktop\final project\SS\Teacher\teacher-view-all-aasign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C:\Users\USER\Desktop\final project\SS\Teacher\teacher-view-all-aasignment.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62650" cy="3196472"/>
                    </a:xfrm>
                    <a:prstGeom prst="rect">
                      <a:avLst/>
                    </a:prstGeom>
                    <a:noFill/>
                    <a:ln>
                      <a:noFill/>
                    </a:ln>
                  </pic:spPr>
                </pic:pic>
              </a:graphicData>
            </a:graphic>
          </wp:inline>
        </w:drawing>
      </w:r>
    </w:p>
    <w:p w14:paraId="3FE8040A" w14:textId="77777777" w:rsidR="002658A1" w:rsidRDefault="002658A1" w:rsidP="002658A1">
      <w:pPr>
        <w:spacing w:after="240"/>
      </w:pPr>
    </w:p>
    <w:p w14:paraId="42EFC036" w14:textId="77777777" w:rsidR="002658A1" w:rsidRPr="002658A1" w:rsidRDefault="002658A1" w:rsidP="002658A1">
      <w:pPr>
        <w:spacing w:after="240"/>
      </w:pPr>
      <w:r>
        <w:lastRenderedPageBreak/>
        <w:t xml:space="preserve">8.5.33  </w:t>
      </w:r>
      <w:r w:rsidRPr="002658A1">
        <w:t>Teacher can view student assignment submission</w:t>
      </w:r>
    </w:p>
    <w:p w14:paraId="02ADA386" w14:textId="77777777" w:rsidR="002658A1" w:rsidRPr="002658A1" w:rsidRDefault="002658A1" w:rsidP="002658A1">
      <w:pPr>
        <w:spacing w:after="240"/>
      </w:pPr>
      <w:r w:rsidRPr="002658A1">
        <w:drawing>
          <wp:inline distT="0" distB="0" distL="0" distR="0" wp14:anchorId="53BEFF47" wp14:editId="363E3096">
            <wp:extent cx="6168315" cy="3306725"/>
            <wp:effectExtent l="0" t="0" r="4445" b="8255"/>
            <wp:docPr id="5249" name="Picture 5249" descr="C:\Users\USER\Desktop\final project\SS\Teacher\reacher-can-view-stdnt-assign-submiss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USER\Desktop\final project\SS\Teacher\reacher-can-view-stdnt-assign-submission.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173243" cy="3309367"/>
                    </a:xfrm>
                    <a:prstGeom prst="rect">
                      <a:avLst/>
                    </a:prstGeom>
                    <a:noFill/>
                    <a:ln>
                      <a:noFill/>
                    </a:ln>
                  </pic:spPr>
                </pic:pic>
              </a:graphicData>
            </a:graphic>
          </wp:inline>
        </w:drawing>
      </w:r>
    </w:p>
    <w:p w14:paraId="5A66FF3B" w14:textId="77777777" w:rsidR="002658A1" w:rsidRPr="002658A1" w:rsidRDefault="002658A1" w:rsidP="002658A1">
      <w:pPr>
        <w:spacing w:after="240"/>
      </w:pPr>
      <w:r>
        <w:t xml:space="preserve">8.5.34  </w:t>
      </w:r>
      <w:r w:rsidRPr="002658A1">
        <w:t>Teacher post notice</w:t>
      </w:r>
    </w:p>
    <w:p w14:paraId="3C5A5314" w14:textId="77777777" w:rsidR="002658A1" w:rsidRPr="002658A1" w:rsidRDefault="002658A1" w:rsidP="002658A1">
      <w:pPr>
        <w:spacing w:after="240"/>
      </w:pPr>
      <w:r w:rsidRPr="002658A1">
        <w:drawing>
          <wp:inline distT="0" distB="0" distL="0" distR="0" wp14:anchorId="740D11AB" wp14:editId="21601F11">
            <wp:extent cx="6287319" cy="3370521"/>
            <wp:effectExtent l="0" t="0" r="0" b="1905"/>
            <wp:docPr id="5251" name="Picture 5251" descr="C:\Users\USER\Desktop\final project\SS\Teacher\teacher-post-noti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C:\Users\USER\Desktop\final project\SS\Teacher\teacher-post-notice.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298802" cy="3376677"/>
                    </a:xfrm>
                    <a:prstGeom prst="rect">
                      <a:avLst/>
                    </a:prstGeom>
                    <a:noFill/>
                    <a:ln>
                      <a:noFill/>
                    </a:ln>
                  </pic:spPr>
                </pic:pic>
              </a:graphicData>
            </a:graphic>
          </wp:inline>
        </w:drawing>
      </w:r>
    </w:p>
    <w:p w14:paraId="7031EC2C" w14:textId="77777777" w:rsidR="002658A1" w:rsidRDefault="002658A1" w:rsidP="002658A1">
      <w:pPr>
        <w:spacing w:after="240"/>
      </w:pPr>
    </w:p>
    <w:p w14:paraId="463E3FE2" w14:textId="77777777" w:rsidR="002658A1" w:rsidRPr="002658A1" w:rsidRDefault="002658A1" w:rsidP="002658A1">
      <w:pPr>
        <w:spacing w:after="240"/>
      </w:pPr>
      <w:r>
        <w:lastRenderedPageBreak/>
        <w:t xml:space="preserve">8.5.35  </w:t>
      </w:r>
      <w:r w:rsidRPr="002658A1">
        <w:t>Teacher can delete his notice</w:t>
      </w:r>
    </w:p>
    <w:p w14:paraId="5D258A28" w14:textId="77777777" w:rsidR="002658A1" w:rsidRPr="002658A1" w:rsidRDefault="002658A1" w:rsidP="002658A1">
      <w:pPr>
        <w:spacing w:after="240"/>
      </w:pPr>
      <w:r w:rsidRPr="002658A1">
        <w:drawing>
          <wp:inline distT="0" distB="0" distL="0" distR="0" wp14:anchorId="22A309AA" wp14:editId="618BCADD">
            <wp:extent cx="6267484" cy="3359888"/>
            <wp:effectExtent l="0" t="0" r="0" b="0"/>
            <wp:docPr id="5252" name="Picture 5252" descr="C:\Users\USER\Desktop\final project\SS\Teacher\teacher-view-his-noti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C:\Users\USER\Desktop\final project\SS\Teacher\teacher-view-his-notice.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277386" cy="3365196"/>
                    </a:xfrm>
                    <a:prstGeom prst="rect">
                      <a:avLst/>
                    </a:prstGeom>
                    <a:noFill/>
                    <a:ln>
                      <a:noFill/>
                    </a:ln>
                  </pic:spPr>
                </pic:pic>
              </a:graphicData>
            </a:graphic>
          </wp:inline>
        </w:drawing>
      </w:r>
    </w:p>
    <w:p w14:paraId="0431FE32" w14:textId="77777777" w:rsidR="002658A1" w:rsidRPr="002658A1" w:rsidRDefault="002658A1" w:rsidP="002658A1">
      <w:pPr>
        <w:spacing w:after="240"/>
      </w:pPr>
      <w:r>
        <w:t xml:space="preserve">8.5.36  </w:t>
      </w:r>
      <w:r w:rsidRPr="002658A1">
        <w:t>Teacher view all notices</w:t>
      </w:r>
    </w:p>
    <w:p w14:paraId="0CF17997" w14:textId="77777777" w:rsidR="002658A1" w:rsidRPr="002658A1" w:rsidRDefault="002658A1" w:rsidP="002658A1">
      <w:pPr>
        <w:spacing w:after="240"/>
      </w:pPr>
      <w:r w:rsidRPr="002658A1">
        <w:drawing>
          <wp:inline distT="0" distB="0" distL="0" distR="0" wp14:anchorId="6A09D0CD" wp14:editId="5C5335B8">
            <wp:extent cx="6426156" cy="3444949"/>
            <wp:effectExtent l="0" t="0" r="0" b="3175"/>
            <wp:docPr id="5253" name="Picture 5253" descr="C:\Users\USER\Desktop\final project\SS\Teacher\teacher-view-all-noti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C:\Users\USER\Desktop\final project\SS\Teacher\teacher-view-all-notice.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430270" cy="3447155"/>
                    </a:xfrm>
                    <a:prstGeom prst="rect">
                      <a:avLst/>
                    </a:prstGeom>
                    <a:noFill/>
                    <a:ln>
                      <a:noFill/>
                    </a:ln>
                  </pic:spPr>
                </pic:pic>
              </a:graphicData>
            </a:graphic>
          </wp:inline>
        </w:drawing>
      </w:r>
    </w:p>
    <w:p w14:paraId="26D25CE4" w14:textId="77777777" w:rsidR="002658A1" w:rsidRDefault="002658A1" w:rsidP="002658A1">
      <w:pPr>
        <w:spacing w:after="240"/>
      </w:pPr>
    </w:p>
    <w:p w14:paraId="6F4251CB" w14:textId="77777777" w:rsidR="002658A1" w:rsidRPr="002658A1" w:rsidRDefault="002658A1" w:rsidP="002658A1">
      <w:pPr>
        <w:spacing w:after="240"/>
      </w:pPr>
      <w:r>
        <w:t xml:space="preserve">8.5.37  </w:t>
      </w:r>
      <w:r w:rsidRPr="002658A1">
        <w:t xml:space="preserve">Teacher take attendance </w:t>
      </w:r>
    </w:p>
    <w:p w14:paraId="5E48D713" w14:textId="77777777" w:rsidR="002658A1" w:rsidRPr="002658A1" w:rsidRDefault="002658A1" w:rsidP="002658A1">
      <w:pPr>
        <w:spacing w:after="240"/>
      </w:pPr>
      <w:r w:rsidRPr="002658A1">
        <w:drawing>
          <wp:inline distT="0" distB="0" distL="0" distR="0" wp14:anchorId="2669545C" wp14:editId="31D61368">
            <wp:extent cx="5962650" cy="3196472"/>
            <wp:effectExtent l="0" t="0" r="0" b="4445"/>
            <wp:docPr id="5254" name="Picture 5254" descr="C:\Users\USER\Desktop\final project\SS\Teacher\teacher-can-view-all-attende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C:\Users\USER\Desktop\final project\SS\Teacher\teacher-can-view-all-attendence.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62650" cy="3196472"/>
                    </a:xfrm>
                    <a:prstGeom prst="rect">
                      <a:avLst/>
                    </a:prstGeom>
                    <a:noFill/>
                    <a:ln>
                      <a:noFill/>
                    </a:ln>
                  </pic:spPr>
                </pic:pic>
              </a:graphicData>
            </a:graphic>
          </wp:inline>
        </w:drawing>
      </w:r>
    </w:p>
    <w:p w14:paraId="2B6FD755" w14:textId="77777777" w:rsidR="002658A1" w:rsidRPr="002658A1" w:rsidRDefault="002658A1" w:rsidP="002658A1">
      <w:pPr>
        <w:spacing w:after="240"/>
      </w:pPr>
      <w:r>
        <w:t xml:space="preserve">8.5.38 </w:t>
      </w:r>
      <w:r w:rsidRPr="002658A1">
        <w:t>Teacher view all attendances by date</w:t>
      </w:r>
    </w:p>
    <w:p w14:paraId="7CA4B323" w14:textId="77777777" w:rsidR="002658A1" w:rsidRPr="002658A1" w:rsidRDefault="002658A1" w:rsidP="002658A1">
      <w:pPr>
        <w:spacing w:after="240"/>
      </w:pPr>
      <w:r w:rsidRPr="002658A1">
        <w:drawing>
          <wp:inline distT="0" distB="0" distL="0" distR="0" wp14:anchorId="7CB34948" wp14:editId="050F3A75">
            <wp:extent cx="5962650" cy="3196472"/>
            <wp:effectExtent l="0" t="0" r="0" b="4445"/>
            <wp:docPr id="5255" name="Picture 5255" descr="C:\Users\USER\Desktop\final project\SS\Teacher\teacher-view-all-attendenc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C:\Users\USER\Desktop\final project\SS\Teacher\teacher-view-all-attendences.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62650" cy="3196472"/>
                    </a:xfrm>
                    <a:prstGeom prst="rect">
                      <a:avLst/>
                    </a:prstGeom>
                    <a:noFill/>
                    <a:ln>
                      <a:noFill/>
                    </a:ln>
                  </pic:spPr>
                </pic:pic>
              </a:graphicData>
            </a:graphic>
          </wp:inline>
        </w:drawing>
      </w:r>
    </w:p>
    <w:p w14:paraId="55794F0F" w14:textId="77777777" w:rsidR="002658A1" w:rsidRDefault="002658A1" w:rsidP="002658A1">
      <w:pPr>
        <w:spacing w:after="240"/>
      </w:pPr>
    </w:p>
    <w:p w14:paraId="29DACA57" w14:textId="77777777" w:rsidR="002658A1" w:rsidRPr="002658A1" w:rsidRDefault="002658A1" w:rsidP="002658A1">
      <w:pPr>
        <w:spacing w:after="240"/>
      </w:pPr>
      <w:r>
        <w:lastRenderedPageBreak/>
        <w:t xml:space="preserve">8.5.39  </w:t>
      </w:r>
      <w:r w:rsidRPr="002658A1">
        <w:t>Teacher view student details</w:t>
      </w:r>
    </w:p>
    <w:p w14:paraId="499147EB" w14:textId="77777777" w:rsidR="002658A1" w:rsidRPr="002658A1" w:rsidRDefault="002658A1" w:rsidP="002658A1">
      <w:pPr>
        <w:spacing w:after="240"/>
      </w:pPr>
      <w:r w:rsidRPr="002658A1">
        <w:drawing>
          <wp:inline distT="0" distB="0" distL="0" distR="0" wp14:anchorId="3442522D" wp14:editId="303218C1">
            <wp:extent cx="6368902" cy="3414256"/>
            <wp:effectExtent l="0" t="0" r="0" b="0"/>
            <wp:docPr id="5256" name="Picture 5256" descr="C:\Users\USER\Desktop\final project\SS\Teacher\teacher-view-std-detail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C:\Users\USER\Desktop\final project\SS\Teacher\teacher-view-std-details.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383023" cy="3421826"/>
                    </a:xfrm>
                    <a:prstGeom prst="rect">
                      <a:avLst/>
                    </a:prstGeom>
                    <a:noFill/>
                    <a:ln>
                      <a:noFill/>
                    </a:ln>
                  </pic:spPr>
                </pic:pic>
              </a:graphicData>
            </a:graphic>
          </wp:inline>
        </w:drawing>
      </w:r>
    </w:p>
    <w:p w14:paraId="6580D3D1" w14:textId="77777777" w:rsidR="002658A1" w:rsidRPr="002658A1" w:rsidRDefault="002658A1" w:rsidP="002658A1">
      <w:pPr>
        <w:spacing w:after="240"/>
      </w:pPr>
      <w:r>
        <w:t xml:space="preserve">8.5.40  </w:t>
      </w:r>
      <w:r w:rsidRPr="002658A1">
        <w:t>Teacher can remove a student</w:t>
      </w:r>
    </w:p>
    <w:p w14:paraId="1A4AE3C7" w14:textId="77777777" w:rsidR="002658A1" w:rsidRPr="002658A1" w:rsidRDefault="002658A1" w:rsidP="002658A1">
      <w:pPr>
        <w:spacing w:after="240"/>
      </w:pPr>
      <w:r w:rsidRPr="002658A1">
        <w:drawing>
          <wp:inline distT="0" distB="0" distL="0" distR="0" wp14:anchorId="06223FD4" wp14:editId="033E50EB">
            <wp:extent cx="6584825" cy="3530009"/>
            <wp:effectExtent l="0" t="0" r="6985" b="0"/>
            <wp:docPr id="5257" name="Picture 5257" descr="C:\Users\USER\Desktop\final project\SS\Teacher\teacher-can-rmv-std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C:\Users\USER\Desktop\final project\SS\Teacher\teacher-can-rmv-stdnt.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590505" cy="3533054"/>
                    </a:xfrm>
                    <a:prstGeom prst="rect">
                      <a:avLst/>
                    </a:prstGeom>
                    <a:noFill/>
                    <a:ln>
                      <a:noFill/>
                    </a:ln>
                  </pic:spPr>
                </pic:pic>
              </a:graphicData>
            </a:graphic>
          </wp:inline>
        </w:drawing>
      </w:r>
    </w:p>
    <w:p w14:paraId="4AF2788B" w14:textId="77777777" w:rsidR="00DB7544" w:rsidRPr="00DB7544" w:rsidRDefault="00DB7544" w:rsidP="00DB7544">
      <w:pPr>
        <w:pStyle w:val="11Normal02-SecondOnwardParagraph"/>
      </w:pPr>
    </w:p>
    <w:p w14:paraId="14DAA1F3" w14:textId="77777777" w:rsidR="002658A1" w:rsidRPr="002658A1" w:rsidRDefault="002658A1" w:rsidP="002658A1">
      <w:pPr>
        <w:spacing w:after="240"/>
      </w:pPr>
      <w:r>
        <w:t xml:space="preserve">8.5.41  </w:t>
      </w:r>
      <w:r w:rsidRPr="002658A1">
        <w:t>Teacher update class information</w:t>
      </w:r>
    </w:p>
    <w:p w14:paraId="22839775" w14:textId="77777777" w:rsidR="002658A1" w:rsidRPr="002658A1" w:rsidRDefault="002658A1" w:rsidP="002658A1">
      <w:pPr>
        <w:spacing w:after="240"/>
      </w:pPr>
      <w:r w:rsidRPr="002658A1">
        <w:drawing>
          <wp:inline distT="0" distB="0" distL="0" distR="0" wp14:anchorId="2FE7F227" wp14:editId="70418706">
            <wp:extent cx="5962650" cy="3196472"/>
            <wp:effectExtent l="0" t="0" r="0" b="4445"/>
            <wp:docPr id="5260" name="Picture 5260" descr="C:\Users\USER\Desktop\final project\SS\Teacher\teacher-update-class-inf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C:\Users\USER\Desktop\final project\SS\Teacher\teacher-update-class-info.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62650" cy="3196472"/>
                    </a:xfrm>
                    <a:prstGeom prst="rect">
                      <a:avLst/>
                    </a:prstGeom>
                    <a:noFill/>
                    <a:ln>
                      <a:noFill/>
                    </a:ln>
                  </pic:spPr>
                </pic:pic>
              </a:graphicData>
            </a:graphic>
          </wp:inline>
        </w:drawing>
      </w:r>
    </w:p>
    <w:p w14:paraId="2D56357A" w14:textId="77777777" w:rsidR="002658A1" w:rsidRDefault="002658A1" w:rsidP="002658A1">
      <w:pPr>
        <w:spacing w:after="240"/>
      </w:pPr>
    </w:p>
    <w:p w14:paraId="5F4E5838" w14:textId="77777777" w:rsidR="002658A1" w:rsidRDefault="002658A1" w:rsidP="002658A1">
      <w:pPr>
        <w:spacing w:after="240"/>
      </w:pPr>
    </w:p>
    <w:p w14:paraId="5B9B4072" w14:textId="77777777" w:rsidR="002658A1" w:rsidRDefault="002658A1" w:rsidP="002658A1">
      <w:pPr>
        <w:spacing w:after="240"/>
      </w:pPr>
    </w:p>
    <w:p w14:paraId="6E044907" w14:textId="77777777" w:rsidR="002658A1" w:rsidRDefault="002658A1" w:rsidP="002658A1">
      <w:pPr>
        <w:spacing w:after="240"/>
      </w:pPr>
      <w:r>
        <w:t xml:space="preserve"> </w:t>
      </w:r>
    </w:p>
    <w:p w14:paraId="59EC7D28" w14:textId="77777777" w:rsidR="00DB7544" w:rsidRPr="00DB7544" w:rsidRDefault="00DB7544" w:rsidP="00DB7544">
      <w:pPr>
        <w:pStyle w:val="11Normal02-SecondOnwardParagraph"/>
      </w:pPr>
    </w:p>
    <w:p w14:paraId="031DEE73" w14:textId="58EEBD99" w:rsidR="002658A1" w:rsidRDefault="002658A1" w:rsidP="00DB7544">
      <w:pPr>
        <w:pStyle w:val="09aLevel01"/>
      </w:pPr>
      <w:r>
        <w:t xml:space="preserve"> Tes</w:t>
      </w:r>
      <w:r>
        <w:lastRenderedPageBreak/>
        <w:t xml:space="preserve">ting </w:t>
      </w:r>
    </w:p>
    <w:p w14:paraId="2E51755D" w14:textId="77777777" w:rsidR="002658A1" w:rsidRPr="002658A1" w:rsidRDefault="002658A1" w:rsidP="00DB7544">
      <w:pPr>
        <w:pStyle w:val="10Normal01-FirstParagraph"/>
      </w:pPr>
      <w:r>
        <w:t xml:space="preserve">Testing helps to the operation of a system or application under a controlled condition and evaluating the results. The controlled conditions of the system should include both normal and abnormal conditions. Testing is intentionally attempting to make things go wrong to determine if things happen when we should not or things do not happen when we should. </w:t>
      </w:r>
    </w:p>
    <w:p w14:paraId="0610447C" w14:textId="77777777" w:rsidR="002658A1" w:rsidRPr="00DB7544" w:rsidRDefault="002658A1" w:rsidP="00DB7544">
      <w:pPr>
        <w:pStyle w:val="09bLevel02"/>
        <w:numPr>
          <w:ilvl w:val="0"/>
          <w:numId w:val="0"/>
        </w:numPr>
      </w:pPr>
      <w:r w:rsidRPr="00DB7544">
        <w:t xml:space="preserve">9.1 Testing </w:t>
      </w:r>
    </w:p>
    <w:p w14:paraId="39200F68" w14:textId="77777777" w:rsidR="002658A1" w:rsidRPr="002658A1" w:rsidRDefault="002658A1" w:rsidP="00DB7544">
      <w:pPr>
        <w:pStyle w:val="10Normal01-FirstParagraph"/>
      </w:pPr>
      <w:r w:rsidRPr="002658A1">
        <w:t xml:space="preserve">Testing is the process that is carried out to ensure that the system conforms to the specifications and meets the requirements of the users, namely vendors and products. Functional and interface testing were carried out for the module or for the whole system. Besides, we used Appium which  is an open source framework that allows us to conduct automation testing of mobile applications on different platforms like android. It automates the testing for: Native Mobile Applications that are written using android. </w:t>
      </w:r>
    </w:p>
    <w:p w14:paraId="1DFBD1C4" w14:textId="77777777" w:rsidR="002658A1" w:rsidRDefault="002658A1" w:rsidP="00DB7544">
      <w:pPr>
        <w:pStyle w:val="09bLevel02"/>
        <w:numPr>
          <w:ilvl w:val="0"/>
          <w:numId w:val="0"/>
        </w:numPr>
      </w:pPr>
      <w:r>
        <w:t xml:space="preserve">9.2 Testing Methods </w:t>
      </w:r>
    </w:p>
    <w:p w14:paraId="60AAFC88" w14:textId="77777777" w:rsidR="002658A1" w:rsidRPr="002658A1" w:rsidRDefault="002658A1" w:rsidP="00DB7544">
      <w:pPr>
        <w:pStyle w:val="10Normal01-FirstParagraph"/>
      </w:pPr>
      <w:r>
        <w:t xml:space="preserve">These are two fundamental ways to test a system; those have been followed to implement a successful system; these are: </w:t>
      </w:r>
    </w:p>
    <w:p w14:paraId="1AA6CD51" w14:textId="77777777" w:rsidR="002658A1" w:rsidRPr="002658A1" w:rsidRDefault="002658A1" w:rsidP="00DB7544">
      <w:pPr>
        <w:pStyle w:val="10Normal01-FirstParagraph"/>
      </w:pPr>
      <w:r>
        <w:t xml:space="preserve">· </w:t>
      </w:r>
      <w:r w:rsidRPr="002658A1">
        <w:t>Knowing the specified function that a product has been designed to perform, tests can be conducted that demonstrate each part is fully operational.</w:t>
      </w:r>
    </w:p>
    <w:p w14:paraId="0C1F6316" w14:textId="77777777" w:rsidR="002658A1" w:rsidRPr="002658A1" w:rsidRDefault="002658A1" w:rsidP="00DB7544">
      <w:pPr>
        <w:pStyle w:val="10Normal01-FirstParagraph"/>
      </w:pPr>
      <w:r>
        <w:t xml:space="preserve">· </w:t>
      </w:r>
      <w:r w:rsidRPr="002658A1">
        <w:t xml:space="preserve">Knowing the internal working of a product, tests can be conducted to ensure based on the above two points, testing methods can be classified into different types. </w:t>
      </w:r>
    </w:p>
    <w:p w14:paraId="2B29017C" w14:textId="77777777" w:rsidR="002658A1" w:rsidRDefault="002658A1" w:rsidP="00DB7544">
      <w:pPr>
        <w:pStyle w:val="09bLevel02"/>
        <w:numPr>
          <w:ilvl w:val="0"/>
          <w:numId w:val="0"/>
        </w:numPr>
      </w:pPr>
      <w:r>
        <w:lastRenderedPageBreak/>
        <w:t xml:space="preserve">9.3 Basic of software testing </w:t>
      </w:r>
    </w:p>
    <w:p w14:paraId="5F2AB841" w14:textId="77777777" w:rsidR="002658A1" w:rsidRPr="002658A1" w:rsidRDefault="002658A1" w:rsidP="00DB7544">
      <w:pPr>
        <w:pStyle w:val="10Normal01-FirstParagraph"/>
      </w:pPr>
      <w:r>
        <w:t xml:space="preserve">There are two basics of software testing: black box testing and white box testing. </w:t>
      </w:r>
    </w:p>
    <w:p w14:paraId="04EB7706" w14:textId="77777777" w:rsidR="002658A1" w:rsidRDefault="002658A1" w:rsidP="00DB7544">
      <w:pPr>
        <w:pStyle w:val="09bLevel02"/>
        <w:numPr>
          <w:ilvl w:val="0"/>
          <w:numId w:val="0"/>
        </w:numPr>
      </w:pPr>
      <w:r>
        <w:t xml:space="preserve">9.3.1 Black Box Testing: </w:t>
      </w:r>
    </w:p>
    <w:p w14:paraId="5841D9C0" w14:textId="77777777" w:rsidR="002658A1" w:rsidRPr="002658A1" w:rsidRDefault="002658A1" w:rsidP="00DB7544">
      <w:pPr>
        <w:pStyle w:val="10Normal01-FirstParagraph"/>
      </w:pPr>
      <w:r>
        <w:t xml:space="preserve">Black Box Testing which is known as behavioral, opaque-box, closed-box, specification-based or eye-to-eye testing. We use this software/Application Testing method that analyses the functionality of a software/application without knowing much about the internal structure/design of the item that is being tested and compares the input value with the output value. By using this testing the main focus in Black Box Testing is on the functionality of the system as a whole. The term ‘Behavioral Testing’ refers to Black Box Testing. Behavioral test design is slightly different from the black-box test design because the use of internal knowledge isn’t strictly forbidden, but it’s still discouraged. </w:t>
      </w:r>
    </w:p>
    <w:p w14:paraId="714B79E8" w14:textId="77777777" w:rsidR="002658A1" w:rsidRPr="002658A1" w:rsidRDefault="002658A1" w:rsidP="002658A1">
      <w:pPr>
        <w:spacing w:after="240"/>
      </w:pPr>
      <w:r>
        <w:t xml:space="preserve"> </w:t>
      </w:r>
    </w:p>
    <w:p w14:paraId="7790AD58" w14:textId="77777777" w:rsidR="002658A1" w:rsidRPr="002658A1" w:rsidRDefault="002658A1" w:rsidP="002658A1">
      <w:pPr>
        <w:spacing w:after="240"/>
      </w:pPr>
      <w:r>
        <w:t xml:space="preserve"> </w:t>
      </w:r>
    </w:p>
    <w:p w14:paraId="0456F0C0" w14:textId="77777777" w:rsidR="002658A1" w:rsidRDefault="002658A1" w:rsidP="002658A1">
      <w:pPr>
        <w:spacing w:after="240"/>
        <w:sectPr w:rsidR="002658A1">
          <w:headerReference w:type="even" r:id="rId77"/>
          <w:headerReference w:type="default" r:id="rId78"/>
          <w:footerReference w:type="even" r:id="rId79"/>
          <w:footerReference w:type="default" r:id="rId80"/>
          <w:headerReference w:type="first" r:id="rId81"/>
          <w:footerReference w:type="first" r:id="rId82"/>
          <w:pgSz w:w="12240" w:h="15840"/>
          <w:pgMar w:top="1487" w:right="1410" w:bottom="1688" w:left="1440" w:header="755" w:footer="720" w:gutter="0"/>
          <w:cols w:space="720"/>
        </w:sectPr>
      </w:pPr>
    </w:p>
    <w:p w14:paraId="165E98E5" w14:textId="77777777" w:rsidR="002658A1" w:rsidRPr="002658A1" w:rsidRDefault="002658A1" w:rsidP="002658A1">
      <w:pPr>
        <w:spacing w:after="240"/>
      </w:pPr>
      <w:r w:rsidRPr="002658A1">
        <w:lastRenderedPageBreak/>
        <w:t xml:space="preserve"> </w:t>
      </w:r>
    </w:p>
    <w:p w14:paraId="461C43EF" w14:textId="77777777" w:rsidR="002658A1" w:rsidRDefault="002658A1" w:rsidP="00DB7544">
      <w:pPr>
        <w:pStyle w:val="10Normal01-FirstParagraph"/>
      </w:pPr>
      <w:r>
        <w:t xml:space="preserve">Some examples of our black box testing are given below: </w:t>
      </w:r>
    </w:p>
    <w:tbl>
      <w:tblPr>
        <w:tblW w:w="9345" w:type="dxa"/>
        <w:tblInd w:w="8" w:type="dxa"/>
        <w:tblCellMar>
          <w:top w:w="396" w:type="dxa"/>
          <w:left w:w="98" w:type="dxa"/>
          <w:bottom w:w="121" w:type="dxa"/>
          <w:right w:w="68" w:type="dxa"/>
        </w:tblCellMar>
        <w:tblLook w:val="04A0" w:firstRow="1" w:lastRow="0" w:firstColumn="1" w:lastColumn="0" w:noHBand="0" w:noVBand="1"/>
      </w:tblPr>
      <w:tblGrid>
        <w:gridCol w:w="1440"/>
        <w:gridCol w:w="2565"/>
        <w:gridCol w:w="1545"/>
        <w:gridCol w:w="1485"/>
        <w:gridCol w:w="2310"/>
      </w:tblGrid>
      <w:tr w:rsidR="002658A1" w14:paraId="6193B3ED" w14:textId="77777777" w:rsidTr="002658A1">
        <w:trPr>
          <w:trHeight w:val="1020"/>
        </w:trPr>
        <w:tc>
          <w:tcPr>
            <w:tcW w:w="1440" w:type="dxa"/>
            <w:tcBorders>
              <w:top w:val="single" w:sz="6" w:space="0" w:color="000000"/>
              <w:left w:val="single" w:sz="6" w:space="0" w:color="000000"/>
              <w:bottom w:val="single" w:sz="6" w:space="0" w:color="000000"/>
              <w:right w:val="single" w:sz="6" w:space="0" w:color="000000"/>
            </w:tcBorders>
            <w:vAlign w:val="center"/>
          </w:tcPr>
          <w:p w14:paraId="45671140" w14:textId="77777777" w:rsidR="002658A1" w:rsidRPr="002658A1" w:rsidRDefault="002658A1" w:rsidP="002658A1">
            <w:pPr>
              <w:spacing w:after="240"/>
            </w:pPr>
            <w:r>
              <w:t xml:space="preserve">Test Source </w:t>
            </w:r>
          </w:p>
        </w:tc>
        <w:tc>
          <w:tcPr>
            <w:tcW w:w="2565" w:type="dxa"/>
            <w:tcBorders>
              <w:top w:val="single" w:sz="6" w:space="0" w:color="000000"/>
              <w:left w:val="single" w:sz="6" w:space="0" w:color="000000"/>
              <w:bottom w:val="single" w:sz="6" w:space="0" w:color="000000"/>
              <w:right w:val="single" w:sz="6" w:space="0" w:color="000000"/>
            </w:tcBorders>
            <w:vAlign w:val="center"/>
          </w:tcPr>
          <w:p w14:paraId="1E0D8D88" w14:textId="77777777" w:rsidR="002658A1" w:rsidRPr="002658A1" w:rsidRDefault="002658A1" w:rsidP="002658A1">
            <w:pPr>
              <w:spacing w:after="240"/>
            </w:pPr>
            <w:r>
              <w:t xml:space="preserve">Input </w:t>
            </w:r>
          </w:p>
        </w:tc>
        <w:tc>
          <w:tcPr>
            <w:tcW w:w="1545" w:type="dxa"/>
            <w:tcBorders>
              <w:top w:val="single" w:sz="6" w:space="0" w:color="000000"/>
              <w:left w:val="single" w:sz="6" w:space="0" w:color="000000"/>
              <w:bottom w:val="single" w:sz="6" w:space="0" w:color="000000"/>
              <w:right w:val="single" w:sz="6" w:space="0" w:color="000000"/>
            </w:tcBorders>
            <w:vAlign w:val="bottom"/>
          </w:tcPr>
          <w:p w14:paraId="08FB669D" w14:textId="77777777" w:rsidR="002658A1" w:rsidRPr="002658A1" w:rsidRDefault="002658A1" w:rsidP="002658A1">
            <w:pPr>
              <w:spacing w:after="240"/>
            </w:pPr>
            <w:r>
              <w:t xml:space="preserve">Expected Output </w:t>
            </w:r>
          </w:p>
        </w:tc>
        <w:tc>
          <w:tcPr>
            <w:tcW w:w="1485" w:type="dxa"/>
            <w:tcBorders>
              <w:top w:val="single" w:sz="6" w:space="0" w:color="000000"/>
              <w:left w:val="single" w:sz="6" w:space="0" w:color="000000"/>
              <w:bottom w:val="single" w:sz="6" w:space="0" w:color="000000"/>
              <w:right w:val="single" w:sz="6" w:space="0" w:color="000000"/>
            </w:tcBorders>
            <w:vAlign w:val="center"/>
          </w:tcPr>
          <w:p w14:paraId="2F9C3E19" w14:textId="77777777" w:rsidR="002658A1" w:rsidRPr="002658A1" w:rsidRDefault="002658A1" w:rsidP="002658A1">
            <w:pPr>
              <w:spacing w:after="240"/>
            </w:pPr>
            <w:r>
              <w:t xml:space="preserve">Output </w:t>
            </w:r>
          </w:p>
        </w:tc>
        <w:tc>
          <w:tcPr>
            <w:tcW w:w="2310" w:type="dxa"/>
            <w:tcBorders>
              <w:top w:val="single" w:sz="6" w:space="0" w:color="000000"/>
              <w:left w:val="single" w:sz="6" w:space="0" w:color="000000"/>
              <w:bottom w:val="single" w:sz="6" w:space="0" w:color="000000"/>
              <w:right w:val="single" w:sz="6" w:space="0" w:color="000000"/>
            </w:tcBorders>
            <w:vAlign w:val="center"/>
          </w:tcPr>
          <w:p w14:paraId="18070D3E" w14:textId="77777777" w:rsidR="002658A1" w:rsidRPr="002658A1" w:rsidRDefault="002658A1" w:rsidP="002658A1">
            <w:pPr>
              <w:spacing w:after="240"/>
            </w:pPr>
            <w:r>
              <w:t xml:space="preserve">Comment </w:t>
            </w:r>
          </w:p>
        </w:tc>
      </w:tr>
      <w:tr w:rsidR="002658A1" w14:paraId="4791527D" w14:textId="77777777" w:rsidTr="002658A1">
        <w:trPr>
          <w:trHeight w:val="1575"/>
        </w:trPr>
        <w:tc>
          <w:tcPr>
            <w:tcW w:w="1440" w:type="dxa"/>
            <w:tcBorders>
              <w:top w:val="single" w:sz="6" w:space="0" w:color="000000"/>
              <w:left w:val="single" w:sz="6" w:space="0" w:color="000000"/>
              <w:bottom w:val="single" w:sz="6" w:space="0" w:color="000000"/>
              <w:right w:val="single" w:sz="6" w:space="0" w:color="000000"/>
            </w:tcBorders>
          </w:tcPr>
          <w:p w14:paraId="7A6A71F9" w14:textId="77777777" w:rsidR="002658A1" w:rsidRPr="002658A1" w:rsidRDefault="002658A1" w:rsidP="002658A1">
            <w:pPr>
              <w:spacing w:after="240"/>
            </w:pPr>
            <w:r>
              <w:t xml:space="preserve">Email </w:t>
            </w:r>
          </w:p>
        </w:tc>
        <w:tc>
          <w:tcPr>
            <w:tcW w:w="2565" w:type="dxa"/>
            <w:tcBorders>
              <w:top w:val="single" w:sz="6" w:space="0" w:color="000000"/>
              <w:left w:val="single" w:sz="6" w:space="0" w:color="000000"/>
              <w:bottom w:val="single" w:sz="6" w:space="0" w:color="000000"/>
              <w:right w:val="single" w:sz="6" w:space="0" w:color="000000"/>
            </w:tcBorders>
          </w:tcPr>
          <w:p w14:paraId="60A3465B" w14:textId="77777777" w:rsidR="002658A1" w:rsidRPr="002658A1" w:rsidRDefault="002658A1" w:rsidP="002658A1">
            <w:pPr>
              <w:spacing w:after="240"/>
            </w:pPr>
            <w:r>
              <w:t>aasif0430@gmail.</w:t>
            </w:r>
            <w:r w:rsidRPr="002658A1">
              <w:t xml:space="preserve">com </w:t>
            </w:r>
          </w:p>
        </w:tc>
        <w:tc>
          <w:tcPr>
            <w:tcW w:w="1545" w:type="dxa"/>
            <w:tcBorders>
              <w:top w:val="single" w:sz="6" w:space="0" w:color="000000"/>
              <w:left w:val="single" w:sz="6" w:space="0" w:color="000000"/>
              <w:bottom w:val="single" w:sz="6" w:space="0" w:color="000000"/>
              <w:right w:val="single" w:sz="6" w:space="0" w:color="000000"/>
            </w:tcBorders>
          </w:tcPr>
          <w:p w14:paraId="72CEF649" w14:textId="77777777" w:rsidR="002658A1" w:rsidRPr="002658A1" w:rsidRDefault="002658A1" w:rsidP="002658A1">
            <w:pPr>
              <w:spacing w:after="240"/>
            </w:pPr>
            <w:r>
              <w:t xml:space="preserve">Accepted </w:t>
            </w:r>
          </w:p>
        </w:tc>
        <w:tc>
          <w:tcPr>
            <w:tcW w:w="1485" w:type="dxa"/>
            <w:tcBorders>
              <w:top w:val="single" w:sz="6" w:space="0" w:color="000000"/>
              <w:left w:val="single" w:sz="6" w:space="0" w:color="000000"/>
              <w:bottom w:val="single" w:sz="6" w:space="0" w:color="000000"/>
              <w:right w:val="single" w:sz="6" w:space="0" w:color="000000"/>
            </w:tcBorders>
          </w:tcPr>
          <w:p w14:paraId="08CB3793" w14:textId="77777777" w:rsidR="002658A1" w:rsidRPr="002658A1" w:rsidRDefault="002658A1" w:rsidP="002658A1">
            <w:pPr>
              <w:spacing w:after="240"/>
            </w:pPr>
            <w:r>
              <w:t xml:space="preserve">Not Accepted </w:t>
            </w:r>
          </w:p>
        </w:tc>
        <w:tc>
          <w:tcPr>
            <w:tcW w:w="2310" w:type="dxa"/>
            <w:tcBorders>
              <w:top w:val="single" w:sz="6" w:space="0" w:color="000000"/>
              <w:left w:val="single" w:sz="6" w:space="0" w:color="000000"/>
              <w:bottom w:val="single" w:sz="6" w:space="0" w:color="000000"/>
              <w:right w:val="single" w:sz="6" w:space="0" w:color="000000"/>
            </w:tcBorders>
            <w:vAlign w:val="bottom"/>
          </w:tcPr>
          <w:p w14:paraId="771FA8FD" w14:textId="77777777" w:rsidR="002658A1" w:rsidRPr="002658A1" w:rsidRDefault="002658A1" w:rsidP="002658A1">
            <w:pPr>
              <w:spacing w:after="240"/>
            </w:pPr>
            <w:r>
              <w:t xml:space="preserve">Valid email address but already </w:t>
            </w:r>
          </w:p>
          <w:p w14:paraId="14A2E0A8" w14:textId="77777777" w:rsidR="002658A1" w:rsidRPr="002658A1" w:rsidRDefault="002658A1" w:rsidP="002658A1">
            <w:pPr>
              <w:spacing w:after="240"/>
            </w:pPr>
            <w:r>
              <w:t xml:space="preserve">registered. Solved further. </w:t>
            </w:r>
          </w:p>
        </w:tc>
      </w:tr>
      <w:tr w:rsidR="002658A1" w14:paraId="2C6A1A03" w14:textId="77777777" w:rsidTr="002658A1">
        <w:trPr>
          <w:trHeight w:val="1020"/>
        </w:trPr>
        <w:tc>
          <w:tcPr>
            <w:tcW w:w="1440" w:type="dxa"/>
            <w:tcBorders>
              <w:top w:val="single" w:sz="6" w:space="0" w:color="000000"/>
              <w:left w:val="single" w:sz="6" w:space="0" w:color="000000"/>
              <w:bottom w:val="single" w:sz="6" w:space="0" w:color="000000"/>
              <w:right w:val="single" w:sz="6" w:space="0" w:color="000000"/>
            </w:tcBorders>
            <w:vAlign w:val="center"/>
          </w:tcPr>
          <w:p w14:paraId="2D166DDD" w14:textId="77777777" w:rsidR="002658A1" w:rsidRPr="002658A1" w:rsidRDefault="002658A1" w:rsidP="002658A1">
            <w:pPr>
              <w:spacing w:after="240"/>
            </w:pPr>
            <w:r>
              <w:t xml:space="preserve">Address </w:t>
            </w:r>
          </w:p>
        </w:tc>
        <w:tc>
          <w:tcPr>
            <w:tcW w:w="2565" w:type="dxa"/>
            <w:tcBorders>
              <w:top w:val="single" w:sz="6" w:space="0" w:color="000000"/>
              <w:left w:val="single" w:sz="6" w:space="0" w:color="000000"/>
              <w:bottom w:val="single" w:sz="6" w:space="0" w:color="000000"/>
              <w:right w:val="single" w:sz="6" w:space="0" w:color="000000"/>
            </w:tcBorders>
            <w:vAlign w:val="center"/>
          </w:tcPr>
          <w:p w14:paraId="508172B4" w14:textId="77777777" w:rsidR="002658A1" w:rsidRPr="002658A1" w:rsidRDefault="002658A1" w:rsidP="002658A1">
            <w:pPr>
              <w:spacing w:after="240"/>
            </w:pPr>
            <w:r>
              <w:t xml:space="preserve">  </w:t>
            </w:r>
          </w:p>
        </w:tc>
        <w:tc>
          <w:tcPr>
            <w:tcW w:w="1545" w:type="dxa"/>
            <w:tcBorders>
              <w:top w:val="single" w:sz="6" w:space="0" w:color="000000"/>
              <w:left w:val="single" w:sz="6" w:space="0" w:color="000000"/>
              <w:bottom w:val="single" w:sz="6" w:space="0" w:color="000000"/>
              <w:right w:val="single" w:sz="6" w:space="0" w:color="000000"/>
            </w:tcBorders>
            <w:vAlign w:val="center"/>
          </w:tcPr>
          <w:p w14:paraId="111A3ECE" w14:textId="77777777" w:rsidR="002658A1" w:rsidRPr="002658A1" w:rsidRDefault="002658A1" w:rsidP="002658A1">
            <w:pPr>
              <w:spacing w:after="240"/>
            </w:pPr>
            <w:r>
              <w:t xml:space="preserve">Not accepted </w:t>
            </w:r>
          </w:p>
        </w:tc>
        <w:tc>
          <w:tcPr>
            <w:tcW w:w="1485" w:type="dxa"/>
            <w:tcBorders>
              <w:top w:val="single" w:sz="6" w:space="0" w:color="000000"/>
              <w:left w:val="single" w:sz="6" w:space="0" w:color="000000"/>
              <w:bottom w:val="single" w:sz="6" w:space="0" w:color="000000"/>
              <w:right w:val="single" w:sz="6" w:space="0" w:color="000000"/>
            </w:tcBorders>
            <w:vAlign w:val="center"/>
          </w:tcPr>
          <w:p w14:paraId="36E82F64" w14:textId="77777777" w:rsidR="002658A1" w:rsidRPr="002658A1" w:rsidRDefault="002658A1" w:rsidP="002658A1">
            <w:pPr>
              <w:spacing w:after="240"/>
            </w:pPr>
            <w:r>
              <w:t xml:space="preserve">Not accepted </w:t>
            </w:r>
          </w:p>
        </w:tc>
        <w:tc>
          <w:tcPr>
            <w:tcW w:w="2310" w:type="dxa"/>
            <w:tcBorders>
              <w:top w:val="single" w:sz="6" w:space="0" w:color="000000"/>
              <w:left w:val="single" w:sz="6" w:space="0" w:color="000000"/>
              <w:bottom w:val="single" w:sz="6" w:space="0" w:color="000000"/>
              <w:right w:val="single" w:sz="6" w:space="0" w:color="000000"/>
            </w:tcBorders>
            <w:vAlign w:val="bottom"/>
          </w:tcPr>
          <w:p w14:paraId="046EDEE8" w14:textId="77777777" w:rsidR="002658A1" w:rsidRPr="002658A1" w:rsidRDefault="002658A1" w:rsidP="002658A1">
            <w:pPr>
              <w:spacing w:after="240"/>
            </w:pPr>
            <w:r>
              <w:t xml:space="preserve">Address must be filled. </w:t>
            </w:r>
          </w:p>
        </w:tc>
      </w:tr>
      <w:tr w:rsidR="002658A1" w14:paraId="431F94D2" w14:textId="77777777" w:rsidTr="002658A1">
        <w:trPr>
          <w:trHeight w:val="1035"/>
        </w:trPr>
        <w:tc>
          <w:tcPr>
            <w:tcW w:w="1440" w:type="dxa"/>
            <w:tcBorders>
              <w:top w:val="single" w:sz="6" w:space="0" w:color="000000"/>
              <w:left w:val="single" w:sz="6" w:space="0" w:color="000000"/>
              <w:bottom w:val="single" w:sz="6" w:space="0" w:color="000000"/>
              <w:right w:val="single" w:sz="6" w:space="0" w:color="000000"/>
            </w:tcBorders>
            <w:vAlign w:val="center"/>
          </w:tcPr>
          <w:p w14:paraId="7D74B39C" w14:textId="77777777" w:rsidR="002658A1" w:rsidRPr="002658A1" w:rsidRDefault="002658A1" w:rsidP="002658A1">
            <w:pPr>
              <w:spacing w:after="240"/>
            </w:pPr>
            <w:r>
              <w:t xml:space="preserve">Mobile No </w:t>
            </w:r>
          </w:p>
        </w:tc>
        <w:tc>
          <w:tcPr>
            <w:tcW w:w="2565" w:type="dxa"/>
            <w:tcBorders>
              <w:top w:val="single" w:sz="6" w:space="0" w:color="000000"/>
              <w:left w:val="single" w:sz="6" w:space="0" w:color="000000"/>
              <w:bottom w:val="single" w:sz="6" w:space="0" w:color="000000"/>
              <w:right w:val="single" w:sz="6" w:space="0" w:color="000000"/>
            </w:tcBorders>
            <w:vAlign w:val="center"/>
          </w:tcPr>
          <w:p w14:paraId="011B75AA" w14:textId="3C0202F6" w:rsidR="002658A1" w:rsidRPr="002658A1" w:rsidRDefault="002658A1" w:rsidP="002658A1">
            <w:pPr>
              <w:spacing w:after="240"/>
            </w:pPr>
            <w:r>
              <w:t>01796406979</w:t>
            </w:r>
            <w:r w:rsidR="00236E78">
              <w:t>5</w:t>
            </w:r>
            <w:r w:rsidRPr="002658A1">
              <w:t xml:space="preserve"> </w:t>
            </w:r>
          </w:p>
        </w:tc>
        <w:tc>
          <w:tcPr>
            <w:tcW w:w="1545" w:type="dxa"/>
            <w:tcBorders>
              <w:top w:val="single" w:sz="6" w:space="0" w:color="000000"/>
              <w:left w:val="single" w:sz="6" w:space="0" w:color="000000"/>
              <w:bottom w:val="single" w:sz="6" w:space="0" w:color="000000"/>
              <w:right w:val="single" w:sz="6" w:space="0" w:color="000000"/>
            </w:tcBorders>
            <w:vAlign w:val="center"/>
          </w:tcPr>
          <w:p w14:paraId="157DB654" w14:textId="77777777" w:rsidR="002658A1" w:rsidRPr="002658A1" w:rsidRDefault="002658A1" w:rsidP="002658A1">
            <w:pPr>
              <w:spacing w:after="240"/>
            </w:pPr>
            <w:r>
              <w:t xml:space="preserve">Not accepted </w:t>
            </w:r>
          </w:p>
        </w:tc>
        <w:tc>
          <w:tcPr>
            <w:tcW w:w="1485" w:type="dxa"/>
            <w:tcBorders>
              <w:top w:val="single" w:sz="6" w:space="0" w:color="000000"/>
              <w:left w:val="single" w:sz="6" w:space="0" w:color="000000"/>
              <w:bottom w:val="single" w:sz="6" w:space="0" w:color="000000"/>
              <w:right w:val="single" w:sz="6" w:space="0" w:color="000000"/>
            </w:tcBorders>
            <w:vAlign w:val="center"/>
          </w:tcPr>
          <w:p w14:paraId="12C87781" w14:textId="77777777" w:rsidR="002658A1" w:rsidRPr="002658A1" w:rsidRDefault="002658A1" w:rsidP="002658A1">
            <w:pPr>
              <w:spacing w:after="240"/>
            </w:pPr>
            <w:r>
              <w:t xml:space="preserve">Not accepted </w:t>
            </w:r>
          </w:p>
        </w:tc>
        <w:tc>
          <w:tcPr>
            <w:tcW w:w="2310" w:type="dxa"/>
            <w:tcBorders>
              <w:top w:val="single" w:sz="6" w:space="0" w:color="000000"/>
              <w:left w:val="single" w:sz="6" w:space="0" w:color="000000"/>
              <w:bottom w:val="single" w:sz="6" w:space="0" w:color="000000"/>
              <w:right w:val="single" w:sz="6" w:space="0" w:color="000000"/>
            </w:tcBorders>
            <w:vAlign w:val="bottom"/>
          </w:tcPr>
          <w:p w14:paraId="2F9D5DAD" w14:textId="77777777" w:rsidR="002658A1" w:rsidRPr="002658A1" w:rsidRDefault="002658A1" w:rsidP="002658A1">
            <w:pPr>
              <w:spacing w:after="240"/>
            </w:pPr>
            <w:r>
              <w:t xml:space="preserve">Mobile number must be 11 digits.. </w:t>
            </w:r>
          </w:p>
        </w:tc>
      </w:tr>
    </w:tbl>
    <w:p w14:paraId="2D9D0BC1" w14:textId="77777777" w:rsidR="002658A1" w:rsidRPr="002658A1" w:rsidRDefault="002658A1" w:rsidP="002658A1">
      <w:pPr>
        <w:pStyle w:val="Heading3"/>
      </w:pPr>
      <w:r>
        <w:t xml:space="preserve">Table 9.3.1 Black Box Testing </w:t>
      </w:r>
    </w:p>
    <w:p w14:paraId="7CD8A39B" w14:textId="77777777" w:rsidR="002658A1" w:rsidRPr="00DB7544" w:rsidRDefault="002658A1" w:rsidP="00DB7544">
      <w:pPr>
        <w:pStyle w:val="09bLevel02"/>
        <w:numPr>
          <w:ilvl w:val="0"/>
          <w:numId w:val="0"/>
        </w:numPr>
      </w:pPr>
      <w:r w:rsidRPr="00DB7544">
        <w:t xml:space="preserve">9.3.2 White Box Testing: </w:t>
      </w:r>
    </w:p>
    <w:p w14:paraId="1E096FDD" w14:textId="77777777" w:rsidR="002658A1" w:rsidRPr="002658A1" w:rsidRDefault="002658A1" w:rsidP="00DB7544">
      <w:pPr>
        <w:pStyle w:val="10Normal01-FirstParagraph"/>
      </w:pPr>
      <w:r>
        <w:t xml:space="preserve">White box testing is a testing technique that examines the program structure and derives test data from the program logic/code. The other names of glass box testing are clear box testing, open box testing, logic driven testing or path driven testing or structural testing. </w:t>
      </w:r>
    </w:p>
    <w:p w14:paraId="75E68F99" w14:textId="77777777" w:rsidR="00DB7544" w:rsidRDefault="002658A1" w:rsidP="00236E78">
      <w:pPr>
        <w:pStyle w:val="09bLevel02"/>
        <w:numPr>
          <w:ilvl w:val="0"/>
          <w:numId w:val="0"/>
        </w:numPr>
      </w:pPr>
      <w:r w:rsidRPr="002658A1">
        <w:t xml:space="preserve">9.4 Types of Testing </w:t>
      </w:r>
    </w:p>
    <w:p w14:paraId="43255D0D" w14:textId="77777777" w:rsidR="00DB7544" w:rsidRDefault="00DB7544" w:rsidP="002658A1">
      <w:pPr>
        <w:spacing w:after="240"/>
      </w:pPr>
    </w:p>
    <w:p w14:paraId="6B15432E" w14:textId="291FC716" w:rsidR="002658A1" w:rsidRPr="002658A1" w:rsidRDefault="002658A1" w:rsidP="00033862">
      <w:pPr>
        <w:pStyle w:val="10Normal01-FirstParagraph"/>
      </w:pPr>
      <w:r w:rsidRPr="002658A1">
        <w:lastRenderedPageBreak/>
        <w:t xml:space="preserve">·         Unit Testing </w:t>
      </w:r>
    </w:p>
    <w:p w14:paraId="29BF2A02" w14:textId="77777777" w:rsidR="002658A1" w:rsidRPr="002658A1" w:rsidRDefault="002658A1" w:rsidP="00033862">
      <w:pPr>
        <w:pStyle w:val="10Normal01-FirstParagraph"/>
      </w:pPr>
      <w:r>
        <w:t xml:space="preserve">·         Integration Testing </w:t>
      </w:r>
    </w:p>
    <w:p w14:paraId="25BB5097" w14:textId="77777777" w:rsidR="002658A1" w:rsidRPr="002658A1" w:rsidRDefault="002658A1" w:rsidP="00033862">
      <w:pPr>
        <w:pStyle w:val="10Normal01-FirstParagraph"/>
      </w:pPr>
      <w:r>
        <w:t xml:space="preserve">·         Functional Testing </w:t>
      </w:r>
    </w:p>
    <w:p w14:paraId="1E0F7DBC" w14:textId="77777777" w:rsidR="002658A1" w:rsidRPr="002658A1" w:rsidRDefault="002658A1" w:rsidP="00033862">
      <w:pPr>
        <w:pStyle w:val="10Normal01-FirstParagraph"/>
      </w:pPr>
      <w:r>
        <w:t xml:space="preserve">·         System Testing </w:t>
      </w:r>
    </w:p>
    <w:p w14:paraId="535756B5" w14:textId="77777777" w:rsidR="002658A1" w:rsidRPr="002658A1" w:rsidRDefault="002658A1" w:rsidP="00033862">
      <w:pPr>
        <w:pStyle w:val="10Normal01-FirstParagraph"/>
      </w:pPr>
      <w:r>
        <w:t xml:space="preserve">·         Stress Testing </w:t>
      </w:r>
    </w:p>
    <w:p w14:paraId="58A64D8C" w14:textId="77777777" w:rsidR="002658A1" w:rsidRPr="002658A1" w:rsidRDefault="002658A1" w:rsidP="00033862">
      <w:pPr>
        <w:pStyle w:val="10Normal01-FirstParagraph"/>
      </w:pPr>
      <w:r>
        <w:t xml:space="preserve">·         Performance Testing </w:t>
      </w:r>
    </w:p>
    <w:p w14:paraId="7EF9CDFF" w14:textId="77777777" w:rsidR="002658A1" w:rsidRPr="002658A1" w:rsidRDefault="002658A1" w:rsidP="00033862">
      <w:pPr>
        <w:pStyle w:val="10Normal01-FirstParagraph"/>
      </w:pPr>
      <w:r>
        <w:t xml:space="preserve">·         Usability Testing </w:t>
      </w:r>
    </w:p>
    <w:p w14:paraId="257ADD22" w14:textId="501C97FD" w:rsidR="002658A1" w:rsidRDefault="002658A1" w:rsidP="00033862">
      <w:pPr>
        <w:pStyle w:val="10Normal01-FirstParagraph"/>
      </w:pPr>
      <w:r>
        <w:t xml:space="preserve">·         Acceptance Testing </w:t>
      </w:r>
    </w:p>
    <w:p w14:paraId="758218A5" w14:textId="77777777" w:rsidR="002658A1" w:rsidRPr="002658A1" w:rsidRDefault="002658A1" w:rsidP="00033862">
      <w:pPr>
        <w:pStyle w:val="10Normal01-FirstParagraph"/>
      </w:pPr>
      <w:r>
        <w:t>·         Regression Testing</w:t>
      </w:r>
      <w:r w:rsidRPr="002658A1">
        <w:t xml:space="preserve"> </w:t>
      </w:r>
    </w:p>
    <w:p w14:paraId="1AF87418" w14:textId="77777777" w:rsidR="002658A1" w:rsidRDefault="002658A1" w:rsidP="002658A1">
      <w:pPr>
        <w:spacing w:after="240"/>
      </w:pPr>
    </w:p>
    <w:p w14:paraId="488A83D3" w14:textId="77777777" w:rsidR="002658A1" w:rsidRDefault="002658A1" w:rsidP="00033862">
      <w:pPr>
        <w:pStyle w:val="09bLevel02"/>
        <w:numPr>
          <w:ilvl w:val="0"/>
          <w:numId w:val="0"/>
        </w:numPr>
      </w:pPr>
      <w:r>
        <w:t xml:space="preserve">9.4.1 Unit Testing </w:t>
      </w:r>
    </w:p>
    <w:p w14:paraId="04F01DF5" w14:textId="77777777" w:rsidR="002658A1" w:rsidRDefault="002658A1" w:rsidP="00033862">
      <w:pPr>
        <w:pStyle w:val="10Normal01-FirstParagraph"/>
      </w:pPr>
      <w:r>
        <w:t>During Unit Testing, test cases we have designed to verify that an individual unit implements design decisions made in the unit’s design specification. Through unit test specification we have included positive testing where the unit does what it is supposed to do and also negative testing where the unit does not do anything that it is not supposed to do.</w:t>
      </w:r>
      <w:r w:rsidRPr="002658A1">
        <w:t xml:space="preserve"> Main purpose is to validate that each unit of the software performs as designed. </w:t>
      </w:r>
    </w:p>
    <w:p w14:paraId="3438666B" w14:textId="77777777" w:rsidR="00236E78" w:rsidRDefault="00236E78" w:rsidP="00236E78">
      <w:pPr>
        <w:pStyle w:val="11Normal02-SecondOnwardParagraph"/>
      </w:pPr>
    </w:p>
    <w:p w14:paraId="72BDE28C" w14:textId="77777777" w:rsidR="00236E78" w:rsidRPr="00236E78" w:rsidRDefault="00236E78" w:rsidP="00236E78">
      <w:pPr>
        <w:pStyle w:val="11Normal02-SecondOnwardParagraph"/>
      </w:pPr>
    </w:p>
    <w:tbl>
      <w:tblPr>
        <w:tblW w:w="8745" w:type="dxa"/>
        <w:tblInd w:w="8" w:type="dxa"/>
        <w:tblCellMar>
          <w:top w:w="396" w:type="dxa"/>
          <w:left w:w="203" w:type="dxa"/>
          <w:bottom w:w="121" w:type="dxa"/>
          <w:right w:w="53" w:type="dxa"/>
        </w:tblCellMar>
        <w:tblLook w:val="04A0" w:firstRow="1" w:lastRow="0" w:firstColumn="1" w:lastColumn="0" w:noHBand="0" w:noVBand="1"/>
      </w:tblPr>
      <w:tblGrid>
        <w:gridCol w:w="2790"/>
        <w:gridCol w:w="2970"/>
        <w:gridCol w:w="2985"/>
      </w:tblGrid>
      <w:tr w:rsidR="002658A1" w14:paraId="3C8F04C8" w14:textId="77777777" w:rsidTr="002658A1">
        <w:trPr>
          <w:trHeight w:val="481"/>
        </w:trPr>
        <w:tc>
          <w:tcPr>
            <w:tcW w:w="2790" w:type="dxa"/>
            <w:tcBorders>
              <w:top w:val="single" w:sz="6" w:space="0" w:color="000000"/>
              <w:left w:val="single" w:sz="6" w:space="0" w:color="000000"/>
              <w:bottom w:val="single" w:sz="6" w:space="0" w:color="000000"/>
              <w:right w:val="single" w:sz="6" w:space="0" w:color="000000"/>
            </w:tcBorders>
            <w:vAlign w:val="bottom"/>
          </w:tcPr>
          <w:p w14:paraId="0AB9ED7D" w14:textId="77777777" w:rsidR="002658A1" w:rsidRPr="002658A1" w:rsidRDefault="002658A1" w:rsidP="002658A1">
            <w:pPr>
              <w:spacing w:after="240"/>
            </w:pPr>
            <w:r>
              <w:lastRenderedPageBreak/>
              <w:t xml:space="preserve">Test Procedure </w:t>
            </w:r>
          </w:p>
        </w:tc>
        <w:tc>
          <w:tcPr>
            <w:tcW w:w="2970" w:type="dxa"/>
            <w:tcBorders>
              <w:top w:val="single" w:sz="6" w:space="0" w:color="000000"/>
              <w:left w:val="single" w:sz="6" w:space="0" w:color="000000"/>
              <w:bottom w:val="single" w:sz="6" w:space="0" w:color="000000"/>
              <w:right w:val="single" w:sz="6" w:space="0" w:color="000000"/>
            </w:tcBorders>
            <w:vAlign w:val="bottom"/>
          </w:tcPr>
          <w:p w14:paraId="19D891B4" w14:textId="77777777" w:rsidR="002658A1" w:rsidRPr="002658A1" w:rsidRDefault="002658A1" w:rsidP="002658A1">
            <w:pPr>
              <w:spacing w:after="240"/>
            </w:pPr>
            <w:r>
              <w:t xml:space="preserve">Output/Error </w:t>
            </w:r>
          </w:p>
        </w:tc>
        <w:tc>
          <w:tcPr>
            <w:tcW w:w="2985" w:type="dxa"/>
            <w:tcBorders>
              <w:top w:val="single" w:sz="6" w:space="0" w:color="000000"/>
              <w:left w:val="single" w:sz="6" w:space="0" w:color="000000"/>
              <w:bottom w:val="single" w:sz="6" w:space="0" w:color="000000"/>
              <w:right w:val="single" w:sz="6" w:space="0" w:color="000000"/>
            </w:tcBorders>
            <w:vAlign w:val="bottom"/>
          </w:tcPr>
          <w:p w14:paraId="245A7032" w14:textId="77777777" w:rsidR="002658A1" w:rsidRPr="002658A1" w:rsidRDefault="002658A1" w:rsidP="002658A1">
            <w:pPr>
              <w:spacing w:after="240"/>
            </w:pPr>
            <w:r>
              <w:t xml:space="preserve">Analysis of Test Result </w:t>
            </w:r>
          </w:p>
        </w:tc>
      </w:tr>
      <w:tr w:rsidR="002658A1" w14:paraId="18EE11BA" w14:textId="77777777" w:rsidTr="002658A1">
        <w:trPr>
          <w:trHeight w:val="1575"/>
        </w:trPr>
        <w:tc>
          <w:tcPr>
            <w:tcW w:w="2790" w:type="dxa"/>
            <w:tcBorders>
              <w:top w:val="single" w:sz="6" w:space="0" w:color="000000"/>
              <w:left w:val="single" w:sz="6" w:space="0" w:color="000000"/>
              <w:bottom w:val="single" w:sz="6" w:space="0" w:color="000000"/>
              <w:right w:val="single" w:sz="6" w:space="0" w:color="000000"/>
            </w:tcBorders>
            <w:vAlign w:val="center"/>
          </w:tcPr>
          <w:p w14:paraId="55B74598" w14:textId="4761672E" w:rsidR="002658A1" w:rsidRPr="002658A1" w:rsidRDefault="00236E78" w:rsidP="002658A1">
            <w:pPr>
              <w:spacing w:after="240"/>
            </w:pPr>
            <w:r>
              <w:t>Login as teacher</w:t>
            </w:r>
            <w:r w:rsidR="002658A1">
              <w:t xml:space="preserve"> with valid login ID and password. </w:t>
            </w:r>
          </w:p>
        </w:tc>
        <w:tc>
          <w:tcPr>
            <w:tcW w:w="2970" w:type="dxa"/>
            <w:tcBorders>
              <w:top w:val="single" w:sz="6" w:space="0" w:color="000000"/>
              <w:left w:val="single" w:sz="6" w:space="0" w:color="000000"/>
              <w:bottom w:val="single" w:sz="6" w:space="0" w:color="000000"/>
              <w:right w:val="single" w:sz="6" w:space="0" w:color="000000"/>
            </w:tcBorders>
          </w:tcPr>
          <w:p w14:paraId="72F5C95C" w14:textId="2262BDBB" w:rsidR="002658A1" w:rsidRPr="002658A1" w:rsidRDefault="00236E78" w:rsidP="002658A1">
            <w:pPr>
              <w:spacing w:after="240"/>
            </w:pPr>
            <w:r>
              <w:t>Teacher</w:t>
            </w:r>
            <w:r w:rsidR="002658A1">
              <w:t xml:space="preserve"> is redirected to the admin home order system. </w:t>
            </w:r>
          </w:p>
        </w:tc>
        <w:tc>
          <w:tcPr>
            <w:tcW w:w="2985" w:type="dxa"/>
            <w:tcBorders>
              <w:top w:val="single" w:sz="6" w:space="0" w:color="000000"/>
              <w:left w:val="single" w:sz="6" w:space="0" w:color="000000"/>
              <w:bottom w:val="single" w:sz="6" w:space="0" w:color="000000"/>
              <w:right w:val="single" w:sz="6" w:space="0" w:color="000000"/>
            </w:tcBorders>
            <w:vAlign w:val="bottom"/>
          </w:tcPr>
          <w:p w14:paraId="5A3AB2E6" w14:textId="62D33EA1" w:rsidR="002658A1" w:rsidRPr="002658A1" w:rsidRDefault="002658A1" w:rsidP="002658A1">
            <w:pPr>
              <w:spacing w:after="240"/>
            </w:pPr>
            <w:r>
              <w:t>Success</w:t>
            </w:r>
            <w:r w:rsidR="00236E78">
              <w:t>fully redirected to the Teacher</w:t>
            </w:r>
            <w:r>
              <w:t xml:space="preserve"> home after the system checks the validity of login ID and password. </w:t>
            </w:r>
          </w:p>
        </w:tc>
      </w:tr>
      <w:tr w:rsidR="002658A1" w14:paraId="091EF17E" w14:textId="77777777" w:rsidTr="002658A1">
        <w:trPr>
          <w:trHeight w:val="1290"/>
        </w:trPr>
        <w:tc>
          <w:tcPr>
            <w:tcW w:w="2790" w:type="dxa"/>
            <w:tcBorders>
              <w:top w:val="single" w:sz="6" w:space="0" w:color="000000"/>
              <w:left w:val="single" w:sz="6" w:space="0" w:color="000000"/>
              <w:bottom w:val="single" w:sz="6" w:space="0" w:color="000000"/>
              <w:right w:val="single" w:sz="6" w:space="0" w:color="000000"/>
            </w:tcBorders>
            <w:vAlign w:val="center"/>
          </w:tcPr>
          <w:p w14:paraId="002ABCD4" w14:textId="77777777" w:rsidR="002658A1" w:rsidRPr="002658A1" w:rsidRDefault="002658A1" w:rsidP="002658A1">
            <w:pPr>
              <w:spacing w:after="240"/>
            </w:pPr>
            <w:r>
              <w:t xml:space="preserve">Invalid login ID, password and  number. </w:t>
            </w:r>
          </w:p>
        </w:tc>
        <w:tc>
          <w:tcPr>
            <w:tcW w:w="2970" w:type="dxa"/>
            <w:tcBorders>
              <w:top w:val="single" w:sz="6" w:space="0" w:color="000000"/>
              <w:left w:val="single" w:sz="6" w:space="0" w:color="000000"/>
              <w:bottom w:val="single" w:sz="6" w:space="0" w:color="000000"/>
              <w:right w:val="single" w:sz="6" w:space="0" w:color="000000"/>
            </w:tcBorders>
          </w:tcPr>
          <w:p w14:paraId="029AC399" w14:textId="77777777" w:rsidR="002658A1" w:rsidRPr="002658A1" w:rsidRDefault="002658A1" w:rsidP="002658A1">
            <w:pPr>
              <w:spacing w:after="240"/>
            </w:pPr>
            <w:r>
              <w:t xml:space="preserve">Error message is displayed. </w:t>
            </w:r>
          </w:p>
        </w:tc>
        <w:tc>
          <w:tcPr>
            <w:tcW w:w="2985" w:type="dxa"/>
            <w:tcBorders>
              <w:top w:val="single" w:sz="6" w:space="0" w:color="000000"/>
              <w:left w:val="single" w:sz="6" w:space="0" w:color="000000"/>
              <w:bottom w:val="single" w:sz="6" w:space="0" w:color="000000"/>
              <w:right w:val="single" w:sz="6" w:space="0" w:color="000000"/>
            </w:tcBorders>
            <w:vAlign w:val="bottom"/>
          </w:tcPr>
          <w:p w14:paraId="064E6901" w14:textId="77777777" w:rsidR="002658A1" w:rsidRPr="002658A1" w:rsidRDefault="002658A1" w:rsidP="002658A1">
            <w:pPr>
              <w:spacing w:after="240"/>
            </w:pPr>
            <w:r>
              <w:t xml:space="preserve">Login is denied and an error message of wrong login ID and password. </w:t>
            </w:r>
          </w:p>
        </w:tc>
      </w:tr>
      <w:tr w:rsidR="002658A1" w14:paraId="58C67583" w14:textId="77777777" w:rsidTr="002658A1">
        <w:trPr>
          <w:trHeight w:val="1560"/>
        </w:trPr>
        <w:tc>
          <w:tcPr>
            <w:tcW w:w="2790" w:type="dxa"/>
            <w:tcBorders>
              <w:top w:val="single" w:sz="6" w:space="0" w:color="000000"/>
              <w:left w:val="single" w:sz="6" w:space="0" w:color="000000"/>
              <w:bottom w:val="single" w:sz="6" w:space="0" w:color="000000"/>
              <w:right w:val="single" w:sz="6" w:space="0" w:color="000000"/>
            </w:tcBorders>
          </w:tcPr>
          <w:p w14:paraId="032333D3" w14:textId="77777777" w:rsidR="002658A1" w:rsidRPr="002658A1" w:rsidRDefault="002658A1" w:rsidP="002658A1">
            <w:pPr>
              <w:spacing w:after="240"/>
            </w:pPr>
            <w:r>
              <w:t xml:space="preserve">None </w:t>
            </w:r>
          </w:p>
        </w:tc>
        <w:tc>
          <w:tcPr>
            <w:tcW w:w="2970" w:type="dxa"/>
            <w:tcBorders>
              <w:top w:val="single" w:sz="6" w:space="0" w:color="000000"/>
              <w:left w:val="single" w:sz="6" w:space="0" w:color="000000"/>
              <w:bottom w:val="single" w:sz="6" w:space="0" w:color="000000"/>
              <w:right w:val="single" w:sz="6" w:space="0" w:color="000000"/>
            </w:tcBorders>
            <w:vAlign w:val="center"/>
          </w:tcPr>
          <w:p w14:paraId="7887D498" w14:textId="77777777" w:rsidR="002658A1" w:rsidRPr="002658A1" w:rsidRDefault="002658A1" w:rsidP="002658A1">
            <w:pPr>
              <w:spacing w:after="240"/>
            </w:pPr>
            <w:r>
              <w:t xml:space="preserve">Message is displayed requesting the admin to insert the required fields. </w:t>
            </w:r>
          </w:p>
        </w:tc>
        <w:tc>
          <w:tcPr>
            <w:tcW w:w="2985" w:type="dxa"/>
            <w:tcBorders>
              <w:top w:val="single" w:sz="6" w:space="0" w:color="000000"/>
              <w:left w:val="single" w:sz="6" w:space="0" w:color="000000"/>
              <w:bottom w:val="single" w:sz="6" w:space="0" w:color="000000"/>
              <w:right w:val="single" w:sz="6" w:space="0" w:color="000000"/>
            </w:tcBorders>
            <w:vAlign w:val="bottom"/>
          </w:tcPr>
          <w:p w14:paraId="0DF3B07D" w14:textId="77777777" w:rsidR="002658A1" w:rsidRPr="002658A1" w:rsidRDefault="002658A1" w:rsidP="002658A1">
            <w:pPr>
              <w:spacing w:after="240"/>
            </w:pPr>
            <w:r>
              <w:t xml:space="preserve">Login denied and a message is displayed requesting to insert the required fields. </w:t>
            </w:r>
          </w:p>
        </w:tc>
      </w:tr>
    </w:tbl>
    <w:p w14:paraId="50971514" w14:textId="77777777" w:rsidR="002658A1" w:rsidRPr="002658A1" w:rsidRDefault="002658A1" w:rsidP="002658A1">
      <w:pPr>
        <w:spacing w:after="240"/>
      </w:pPr>
      <w:r>
        <w:t xml:space="preserve">  </w:t>
      </w:r>
    </w:p>
    <w:p w14:paraId="4F108F15" w14:textId="20602EC2" w:rsidR="002658A1" w:rsidRPr="002658A1" w:rsidRDefault="002658A1" w:rsidP="002658A1">
      <w:pPr>
        <w:pStyle w:val="Heading3"/>
      </w:pPr>
      <w:r>
        <w:t xml:space="preserve">Table9.4.1(a) </w:t>
      </w:r>
      <w:r w:rsidR="00236E78">
        <w:t>Unit testing for Teacher</w:t>
      </w:r>
      <w:r w:rsidR="00CD00A4">
        <w:t xml:space="preserve"> login</w:t>
      </w:r>
    </w:p>
    <w:tbl>
      <w:tblPr>
        <w:tblW w:w="8865" w:type="dxa"/>
        <w:tblInd w:w="8" w:type="dxa"/>
        <w:tblCellMar>
          <w:left w:w="98" w:type="dxa"/>
          <w:bottom w:w="121" w:type="dxa"/>
          <w:right w:w="53" w:type="dxa"/>
        </w:tblCellMar>
        <w:tblLook w:val="04A0" w:firstRow="1" w:lastRow="0" w:firstColumn="1" w:lastColumn="0" w:noHBand="0" w:noVBand="1"/>
      </w:tblPr>
      <w:tblGrid>
        <w:gridCol w:w="2910"/>
        <w:gridCol w:w="3000"/>
        <w:gridCol w:w="2955"/>
      </w:tblGrid>
      <w:tr w:rsidR="002658A1" w:rsidRPr="00167599" w14:paraId="66B46B0F" w14:textId="77777777" w:rsidTr="002658A1">
        <w:trPr>
          <w:trHeight w:val="750"/>
        </w:trPr>
        <w:tc>
          <w:tcPr>
            <w:tcW w:w="2910" w:type="dxa"/>
            <w:tcBorders>
              <w:top w:val="single" w:sz="6" w:space="0" w:color="000000"/>
              <w:left w:val="single" w:sz="6" w:space="0" w:color="000000"/>
              <w:bottom w:val="single" w:sz="6" w:space="0" w:color="000000"/>
              <w:right w:val="single" w:sz="6" w:space="0" w:color="000000"/>
            </w:tcBorders>
            <w:vAlign w:val="bottom"/>
          </w:tcPr>
          <w:p w14:paraId="494E0B45" w14:textId="77777777" w:rsidR="002658A1" w:rsidRPr="002658A1" w:rsidRDefault="002658A1" w:rsidP="002658A1">
            <w:pPr>
              <w:spacing w:after="240"/>
            </w:pPr>
            <w:r w:rsidRPr="002658A1">
              <w:t xml:space="preserve">Test Procedure </w:t>
            </w:r>
          </w:p>
        </w:tc>
        <w:tc>
          <w:tcPr>
            <w:tcW w:w="3000" w:type="dxa"/>
            <w:tcBorders>
              <w:top w:val="single" w:sz="6" w:space="0" w:color="000000"/>
              <w:left w:val="single" w:sz="6" w:space="0" w:color="000000"/>
              <w:bottom w:val="single" w:sz="6" w:space="0" w:color="000000"/>
              <w:right w:val="single" w:sz="6" w:space="0" w:color="000000"/>
            </w:tcBorders>
            <w:vAlign w:val="bottom"/>
          </w:tcPr>
          <w:p w14:paraId="52132C75" w14:textId="77777777" w:rsidR="002658A1" w:rsidRPr="002658A1" w:rsidRDefault="002658A1" w:rsidP="002658A1">
            <w:pPr>
              <w:spacing w:after="240"/>
            </w:pPr>
            <w:r w:rsidRPr="002658A1">
              <w:t xml:space="preserve">Output/Error </w:t>
            </w:r>
          </w:p>
        </w:tc>
        <w:tc>
          <w:tcPr>
            <w:tcW w:w="2955" w:type="dxa"/>
            <w:tcBorders>
              <w:top w:val="single" w:sz="6" w:space="0" w:color="000000"/>
              <w:left w:val="single" w:sz="6" w:space="0" w:color="000000"/>
              <w:bottom w:val="single" w:sz="6" w:space="0" w:color="000000"/>
              <w:right w:val="single" w:sz="6" w:space="0" w:color="000000"/>
            </w:tcBorders>
            <w:vAlign w:val="bottom"/>
          </w:tcPr>
          <w:p w14:paraId="449D6EE7" w14:textId="77777777" w:rsidR="002658A1" w:rsidRPr="002658A1" w:rsidRDefault="002658A1" w:rsidP="002658A1">
            <w:pPr>
              <w:spacing w:after="240"/>
            </w:pPr>
            <w:r w:rsidRPr="002658A1">
              <w:t xml:space="preserve">Analysis of Test Result </w:t>
            </w:r>
          </w:p>
        </w:tc>
      </w:tr>
      <w:tr w:rsidR="002658A1" w:rsidRPr="00167599" w14:paraId="207AA0FA" w14:textId="77777777" w:rsidTr="002658A1">
        <w:trPr>
          <w:trHeight w:val="2130"/>
        </w:trPr>
        <w:tc>
          <w:tcPr>
            <w:tcW w:w="2910" w:type="dxa"/>
            <w:tcBorders>
              <w:top w:val="single" w:sz="6" w:space="0" w:color="000000"/>
              <w:left w:val="single" w:sz="6" w:space="0" w:color="000000"/>
              <w:bottom w:val="single" w:sz="6" w:space="0" w:color="000000"/>
              <w:right w:val="single" w:sz="6" w:space="0" w:color="000000"/>
            </w:tcBorders>
          </w:tcPr>
          <w:p w14:paraId="327C01CE" w14:textId="0625B031" w:rsidR="002658A1" w:rsidRPr="002658A1" w:rsidRDefault="00236E78" w:rsidP="00236E78">
            <w:pPr>
              <w:spacing w:after="240"/>
            </w:pPr>
            <w:r>
              <w:t>Search the student who are in the classroom</w:t>
            </w:r>
            <w:r w:rsidR="002658A1" w:rsidRPr="002658A1">
              <w:t xml:space="preserve"> </w:t>
            </w:r>
          </w:p>
        </w:tc>
        <w:tc>
          <w:tcPr>
            <w:tcW w:w="3000" w:type="dxa"/>
            <w:tcBorders>
              <w:top w:val="single" w:sz="6" w:space="0" w:color="000000"/>
              <w:left w:val="single" w:sz="6" w:space="0" w:color="000000"/>
              <w:bottom w:val="single" w:sz="6" w:space="0" w:color="000000"/>
              <w:right w:val="single" w:sz="6" w:space="0" w:color="000000"/>
            </w:tcBorders>
            <w:vAlign w:val="center"/>
          </w:tcPr>
          <w:p w14:paraId="5A5E1021" w14:textId="27F1735F" w:rsidR="002658A1" w:rsidRPr="002658A1" w:rsidRDefault="00236E78" w:rsidP="00236E78">
            <w:pPr>
              <w:spacing w:after="240"/>
            </w:pPr>
            <w:r>
              <w:t>Searching student</w:t>
            </w:r>
            <w:r w:rsidR="002658A1" w:rsidRPr="002658A1">
              <w:t xml:space="preserve"> is redirected to the</w:t>
            </w:r>
            <w:r>
              <w:t xml:space="preserve"> teacher dashboard page </w:t>
            </w:r>
            <w:r w:rsidR="002658A1" w:rsidRPr="002658A1">
              <w:t>which con</w:t>
            </w:r>
            <w:r>
              <w:t xml:space="preserve">tains </w:t>
            </w:r>
            <w:r>
              <w:tab/>
              <w:t xml:space="preserve">the </w:t>
            </w:r>
            <w:r>
              <w:tab/>
              <w:t>search information with details</w:t>
            </w:r>
          </w:p>
        </w:tc>
        <w:tc>
          <w:tcPr>
            <w:tcW w:w="2955" w:type="dxa"/>
            <w:tcBorders>
              <w:top w:val="single" w:sz="6" w:space="0" w:color="000000"/>
              <w:left w:val="single" w:sz="6" w:space="0" w:color="000000"/>
              <w:bottom w:val="single" w:sz="6" w:space="0" w:color="000000"/>
              <w:right w:val="single" w:sz="6" w:space="0" w:color="000000"/>
            </w:tcBorders>
            <w:vAlign w:val="bottom"/>
          </w:tcPr>
          <w:p w14:paraId="6C6CAECB" w14:textId="670273E8" w:rsidR="002658A1" w:rsidRPr="002658A1" w:rsidRDefault="002658A1" w:rsidP="00236E78">
            <w:pPr>
              <w:spacing w:after="240"/>
            </w:pPr>
            <w:r w:rsidRPr="002658A1">
              <w:t>Success</w:t>
            </w:r>
            <w:r w:rsidR="00236E78">
              <w:t>fully redirected to the teacher dashboard</w:t>
            </w:r>
            <w:r w:rsidRPr="002658A1">
              <w:t xml:space="preserve"> page, </w:t>
            </w:r>
            <w:r w:rsidR="00236E78">
              <w:t xml:space="preserve">which contains the search </w:t>
            </w:r>
            <w:r w:rsidRPr="002658A1">
              <w:t>inform</w:t>
            </w:r>
            <w:r w:rsidR="00236E78">
              <w:t xml:space="preserve">ation. By selecting the student id </w:t>
            </w:r>
          </w:p>
        </w:tc>
      </w:tr>
    </w:tbl>
    <w:p w14:paraId="1B7E5AC8" w14:textId="0DA6CBF4" w:rsidR="002658A1" w:rsidRPr="002658A1" w:rsidRDefault="002658A1" w:rsidP="002658A1">
      <w:pPr>
        <w:spacing w:after="240"/>
      </w:pPr>
      <w:r w:rsidRPr="002658A1">
        <w:t xml:space="preserve">Table 9.4.1(b) : </w:t>
      </w:r>
      <w:r w:rsidR="00CD00A4">
        <w:t>Unit testing for Students search module</w:t>
      </w:r>
      <w:r w:rsidRPr="002658A1">
        <w:t xml:space="preserve">. </w:t>
      </w:r>
    </w:p>
    <w:p w14:paraId="596D7AD4" w14:textId="77777777" w:rsidR="002658A1" w:rsidRPr="002658A1" w:rsidRDefault="002658A1" w:rsidP="002658A1">
      <w:pPr>
        <w:spacing w:after="240"/>
      </w:pPr>
      <w:r>
        <w:t xml:space="preserve"> </w:t>
      </w:r>
    </w:p>
    <w:p w14:paraId="580DFE7E" w14:textId="77777777" w:rsidR="002658A1" w:rsidRDefault="002658A1" w:rsidP="00033862">
      <w:pPr>
        <w:pStyle w:val="09bLevel02"/>
        <w:numPr>
          <w:ilvl w:val="0"/>
          <w:numId w:val="0"/>
        </w:numPr>
      </w:pPr>
      <w:r>
        <w:lastRenderedPageBreak/>
        <w:t xml:space="preserve">9.4.2 Integration Testing: </w:t>
      </w:r>
    </w:p>
    <w:p w14:paraId="30B72566" w14:textId="5E0873BE" w:rsidR="002658A1" w:rsidRPr="002658A1" w:rsidRDefault="002658A1" w:rsidP="002F50B1">
      <w:pPr>
        <w:pStyle w:val="10Normal01-FirstParagraph"/>
      </w:pPr>
      <w:r>
        <w:t>Integration testing is a logical extension of unit testing</w:t>
      </w:r>
      <w:r w:rsidR="00CD00A4">
        <w:t xml:space="preserve"> </w:t>
      </w:r>
      <w:r>
        <w:t xml:space="preserve">.This purpose is to ensure the distinct components of the application still work in accordance to the customer in line or differences are explainable or acceptable based on the user input. </w:t>
      </w:r>
    </w:p>
    <w:tbl>
      <w:tblPr>
        <w:tblW w:w="8865" w:type="dxa"/>
        <w:tblInd w:w="8" w:type="dxa"/>
        <w:tblCellMar>
          <w:left w:w="98" w:type="dxa"/>
          <w:bottom w:w="121" w:type="dxa"/>
          <w:right w:w="53" w:type="dxa"/>
        </w:tblCellMar>
        <w:tblLook w:val="04A0" w:firstRow="1" w:lastRow="0" w:firstColumn="1" w:lastColumn="0" w:noHBand="0" w:noVBand="1"/>
      </w:tblPr>
      <w:tblGrid>
        <w:gridCol w:w="2895"/>
        <w:gridCol w:w="3000"/>
        <w:gridCol w:w="2970"/>
      </w:tblGrid>
      <w:tr w:rsidR="002658A1" w14:paraId="22B75AC3" w14:textId="77777777" w:rsidTr="002658A1">
        <w:trPr>
          <w:trHeight w:val="735"/>
        </w:trPr>
        <w:tc>
          <w:tcPr>
            <w:tcW w:w="2895" w:type="dxa"/>
            <w:tcBorders>
              <w:top w:val="single" w:sz="6" w:space="0" w:color="000000"/>
              <w:left w:val="single" w:sz="6" w:space="0" w:color="000000"/>
              <w:bottom w:val="single" w:sz="6" w:space="0" w:color="000000"/>
              <w:right w:val="single" w:sz="6" w:space="0" w:color="000000"/>
            </w:tcBorders>
            <w:vAlign w:val="bottom"/>
          </w:tcPr>
          <w:p w14:paraId="7D22897A" w14:textId="35731E89" w:rsidR="002658A1" w:rsidRPr="002658A1" w:rsidRDefault="00CD00A4" w:rsidP="002658A1">
            <w:pPr>
              <w:spacing w:after="240"/>
            </w:pPr>
            <w:r w:rsidRPr="002658A1">
              <w:t>Test Procedure</w:t>
            </w:r>
          </w:p>
        </w:tc>
        <w:tc>
          <w:tcPr>
            <w:tcW w:w="3000" w:type="dxa"/>
            <w:tcBorders>
              <w:top w:val="single" w:sz="6" w:space="0" w:color="000000"/>
              <w:left w:val="single" w:sz="6" w:space="0" w:color="000000"/>
              <w:bottom w:val="single" w:sz="6" w:space="0" w:color="000000"/>
              <w:right w:val="single" w:sz="6" w:space="0" w:color="000000"/>
            </w:tcBorders>
            <w:vAlign w:val="bottom"/>
          </w:tcPr>
          <w:p w14:paraId="3100FBD7" w14:textId="77777777" w:rsidR="002658A1" w:rsidRPr="002658A1" w:rsidRDefault="002658A1" w:rsidP="002658A1">
            <w:pPr>
              <w:spacing w:after="240"/>
            </w:pPr>
            <w:r>
              <w:t xml:space="preserve">Output/Error </w:t>
            </w:r>
          </w:p>
        </w:tc>
        <w:tc>
          <w:tcPr>
            <w:tcW w:w="2970" w:type="dxa"/>
            <w:tcBorders>
              <w:top w:val="single" w:sz="6" w:space="0" w:color="000000"/>
              <w:left w:val="single" w:sz="6" w:space="0" w:color="000000"/>
              <w:bottom w:val="single" w:sz="6" w:space="0" w:color="000000"/>
              <w:right w:val="single" w:sz="6" w:space="0" w:color="000000"/>
            </w:tcBorders>
            <w:vAlign w:val="bottom"/>
          </w:tcPr>
          <w:p w14:paraId="0DCA3DF3" w14:textId="77777777" w:rsidR="002658A1" w:rsidRPr="002658A1" w:rsidRDefault="002658A1" w:rsidP="002658A1">
            <w:pPr>
              <w:spacing w:after="240"/>
            </w:pPr>
            <w:r>
              <w:t xml:space="preserve">Analysis of Test Result </w:t>
            </w:r>
          </w:p>
        </w:tc>
      </w:tr>
      <w:tr w:rsidR="002658A1" w14:paraId="59AEE0FE" w14:textId="77777777" w:rsidTr="002658A1">
        <w:trPr>
          <w:trHeight w:val="2085"/>
        </w:trPr>
        <w:tc>
          <w:tcPr>
            <w:tcW w:w="2895" w:type="dxa"/>
            <w:tcBorders>
              <w:top w:val="single" w:sz="6" w:space="0" w:color="000000"/>
              <w:left w:val="single" w:sz="6" w:space="0" w:color="000000"/>
              <w:bottom w:val="single" w:sz="6" w:space="0" w:color="000000"/>
              <w:right w:val="single" w:sz="6" w:space="0" w:color="000000"/>
            </w:tcBorders>
            <w:vAlign w:val="center"/>
          </w:tcPr>
          <w:p w14:paraId="339A5D69" w14:textId="77777777" w:rsidR="00CD00A4" w:rsidRPr="00CD00A4" w:rsidRDefault="00CD00A4" w:rsidP="00CD00A4">
            <w:pPr>
              <w:spacing w:after="240"/>
            </w:pPr>
            <w:r>
              <w:t xml:space="preserve">Search </w:t>
            </w:r>
            <w:r w:rsidRPr="00CD00A4">
              <w:tab/>
              <w:t xml:space="preserve">the student availability by inserting the student name . </w:t>
            </w:r>
          </w:p>
          <w:p w14:paraId="6F21A941" w14:textId="43FE5804" w:rsidR="002658A1" w:rsidRPr="002658A1" w:rsidRDefault="00CD00A4" w:rsidP="00CD00A4">
            <w:pPr>
              <w:spacing w:after="240"/>
            </w:pPr>
            <w:r>
              <w:t>U</w:t>
            </w:r>
            <w:r w:rsidRPr="00CD00A4">
              <w:t>pdate the student information</w:t>
            </w:r>
          </w:p>
        </w:tc>
        <w:tc>
          <w:tcPr>
            <w:tcW w:w="3000" w:type="dxa"/>
            <w:tcBorders>
              <w:top w:val="single" w:sz="6" w:space="0" w:color="000000"/>
              <w:left w:val="single" w:sz="6" w:space="0" w:color="000000"/>
              <w:bottom w:val="single" w:sz="6" w:space="0" w:color="000000"/>
              <w:right w:val="single" w:sz="6" w:space="0" w:color="000000"/>
            </w:tcBorders>
            <w:vAlign w:val="bottom"/>
          </w:tcPr>
          <w:p w14:paraId="6F39407D" w14:textId="77777777" w:rsidR="00CD00A4" w:rsidRPr="00CD00A4" w:rsidRDefault="00CD00A4" w:rsidP="00CD00A4">
            <w:pPr>
              <w:spacing w:after="240"/>
            </w:pPr>
            <w:r>
              <w:t>S</w:t>
            </w:r>
            <w:r w:rsidRPr="00CD00A4">
              <w:t xml:space="preserve">tudent are viewed  which has the all informationn. </w:t>
            </w:r>
          </w:p>
          <w:p w14:paraId="6FCD58DC" w14:textId="026BEA3C" w:rsidR="002658A1" w:rsidRPr="002658A1" w:rsidRDefault="00CD00A4" w:rsidP="00CD00A4">
            <w:pPr>
              <w:spacing w:after="240"/>
            </w:pPr>
            <w:r>
              <w:t>U</w:t>
            </w:r>
            <w:r w:rsidRPr="00CD00A4">
              <w:t>pdate student information</w:t>
            </w:r>
          </w:p>
        </w:tc>
        <w:tc>
          <w:tcPr>
            <w:tcW w:w="2970" w:type="dxa"/>
            <w:tcBorders>
              <w:top w:val="single" w:sz="6" w:space="0" w:color="000000"/>
              <w:left w:val="single" w:sz="6" w:space="0" w:color="000000"/>
              <w:bottom w:val="single" w:sz="6" w:space="0" w:color="000000"/>
              <w:right w:val="single" w:sz="6" w:space="0" w:color="000000"/>
            </w:tcBorders>
          </w:tcPr>
          <w:p w14:paraId="54659FC3" w14:textId="6999A60D" w:rsidR="002658A1" w:rsidRPr="002658A1" w:rsidRDefault="00CD00A4" w:rsidP="002658A1">
            <w:pPr>
              <w:spacing w:after="240"/>
            </w:pPr>
            <w:r w:rsidRPr="002658A1">
              <w:t xml:space="preserve">Successfully </w:t>
            </w:r>
            <w:r w:rsidRPr="00CD00A4">
              <w:t>found student and update his information</w:t>
            </w:r>
          </w:p>
        </w:tc>
      </w:tr>
    </w:tbl>
    <w:p w14:paraId="32363DFB" w14:textId="76AC94AF" w:rsidR="002658A1" w:rsidRPr="002658A1" w:rsidRDefault="002F50B1" w:rsidP="002658A1">
      <w:pPr>
        <w:spacing w:after="240"/>
      </w:pPr>
      <w:r w:rsidRPr="002F50B1">
        <w:t>Table9.4.2(a): Integrated Testing for pickup request and tracking</w:t>
      </w:r>
      <w:r w:rsidR="002658A1">
        <w:t xml:space="preserve">  </w:t>
      </w:r>
    </w:p>
    <w:p w14:paraId="65F4A69D" w14:textId="77777777" w:rsidR="002658A1" w:rsidRPr="002658A1" w:rsidRDefault="002658A1" w:rsidP="002658A1">
      <w:pPr>
        <w:spacing w:after="240"/>
      </w:pPr>
      <w:r w:rsidRPr="002658A1">
        <w:t xml:space="preserve"> </w:t>
      </w:r>
    </w:p>
    <w:p w14:paraId="75A8CC78" w14:textId="77777777" w:rsidR="002658A1" w:rsidRPr="002658A1" w:rsidRDefault="002658A1" w:rsidP="002658A1">
      <w:pPr>
        <w:spacing w:after="240"/>
      </w:pPr>
      <w:r w:rsidRPr="002658A1">
        <w:t xml:space="preserve"> </w:t>
      </w:r>
    </w:p>
    <w:p w14:paraId="67B905F6" w14:textId="77777777" w:rsidR="002658A1" w:rsidRDefault="002658A1" w:rsidP="00033862">
      <w:pPr>
        <w:pStyle w:val="09bLevel02"/>
        <w:numPr>
          <w:ilvl w:val="0"/>
          <w:numId w:val="0"/>
        </w:numPr>
      </w:pPr>
      <w:r>
        <w:t xml:space="preserve">9.4.3 Functional Testing </w:t>
      </w:r>
    </w:p>
    <w:p w14:paraId="40269DA3" w14:textId="77777777" w:rsidR="002658A1" w:rsidRPr="002658A1" w:rsidRDefault="002658A1" w:rsidP="00033862">
      <w:pPr>
        <w:pStyle w:val="10Normal01-FirstParagraph"/>
      </w:pPr>
      <w:r>
        <w:t>In functional testing we have checked software/application to ensure that it has all the required functionality that's specified within its functional requirements.</w:t>
      </w:r>
      <w:r w:rsidRPr="002658A1">
        <w:t xml:space="preserve"> It fails under the class of black box testing. </w:t>
      </w:r>
    </w:p>
    <w:p w14:paraId="247A45F1" w14:textId="77777777" w:rsidR="002658A1" w:rsidRDefault="002658A1" w:rsidP="00033862">
      <w:pPr>
        <w:pStyle w:val="09bLevel02"/>
        <w:numPr>
          <w:ilvl w:val="0"/>
          <w:numId w:val="0"/>
        </w:numPr>
      </w:pPr>
      <w:r>
        <w:t xml:space="preserve">9.4.4 System Testing </w:t>
      </w:r>
    </w:p>
    <w:p w14:paraId="01D9EC39" w14:textId="77777777" w:rsidR="002658A1" w:rsidRPr="002658A1" w:rsidRDefault="002658A1" w:rsidP="00033862">
      <w:pPr>
        <w:pStyle w:val="10Normal01-FirstParagraph"/>
      </w:pPr>
      <w:r>
        <w:t xml:space="preserve">In system testing we have tested to ensure that by putting the software/application in different environments (e.g., devices) it still works. It is the testing of a complete and fully integrated software/application product. It fails under the class of black box testing. </w:t>
      </w:r>
    </w:p>
    <w:p w14:paraId="2047E6A1" w14:textId="77777777" w:rsidR="002658A1" w:rsidRDefault="002658A1" w:rsidP="00033862">
      <w:pPr>
        <w:pStyle w:val="09bLevel02"/>
        <w:numPr>
          <w:ilvl w:val="0"/>
          <w:numId w:val="0"/>
        </w:numPr>
      </w:pPr>
      <w:r>
        <w:lastRenderedPageBreak/>
        <w:t xml:space="preserve">9.4.5 Stress Testing </w:t>
      </w:r>
    </w:p>
    <w:p w14:paraId="01677082" w14:textId="77777777" w:rsidR="002658A1" w:rsidRPr="002658A1" w:rsidRDefault="002658A1" w:rsidP="00033862">
      <w:pPr>
        <w:pStyle w:val="10Normal01-FirstParagraph"/>
      </w:pPr>
      <w:r>
        <w:t xml:space="preserve">In stress testing we have tested to evaluate how a system behaves under unfavorable conditions. Testing is conducted at beyond limits of the specifications. It fails under the class of black box testing. There are some issues but in further we updated and resolved. </w:t>
      </w:r>
    </w:p>
    <w:p w14:paraId="7853D050" w14:textId="77777777" w:rsidR="002658A1" w:rsidRDefault="002658A1" w:rsidP="00033862">
      <w:pPr>
        <w:pStyle w:val="09bLevel02"/>
        <w:numPr>
          <w:ilvl w:val="0"/>
          <w:numId w:val="0"/>
        </w:numPr>
      </w:pPr>
      <w:r>
        <w:t xml:space="preserve">9.4.6 Performance Testing </w:t>
      </w:r>
    </w:p>
    <w:p w14:paraId="426B89E5" w14:textId="77777777" w:rsidR="002658A1" w:rsidRPr="002658A1" w:rsidRDefault="002658A1" w:rsidP="00033862">
      <w:pPr>
        <w:pStyle w:val="10Normal01-FirstParagraph"/>
      </w:pPr>
      <w:r>
        <w:t xml:space="preserve">In performance testing we have tested to assess the speed and effectiveness of a system and to make sure it is generating results within a specified time as in performance requirements. It has measured the quality attributes of the system, such as scalability, reliability and resource usage. </w:t>
      </w:r>
    </w:p>
    <w:p w14:paraId="3295ECBC" w14:textId="77777777" w:rsidR="002658A1" w:rsidRDefault="002658A1" w:rsidP="00033862">
      <w:pPr>
        <w:pStyle w:val="09bLevel02"/>
        <w:numPr>
          <w:ilvl w:val="0"/>
          <w:numId w:val="0"/>
        </w:numPr>
      </w:pPr>
      <w:r>
        <w:t xml:space="preserve">9.4.7 Usability Testing </w:t>
      </w:r>
    </w:p>
    <w:p w14:paraId="3CA7BA45" w14:textId="77777777" w:rsidR="002658A1" w:rsidRPr="002658A1" w:rsidRDefault="002658A1" w:rsidP="00033862">
      <w:pPr>
        <w:pStyle w:val="10Normal01-FirstParagraph"/>
      </w:pPr>
      <w:r>
        <w:t xml:space="preserve"> In usability testing is performed to the perspective of the client to evaluate how the GUI is user-friendly? How easily can the client learn? How pleasing it is to use its design? This fails under the class of black box testing. </w:t>
      </w:r>
    </w:p>
    <w:p w14:paraId="09A1B7F8" w14:textId="77777777" w:rsidR="002658A1" w:rsidRPr="002658A1" w:rsidRDefault="002658A1" w:rsidP="00033862">
      <w:pPr>
        <w:pStyle w:val="09bLevel02"/>
        <w:numPr>
          <w:ilvl w:val="0"/>
          <w:numId w:val="0"/>
        </w:numPr>
      </w:pPr>
      <w:r>
        <w:t xml:space="preserve">9.4.8 Acceptance Testing </w:t>
      </w:r>
    </w:p>
    <w:p w14:paraId="1C1B62D6" w14:textId="32CD02A7" w:rsidR="002658A1" w:rsidRPr="002658A1" w:rsidRDefault="002658A1" w:rsidP="00033862">
      <w:pPr>
        <w:pStyle w:val="10Normal01-FirstParagraph"/>
      </w:pPr>
      <w:r>
        <w:t>Acceptance testing is often done by the users to ensure that the delivered meets the requirement and works as the users expected.</w:t>
      </w:r>
      <w:r w:rsidR="00033862">
        <w:t xml:space="preserve"> </w:t>
      </w:r>
      <w:r>
        <w:t>The main purpose of this test is to evaluate the system's compliance.</w:t>
      </w:r>
      <w:r w:rsidR="00033862">
        <w:t xml:space="preserve"> </w:t>
      </w:r>
      <w:r>
        <w:t xml:space="preserve">This fails under the class of black box testing. </w:t>
      </w:r>
    </w:p>
    <w:p w14:paraId="61AB78FE" w14:textId="77777777" w:rsidR="002658A1" w:rsidRDefault="002658A1" w:rsidP="00033862">
      <w:pPr>
        <w:pStyle w:val="09bLevel02"/>
        <w:numPr>
          <w:ilvl w:val="0"/>
          <w:numId w:val="0"/>
        </w:numPr>
      </w:pPr>
      <w:r>
        <w:t xml:space="preserve">9.4.9 Regression Testing </w:t>
      </w:r>
    </w:p>
    <w:p w14:paraId="0A4D8C88" w14:textId="77777777" w:rsidR="002658A1" w:rsidRPr="002658A1" w:rsidRDefault="002658A1" w:rsidP="00033862">
      <w:pPr>
        <w:pStyle w:val="10Normal01-FirstParagraph"/>
      </w:pPr>
      <w:r>
        <w:t>In regression testing we focused on ensuring that changes (enhancements or defect fixes) to the software/application have not adversely affected it.</w:t>
      </w:r>
      <w:r w:rsidRPr="002658A1">
        <w:t xml:space="preserve"> It fails under the class of black box testing. </w:t>
      </w:r>
    </w:p>
    <w:p w14:paraId="5C14F23B" w14:textId="77777777" w:rsidR="002658A1" w:rsidRDefault="002658A1" w:rsidP="00033862">
      <w:pPr>
        <w:pStyle w:val="09bLevel02"/>
        <w:numPr>
          <w:ilvl w:val="0"/>
          <w:numId w:val="0"/>
        </w:numPr>
      </w:pPr>
      <w:r>
        <w:lastRenderedPageBreak/>
        <w:t xml:space="preserve">9.5 Conclusion </w:t>
      </w:r>
    </w:p>
    <w:p w14:paraId="2A9D9D72" w14:textId="4D395BA9" w:rsidR="002658A1" w:rsidRPr="002658A1" w:rsidRDefault="002658A1" w:rsidP="00033862">
      <w:pPr>
        <w:pStyle w:val="10Normal01-FirstParagraph"/>
      </w:pPr>
      <w:r>
        <w:t xml:space="preserve">The system can further be enhanced to meet the user’s requirement. All the devices Interaction factors and the usability factors had been taken when designing the web portal. The web portal has allowed all age groups to use and navigate easily. The web portal provides a lot of information for users who would like to purchase for those who are interested to know about the system.  </w:t>
      </w:r>
    </w:p>
    <w:p w14:paraId="7BADFA59" w14:textId="77777777" w:rsidR="002658A1" w:rsidRPr="002658A1" w:rsidRDefault="002658A1" w:rsidP="002658A1">
      <w:pPr>
        <w:spacing w:after="240"/>
      </w:pPr>
      <w:r w:rsidRPr="002658A1">
        <w:t xml:space="preserve"> </w:t>
      </w:r>
    </w:p>
    <w:p w14:paraId="2C7E3A23" w14:textId="1F790EDC" w:rsidR="002F50B1" w:rsidRDefault="002F50B1" w:rsidP="002F50B1">
      <w:pPr>
        <w:pStyle w:val="09aLevel01"/>
        <w:numPr>
          <w:ilvl w:val="0"/>
          <w:numId w:val="0"/>
        </w:numPr>
        <w:jc w:val="both"/>
      </w:pPr>
      <w:r>
        <w:t>cHAPTER-X    coNCLUSIOn</w:t>
      </w:r>
    </w:p>
    <w:p w14:paraId="1A04C941" w14:textId="6A9947AA" w:rsidR="002F50B1" w:rsidRPr="002F50B1" w:rsidRDefault="002F50B1" w:rsidP="002F50B1">
      <w:pPr>
        <w:pStyle w:val="11Normal02-SecondOnwardParagraph"/>
        <w:ind w:firstLine="0"/>
      </w:pPr>
      <w:r w:rsidRPr="002F50B1">
        <w:t xml:space="preserve">By using </w:t>
      </w:r>
      <w:r>
        <w:t>S</w:t>
      </w:r>
      <w:r w:rsidRPr="002F50B1">
        <w:t>mart Classroom and notice management system platform our faculty members and students will be greatly benefitted. Moreover this platform can be export by customize the features to the other university as their requirements. We believe that, in order to create a digitally advance country in true sense it would be very much helpful.</w:t>
      </w:r>
    </w:p>
    <w:p w14:paraId="6F028506" w14:textId="682085B2" w:rsidR="002658A1" w:rsidRPr="002658A1" w:rsidRDefault="002658A1" w:rsidP="00033862">
      <w:pPr>
        <w:pStyle w:val="09bLevel02"/>
        <w:numPr>
          <w:ilvl w:val="0"/>
          <w:numId w:val="0"/>
        </w:numPr>
      </w:pPr>
      <w:r w:rsidRPr="002658A1">
        <w:t>10.1 Fut</w:t>
      </w:r>
      <w:r w:rsidR="00B00D99">
        <w:t>ure Plan of smART CLASSROOM &amp; NOTICE MANAGEMENT SYSTEM</w:t>
      </w:r>
    </w:p>
    <w:p w14:paraId="4EB636B5" w14:textId="155F335B" w:rsidR="002658A1" w:rsidRPr="002658A1" w:rsidRDefault="002658A1" w:rsidP="00033862">
      <w:pPr>
        <w:pStyle w:val="10Normal01-FirstParagraph"/>
      </w:pPr>
      <w:r w:rsidRPr="002658A1">
        <w:t>Some of the future work</w:t>
      </w:r>
      <w:r w:rsidR="000A4CC3">
        <w:t>s of this project will be take</w:t>
      </w:r>
      <w:r w:rsidR="002F50B1">
        <w:t xml:space="preserve"> </w:t>
      </w:r>
      <w:r w:rsidRPr="002658A1">
        <w:t xml:space="preserve">into the enhanced system. They are- </w:t>
      </w:r>
    </w:p>
    <w:p w14:paraId="3F5D9D96" w14:textId="327E4619" w:rsidR="002658A1" w:rsidRDefault="00B00D99" w:rsidP="00033862">
      <w:pPr>
        <w:pStyle w:val="10Normal01-FirstParagraph"/>
      </w:pPr>
      <w:r>
        <w:t xml:space="preserve">- </w:t>
      </w:r>
      <w:r w:rsidR="002F50B1">
        <w:t>Include exam system</w:t>
      </w:r>
      <w:r w:rsidR="002658A1" w:rsidRPr="002658A1">
        <w:t xml:space="preserve"> </w:t>
      </w:r>
    </w:p>
    <w:p w14:paraId="3153FDA2" w14:textId="57CE0A31" w:rsidR="00B00D99" w:rsidRDefault="00B00D99" w:rsidP="00B00D99">
      <w:pPr>
        <w:pStyle w:val="11Normal02-SecondOnwardParagraph"/>
        <w:ind w:firstLine="0"/>
      </w:pPr>
      <w:r>
        <w:t xml:space="preserve">- </w:t>
      </w:r>
      <w:r w:rsidRPr="00B00D99">
        <w:t>Android and IOS application</w:t>
      </w:r>
    </w:p>
    <w:p w14:paraId="1669CE06" w14:textId="4147845A" w:rsidR="00B00D99" w:rsidRPr="00B00D99" w:rsidRDefault="00B00D99" w:rsidP="00B00D99">
      <w:pPr>
        <w:pStyle w:val="11Normal02-SecondOnwardParagraph"/>
        <w:ind w:firstLine="0"/>
      </w:pPr>
      <w:r>
        <w:t xml:space="preserve">- </w:t>
      </w:r>
      <w:r w:rsidRPr="00B00D99">
        <w:t>More user-friendly interface</w:t>
      </w:r>
    </w:p>
    <w:p w14:paraId="636E0FD7" w14:textId="77777777" w:rsidR="00A63EFC" w:rsidRDefault="00A63EFC" w:rsidP="00A63EFC">
      <w:pPr>
        <w:pStyle w:val="09bLevel02"/>
        <w:numPr>
          <w:ilvl w:val="0"/>
          <w:numId w:val="0"/>
        </w:numPr>
      </w:pPr>
      <w:r w:rsidRPr="00A63EFC">
        <w:lastRenderedPageBreak/>
        <w:t xml:space="preserve">References </w:t>
      </w:r>
    </w:p>
    <w:p w14:paraId="290526B5" w14:textId="77777777" w:rsidR="00A63EFC" w:rsidRDefault="00A63EFC" w:rsidP="00A63EFC">
      <w:pPr>
        <w:pStyle w:val="10Normal01-FirstParagraph"/>
      </w:pPr>
      <w:hyperlink r:id="rId83">
        <w:r w:rsidRPr="00A63EFC">
          <w:t>https://www.w3schools.com/html/</w:t>
        </w:r>
      </w:hyperlink>
    </w:p>
    <w:p w14:paraId="10629B0D" w14:textId="45AAB83C" w:rsidR="00A63EFC" w:rsidRPr="00A63EFC" w:rsidRDefault="00A63EFC" w:rsidP="00A63EFC">
      <w:pPr>
        <w:pStyle w:val="10Normal01-FirstParagraph"/>
        <w:rPr>
          <w:lang w:val="ms-MY"/>
        </w:rPr>
      </w:pPr>
      <w:hyperlink r:id="rId84">
        <w:r w:rsidRPr="00A63EFC">
          <w:t>https://www.guru99.com/learn-software-requirements-analysis-with-case-study.html</w:t>
        </w:r>
      </w:hyperlink>
      <w:hyperlink r:id="rId85">
        <w:r w:rsidRPr="00A63EFC">
          <w:t xml:space="preserve"> </w:t>
        </w:r>
      </w:hyperlink>
    </w:p>
    <w:p w14:paraId="416A9E67" w14:textId="324BAFA2" w:rsidR="00A63EFC" w:rsidRPr="00A63EFC" w:rsidRDefault="00A63EFC" w:rsidP="00A63EFC">
      <w:pPr>
        <w:spacing w:after="240"/>
      </w:pPr>
      <w:hyperlink r:id="rId86">
        <w:r w:rsidRPr="00A63EFC">
          <w:t>https://www.guru99.com/database-design.html</w:t>
        </w:r>
      </w:hyperlink>
      <w:hyperlink r:id="rId87">
        <w:r w:rsidRPr="00A63EFC">
          <w:t xml:space="preserve"> </w:t>
        </w:r>
      </w:hyperlink>
    </w:p>
    <w:p w14:paraId="6D079EA0" w14:textId="28B81DE3" w:rsidR="00A63EFC" w:rsidRPr="00A63EFC" w:rsidRDefault="00A63EFC" w:rsidP="00A63EFC">
      <w:pPr>
        <w:spacing w:after="240"/>
      </w:pPr>
      <w:hyperlink r:id="rId88">
        <w:r w:rsidRPr="00A63EFC">
          <w:t xml:space="preserve">https://www.tutorialspoint.com/software_engineering/software_development_life_cycle. </w:t>
        </w:r>
      </w:hyperlink>
      <w:hyperlink r:id="rId89">
        <w:r w:rsidRPr="00A63EFC">
          <w:t>htm</w:t>
        </w:r>
      </w:hyperlink>
      <w:r w:rsidR="006026B5">
        <w:t>l</w:t>
      </w:r>
      <w:hyperlink r:id="rId90">
        <w:r w:rsidRPr="00A63EFC">
          <w:t xml:space="preserve"> </w:t>
        </w:r>
      </w:hyperlink>
    </w:p>
    <w:p w14:paraId="0ED86433" w14:textId="1C9DA801" w:rsidR="00A63EFC" w:rsidRPr="00A63EFC" w:rsidRDefault="00A63EFC" w:rsidP="00A63EFC">
      <w:pPr>
        <w:spacing w:after="240"/>
      </w:pPr>
      <w:hyperlink r:id="rId91">
        <w:r w:rsidRPr="00A63EFC">
          <w:t xml:space="preserve">https://www.conceptdraw.com/examples/example-of-data-flow-diagram-in-system-analy </w:t>
        </w:r>
      </w:hyperlink>
      <w:hyperlink r:id="rId92">
        <w:r w:rsidRPr="00A63EFC">
          <w:t>sis-and-design</w:t>
        </w:r>
      </w:hyperlink>
      <w:r w:rsidRPr="00A63EFC">
        <w:t xml:space="preserve"> </w:t>
      </w:r>
    </w:p>
    <w:p w14:paraId="1E88BA51" w14:textId="77777777" w:rsidR="00A63EFC" w:rsidRPr="00A63EFC" w:rsidRDefault="00A63EFC" w:rsidP="00A63EFC">
      <w:pPr>
        <w:spacing w:after="240"/>
      </w:pPr>
      <w:hyperlink r:id="rId93">
        <w:r w:rsidRPr="00A63EFC">
          <w:t>https://code.visualstudio.com/download</w:t>
        </w:r>
      </w:hyperlink>
      <w:r w:rsidRPr="00A63EFC">
        <w:t xml:space="preserve"> </w:t>
      </w:r>
    </w:p>
    <w:p w14:paraId="7E607B55" w14:textId="77777777" w:rsidR="00A63EFC" w:rsidRPr="00A63EFC" w:rsidRDefault="00A63EFC" w:rsidP="00A63EFC">
      <w:pPr>
        <w:spacing w:after="240"/>
      </w:pPr>
      <w:hyperlink r:id="rId94">
        <w:r w:rsidRPr="00A63EFC">
          <w:t>https://www.geeksforgeeks.org/software-testing-basics/</w:t>
        </w:r>
      </w:hyperlink>
      <w:r w:rsidRPr="00A63EFC">
        <w:t xml:space="preserve"> </w:t>
      </w:r>
    </w:p>
    <w:p w14:paraId="566857C6" w14:textId="77777777" w:rsidR="00A63EFC" w:rsidRPr="00A63EFC" w:rsidRDefault="00A63EFC" w:rsidP="00A63EFC">
      <w:pPr>
        <w:spacing w:after="240"/>
      </w:pPr>
      <w:hyperlink r:id="rId95">
        <w:r w:rsidRPr="00A63EFC">
          <w:t>https://www.javatpoint.com/software-engineering-requirement-analysis</w:t>
        </w:r>
      </w:hyperlink>
      <w:hyperlink r:id="rId96">
        <w:r w:rsidRPr="00A63EFC">
          <w:t xml:space="preserve"> </w:t>
        </w:r>
      </w:hyperlink>
    </w:p>
    <w:p w14:paraId="7BFC3658" w14:textId="77777777" w:rsidR="00A63EFC" w:rsidRPr="00A63EFC" w:rsidRDefault="00A63EFC" w:rsidP="00A63EFC">
      <w:pPr>
        <w:spacing w:after="240"/>
      </w:pPr>
      <w:r w:rsidRPr="00A63EFC">
        <w:t xml:space="preserve">https://www.tutorialspoint.com/software_architecture_design/introduction.htm </w:t>
      </w:r>
    </w:p>
    <w:p w14:paraId="486C439C" w14:textId="77777777" w:rsidR="002E7E58" w:rsidRDefault="002E7E58" w:rsidP="00C030FB">
      <w:pPr>
        <w:pStyle w:val="11Normal02-SecondOnwardParagraph"/>
      </w:pPr>
    </w:p>
    <w:p w14:paraId="56730AC6" w14:textId="77777777" w:rsidR="00033862" w:rsidRDefault="00033862" w:rsidP="00C030FB">
      <w:pPr>
        <w:pStyle w:val="11Normal02-SecondOnwardParagraph"/>
      </w:pPr>
    </w:p>
    <w:p w14:paraId="31808F28" w14:textId="77777777" w:rsidR="00033862" w:rsidRDefault="00033862" w:rsidP="000A4CC3">
      <w:pPr>
        <w:pStyle w:val="11Normal02-SecondOnwardParagraph"/>
        <w:ind w:firstLine="0"/>
      </w:pPr>
    </w:p>
    <w:p w14:paraId="16714285" w14:textId="77777777" w:rsidR="00033862" w:rsidRDefault="00033862" w:rsidP="00C030FB">
      <w:pPr>
        <w:pStyle w:val="11Normal02-SecondOnwardParagraph"/>
      </w:pPr>
    </w:p>
    <w:p w14:paraId="40D3BFFC" w14:textId="77777777" w:rsidR="00033862" w:rsidRPr="00C030FB" w:rsidRDefault="00033862" w:rsidP="00C030FB">
      <w:pPr>
        <w:pStyle w:val="11Normal02-SecondOnwardParagraph"/>
        <w:sectPr w:rsidR="00033862" w:rsidRPr="00C030FB" w:rsidSect="00182955">
          <w:headerReference w:type="first" r:id="rId97"/>
          <w:footerReference w:type="first" r:id="rId98"/>
          <w:footnotePr>
            <w:numRestart w:val="eachSect"/>
          </w:footnotePr>
          <w:pgSz w:w="11900" w:h="16840" w:code="9"/>
          <w:pgMar w:top="1701" w:right="1418" w:bottom="1418" w:left="2155" w:header="851" w:footer="851" w:gutter="0"/>
          <w:cols w:space="708"/>
          <w:titlePg/>
          <w:docGrid w:linePitch="360"/>
        </w:sectPr>
      </w:pPr>
    </w:p>
    <w:p w14:paraId="4D8B48E2" w14:textId="24D6E724" w:rsidR="000A4CC3" w:rsidRPr="000A4CC3" w:rsidRDefault="000A4CC3" w:rsidP="000A4CC3">
      <w:pPr>
        <w:spacing w:after="240"/>
      </w:pPr>
    </w:p>
    <w:p w14:paraId="1E9B2994" w14:textId="77777777" w:rsidR="004B456E" w:rsidRPr="001E3E3D" w:rsidRDefault="004B456E" w:rsidP="00F16C33">
      <w:pPr>
        <w:spacing w:after="240"/>
      </w:pPr>
    </w:p>
    <w:sectPr w:rsidR="004B456E" w:rsidRPr="001E3E3D">
      <w:headerReference w:type="even" r:id="rId99"/>
      <w:headerReference w:type="default" r:id="rId100"/>
      <w:footerReference w:type="even" r:id="rId101"/>
      <w:footerReference w:type="default" r:id="rId102"/>
      <w:headerReference w:type="first" r:id="rId103"/>
      <w:footerReference w:type="first" r:id="rId104"/>
      <w:pgSz w:w="12240" w:h="15840"/>
      <w:pgMar w:top="1448" w:right="1440" w:bottom="1613" w:left="1440" w:header="755" w:footer="720" w:gutter="0"/>
      <w:cols w:space="72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FC7E07B" w14:textId="77777777" w:rsidR="003A0829" w:rsidRDefault="003A0829" w:rsidP="00F16C33">
      <w:pPr>
        <w:spacing w:after="240"/>
      </w:pPr>
      <w:r>
        <w:separator/>
      </w:r>
    </w:p>
  </w:endnote>
  <w:endnote w:type="continuationSeparator" w:id="0">
    <w:p w14:paraId="02F21B03" w14:textId="77777777" w:rsidR="003A0829" w:rsidRDefault="003A0829" w:rsidP="00F16C33">
      <w:pPr>
        <w:spacing w:after="24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altName w:val="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Mincho">
    <w:altName w:val="MS Gothic"/>
    <w:panose1 w:val="02020609040205080304"/>
    <w:charset w:val="80"/>
    <w:family w:val="roman"/>
    <w:notTrueType/>
    <w:pitch w:val="fixed"/>
    <w:sig w:usb0="00000000" w:usb1="08070000" w:usb2="00000010" w:usb3="00000000" w:csb0="00020000" w:csb1="00000000"/>
  </w:font>
  <w:font w:name="MS Gothic">
    <w:altName w:val="ＭＳ ゴシック"/>
    <w:panose1 w:val="020B0609070205080204"/>
    <w:charset w:val="80"/>
    <w:family w:val="modern"/>
    <w:pitch w:val="fixed"/>
    <w:sig w:usb0="E00002FF" w:usb1="6AC7FDFB" w:usb2="08000012" w:usb3="00000000" w:csb0="0002009F" w:csb1="00000000"/>
  </w:font>
  <w:font w:name="Britannic Bold">
    <w:panose1 w:val="020B0903060703020204"/>
    <w:charset w:val="00"/>
    <w:family w:val="swiss"/>
    <w:pitch w:val="variable"/>
    <w:sig w:usb0="00000003" w:usb1="00000000" w:usb2="00000000" w:usb3="00000000" w:csb0="00000001" w:csb1="00000000"/>
  </w:font>
  <w:font w:name="Lucida Grande">
    <w:altName w:val="Arial"/>
    <w:charset w:val="00"/>
    <w:family w:val="auto"/>
    <w:pitch w:val="variable"/>
    <w:sig w:usb0="00000000" w:usb1="5000A1FF" w:usb2="00000000" w:usb3="00000000" w:csb0="000001BF" w:csb1="00000000"/>
  </w:font>
  <w:font w:name="Cambria">
    <w:panose1 w:val="02040503050406030204"/>
    <w:charset w:val="00"/>
    <w:family w:val="roman"/>
    <w:pitch w:val="variable"/>
    <w:sig w:usb0="E00006FF" w:usb1="420024FF" w:usb2="02000000" w:usb3="00000000" w:csb0="0000019F" w:csb1="00000000"/>
  </w:font>
  <w:font w:name="Times New Roman (Theme Headings">
    <w:altName w:val="Times New Roman"/>
    <w:panose1 w:val="00000000000000000000"/>
    <w:charset w:val="00"/>
    <w:family w:val="roman"/>
    <w:notTrueType/>
    <w:pitch w:val="default"/>
  </w:font>
  <w:font w:name="Malgun Gothic">
    <w:panose1 w:val="020B0503020000020004"/>
    <w:charset w:val="81"/>
    <w:family w:val="swiss"/>
    <w:pitch w:val="variable"/>
    <w:sig w:usb0="9000002F" w:usb1="29D77CFB" w:usb2="00000012" w:usb3="00000000" w:csb0="00080001" w:csb1="00000000"/>
  </w:font>
  <w:font w:name="Traditional Arabic">
    <w:charset w:val="00"/>
    <w:family w:val="roman"/>
    <w:pitch w:val="variable"/>
    <w:sig w:usb0="00002003" w:usb1="80000000" w:usb2="00000008" w:usb3="00000000" w:csb0="0000004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1E75849" w14:textId="58F2DA08" w:rsidR="00F63077" w:rsidRPr="00E26341" w:rsidRDefault="00F63077" w:rsidP="00E26341">
    <w:pPr>
      <w:pStyle w:val="001aHardcover-TitleAndUKM"/>
    </w:pPr>
    <w:r w:rsidRPr="00E26341">
      <w:t>International Islamic University Chittagong (IIUC)</w:t>
    </w: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5483BBA" w14:textId="77777777" w:rsidR="00F63077" w:rsidRDefault="00F63077">
    <w:pPr>
      <w:spacing w:after="240" w:line="276" w:lineRule="auto"/>
      <w:jc w:val="left"/>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561540A" w14:textId="77777777" w:rsidR="00F63077" w:rsidRPr="008874A8" w:rsidRDefault="00F63077" w:rsidP="00F16C33">
    <w:pPr>
      <w:spacing w:after="240"/>
    </w:pPr>
    <w:r>
      <w:rPr>
        <w:noProof/>
      </w:rPr>
      <mc:AlternateContent>
        <mc:Choice Requires="wps">
          <w:drawing>
            <wp:anchor distT="0" distB="0" distL="114300" distR="114300" simplePos="0" relativeHeight="251673600" behindDoc="0" locked="0" layoutInCell="0" allowOverlap="1" wp14:anchorId="3846D90A" wp14:editId="110134C5">
              <wp:simplePos x="0" y="0"/>
              <wp:positionH relativeFrom="rightMargin">
                <wp:posOffset>3058160</wp:posOffset>
              </wp:positionH>
              <wp:positionV relativeFrom="margin">
                <wp:posOffset>4414520</wp:posOffset>
              </wp:positionV>
              <wp:extent cx="727710" cy="933450"/>
              <wp:effectExtent l="7937" t="0" r="4128" b="4127"/>
              <wp:wrapNone/>
              <wp:docPr id="7"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727710" cy="933450"/>
                      </a:xfrm>
                      <a:prstGeom prst="rect">
                        <a:avLst/>
                      </a:prstGeom>
                      <a:solidFill>
                        <a:srgbClr val="FFFFFF"/>
                      </a:solidFill>
                      <a:extLst>
                        <a:ext uri="{91240B29-F687-4F45-9708-019B960494DF}">
                          <a14:hiddenLine xmlns:a14="http://schemas.microsoft.com/office/drawing/2010/main" w="9525">
                            <a:solidFill>
                              <a:srgbClr val="000000"/>
                            </a:solidFill>
                            <a:miter lim="800000"/>
                            <a:headEnd/>
                            <a:tailEnd/>
                          </a14:hiddenLine>
                        </a:ext>
                      </a:extLst>
                    </wps:spPr>
                    <wps:txbx>
                      <w:txbxContent>
                        <w:p w14:paraId="6B7609BE" w14:textId="77777777" w:rsidR="00F63077" w:rsidRDefault="00F63077" w:rsidP="00F16C33">
                          <w:pPr>
                            <w:pBdr>
                              <w:bottom w:val="single" w:sz="4" w:space="1" w:color="auto"/>
                            </w:pBdr>
                            <w:spacing w:after="240"/>
                          </w:pPr>
                          <w:r>
                            <w:fldChar w:fldCharType="begin"/>
                          </w:r>
                          <w:r w:rsidRPr="00A2391C">
                            <w:instrText xml:space="preserve"> PAGE   \* MERGEFORMAT </w:instrText>
                          </w:r>
                          <w:r>
                            <w:fldChar w:fldCharType="separate"/>
                          </w:r>
                          <w:r w:rsidR="00C57F2C">
                            <w:rPr>
                              <w:noProof/>
                            </w:rPr>
                            <w:t>67</w:t>
                          </w:r>
                          <w:r>
                            <w:rPr>
                              <w:noProof/>
                            </w:rPr>
                            <w:fldChar w:fldCharType="end"/>
                          </w:r>
                        </w:p>
                      </w:txbxContent>
                    </wps:txbx>
                    <wps:bodyPr rot="0" vert="horz" wrap="square" lIns="91440" tIns="450000" rIns="900000" bIns="45720" anchor="t" anchorCtr="0" upright="1">
                      <a:noAutofit/>
                    </wps:bodyPr>
                  </wps:wsp>
                </a:graphicData>
              </a:graphic>
              <wp14:sizeRelH relativeFrom="rightMargin">
                <wp14:pctWidth>80000</wp14:pctWidth>
              </wp14:sizeRelH>
              <wp14:sizeRelV relativeFrom="page">
                <wp14:pctHeight>0</wp14:pctHeight>
              </wp14:sizeRelV>
            </wp:anchor>
          </w:drawing>
        </mc:Choice>
        <mc:Fallback>
          <w:pict>
            <v:rect w14:anchorId="3846D90A" id="_x0000_s1027" style="position:absolute;left:0;text-align:left;margin-left:240.8pt;margin-top:347.6pt;width:57.3pt;height:73.5pt;rotation:90;z-index:251673600;visibility:visible;mso-wrap-style:square;mso-width-percent:800;mso-height-percent:0;mso-wrap-distance-left:9pt;mso-wrap-distance-top:0;mso-wrap-distance-right:9pt;mso-wrap-distance-bottom:0;mso-position-horizontal:absolute;mso-position-horizontal-relative:right-margin-area;mso-position-vertical:absolute;mso-position-vertical-relative:margin;mso-width-percent:800;mso-height-percent:0;mso-width-relative:right-margin-area;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" o:allowincell="f" stroked="f">
              <v:textbox inset=",12.5mm,25mm">
                <w:txbxContent>
                  <w:p w14:paraId="6B7609BE" w14:textId="77777777" w:rsidR="00F63077" w:rsidRDefault="00F63077" w:rsidP="00F16C33">
                    <w:pPr>
                      <w:pBdr>
                        <w:bottom w:val="single" w:sz="4" w:space="1" w:color="auto"/>
                      </w:pBdr>
                      <w:spacing w:after="240"/>
                    </w:pPr>
                    <w:r>
                      <w:fldChar w:fldCharType="begin"/>
                    </w:r>
                    <w:r w:rsidRPr="00A2391C">
                      <w:instrText xml:space="preserve"> PAGE   \* MERGEFORMAT </w:instrText>
                    </w:r>
                    <w:r>
                      <w:fldChar w:fldCharType="separate"/>
                    </w:r>
                    <w:r w:rsidR="00C57F2C">
                      <w:rPr>
                        <w:noProof/>
                      </w:rPr>
                      <w:t>67</w:t>
                    </w:r>
                    <w:r>
                      <w:rPr>
                        <w:noProof/>
                      </w:rPr>
                      <w:fldChar w:fldCharType="end"/>
                    </w:r>
                  </w:p>
                </w:txbxContent>
              </v:textbox>
              <w10:wrap anchorx="margin" anchory="margin"/>
            </v:rect>
          </w:pict>
        </mc:Fallback>
      </mc:AlternateContent>
    </w: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265D9BC" w14:textId="77777777" w:rsidR="00F63077" w:rsidRDefault="00F63077">
    <w:pPr>
      <w:spacing w:after="240" w:line="276" w:lineRule="auto"/>
      <w:jc w:val="left"/>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979E5DA" w14:textId="77777777" w:rsidR="00F63077" w:rsidRDefault="00F63077">
    <w:pPr>
      <w:spacing w:after="240" w:line="276" w:lineRule="auto"/>
      <w:jc w:val="left"/>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24456F0" w14:textId="77777777" w:rsidR="00F63077" w:rsidRDefault="00F63077">
    <w:pPr>
      <w:spacing w:after="240" w:line="276" w:lineRule="auto"/>
      <w:jc w:val="lef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6B743E5" w14:textId="3778C13C" w:rsidR="00F63077" w:rsidRPr="00115A97" w:rsidRDefault="00F63077" w:rsidP="007A5854">
    <w:pPr>
      <w:pStyle w:val="04FirstPage04"/>
    </w:pPr>
    <w:r w:rsidRPr="00115A97">
      <w:t>20</w:t>
    </w:r>
    <w:r>
      <w:t>20</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D43A44B" w14:textId="77777777" w:rsidR="00F63077" w:rsidRPr="00465F50" w:rsidRDefault="00F63077" w:rsidP="00465F50">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73FE75A" w14:textId="77777777" w:rsidR="00F63077" w:rsidRPr="008874A8" w:rsidRDefault="00F63077" w:rsidP="00F16C33">
    <w:pPr>
      <w:spacing w:after="240"/>
    </w:pPr>
    <w:r>
      <w:rPr>
        <w:noProof/>
      </w:rPr>
      <mc:AlternateContent>
        <mc:Choice Requires="wps">
          <w:drawing>
            <wp:anchor distT="0" distB="0" distL="114300" distR="114300" simplePos="0" relativeHeight="251685888" behindDoc="0" locked="0" layoutInCell="0" allowOverlap="1" wp14:anchorId="0D71C93D" wp14:editId="6141E6F9">
              <wp:simplePos x="0" y="0"/>
              <wp:positionH relativeFrom="rightMargin">
                <wp:posOffset>3058160</wp:posOffset>
              </wp:positionH>
              <wp:positionV relativeFrom="margin">
                <wp:posOffset>4414520</wp:posOffset>
              </wp:positionV>
              <wp:extent cx="727710" cy="933450"/>
              <wp:effectExtent l="7937" t="0" r="4128" b="4127"/>
              <wp:wrapNone/>
              <wp:docPr id="12"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727710" cy="933450"/>
                      </a:xfrm>
                      <a:prstGeom prst="rect">
                        <a:avLst/>
                      </a:prstGeom>
                      <a:solidFill>
                        <a:srgbClr val="FFFFFF"/>
                      </a:solidFill>
                      <a:extLst>
                        <a:ext uri="{91240B29-F687-4F45-9708-019B960494DF}">
                          <a14:hiddenLine xmlns:a14="http://schemas.microsoft.com/office/drawing/2010/main" w="9525">
                            <a:solidFill>
                              <a:srgbClr val="000000"/>
                            </a:solidFill>
                            <a:miter lim="800000"/>
                            <a:headEnd/>
                            <a:tailEnd/>
                          </a14:hiddenLine>
                        </a:ext>
                      </a:extLst>
                    </wps:spPr>
                    <wps:txbx>
                      <w:txbxContent>
                        <w:p w14:paraId="219709B2" w14:textId="77777777" w:rsidR="00F63077" w:rsidRDefault="00F63077" w:rsidP="00F16C33">
                          <w:pPr>
                            <w:pBdr>
                              <w:bottom w:val="single" w:sz="4" w:space="1" w:color="auto"/>
                            </w:pBdr>
                            <w:spacing w:after="240"/>
                          </w:pPr>
                          <w:r>
                            <w:fldChar w:fldCharType="begin"/>
                          </w:r>
                          <w:r w:rsidRPr="00A2391C">
                            <w:instrText xml:space="preserve"> PAGE   \* MERGEFORMAT </w:instrText>
                          </w:r>
                          <w:r>
                            <w:fldChar w:fldCharType="separate"/>
                          </w:r>
                          <w:r w:rsidR="00C0144B">
                            <w:rPr>
                              <w:noProof/>
                            </w:rPr>
                            <w:t>1</w:t>
                          </w:r>
                          <w:r>
                            <w:rPr>
                              <w:noProof/>
                            </w:rPr>
                            <w:fldChar w:fldCharType="end"/>
                          </w:r>
                        </w:p>
                      </w:txbxContent>
                    </wps:txbx>
                    <wps:bodyPr rot="0" vert="horz" wrap="square" lIns="91440" tIns="450000" rIns="900000" bIns="45720" anchor="t" anchorCtr="0" upright="1">
                      <a:noAutofit/>
                    </wps:bodyPr>
                  </wps:wsp>
                </a:graphicData>
              </a:graphic>
              <wp14:sizeRelH relativeFrom="rightMargin">
                <wp14:pctWidth>80000</wp14:pctWidth>
              </wp14:sizeRelH>
              <wp14:sizeRelV relativeFrom="page">
                <wp14:pctHeight>0</wp14:pctHeight>
              </wp14:sizeRelV>
            </wp:anchor>
          </w:drawing>
        </mc:Choice>
        <mc:Fallback>
          <w:pict>
            <v:rect w14:anchorId="0D71C93D" id="Rectangle 4" o:spid="_x0000_s1026" style="position:absolute;left:0;text-align:left;margin-left:240.8pt;margin-top:347.6pt;width:57.3pt;height:73.5pt;rotation:90;z-index:251685888;visibility:visible;mso-wrap-style:square;mso-width-percent:800;mso-height-percent:0;mso-wrap-distance-left:9pt;mso-wrap-distance-top:0;mso-wrap-distance-right:9pt;mso-wrap-distance-bottom:0;mso-position-horizontal:absolute;mso-position-horizontal-relative:right-margin-area;mso-position-vertical:absolute;mso-position-vertical-relative:margin;mso-width-percent:800;mso-height-percent:0;mso-width-relative:right-margin-area;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" o:allowincell="f" stroked="f">
              <v:textbox inset=",12.5mm,25mm">
                <w:txbxContent>
                  <w:p w14:paraId="219709B2" w14:textId="77777777" w:rsidR="00F63077" w:rsidRDefault="00F63077" w:rsidP="00F16C33">
                    <w:pPr>
                      <w:pBdr>
                        <w:bottom w:val="single" w:sz="4" w:space="1" w:color="auto"/>
                      </w:pBdr>
                      <w:spacing w:after="240"/>
                    </w:pPr>
                    <w:r>
                      <w:fldChar w:fldCharType="begin"/>
                    </w:r>
                    <w:r w:rsidRPr="00A2391C">
                      <w:instrText xml:space="preserve"> PAGE   \* MERGEFORMAT </w:instrText>
                    </w:r>
                    <w:r>
                      <w:fldChar w:fldCharType="separate"/>
                    </w:r>
                    <w:r w:rsidR="00C0144B">
                      <w:rPr>
                        <w:noProof/>
                      </w:rPr>
                      <w:t>1</w:t>
                    </w:r>
                    <w:r>
                      <w:rPr>
                        <w:noProof/>
                      </w:rPr>
                      <w:fldChar w:fldCharType="end"/>
                    </w:r>
                  </w:p>
                </w:txbxContent>
              </v:textbox>
              <w10:wrap anchorx="margin" anchory="margin"/>
            </v:rect>
          </w:pict>
        </mc:Fallback>
      </mc:AlternateConten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91DFAEB" w14:textId="77777777" w:rsidR="00F63077" w:rsidRDefault="00F63077">
    <w:pPr>
      <w:spacing w:after="240" w:line="276" w:lineRule="auto"/>
      <w:jc w:val="left"/>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8166661" w14:textId="77777777" w:rsidR="00F63077" w:rsidRDefault="00F63077">
    <w:pPr>
      <w:spacing w:after="240" w:line="276" w:lineRule="auto"/>
      <w:jc w:val="left"/>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78D54C0" w14:textId="77777777" w:rsidR="00F63077" w:rsidRDefault="00F63077">
    <w:pPr>
      <w:spacing w:after="240" w:line="276" w:lineRule="auto"/>
      <w:jc w:val="left"/>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D449ACE" w14:textId="77777777" w:rsidR="00F63077" w:rsidRDefault="00F63077">
    <w:pPr>
      <w:spacing w:after="240" w:line="276" w:lineRule="auto"/>
      <w:jc w:val="left"/>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D5D86BB" w14:textId="77777777" w:rsidR="00F63077" w:rsidRDefault="00F63077">
    <w:pPr>
      <w:spacing w:after="240" w:line="276" w:lineRule="auto"/>
      <w:jc w:val="lef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138CED7" w14:textId="77777777" w:rsidR="003A0829" w:rsidRDefault="003A0829" w:rsidP="00321775">
      <w:pPr>
        <w:spacing w:beforeLines="100" w:before="240" w:afterLines="0" w:after="0"/>
      </w:pPr>
      <w:r>
        <w:separator/>
      </w:r>
    </w:p>
  </w:footnote>
  <w:footnote w:type="continuationSeparator" w:id="0">
    <w:p w14:paraId="73527E46" w14:textId="77777777" w:rsidR="003A0829" w:rsidRDefault="003A0829" w:rsidP="00321775">
      <w:pPr>
        <w:spacing w:beforeLines="100" w:before="240" w:afterLines="0"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720837C" w14:textId="3BAEBFF6" w:rsidR="00F63077" w:rsidRPr="0066549A" w:rsidRDefault="00F63077" w:rsidP="00465F50">
    <w:pPr>
      <w:pStyle w:val="001aHardcover-TitleAndUKM"/>
    </w:pPr>
    <w:r w:rsidRPr="009A512A">
      <w:t>Smart Classroom &amp; Notice Management System</w:t>
    </w:r>
    <w:r>
      <w:t xml:space="preserve"> </w: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88F0DD4" w14:textId="77777777" w:rsidR="00F63077" w:rsidRDefault="00F63077">
    <w:pPr>
      <w:spacing w:after="240"/>
      <w:jc w:val="right"/>
    </w:pPr>
    <w:r>
      <w:rPr>
        <w:rFonts w:ascii="Arial" w:eastAsia="Arial" w:hAnsi="Arial"/>
        <w:sz w:val="22"/>
      </w:rPr>
      <w:t>2</w:t>
    </w:r>
    <w:r>
      <w:fldChar w:fldCharType="begin"/>
    </w:r>
    <w:r>
      <w:instrText xml:space="preserve"> PAGE   \* MERGEFORMAT </w:instrText>
    </w:r>
    <w:r>
      <w:fldChar w:fldCharType="separate"/>
    </w:r>
    <w:r>
      <w:rPr>
        <w:rFonts w:ascii="Arial" w:eastAsia="Arial" w:hAnsi="Arial"/>
        <w:sz w:val="22"/>
      </w:rPr>
      <w:t>0</w:t>
    </w:r>
    <w:r>
      <w:rPr>
        <w:rFonts w:ascii="Arial" w:eastAsia="Arial" w:hAnsi="Arial"/>
        <w:sz w:val="22"/>
      </w:rPr>
      <w:fldChar w:fldCharType="end"/>
    </w:r>
    <w:r>
      <w:rPr>
        <w:rFonts w:ascii="Arial" w:eastAsia="Arial" w:hAnsi="Arial"/>
        <w:sz w:val="22"/>
      </w:rPr>
      <w:t xml:space="preserve"> </w:t>
    </w:r>
  </w:p>
  <w:p w14:paraId="23126DA9" w14:textId="77777777" w:rsidR="00F63077" w:rsidRDefault="00F63077">
    <w:pPr>
      <w:spacing w:after="240"/>
    </w:pPr>
    <w:r>
      <w:rPr>
        <w:rFonts w:ascii="Calibri" w:eastAsia="Calibri" w:hAnsi="Calibri" w:cs="Calibri"/>
        <w:noProof/>
        <w:sz w:val="22"/>
      </w:rPr>
      <mc:AlternateContent>
        <mc:Choice Requires="wpg">
          <w:drawing>
            <wp:anchor distT="0" distB="0" distL="114300" distR="114300" simplePos="0" relativeHeight="251689984" behindDoc="1" locked="0" layoutInCell="1" allowOverlap="1" wp14:anchorId="28E86A90" wp14:editId="774CD95F">
              <wp:simplePos x="0" y="0"/>
              <wp:positionH relativeFrom="page">
                <wp:posOffset>0</wp:posOffset>
              </wp:positionH>
              <wp:positionV relativeFrom="page">
                <wp:posOffset>0</wp:posOffset>
              </wp:positionV>
              <wp:extent cx="7772400" cy="10058400"/>
              <wp:effectExtent l="0" t="0" r="0" b="0"/>
              <wp:wrapNone/>
              <wp:docPr id="62020" name="Group 62020"/>
              <wp:cNvGraphicFramePr/>
              <a:graphic xmlns:a="http://schemas.openxmlformats.org/drawingml/2006/main">
                <a:graphicData uri="http://schemas.microsoft.com/office/word/2010/wordprocessingGroup">
                  <wpg:wgp>
                    <wpg:cNvGrpSpPr/>
                    <wpg:grpSpPr>
                      <a:xfrm>
                        <a:off x="0" y="0"/>
                        <a:ext cx="7772400" cy="10058400"/>
                        <a:chOff x="0" y="0"/>
                        <a:chExt cx="7772400" cy="10058400"/>
                      </a:xfrm>
                    </wpg:grpSpPr>
                    <wps:wsp>
                      <wps:cNvPr id="64945" name="Shape 64945"/>
                      <wps:cNvSpPr/>
                      <wps:spPr>
                        <a:xfrm>
                          <a:off x="0" y="0"/>
                          <a:ext cx="7772400" cy="10058400"/>
                        </a:xfrm>
                        <a:custGeom>
                          <a:avLst/>
                          <a:gdLst/>
                          <a:ahLst/>
                          <a:cxnLst/>
                          <a:rect l="0" t="0" r="0" b="0"/>
                          <a:pathLst>
                            <a:path w="7772400" h="10058400">
                              <a:moveTo>
                                <a:pt x="0" y="0"/>
                              </a:moveTo>
                              <a:lnTo>
                                <a:pt x="7772400" y="0"/>
                              </a:lnTo>
                              <a:lnTo>
                                <a:pt x="7772400" y="10058400"/>
                              </a:lnTo>
                              <a:lnTo>
                                <a:pt x="0" y="10058400"/>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64946" name="Shape 64946"/>
                      <wps:cNvSpPr/>
                      <wps:spPr>
                        <a:xfrm>
                          <a:off x="0" y="0"/>
                          <a:ext cx="7772400" cy="10058400"/>
                        </a:xfrm>
                        <a:custGeom>
                          <a:avLst/>
                          <a:gdLst/>
                          <a:ahLst/>
                          <a:cxnLst/>
                          <a:rect l="0" t="0" r="0" b="0"/>
                          <a:pathLst>
                            <a:path w="7772400" h="10058400">
                              <a:moveTo>
                                <a:pt x="0" y="0"/>
                              </a:moveTo>
                              <a:lnTo>
                                <a:pt x="7772400" y="0"/>
                              </a:lnTo>
                              <a:lnTo>
                                <a:pt x="7772400" y="10058400"/>
                              </a:lnTo>
                              <a:lnTo>
                                <a:pt x="0" y="10058400"/>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64947" name="Shape 64947"/>
                      <wps:cNvSpPr/>
                      <wps:spPr>
                        <a:xfrm>
                          <a:off x="0" y="0"/>
                          <a:ext cx="7772400" cy="10058400"/>
                        </a:xfrm>
                        <a:custGeom>
                          <a:avLst/>
                          <a:gdLst/>
                          <a:ahLst/>
                          <a:cxnLst/>
                          <a:rect l="0" t="0" r="0" b="0"/>
                          <a:pathLst>
                            <a:path w="7772400" h="10058400">
                              <a:moveTo>
                                <a:pt x="0" y="0"/>
                              </a:moveTo>
                              <a:lnTo>
                                <a:pt x="7772400" y="0"/>
                              </a:lnTo>
                              <a:lnTo>
                                <a:pt x="7772400" y="10058400"/>
                              </a:lnTo>
                              <a:lnTo>
                                <a:pt x="0" y="10058400"/>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64948" name="Shape 64948"/>
                      <wps:cNvSpPr/>
                      <wps:spPr>
                        <a:xfrm>
                          <a:off x="0" y="0"/>
                          <a:ext cx="7772400" cy="10048875"/>
                        </a:xfrm>
                        <a:custGeom>
                          <a:avLst/>
                          <a:gdLst/>
                          <a:ahLst/>
                          <a:cxnLst/>
                          <a:rect l="0" t="0" r="0" b="0"/>
                          <a:pathLst>
                            <a:path w="7772400" h="10048875">
                              <a:moveTo>
                                <a:pt x="0" y="0"/>
                              </a:moveTo>
                              <a:lnTo>
                                <a:pt x="7772400" y="0"/>
                              </a:lnTo>
                              <a:lnTo>
                                <a:pt x="7772400" y="10048875"/>
                              </a:lnTo>
                              <a:lnTo>
                                <a:pt x="0" y="10048875"/>
                              </a:lnTo>
                              <a:lnTo>
                                <a:pt x="0" y="0"/>
                              </a:lnTo>
                            </a:path>
                          </a:pathLst>
                        </a:custGeom>
                        <a:ln w="0" cap="flat">
                          <a:miter lim="127000"/>
                        </a:ln>
                      </wps:spPr>
                      <wps:style>
                        <a:lnRef idx="0">
                          <a:srgbClr val="000000"/>
                        </a:lnRef>
                        <a:fillRef idx="1">
                          <a:srgbClr val="FFFFFF"/>
                        </a:fillRef>
                        <a:effectRef idx="0">
                          <a:scrgbClr r="0" g="0" b="0"/>
                        </a:effectRef>
                        <a:fontRef idx="none"/>
                      </wps:style>
                      <wps:bodyPr/>
                    </wps:wsp>
                  </wpg:wgp>
                </a:graphicData>
              </a:graphic>
            </wp:anchor>
          </w:drawing>
        </mc:Choice>
        <mc:Fallback>
          <w:pict>
            <v:group w14:anchorId="5C8A602B" id="Group 62020" o:spid="_x0000_s1026" style="position:absolute;margin-left:0;margin-top:0;width:612pt;height:11in;z-index:-251626496;mso-position-horizontal-relative:page;mso-position-vertical-relative:page" coordsize="77724,100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">
              <v:shape id="Shape 64945" o:spid="_x0000_s1027" style="position:absolute;width:77724;height:100584;visibility:visible;mso-wrap-style:square;v-text-anchor:top" coordsize="7772400,10058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F25HccA&#10;AADeAAAADwAAAGRycy9kb3ducmV2LnhtbESPQWvCQBSE7wX/w/KE3urGYtWmrmILUnPTKIXeHtln&#10;Esy+DbvbmPrru0LB4zAz3zCLVW8a0ZHztWUF41ECgriwuuZSwfGweZqD8AFZY2OZFPySh9Vy8LDA&#10;VNsL76nLQykihH2KCqoQ2lRKX1Rk0I9sSxy9k3UGQ5SulNrhJcJNI5+TZCoN1hwXKmzpo6LinP8Y&#10;Bd/7bGffa5q5sD121/wz2/BXptTjsF+/gQjUh3v4v73VCqaT18kL3O7EKyC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BduR3HAAAA3gAAAA8AAAAAAAAAAAAAAAAAmAIAAGRy&#10;cy9kb3ducmV2LnhtbFBLBQYAAAAABAAEAPUAAACMAwAAAAA=&#10;" path="m,l7772400,r,10058400l,10058400,,e" stroked="f" strokeweight="0">
                <v:stroke miterlimit="83231f" joinstyle="miter"/>
                <v:path arrowok="t" textboxrect="0,0,7772400,10058400"/>
              </v:shape>
              <v:shape id="Shape 64946" o:spid="_x0000_s1028" style="position:absolute;width:77724;height:100584;visibility:visible;mso-wrap-style:square;v-text-anchor:top" coordsize="7772400,10058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8nascA&#10;AADeAAAADwAAAGRycy9kb3ducmV2LnhtbESPQWvCQBSE7wX/w/KE3uqmRVIbXaUtiOamqQjeHtln&#10;Epp9G3a3MfbXd4WCx2FmvmEWq8G0oifnG8sKnicJCOLS6oYrBYev9dMMhA/IGlvLpOBKHlbL0cMC&#10;M20vvKe+CJWIEPYZKqhD6DIpfVmTQT+xHXH0ztYZDFG6SmqHlwg3rXxJklQabDgu1NjRZ03ld/Fj&#10;FJz2+c5+NPTqwvbQ/xabfM3HXKnH8fA+BxFoCPfwf3urFaTTt2kKtzvxCsj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CPJ2rHAAAA3gAAAA8AAAAAAAAAAAAAAAAAmAIAAGRy&#10;cy9kb3ducmV2LnhtbFBLBQYAAAAABAAEAPUAAACMAwAAAAA=&#10;" path="m,l7772400,r,10058400l,10058400,,e" stroked="f" strokeweight="0">
                <v:stroke miterlimit="83231f" joinstyle="miter"/>
                <v:path arrowok="t" textboxrect="0,0,7772400,10058400"/>
              </v:shape>
              <v:shape id="Shape 64947" o:spid="_x0000_s1029" style="position:absolute;width:77724;height:100584;visibility:visible;mso-wrap-style:square;v-text-anchor:top" coordsize="7772400,10058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8OC8cYA&#10;AADeAAAADwAAAGRycy9kb3ducmV2LnhtbESPQWvCQBSE74L/YXmF3nTTImpTV7EFqblplEJvj+xr&#10;Epp9G3a3MfrrXUHwOMzMN8xi1ZtGdOR8bVnByzgBQVxYXXOp4HjYjOYgfEDW2FgmBWfysFoOBwtM&#10;tT3xnro8lCJC2KeooAqhTaX0RUUG/di2xNH7tc5giNKVUjs8Rbhp5GuSTKXBmuNChS19VlT85f9G&#10;wc8+29mPmmYubI/dJf/KNvydKfX81K/fQQTqwyN8b2+1gunkbTKD2514BeTy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8OC8cYAAADeAAAADwAAAAAAAAAAAAAAAACYAgAAZHJz&#10;L2Rvd25yZXYueG1sUEsFBgAAAAAEAAQA9QAAAIsDAAAAAA==&#10;" path="m,l7772400,r,10058400l,10058400,,e" stroked="f" strokeweight="0">
                <v:stroke miterlimit="83231f" joinstyle="miter"/>
                <v:path arrowok="t" textboxrect="0,0,7772400,10058400"/>
              </v:shape>
              <v:shape id="Shape 64948" o:spid="_x0000_s1030" style="position:absolute;width:77724;height:100488;visibility:visible;mso-wrap-style:square;v-text-anchor:top" coordsize="7772400,100488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TiwsYA&#10;AADeAAAADwAAAGRycy9kb3ducmV2LnhtbERPTWvCQBC9F/wPywi9FN1UQqjRVaTQUiiEmvTgccyO&#10;STQ7G7KrSf313UOhx8f7Xm9H04ob9a6xrOB5HoEgLq1uuFLwXbzNXkA4j6yxtUwKfsjBdjN5WGOq&#10;7cB7uuW+EiGEXYoKau+7VEpX1mTQzW1HHLiT7Q36APtK6h6HEG5auYiiRBpsODTU2NFrTeUlvxoF&#10;zT3qjk+L4jNrs+R9PFzP8df9rNTjdNytQHga/b/4z/2hFSTxMg57w51wBeTm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TiwsYAAADeAAAADwAAAAAAAAAAAAAAAACYAgAAZHJz&#10;L2Rvd25yZXYueG1sUEsFBgAAAAAEAAQA9QAAAIsDAAAAAA==&#10;" path="m,l7772400,r,10048875l,10048875,,e" stroked="f" strokeweight="0">
                <v:stroke miterlimit="83231f" joinstyle="miter"/>
                <v:path arrowok="t" textboxrect="0,0,7772400,10048875"/>
              </v:shape>
              <w10:wrap anchorx="page" anchory="page"/>
            </v:group>
          </w:pict>
        </mc:Fallback>
      </mc:AlternateConten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3F49647" w14:textId="77777777" w:rsidR="00F63077" w:rsidRDefault="00F63077">
    <w:pPr>
      <w:spacing w:after="240"/>
      <w:jc w:val="right"/>
    </w:pPr>
    <w:r>
      <w:fldChar w:fldCharType="begin"/>
    </w:r>
    <w:r>
      <w:instrText xml:space="preserve"> PAGE   \* MERGEFORMAT </w:instrText>
    </w:r>
    <w:r>
      <w:fldChar w:fldCharType="separate"/>
    </w:r>
    <w:r w:rsidRPr="00641A80">
      <w:rPr>
        <w:rFonts w:ascii="Arial" w:eastAsia="Arial" w:hAnsi="Arial"/>
        <w:noProof/>
        <w:sz w:val="22"/>
      </w:rPr>
      <w:t>44</w:t>
    </w:r>
    <w:r>
      <w:rPr>
        <w:rFonts w:ascii="Arial" w:eastAsia="Arial" w:hAnsi="Arial"/>
        <w:sz w:val="22"/>
      </w:rPr>
      <w:fldChar w:fldCharType="end"/>
    </w:r>
    <w:r>
      <w:rPr>
        <w:rFonts w:ascii="Arial" w:eastAsia="Arial" w:hAnsi="Arial"/>
        <w:sz w:val="22"/>
      </w:rPr>
      <w:t xml:space="preserve"> </w:t>
    </w:r>
  </w:p>
  <w:p w14:paraId="7935DB43" w14:textId="77777777" w:rsidR="00F63077" w:rsidRDefault="00F63077">
    <w:pPr>
      <w:spacing w:after="240"/>
    </w:pPr>
    <w:r>
      <w:rPr>
        <w:rFonts w:ascii="Calibri" w:eastAsia="Calibri" w:hAnsi="Calibri" w:cs="Calibri"/>
        <w:noProof/>
        <w:sz w:val="22"/>
      </w:rPr>
      <mc:AlternateContent>
        <mc:Choice Requires="wpg">
          <w:drawing>
            <wp:anchor distT="0" distB="0" distL="114300" distR="114300" simplePos="0" relativeHeight="251691008" behindDoc="1" locked="0" layoutInCell="1" allowOverlap="1" wp14:anchorId="5A3C0127" wp14:editId="4B0527E2">
              <wp:simplePos x="0" y="0"/>
              <wp:positionH relativeFrom="page">
                <wp:posOffset>0</wp:posOffset>
              </wp:positionH>
              <wp:positionV relativeFrom="page">
                <wp:posOffset>0</wp:posOffset>
              </wp:positionV>
              <wp:extent cx="7772400" cy="10058400"/>
              <wp:effectExtent l="0" t="0" r="0" b="0"/>
              <wp:wrapNone/>
              <wp:docPr id="62156" name="Group 62156"/>
              <wp:cNvGraphicFramePr/>
              <a:graphic xmlns:a="http://schemas.openxmlformats.org/drawingml/2006/main">
                <a:graphicData uri="http://schemas.microsoft.com/office/word/2010/wordprocessingGroup">
                  <wpg:wgp>
                    <wpg:cNvGrpSpPr/>
                    <wpg:grpSpPr>
                      <a:xfrm>
                        <a:off x="0" y="0"/>
                        <a:ext cx="7772400" cy="10058400"/>
                        <a:chOff x="0" y="0"/>
                        <a:chExt cx="7772400" cy="10058400"/>
                      </a:xfrm>
                    </wpg:grpSpPr>
                    <wps:wsp>
                      <wps:cNvPr id="64989" name="Shape 64989"/>
                      <wps:cNvSpPr/>
                      <wps:spPr>
                        <a:xfrm>
                          <a:off x="0" y="0"/>
                          <a:ext cx="7772400" cy="10058400"/>
                        </a:xfrm>
                        <a:custGeom>
                          <a:avLst/>
                          <a:gdLst/>
                          <a:ahLst/>
                          <a:cxnLst/>
                          <a:rect l="0" t="0" r="0" b="0"/>
                          <a:pathLst>
                            <a:path w="7772400" h="10058400">
                              <a:moveTo>
                                <a:pt x="0" y="0"/>
                              </a:moveTo>
                              <a:lnTo>
                                <a:pt x="7772400" y="0"/>
                              </a:lnTo>
                              <a:lnTo>
                                <a:pt x="7772400" y="10058400"/>
                              </a:lnTo>
                              <a:lnTo>
                                <a:pt x="0" y="10058400"/>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64990" name="Shape 64990"/>
                      <wps:cNvSpPr/>
                      <wps:spPr>
                        <a:xfrm>
                          <a:off x="0" y="0"/>
                          <a:ext cx="7772400" cy="10058400"/>
                        </a:xfrm>
                        <a:custGeom>
                          <a:avLst/>
                          <a:gdLst/>
                          <a:ahLst/>
                          <a:cxnLst/>
                          <a:rect l="0" t="0" r="0" b="0"/>
                          <a:pathLst>
                            <a:path w="7772400" h="10058400">
                              <a:moveTo>
                                <a:pt x="0" y="0"/>
                              </a:moveTo>
                              <a:lnTo>
                                <a:pt x="7772400" y="0"/>
                              </a:lnTo>
                              <a:lnTo>
                                <a:pt x="7772400" y="10058400"/>
                              </a:lnTo>
                              <a:lnTo>
                                <a:pt x="0" y="10058400"/>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64991" name="Shape 64991"/>
                      <wps:cNvSpPr/>
                      <wps:spPr>
                        <a:xfrm>
                          <a:off x="0" y="0"/>
                          <a:ext cx="7772400" cy="10058400"/>
                        </a:xfrm>
                        <a:custGeom>
                          <a:avLst/>
                          <a:gdLst/>
                          <a:ahLst/>
                          <a:cxnLst/>
                          <a:rect l="0" t="0" r="0" b="0"/>
                          <a:pathLst>
                            <a:path w="7772400" h="10058400">
                              <a:moveTo>
                                <a:pt x="0" y="0"/>
                              </a:moveTo>
                              <a:lnTo>
                                <a:pt x="7772400" y="0"/>
                              </a:lnTo>
                              <a:lnTo>
                                <a:pt x="7772400" y="10058400"/>
                              </a:lnTo>
                              <a:lnTo>
                                <a:pt x="0" y="10058400"/>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64992" name="Shape 64992"/>
                      <wps:cNvSpPr/>
                      <wps:spPr>
                        <a:xfrm>
                          <a:off x="0" y="0"/>
                          <a:ext cx="7772400" cy="10048875"/>
                        </a:xfrm>
                        <a:custGeom>
                          <a:avLst/>
                          <a:gdLst/>
                          <a:ahLst/>
                          <a:cxnLst/>
                          <a:rect l="0" t="0" r="0" b="0"/>
                          <a:pathLst>
                            <a:path w="7772400" h="10048875">
                              <a:moveTo>
                                <a:pt x="0" y="0"/>
                              </a:moveTo>
                              <a:lnTo>
                                <a:pt x="7772400" y="0"/>
                              </a:lnTo>
                              <a:lnTo>
                                <a:pt x="7772400" y="10048875"/>
                              </a:lnTo>
                              <a:lnTo>
                                <a:pt x="0" y="10048875"/>
                              </a:lnTo>
                              <a:lnTo>
                                <a:pt x="0" y="0"/>
                              </a:lnTo>
                            </a:path>
                          </a:pathLst>
                        </a:custGeom>
                        <a:ln w="0" cap="flat">
                          <a:miter lim="127000"/>
                        </a:ln>
                      </wps:spPr>
                      <wps:style>
                        <a:lnRef idx="0">
                          <a:srgbClr val="000000"/>
                        </a:lnRef>
                        <a:fillRef idx="1">
                          <a:srgbClr val="FFFFFF"/>
                        </a:fillRef>
                        <a:effectRef idx="0">
                          <a:scrgbClr r="0" g="0" b="0"/>
                        </a:effectRef>
                        <a:fontRef idx="none"/>
                      </wps:style>
                      <wps:bodyPr/>
                    </wps:wsp>
                  </wpg:wgp>
                </a:graphicData>
              </a:graphic>
            </wp:anchor>
          </w:drawing>
        </mc:Choice>
        <mc:Fallback>
          <w:pict>
            <v:group w14:anchorId="68D82AFC" id="Group 62156" o:spid="_x0000_s1026" style="position:absolute;margin-left:0;margin-top:0;width:612pt;height:11in;z-index:-251625472;mso-position-horizontal-relative:page;mso-position-vertical-relative:page" coordsize="77724,100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">
              <v:shape id="Shape 64989" o:spid="_x0000_s1027" style="position:absolute;width:77724;height:100584;visibility:visible;mso-wrap-style:square;v-text-anchor:top" coordsize="7772400,10058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qkJgsYA&#10;AADeAAAADwAAAGRycy9kb3ducmV2LnhtbESPQWvCQBSE74L/YXlCb7qpFKvRVVSQmltNRfD2yD6T&#10;0OzbsLuNaX99tyD0OMzMN8xq05tGdOR8bVnB8yQBQVxYXXOp4PxxGM9B+ICssbFMCr7Jw2Y9HKww&#10;1fbOJ+ryUIoIYZ+igiqENpXSFxUZ9BPbEkfvZp3BEKUrpXZ4j3DTyGmSzKTBmuNChS3tKyo+8y+j&#10;4HrK3u2uplcXjufuJ3/LDnzJlHoa9dsliEB9+A8/2ketYPaymC/g7068AnL9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qkJgsYAAADeAAAADwAAAAAAAAAAAAAAAACYAgAAZHJz&#10;L2Rvd25yZXYueG1sUEsFBgAAAAAEAAQA9QAAAIsDAAAAAA==&#10;" path="m,l7772400,r,10058400l,10058400,,e" stroked="f" strokeweight="0">
                <v:stroke miterlimit="83231f" joinstyle="miter"/>
                <v:path arrowok="t" textboxrect="0,0,7772400,10058400"/>
              </v:shape>
              <v:shape id="Shape 64990" o:spid="_x0000_s1028" style="position:absolute;width:77724;height:100584;visibility:visible;mso-wrap-style:square;v-text-anchor:top" coordsize="7772400,10058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o2wsUA&#10;AADeAAAADwAAAGRycy9kb3ducmV2LnhtbESPzWrCQBSF9wXfYbhCd3XSIlajo2hBanY1SqG7S+aa&#10;hGbuhJkxRp/eWQguD+ePb7HqTSM6cr62rOB9lIAgLqyuuVRwPGzfpiB8QNbYWCYFV/KwWg5eFphq&#10;e+E9dXkoRRxhn6KCKoQ2ldIXFRn0I9sSR+9kncEQpSuldniJ46aRH0kykQZrjg8VtvRVUfGfn42C&#10;v332Yzc1fbqwO3a3/Dvb8m+m1OuwX89BBOrDM/xo77SCyXg2iwARJ6KAX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SjbCxQAAAN4AAAAPAAAAAAAAAAAAAAAAAJgCAABkcnMv&#10;ZG93bnJldi54bWxQSwUGAAAAAAQABAD1AAAAigMAAAAA&#10;" path="m,l7772400,r,10058400l,10058400,,e" stroked="f" strokeweight="0">
                <v:stroke miterlimit="83231f" joinstyle="miter"/>
                <v:path arrowok="t" textboxrect="0,0,7772400,10058400"/>
              </v:shape>
              <v:shape id="Shape 64991" o:spid="_x0000_s1029" style="position:absolute;width:77724;height:100584;visibility:visible;mso-wrap-style:square;v-text-anchor:top" coordsize="7772400,10058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QaTWccA&#10;AADeAAAADwAAAGRycy9kb3ducmV2LnhtbESPT2vCQBTE70K/w/IKvelGKf5JXaUWRHPTKIXeHtnX&#10;JDT7NuxuY+yn7wqCx2FmfsMs171pREfO15YVjEcJCOLC6ppLBefTdjgH4QOyxsYyKbiSh/XqabDE&#10;VNsLH6nLQykihH2KCqoQ2lRKX1Rk0I9sSxy9b+sMhihdKbXDS4SbRk6SZCoN1hwXKmzpo6LiJ/81&#10;Cr6O2cFuapq5sD93f/ku2/JnptTLc//+BiJQHx7he3uvFUxfF4sx3O7EKyB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EGk1nHAAAA3gAAAA8AAAAAAAAAAAAAAAAAmAIAAGRy&#10;cy9kb3ducmV2LnhtbFBLBQYAAAAABAAEAPUAAACMAwAAAAA=&#10;" path="m,l7772400,r,10058400l,10058400,,e" stroked="f" strokeweight="0">
                <v:stroke miterlimit="83231f" joinstyle="miter"/>
                <v:path arrowok="t" textboxrect="0,0,7772400,10058400"/>
              </v:shape>
              <v:shape id="Shape 64992" o:spid="_x0000_s1030" style="position:absolute;width:77724;height:100488;visibility:visible;mso-wrap-style:square;v-text-anchor:top" coordsize="7772400,100488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Az5b8kA&#10;AADeAAAADwAAAGRycy9kb3ducmV2LnhtbESPT2vCQBTE7wW/w/KEXorZNEioMatIoaVQEP8dPD6z&#10;zySafRuyq6Z++m5B6HGYmd8w+bw3jbhS52rLCl6jGARxYXXNpYLd9mP0BsJ5ZI2NZVLwQw7ms8FT&#10;jpm2N17TdeNLESDsMlRQed9mUrqiIoMusi1x8I62M+iD7EqpO7wFuGlkEsepNFhzWKiwpfeKivPm&#10;YhTU97g9vCTb72WzTD/7/eU0Xt1PSj0P+8UUhKfe/4cf7S+tIB1PJgn83QlXQM5+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4Az5b8kAAADeAAAADwAAAAAAAAAAAAAAAACYAgAA&#10;ZHJzL2Rvd25yZXYueG1sUEsFBgAAAAAEAAQA9QAAAI4DAAAAAA==&#10;" path="m,l7772400,r,10048875l,10048875,,e" stroked="f" strokeweight="0">
                <v:stroke miterlimit="83231f" joinstyle="miter"/>
                <v:path arrowok="t" textboxrect="0,0,7772400,10048875"/>
              </v:shape>
              <w10:wrap anchorx="page" anchory="page"/>
            </v:group>
          </w:pict>
        </mc:Fallback>
      </mc:AlternateConten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D090874" w14:textId="7FC09B48" w:rsidR="00F63077" w:rsidRDefault="00F63077">
    <w:pPr>
      <w:spacing w:after="240"/>
      <w:jc w:val="right"/>
    </w:pPr>
    <w:r>
      <w:fldChar w:fldCharType="begin"/>
    </w:r>
    <w:r>
      <w:instrText xml:space="preserve"> PAGE   \* MERGEFORMAT </w:instrText>
    </w:r>
    <w:r>
      <w:fldChar w:fldCharType="separate"/>
    </w:r>
    <w:r w:rsidR="00C57F2C" w:rsidRPr="00C57F2C">
      <w:rPr>
        <w:rFonts w:ascii="Arial" w:eastAsia="Arial" w:hAnsi="Arial"/>
        <w:noProof/>
        <w:sz w:val="22"/>
      </w:rPr>
      <w:t>40</w:t>
    </w:r>
    <w:r>
      <w:rPr>
        <w:rFonts w:ascii="Arial" w:eastAsia="Arial" w:hAnsi="Arial"/>
        <w:sz w:val="22"/>
      </w:rPr>
      <w:fldChar w:fldCharType="end"/>
    </w:r>
    <w:r>
      <w:rPr>
        <w:rFonts w:ascii="Arial" w:eastAsia="Arial" w:hAnsi="Arial"/>
        <w:sz w:val="22"/>
      </w:rPr>
      <w:t xml:space="preserve"> </w:t>
    </w:r>
  </w:p>
  <w:p w14:paraId="4E961DE9" w14:textId="10D8CB31" w:rsidR="00F63077" w:rsidRDefault="00F63077">
    <w:pPr>
      <w:spacing w:after="240"/>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98EAF40" w14:textId="77777777" w:rsidR="00F63077" w:rsidRDefault="00F63077">
    <w:pPr>
      <w:spacing w:after="240"/>
      <w:jc w:val="right"/>
    </w:pPr>
    <w:r>
      <w:fldChar w:fldCharType="begin"/>
    </w:r>
    <w:r>
      <w:instrText xml:space="preserve"> PAGE   \* MERGEFORMAT </w:instrText>
    </w:r>
    <w:r>
      <w:fldChar w:fldCharType="separate"/>
    </w:r>
    <w:r>
      <w:rPr>
        <w:rFonts w:ascii="Arial" w:eastAsia="Arial" w:hAnsi="Arial"/>
        <w:sz w:val="22"/>
      </w:rPr>
      <w:t>37</w:t>
    </w:r>
    <w:r>
      <w:rPr>
        <w:rFonts w:ascii="Arial" w:eastAsia="Arial" w:hAnsi="Arial"/>
        <w:sz w:val="22"/>
      </w:rPr>
      <w:fldChar w:fldCharType="end"/>
    </w:r>
    <w:r>
      <w:rPr>
        <w:rFonts w:ascii="Arial" w:eastAsia="Arial" w:hAnsi="Arial"/>
        <w:sz w:val="22"/>
      </w:rPr>
      <w:t xml:space="preserve"> </w:t>
    </w:r>
  </w:p>
  <w:p w14:paraId="11E5DF3A" w14:textId="77777777" w:rsidR="00F63077" w:rsidRDefault="00F63077">
    <w:pPr>
      <w:spacing w:after="240"/>
    </w:pPr>
    <w:r>
      <w:rPr>
        <w:rFonts w:ascii="Calibri" w:eastAsia="Calibri" w:hAnsi="Calibri" w:cs="Calibri"/>
        <w:noProof/>
        <w:sz w:val="22"/>
      </w:rPr>
      <mc:AlternateContent>
        <mc:Choice Requires="wpg">
          <w:drawing>
            <wp:anchor distT="0" distB="0" distL="114300" distR="114300" simplePos="0" relativeHeight="251693056" behindDoc="1" locked="0" layoutInCell="1" allowOverlap="1" wp14:anchorId="7E9E19F4" wp14:editId="1256ABD7">
              <wp:simplePos x="0" y="0"/>
              <wp:positionH relativeFrom="page">
                <wp:posOffset>0</wp:posOffset>
              </wp:positionH>
              <wp:positionV relativeFrom="page">
                <wp:posOffset>0</wp:posOffset>
              </wp:positionV>
              <wp:extent cx="7772400" cy="10058400"/>
              <wp:effectExtent l="0" t="0" r="0" b="0"/>
              <wp:wrapNone/>
              <wp:docPr id="62130" name="Group 62130"/>
              <wp:cNvGraphicFramePr/>
              <a:graphic xmlns:a="http://schemas.openxmlformats.org/drawingml/2006/main">
                <a:graphicData uri="http://schemas.microsoft.com/office/word/2010/wordprocessingGroup">
                  <wpg:wgp>
                    <wpg:cNvGrpSpPr/>
                    <wpg:grpSpPr>
                      <a:xfrm>
                        <a:off x="0" y="0"/>
                        <a:ext cx="7772400" cy="10058400"/>
                        <a:chOff x="0" y="0"/>
                        <a:chExt cx="7772400" cy="10058400"/>
                      </a:xfrm>
                    </wpg:grpSpPr>
                    <wps:wsp>
                      <wps:cNvPr id="64981" name="Shape 64981"/>
                      <wps:cNvSpPr/>
                      <wps:spPr>
                        <a:xfrm>
                          <a:off x="0" y="0"/>
                          <a:ext cx="7772400" cy="10058400"/>
                        </a:xfrm>
                        <a:custGeom>
                          <a:avLst/>
                          <a:gdLst/>
                          <a:ahLst/>
                          <a:cxnLst/>
                          <a:rect l="0" t="0" r="0" b="0"/>
                          <a:pathLst>
                            <a:path w="7772400" h="10058400">
                              <a:moveTo>
                                <a:pt x="0" y="0"/>
                              </a:moveTo>
                              <a:lnTo>
                                <a:pt x="7772400" y="0"/>
                              </a:lnTo>
                              <a:lnTo>
                                <a:pt x="7772400" y="10058400"/>
                              </a:lnTo>
                              <a:lnTo>
                                <a:pt x="0" y="10058400"/>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64982" name="Shape 64982"/>
                      <wps:cNvSpPr/>
                      <wps:spPr>
                        <a:xfrm>
                          <a:off x="0" y="0"/>
                          <a:ext cx="7772400" cy="10058400"/>
                        </a:xfrm>
                        <a:custGeom>
                          <a:avLst/>
                          <a:gdLst/>
                          <a:ahLst/>
                          <a:cxnLst/>
                          <a:rect l="0" t="0" r="0" b="0"/>
                          <a:pathLst>
                            <a:path w="7772400" h="10058400">
                              <a:moveTo>
                                <a:pt x="0" y="0"/>
                              </a:moveTo>
                              <a:lnTo>
                                <a:pt x="7772400" y="0"/>
                              </a:lnTo>
                              <a:lnTo>
                                <a:pt x="7772400" y="10058400"/>
                              </a:lnTo>
                              <a:lnTo>
                                <a:pt x="0" y="10058400"/>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64983" name="Shape 64983"/>
                      <wps:cNvSpPr/>
                      <wps:spPr>
                        <a:xfrm>
                          <a:off x="0" y="0"/>
                          <a:ext cx="7772400" cy="10058400"/>
                        </a:xfrm>
                        <a:custGeom>
                          <a:avLst/>
                          <a:gdLst/>
                          <a:ahLst/>
                          <a:cxnLst/>
                          <a:rect l="0" t="0" r="0" b="0"/>
                          <a:pathLst>
                            <a:path w="7772400" h="10058400">
                              <a:moveTo>
                                <a:pt x="0" y="0"/>
                              </a:moveTo>
                              <a:lnTo>
                                <a:pt x="7772400" y="0"/>
                              </a:lnTo>
                              <a:lnTo>
                                <a:pt x="7772400" y="10058400"/>
                              </a:lnTo>
                              <a:lnTo>
                                <a:pt x="0" y="10058400"/>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64984" name="Shape 64984"/>
                      <wps:cNvSpPr/>
                      <wps:spPr>
                        <a:xfrm>
                          <a:off x="0" y="0"/>
                          <a:ext cx="7772400" cy="10048875"/>
                        </a:xfrm>
                        <a:custGeom>
                          <a:avLst/>
                          <a:gdLst/>
                          <a:ahLst/>
                          <a:cxnLst/>
                          <a:rect l="0" t="0" r="0" b="0"/>
                          <a:pathLst>
                            <a:path w="7772400" h="10048875">
                              <a:moveTo>
                                <a:pt x="0" y="0"/>
                              </a:moveTo>
                              <a:lnTo>
                                <a:pt x="7772400" y="0"/>
                              </a:lnTo>
                              <a:lnTo>
                                <a:pt x="7772400" y="10048875"/>
                              </a:lnTo>
                              <a:lnTo>
                                <a:pt x="0" y="10048875"/>
                              </a:lnTo>
                              <a:lnTo>
                                <a:pt x="0" y="0"/>
                              </a:lnTo>
                            </a:path>
                          </a:pathLst>
                        </a:custGeom>
                        <a:ln w="0" cap="flat">
                          <a:miter lim="127000"/>
                        </a:ln>
                      </wps:spPr>
                      <wps:style>
                        <a:lnRef idx="0">
                          <a:srgbClr val="000000"/>
                        </a:lnRef>
                        <a:fillRef idx="1">
                          <a:srgbClr val="FFFFFF"/>
                        </a:fillRef>
                        <a:effectRef idx="0">
                          <a:scrgbClr r="0" g="0" b="0"/>
                        </a:effectRef>
                        <a:fontRef idx="none"/>
                      </wps:style>
                      <wps:bodyPr/>
                    </wps:wsp>
                  </wpg:wgp>
                </a:graphicData>
              </a:graphic>
            </wp:anchor>
          </w:drawing>
        </mc:Choice>
        <mc:Fallback>
          <w:pict>
            <v:group w14:anchorId="6B4C24E6" id="Group 62130" o:spid="_x0000_s1026" style="position:absolute;margin-left:0;margin-top:0;width:612pt;height:11in;z-index:-251623424;mso-position-horizontal-relative:page;mso-position-vertical-relative:page" coordsize="77724,100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">
              <v:shape id="Shape 64981" o:spid="_x0000_s1027" style="position:absolute;width:77724;height:100584;visibility:visible;mso-wrap-style:square;v-text-anchor:top" coordsize="7772400,10058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N8FhMYA&#10;AADeAAAADwAAAGRycy9kb3ducmV2LnhtbESPQWvCQBSE70L/w/IKvelGKVajq6ggNbcaRfD2yL4m&#10;odm3YXcb0/76bkHwOMzMN8xy3ZtGdOR8bVnBeJSAIC6srrlUcD7thzMQPiBrbCyTgh/ysF49DZaY&#10;anvjI3V5KEWEsE9RQRVCm0rpi4oM+pFtiaP3aZ3BEKUrpXZ4i3DTyEmSTKXBmuNChS3tKiq+8m+j&#10;4HrMPuy2pjcXDufuN3/P9nzJlHp57jcLEIH68Ajf2wetYPo6n43h/068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N8FhMYAAADeAAAADwAAAAAAAAAAAAAAAACYAgAAZHJz&#10;L2Rvd25yZXYueG1sUEsFBgAAAAAEAAQA9QAAAIsDAAAAAA==&#10;" path="m,l7772400,r,10058400l,10058400,,e" stroked="f" strokeweight="0">
                <v:stroke miterlimit="83231f" joinstyle="miter"/>
                <v:path arrowok="t" textboxrect="0,0,7772400,10058400"/>
              </v:shape>
              <v:shape id="Shape 64982" o:spid="_x0000_s1028" style="position:absolute;width:77724;height:100584;visibility:visible;mso-wrap-style:square;v-text-anchor:top" coordsize="7772400,10058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2b88cA&#10;AADeAAAADwAAAGRycy9kb3ducmV2LnhtbESPQWvCQBSE7wX/w/KE3pqNUqxGV1FBam41FcHbI/ua&#10;hGbfht1tTPvruwWhx2FmvmFWm8G0oifnG8sKJkkKgri0uuFKwfn98DQH4QOyxtYyKfgmD5v16GGF&#10;mbY3PlFfhEpECPsMFdQhdJmUvqzJoE9sRxy9D+sMhihdJbXDW4SbVk7TdCYNNhwXauxoX1P5WXwZ&#10;BddT/mZ3Db24cDz3P8VrfuBLrtTjeNguQQQawn/43j5qBbPnxXwKf3fiFZDr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QNm/PHAAAA3gAAAA8AAAAAAAAAAAAAAAAAmAIAAGRy&#10;cy9kb3ducmV2LnhtbFBLBQYAAAAABAAEAPUAAACMAwAAAAA=&#10;" path="m,l7772400,r,10058400l,10058400,,e" stroked="f" strokeweight="0">
                <v:stroke miterlimit="83231f" joinstyle="miter"/>
                <v:path arrowok="t" textboxrect="0,0,7772400,10058400"/>
              </v:shape>
              <v:shape id="Shape 64983" o:spid="_x0000_s1029" style="position:absolute;width:77724;height:100584;visibility:visible;mso-wrap-style:square;v-text-anchor:top" coordsize="7772400,10058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0E+aMcA&#10;AADeAAAADwAAAGRycy9kb3ducmV2LnhtbESPQWvCQBSE74L/YXlCb7rRFrWpq9iC1Nw0lUJvj+xr&#10;Esy+DbvbmPbXuwXB4zAz3zCrTW8a0ZHztWUF00kCgriwuuZSweljN16C8AFZY2OZFPySh816OFhh&#10;qu2Fj9TloRQRwj5FBVUIbSqlLyoy6Ce2JY7et3UGQ5SulNrhJcJNI2dJMpcGa44LFbb0VlFxzn+M&#10;gq9jdrCvNS1c2J+6v/w92/FnptTDqN++gAjUh3v41t5rBfOn5+Uj/N+JV0Cu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tBPmjHAAAA3gAAAA8AAAAAAAAAAAAAAAAAmAIAAGRy&#10;cy9kb3ducmV2LnhtbFBLBQYAAAAABAAEAPUAAACMAwAAAAA=&#10;" path="m,l7772400,r,10058400l,10058400,,e" stroked="f" strokeweight="0">
                <v:stroke miterlimit="83231f" joinstyle="miter"/>
                <v:path arrowok="t" textboxrect="0,0,7772400,10058400"/>
              </v:shape>
              <v:shape id="Shape 64984" o:spid="_x0000_s1030" style="position:absolute;width:77724;height:100488;visibility:visible;mso-wrap-style:square;v-text-anchor:top" coordsize="7772400,100488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BSXckA&#10;AADeAAAADwAAAGRycy9kb3ducmV2LnhtbESPT2vCQBTE70K/w/IKXqRulBDS1FWKoAiC1D+HHl+z&#10;r0ls9m3Irhr99K5Q8DjMzG+YyawztThT6yrLCkbDCARxbnXFhYLDfvGWgnAeWWNtmRRcycFs+tKb&#10;YKbthbd03vlCBAi7DBWU3jeZlC4vyaAb2oY4eL+2NeiDbAupW7wEuKnlOIoSabDisFBiQ/OS8r/d&#10;ySioblHzMxjv15t6kyy779Mx/rodleq/dp8fIDx1/hn+b6+0giR+T2N43AlXQE7v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hXBSXckAAADeAAAADwAAAAAAAAAAAAAAAACYAgAA&#10;ZHJzL2Rvd25yZXYueG1sUEsFBgAAAAAEAAQA9QAAAI4DAAAAAA==&#10;" path="m,l7772400,r,10048875l,10048875,,e" stroked="f" strokeweight="0">
                <v:stroke miterlimit="83231f" joinstyle="miter"/>
                <v:path arrowok="t" textboxrect="0,0,7772400,10048875"/>
              </v:shape>
              <w10:wrap anchorx="page" anchory="page"/>
            </v:group>
          </w:pict>
        </mc:Fallback>
      </mc:AlternateConten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1BE103F" w14:textId="77777777" w:rsidR="00F63077" w:rsidRPr="00D54E0C" w:rsidRDefault="00F63077" w:rsidP="00182955">
    <w:pPr>
      <w:pStyle w:val="Header"/>
    </w:pP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377E58F" w14:textId="77777777" w:rsidR="00F63077" w:rsidRDefault="00F63077">
    <w:pPr>
      <w:spacing w:after="240"/>
      <w:jc w:val="right"/>
    </w:pPr>
    <w:r>
      <w:fldChar w:fldCharType="begin"/>
    </w:r>
    <w:r>
      <w:instrText xml:space="preserve"> PAGE   \* MERGEFORMAT </w:instrText>
    </w:r>
    <w:r>
      <w:fldChar w:fldCharType="separate"/>
    </w:r>
    <w:r w:rsidRPr="00641A80">
      <w:rPr>
        <w:rFonts w:ascii="Arial" w:eastAsia="Arial" w:hAnsi="Arial"/>
        <w:noProof/>
        <w:sz w:val="22"/>
      </w:rPr>
      <w:t>50</w:t>
    </w:r>
    <w:r>
      <w:rPr>
        <w:rFonts w:ascii="Arial" w:eastAsia="Arial" w:hAnsi="Arial"/>
        <w:sz w:val="22"/>
      </w:rPr>
      <w:fldChar w:fldCharType="end"/>
    </w:r>
    <w:r>
      <w:rPr>
        <w:rFonts w:ascii="Arial" w:eastAsia="Arial" w:hAnsi="Arial"/>
        <w:sz w:val="22"/>
      </w:rPr>
      <w:t xml:space="preserve"> </w:t>
    </w:r>
  </w:p>
  <w:p w14:paraId="59AE8886" w14:textId="77777777" w:rsidR="00F63077" w:rsidRDefault="00F63077">
    <w:pPr>
      <w:spacing w:after="240"/>
    </w:pPr>
    <w:r>
      <w:rPr>
        <w:rFonts w:ascii="Calibri" w:eastAsia="Calibri" w:hAnsi="Calibri" w:cs="Calibri"/>
        <w:noProof/>
        <w:sz w:val="22"/>
      </w:rPr>
      <mc:AlternateContent>
        <mc:Choice Requires="wpg">
          <w:drawing>
            <wp:anchor distT="0" distB="0" distL="114300" distR="114300" simplePos="0" relativeHeight="251695104" behindDoc="1" locked="0" layoutInCell="1" allowOverlap="1" wp14:anchorId="049E3B8C" wp14:editId="455F2D12">
              <wp:simplePos x="0" y="0"/>
              <wp:positionH relativeFrom="page">
                <wp:posOffset>0</wp:posOffset>
              </wp:positionH>
              <wp:positionV relativeFrom="page">
                <wp:posOffset>0</wp:posOffset>
              </wp:positionV>
              <wp:extent cx="7772400" cy="10058400"/>
              <wp:effectExtent l="0" t="0" r="0" b="0"/>
              <wp:wrapNone/>
              <wp:docPr id="62196" name="Group 62196"/>
              <wp:cNvGraphicFramePr/>
              <a:graphic xmlns:a="http://schemas.openxmlformats.org/drawingml/2006/main">
                <a:graphicData uri="http://schemas.microsoft.com/office/word/2010/wordprocessingGroup">
                  <wpg:wgp>
                    <wpg:cNvGrpSpPr/>
                    <wpg:grpSpPr>
                      <a:xfrm>
                        <a:off x="0" y="0"/>
                        <a:ext cx="7772400" cy="10058400"/>
                        <a:chOff x="0" y="0"/>
                        <a:chExt cx="7772400" cy="10058400"/>
                      </a:xfrm>
                    </wpg:grpSpPr>
                    <wps:wsp>
                      <wps:cNvPr id="65001" name="Shape 65001"/>
                      <wps:cNvSpPr/>
                      <wps:spPr>
                        <a:xfrm>
                          <a:off x="0" y="0"/>
                          <a:ext cx="7772400" cy="10058400"/>
                        </a:xfrm>
                        <a:custGeom>
                          <a:avLst/>
                          <a:gdLst/>
                          <a:ahLst/>
                          <a:cxnLst/>
                          <a:rect l="0" t="0" r="0" b="0"/>
                          <a:pathLst>
                            <a:path w="7772400" h="10058400">
                              <a:moveTo>
                                <a:pt x="0" y="0"/>
                              </a:moveTo>
                              <a:lnTo>
                                <a:pt x="7772400" y="0"/>
                              </a:lnTo>
                              <a:lnTo>
                                <a:pt x="7772400" y="10058400"/>
                              </a:lnTo>
                              <a:lnTo>
                                <a:pt x="0" y="10058400"/>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65002" name="Shape 65002"/>
                      <wps:cNvSpPr/>
                      <wps:spPr>
                        <a:xfrm>
                          <a:off x="0" y="0"/>
                          <a:ext cx="7772400" cy="10058400"/>
                        </a:xfrm>
                        <a:custGeom>
                          <a:avLst/>
                          <a:gdLst/>
                          <a:ahLst/>
                          <a:cxnLst/>
                          <a:rect l="0" t="0" r="0" b="0"/>
                          <a:pathLst>
                            <a:path w="7772400" h="10058400">
                              <a:moveTo>
                                <a:pt x="0" y="0"/>
                              </a:moveTo>
                              <a:lnTo>
                                <a:pt x="7772400" y="0"/>
                              </a:lnTo>
                              <a:lnTo>
                                <a:pt x="7772400" y="10058400"/>
                              </a:lnTo>
                              <a:lnTo>
                                <a:pt x="0" y="10058400"/>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65003" name="Shape 65003"/>
                      <wps:cNvSpPr/>
                      <wps:spPr>
                        <a:xfrm>
                          <a:off x="0" y="0"/>
                          <a:ext cx="7772400" cy="10058400"/>
                        </a:xfrm>
                        <a:custGeom>
                          <a:avLst/>
                          <a:gdLst/>
                          <a:ahLst/>
                          <a:cxnLst/>
                          <a:rect l="0" t="0" r="0" b="0"/>
                          <a:pathLst>
                            <a:path w="7772400" h="10058400">
                              <a:moveTo>
                                <a:pt x="0" y="0"/>
                              </a:moveTo>
                              <a:lnTo>
                                <a:pt x="7772400" y="0"/>
                              </a:lnTo>
                              <a:lnTo>
                                <a:pt x="7772400" y="10058400"/>
                              </a:lnTo>
                              <a:lnTo>
                                <a:pt x="0" y="10058400"/>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65004" name="Shape 65004"/>
                      <wps:cNvSpPr/>
                      <wps:spPr>
                        <a:xfrm>
                          <a:off x="0" y="0"/>
                          <a:ext cx="7772400" cy="10048875"/>
                        </a:xfrm>
                        <a:custGeom>
                          <a:avLst/>
                          <a:gdLst/>
                          <a:ahLst/>
                          <a:cxnLst/>
                          <a:rect l="0" t="0" r="0" b="0"/>
                          <a:pathLst>
                            <a:path w="7772400" h="10048875">
                              <a:moveTo>
                                <a:pt x="0" y="0"/>
                              </a:moveTo>
                              <a:lnTo>
                                <a:pt x="7772400" y="0"/>
                              </a:lnTo>
                              <a:lnTo>
                                <a:pt x="7772400" y="10048875"/>
                              </a:lnTo>
                              <a:lnTo>
                                <a:pt x="0" y="10048875"/>
                              </a:lnTo>
                              <a:lnTo>
                                <a:pt x="0" y="0"/>
                              </a:lnTo>
                            </a:path>
                          </a:pathLst>
                        </a:custGeom>
                        <a:ln w="0" cap="flat">
                          <a:miter lim="127000"/>
                        </a:ln>
                      </wps:spPr>
                      <wps:style>
                        <a:lnRef idx="0">
                          <a:srgbClr val="000000"/>
                        </a:lnRef>
                        <a:fillRef idx="1">
                          <a:srgbClr val="FFFFFF"/>
                        </a:fillRef>
                        <a:effectRef idx="0">
                          <a:scrgbClr r="0" g="0" b="0"/>
                        </a:effectRef>
                        <a:fontRef idx="none"/>
                      </wps:style>
                      <wps:bodyPr/>
                    </wps:wsp>
                  </wpg:wgp>
                </a:graphicData>
              </a:graphic>
            </wp:anchor>
          </w:drawing>
        </mc:Choice>
        <mc:Fallback>
          <w:pict>
            <v:group w14:anchorId="6EC86192" id="Group 62196" o:spid="_x0000_s1026" style="position:absolute;margin-left:0;margin-top:0;width:612pt;height:11in;z-index:-251621376;mso-position-horizontal-relative:page;mso-position-vertical-relative:page" coordsize="77724,100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">
              <v:shape id="Shape 65001" o:spid="_x0000_s1027" style="position:absolute;width:77724;height:100584;visibility:visible;mso-wrap-style:square;v-text-anchor:top" coordsize="7772400,10058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irycYA&#10;AADeAAAADwAAAGRycy9kb3ducmV2LnhtbESPQWsCMRSE74X+h/AKvdVEQSurUdqC6N50lUJvj81z&#10;d+nmZUniuu2vb4SCx2FmvmGW68G2oicfGscaxiMFgrh0puFKw+m4eZmDCBHZYOuYNPxQgPXq8WGJ&#10;mXFXPlBfxEokCIcMNdQxdpmUoazJYhi5jjh5Z+ctxiR9JY3Ha4LbVk6UmkmLDaeFGjv6qKn8Li5W&#10;w9ch37v3hl593J3632Kbb/gz1/r5aXhbgIg0xHv4v70zGmZTpcZwu5OugFz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SirycYAAADeAAAADwAAAAAAAAAAAAAAAACYAgAAZHJz&#10;L2Rvd25yZXYueG1sUEsFBgAAAAAEAAQA9QAAAIsDAAAAAA==&#10;" path="m,l7772400,r,10058400l,10058400,,e" stroked="f" strokeweight="0">
                <v:stroke miterlimit="83231f" joinstyle="miter"/>
                <v:path arrowok="t" textboxrect="0,0,7772400,10058400"/>
              </v:shape>
              <v:shape id="Shape 65002" o:spid="_x0000_s1028" style="position:absolute;width:77724;height:100584;visibility:visible;mso-wrap-style:square;v-text-anchor:top" coordsize="7772400,10058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o1vsYA&#10;AADeAAAADwAAAGRycy9kb3ducmV2LnhtbESPQWsCMRSE7wX/Q3iF3mpSobasRlFB6t7qVgRvj81z&#10;d3HzsiRx3fbXN4WCx2FmvmHmy8G2oicfGscaXsYKBHHpTMOVhsPX9vkdRIjIBlvHpOGbAiwXo4c5&#10;ZsbdeE99ESuRIBwy1FDH2GVShrImi2HsOuLknZ23GJP0lTQebwluWzlRaiotNpwWauxoU1N5Ka5W&#10;w2mff7p1Q28+7g79T/GRb/mYa/30OKxmICIN8R7+b++MhumrUhP4u5OugFz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fo1vsYAAADeAAAADwAAAAAAAAAAAAAAAACYAgAAZHJz&#10;L2Rvd25yZXYueG1sUEsFBgAAAAAEAAQA9QAAAIsDAAAAAA==&#10;" path="m,l7772400,r,10058400l,10058400,,e" stroked="f" strokeweight="0">
                <v:stroke miterlimit="83231f" joinstyle="miter"/>
                <v:path arrowok="t" textboxrect="0,0,7772400,10058400"/>
              </v:shape>
              <v:shape id="Shape 65003" o:spid="_x0000_s1029" style="position:absolute;width:77724;height:100584;visibility:visible;mso-wrap-style:square;v-text-anchor:top" coordsize="7772400,10058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raQJccA&#10;AADeAAAADwAAAGRycy9kb3ducmV2LnhtbESPQWsCMRSE7wX/Q3hCbzWxpVpWo9iC1L3VVQreHpvX&#10;3aWblyVJ121/vREKHoeZ+YZZrgfbip58aBxrmE4UCOLSmYYrDcfD9uEFRIjIBlvHpOGXAqxXo7sl&#10;ZsadeU99ESuRIBwy1FDH2GVShrImi2HiOuLkfTlvMSbpK2k8nhPctvJRqZm02HBaqLGjt5rK7+LH&#10;ajjt8w/32tDcx92x/yve8y1/5lrfj4fNAkSkId7C/+2d0TB7VuoJrnfSFZCrC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62kCXHAAAA3gAAAA8AAAAAAAAAAAAAAAAAmAIAAGRy&#10;cy9kb3ducmV2LnhtbFBLBQYAAAAABAAEAPUAAACMAwAAAAA=&#10;" path="m,l7772400,r,10058400l,10058400,,e" stroked="f" strokeweight="0">
                <v:stroke miterlimit="83231f" joinstyle="miter"/>
                <v:path arrowok="t" textboxrect="0,0,7772400,10058400"/>
              </v:shape>
              <v:shape id="Shape 65004" o:spid="_x0000_s1030" style="position:absolute;width:77724;height:100488;visibility:visible;mso-wrap-style:square;v-text-anchor:top" coordsize="7772400,100488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f8EMgA&#10;AADeAAAADwAAAGRycy9kb3ducmV2LnhtbESPQWsCMRSE7wX/Q3iCl6KJYpeyGqUUFEGQqj14fG5e&#10;d9duXpZN1NVfbwoFj8PMfMNM562txIUaXzrWMBwoEMSZMyXnGr73i/47CB+QDVaOScONPMxnnZcp&#10;psZdeUuXXchFhLBPUUMRQp1K6bOCLPqBq4mj9+MaiyHKJpemwWuE20qOlEqkxZLjQoE1fRaU/e7O&#10;VkN5V/XxdbRfb6pNsmwP59P4637SutdtPyYgArXhGf5vr4yG5E2pMfzdiVdAzh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Ah/wQyAAAAN4AAAAPAAAAAAAAAAAAAAAAAJgCAABk&#10;cnMvZG93bnJldi54bWxQSwUGAAAAAAQABAD1AAAAjQMAAAAA&#10;" path="m,l7772400,r,10048875l,10048875,,e" stroked="f" strokeweight="0">
                <v:stroke miterlimit="83231f" joinstyle="miter"/>
                <v:path arrowok="t" textboxrect="0,0,7772400,10048875"/>
              </v:shape>
              <w10:wrap anchorx="page" anchory="page"/>
            </v:group>
          </w:pict>
        </mc:Fallback>
      </mc:AlternateConten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57A4263" w14:textId="77777777" w:rsidR="00F63077" w:rsidRDefault="00F63077">
    <w:pPr>
      <w:spacing w:after="240"/>
      <w:jc w:val="right"/>
    </w:pPr>
    <w:r>
      <w:fldChar w:fldCharType="begin"/>
    </w:r>
    <w:r>
      <w:instrText xml:space="preserve"> PAGE   \* MERGEFORMAT </w:instrText>
    </w:r>
    <w:r>
      <w:fldChar w:fldCharType="separate"/>
    </w:r>
    <w:r w:rsidRPr="00641A80">
      <w:rPr>
        <w:rFonts w:ascii="Arial" w:eastAsia="Arial" w:hAnsi="Arial"/>
        <w:noProof/>
        <w:sz w:val="22"/>
      </w:rPr>
      <w:t>51</w:t>
    </w:r>
    <w:r>
      <w:rPr>
        <w:rFonts w:ascii="Arial" w:eastAsia="Arial" w:hAnsi="Arial"/>
        <w:sz w:val="22"/>
      </w:rPr>
      <w:fldChar w:fldCharType="end"/>
    </w:r>
    <w:r>
      <w:rPr>
        <w:rFonts w:ascii="Arial" w:eastAsia="Arial" w:hAnsi="Arial"/>
        <w:sz w:val="22"/>
      </w:rPr>
      <w:t xml:space="preserve"> </w:t>
    </w:r>
  </w:p>
  <w:p w14:paraId="0E519C05" w14:textId="77777777" w:rsidR="00F63077" w:rsidRDefault="00F63077">
    <w:pPr>
      <w:spacing w:after="240"/>
    </w:pPr>
    <w:r>
      <w:rPr>
        <w:rFonts w:ascii="Calibri" w:eastAsia="Calibri" w:hAnsi="Calibri" w:cs="Calibri"/>
        <w:noProof/>
        <w:sz w:val="22"/>
      </w:rPr>
      <mc:AlternateContent>
        <mc:Choice Requires="wpg">
          <w:drawing>
            <wp:anchor distT="0" distB="0" distL="114300" distR="114300" simplePos="0" relativeHeight="251696128" behindDoc="1" locked="0" layoutInCell="1" allowOverlap="1" wp14:anchorId="6F50E2C1" wp14:editId="0D17F071">
              <wp:simplePos x="0" y="0"/>
              <wp:positionH relativeFrom="page">
                <wp:posOffset>0</wp:posOffset>
              </wp:positionH>
              <wp:positionV relativeFrom="page">
                <wp:posOffset>0</wp:posOffset>
              </wp:positionV>
              <wp:extent cx="7772400" cy="10058400"/>
              <wp:effectExtent l="0" t="0" r="0" b="0"/>
              <wp:wrapNone/>
              <wp:docPr id="62183" name="Group 62183"/>
              <wp:cNvGraphicFramePr/>
              <a:graphic xmlns:a="http://schemas.openxmlformats.org/drawingml/2006/main">
                <a:graphicData uri="http://schemas.microsoft.com/office/word/2010/wordprocessingGroup">
                  <wpg:wgp>
                    <wpg:cNvGrpSpPr/>
                    <wpg:grpSpPr>
                      <a:xfrm>
                        <a:off x="0" y="0"/>
                        <a:ext cx="7772400" cy="10058400"/>
                        <a:chOff x="0" y="0"/>
                        <a:chExt cx="7772400" cy="10058400"/>
                      </a:xfrm>
                    </wpg:grpSpPr>
                    <wps:wsp>
                      <wps:cNvPr id="64997" name="Shape 64997"/>
                      <wps:cNvSpPr/>
                      <wps:spPr>
                        <a:xfrm>
                          <a:off x="0" y="0"/>
                          <a:ext cx="7772400" cy="10058400"/>
                        </a:xfrm>
                        <a:custGeom>
                          <a:avLst/>
                          <a:gdLst/>
                          <a:ahLst/>
                          <a:cxnLst/>
                          <a:rect l="0" t="0" r="0" b="0"/>
                          <a:pathLst>
                            <a:path w="7772400" h="10058400">
                              <a:moveTo>
                                <a:pt x="0" y="0"/>
                              </a:moveTo>
                              <a:lnTo>
                                <a:pt x="7772400" y="0"/>
                              </a:lnTo>
                              <a:lnTo>
                                <a:pt x="7772400" y="10058400"/>
                              </a:lnTo>
                              <a:lnTo>
                                <a:pt x="0" y="10058400"/>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64998" name="Shape 64998"/>
                      <wps:cNvSpPr/>
                      <wps:spPr>
                        <a:xfrm>
                          <a:off x="0" y="0"/>
                          <a:ext cx="7772400" cy="10058400"/>
                        </a:xfrm>
                        <a:custGeom>
                          <a:avLst/>
                          <a:gdLst/>
                          <a:ahLst/>
                          <a:cxnLst/>
                          <a:rect l="0" t="0" r="0" b="0"/>
                          <a:pathLst>
                            <a:path w="7772400" h="10058400">
                              <a:moveTo>
                                <a:pt x="0" y="0"/>
                              </a:moveTo>
                              <a:lnTo>
                                <a:pt x="7772400" y="0"/>
                              </a:lnTo>
                              <a:lnTo>
                                <a:pt x="7772400" y="10058400"/>
                              </a:lnTo>
                              <a:lnTo>
                                <a:pt x="0" y="10058400"/>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64999" name="Shape 64999"/>
                      <wps:cNvSpPr/>
                      <wps:spPr>
                        <a:xfrm>
                          <a:off x="0" y="0"/>
                          <a:ext cx="7772400" cy="10058400"/>
                        </a:xfrm>
                        <a:custGeom>
                          <a:avLst/>
                          <a:gdLst/>
                          <a:ahLst/>
                          <a:cxnLst/>
                          <a:rect l="0" t="0" r="0" b="0"/>
                          <a:pathLst>
                            <a:path w="7772400" h="10058400">
                              <a:moveTo>
                                <a:pt x="0" y="0"/>
                              </a:moveTo>
                              <a:lnTo>
                                <a:pt x="7772400" y="0"/>
                              </a:lnTo>
                              <a:lnTo>
                                <a:pt x="7772400" y="10058400"/>
                              </a:lnTo>
                              <a:lnTo>
                                <a:pt x="0" y="10058400"/>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65000" name="Shape 65000"/>
                      <wps:cNvSpPr/>
                      <wps:spPr>
                        <a:xfrm>
                          <a:off x="0" y="0"/>
                          <a:ext cx="7772400" cy="10048875"/>
                        </a:xfrm>
                        <a:custGeom>
                          <a:avLst/>
                          <a:gdLst/>
                          <a:ahLst/>
                          <a:cxnLst/>
                          <a:rect l="0" t="0" r="0" b="0"/>
                          <a:pathLst>
                            <a:path w="7772400" h="10048875">
                              <a:moveTo>
                                <a:pt x="0" y="0"/>
                              </a:moveTo>
                              <a:lnTo>
                                <a:pt x="7772400" y="0"/>
                              </a:lnTo>
                              <a:lnTo>
                                <a:pt x="7772400" y="10048875"/>
                              </a:lnTo>
                              <a:lnTo>
                                <a:pt x="0" y="10048875"/>
                              </a:lnTo>
                              <a:lnTo>
                                <a:pt x="0" y="0"/>
                              </a:lnTo>
                            </a:path>
                          </a:pathLst>
                        </a:custGeom>
                        <a:ln w="0" cap="flat">
                          <a:miter lim="127000"/>
                        </a:ln>
                      </wps:spPr>
                      <wps:style>
                        <a:lnRef idx="0">
                          <a:srgbClr val="000000"/>
                        </a:lnRef>
                        <a:fillRef idx="1">
                          <a:srgbClr val="FFFFFF"/>
                        </a:fillRef>
                        <a:effectRef idx="0">
                          <a:scrgbClr r="0" g="0" b="0"/>
                        </a:effectRef>
                        <a:fontRef idx="none"/>
                      </wps:style>
                      <wps:bodyPr/>
                    </wps:wsp>
                  </wpg:wgp>
                </a:graphicData>
              </a:graphic>
            </wp:anchor>
          </w:drawing>
        </mc:Choice>
        <mc:Fallback>
          <w:pict>
            <v:group w14:anchorId="4EB2B1C4" id="Group 62183" o:spid="_x0000_s1026" style="position:absolute;margin-left:0;margin-top:0;width:612pt;height:11in;z-index:-251620352;mso-position-horizontal-relative:page;mso-position-vertical-relative:page" coordsize="77724,100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">
              <v:shape id="Shape 64997" o:spid="_x0000_s1027" style="position:absolute;width:77724;height:100584;visibility:visible;mso-wrap-style:square;v-text-anchor:top" coordsize="7772400,10058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OutsYA&#10;AADeAAAADwAAAGRycy9kb3ducmV2LnhtbESPQWvCQBSE74L/YXlCb7qpFK3RVVSQmltNRfD2yD6T&#10;0OzbsLuNaX99t1DwOMzMN8xq05tGdOR8bVnB8yQBQVxYXXOp4PxxGL+C8AFZY2OZFHyTh816OFhh&#10;qu2dT9TloRQRwj5FBVUIbSqlLyoy6Ce2JY7ezTqDIUpXSu3wHuGmkdMkmUmDNceFClvaV1R85l9G&#10;wfWUvdtdTXMXjufuJ3/LDnzJlHoa9dsliEB9eIT/20etYPayWMzh7068AnL9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aOutsYAAADeAAAADwAAAAAAAAAAAAAAAACYAgAAZHJz&#10;L2Rvd25yZXYueG1sUEsFBgAAAAAEAAQA9QAAAIsDAAAAAA==&#10;" path="m,l7772400,r,10058400l,10058400,,e" stroked="f" strokeweight="0">
                <v:stroke miterlimit="83231f" joinstyle="miter"/>
                <v:path arrowok="t" textboxrect="0,0,7772400,10058400"/>
              </v:shape>
              <v:shape id="Shape 64998" o:spid="_x0000_s1028" style="position:absolute;width:77724;height:100584;visibility:visible;mso-wrap-style:square;v-text-anchor:top" coordsize="7772400,10058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Dw6xMMA&#10;AADeAAAADwAAAGRycy9kb3ducmV2LnhtbERPz2vCMBS+D/wfwhN2m+mGOK1G0YHM3maVwW6P5tmW&#10;NS8libX615uD4PHj+71Y9aYRHTlfW1bwPkpAEBdW11wqOB62b1MQPiBrbCyTgit5WC0HLwtMtb3w&#10;nro8lCKGsE9RQRVCm0rpi4oM+pFtiSN3ss5giNCVUju8xHDTyI8kmUiDNceGClv6qqj4z89Gwd8+&#10;+7Gbmj5d2B27W/6dbfk3U+p12K/nIAL14Sl+uHdawWQ8m8W98U68AnJ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Dw6xMMAAADeAAAADwAAAAAAAAAAAAAAAACYAgAAZHJzL2Rv&#10;d25yZXYueG1sUEsFBgAAAAAEAAQA9QAAAIgDAAAAAA==&#10;" path="m,l7772400,r,10058400l,10058400,,e" stroked="f" strokeweight="0">
                <v:stroke miterlimit="83231f" joinstyle="miter"/>
                <v:path arrowok="t" textboxrect="0,0,7772400,10058400"/>
              </v:shape>
              <v:shape id="Shape 64999" o:spid="_x0000_s1029" style="position:absolute;width:77724;height:100584;visibility:visible;mso-wrap-style:square;v-text-anchor:top" coordsize="7772400,10058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3CfX8cA&#10;AADeAAAADwAAAGRycy9kb3ducmV2LnhtbESPQWvCQBSE7wX/w/IKvdVNpVgTXUULUnPTKIK3R/Y1&#10;Cc2+DbvbmPbXd4WCx2FmvmEWq8G0oifnG8sKXsYJCOLS6oYrBafj9nkGwgdkja1lUvBDHlbL0cMC&#10;M22vfKC+CJWIEPYZKqhD6DIpfVmTQT+2HXH0Pq0zGKJ0ldQOrxFuWjlJkqk02HBcqLGj95rKr+Lb&#10;KLgc8r3dNPTmwu7U/xYf+ZbPuVJPj8N6DiLQEO7h//ZOK5i+pmkKtzvxCsj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9wn1/HAAAA3gAAAA8AAAAAAAAAAAAAAAAAmAIAAGRy&#10;cy9kb3ducmV2LnhtbFBLBQYAAAAABAAEAPUAAACMAwAAAAA=&#10;" path="m,l7772400,r,10058400l,10058400,,e" stroked="f" strokeweight="0">
                <v:stroke miterlimit="83231f" joinstyle="miter"/>
                <v:path arrowok="t" textboxrect="0,0,7772400,10058400"/>
              </v:shape>
              <v:shape id="Shape 65000" o:spid="_x0000_s1030" style="position:absolute;width:77724;height:100488;visibility:visible;mso-wrap-style:square;v-text-anchor:top" coordsize="7772400,100488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7z6E8cA&#10;AADeAAAADwAAAGRycy9kb3ducmV2LnhtbESPzWrCQBSF90LfYbgFN2JmKjVIzCilUBEEadWFy2vm&#10;NonN3AmZUVOfvrMQujycP7582dtGXKnztWMNL4kCQVw4U3Op4bD/GM9A+IBssHFMGn7Jw3LxNMgx&#10;M+7GX3TdhVLEEfYZaqhCaDMpfVGRRZ+4ljh6366zGKLsSmk6vMVx28iJUqm0WHN8qLCl94qKn93F&#10;aqjvqj2NJvvNttmmq/54Ob9+3s9aD5/7tzmIQH34Dz/aa6MhnSoVASJORAG5+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8+hPHAAAA3gAAAA8AAAAAAAAAAAAAAAAAmAIAAGRy&#10;cy9kb3ducmV2LnhtbFBLBQYAAAAABAAEAPUAAACMAwAAAAA=&#10;" path="m,l7772400,r,10048875l,10048875,,e" stroked="f" strokeweight="0">
                <v:stroke miterlimit="83231f" joinstyle="miter"/>
                <v:path arrowok="t" textboxrect="0,0,7772400,10048875"/>
              </v:shape>
              <w10:wrap anchorx="page" anchory="page"/>
            </v:group>
          </w:pict>
        </mc:Fallback>
      </mc:AlternateConten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82C3125" w14:textId="77777777" w:rsidR="00F63077" w:rsidRDefault="00F63077">
    <w:pPr>
      <w:spacing w:after="240"/>
      <w:jc w:val="right"/>
    </w:pPr>
    <w:r>
      <w:fldChar w:fldCharType="begin"/>
    </w:r>
    <w:r>
      <w:instrText xml:space="preserve"> PAGE   \* MERGEFORMAT </w:instrText>
    </w:r>
    <w:r>
      <w:fldChar w:fldCharType="separate"/>
    </w:r>
    <w:r w:rsidR="00C57F2C" w:rsidRPr="00C57F2C">
      <w:rPr>
        <w:rFonts w:ascii="Arial" w:eastAsia="Arial" w:hAnsi="Arial"/>
        <w:noProof/>
        <w:sz w:val="22"/>
      </w:rPr>
      <w:t>74</w:t>
    </w:r>
    <w:r>
      <w:rPr>
        <w:rFonts w:ascii="Arial" w:eastAsia="Arial" w:hAnsi="Arial"/>
        <w:sz w:val="22"/>
      </w:rPr>
      <w:fldChar w:fldCharType="end"/>
    </w:r>
    <w:r>
      <w:rPr>
        <w:rFonts w:ascii="Arial" w:eastAsia="Arial" w:hAnsi="Arial"/>
        <w:sz w:val="22"/>
      </w:rPr>
      <w:t xml:space="preserve"> </w:t>
    </w:r>
  </w:p>
  <w:p w14:paraId="32663AD3" w14:textId="77777777" w:rsidR="00F63077" w:rsidRDefault="00F63077">
    <w:pPr>
      <w:spacing w:after="240"/>
    </w:pPr>
    <w:r>
      <w:rPr>
        <w:rFonts w:ascii="Calibri" w:eastAsia="Calibri" w:hAnsi="Calibri" w:cs="Calibri"/>
        <w:noProof/>
        <w:sz w:val="22"/>
      </w:rPr>
      <mc:AlternateContent>
        <mc:Choice Requires="wpg">
          <w:drawing>
            <wp:anchor distT="0" distB="0" distL="114300" distR="114300" simplePos="0" relativeHeight="251697152" behindDoc="1" locked="0" layoutInCell="1" allowOverlap="1" wp14:anchorId="6A6FC8EF" wp14:editId="5D7C6744">
              <wp:simplePos x="0" y="0"/>
              <wp:positionH relativeFrom="page">
                <wp:posOffset>0</wp:posOffset>
              </wp:positionH>
              <wp:positionV relativeFrom="page">
                <wp:posOffset>0</wp:posOffset>
              </wp:positionV>
              <wp:extent cx="7772400" cy="10058400"/>
              <wp:effectExtent l="0" t="0" r="0" b="0"/>
              <wp:wrapNone/>
              <wp:docPr id="62170" name="Group 62170"/>
              <wp:cNvGraphicFramePr/>
              <a:graphic xmlns:a="http://schemas.openxmlformats.org/drawingml/2006/main">
                <a:graphicData uri="http://schemas.microsoft.com/office/word/2010/wordprocessingGroup">
                  <wpg:wgp>
                    <wpg:cNvGrpSpPr/>
                    <wpg:grpSpPr>
                      <a:xfrm>
                        <a:off x="0" y="0"/>
                        <a:ext cx="7772400" cy="10058400"/>
                        <a:chOff x="0" y="0"/>
                        <a:chExt cx="7772400" cy="10058400"/>
                      </a:xfrm>
                    </wpg:grpSpPr>
                    <wps:wsp>
                      <wps:cNvPr id="64993" name="Shape 64993"/>
                      <wps:cNvSpPr/>
                      <wps:spPr>
                        <a:xfrm>
                          <a:off x="0" y="0"/>
                          <a:ext cx="7772400" cy="10058400"/>
                        </a:xfrm>
                        <a:custGeom>
                          <a:avLst/>
                          <a:gdLst/>
                          <a:ahLst/>
                          <a:cxnLst/>
                          <a:rect l="0" t="0" r="0" b="0"/>
                          <a:pathLst>
                            <a:path w="7772400" h="10058400">
                              <a:moveTo>
                                <a:pt x="0" y="0"/>
                              </a:moveTo>
                              <a:lnTo>
                                <a:pt x="7772400" y="0"/>
                              </a:lnTo>
                              <a:lnTo>
                                <a:pt x="7772400" y="10058400"/>
                              </a:lnTo>
                              <a:lnTo>
                                <a:pt x="0" y="10058400"/>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64994" name="Shape 64994"/>
                      <wps:cNvSpPr/>
                      <wps:spPr>
                        <a:xfrm>
                          <a:off x="0" y="0"/>
                          <a:ext cx="7772400" cy="10058400"/>
                        </a:xfrm>
                        <a:custGeom>
                          <a:avLst/>
                          <a:gdLst/>
                          <a:ahLst/>
                          <a:cxnLst/>
                          <a:rect l="0" t="0" r="0" b="0"/>
                          <a:pathLst>
                            <a:path w="7772400" h="10058400">
                              <a:moveTo>
                                <a:pt x="0" y="0"/>
                              </a:moveTo>
                              <a:lnTo>
                                <a:pt x="7772400" y="0"/>
                              </a:lnTo>
                              <a:lnTo>
                                <a:pt x="7772400" y="10058400"/>
                              </a:lnTo>
                              <a:lnTo>
                                <a:pt x="0" y="10058400"/>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64995" name="Shape 64995"/>
                      <wps:cNvSpPr/>
                      <wps:spPr>
                        <a:xfrm>
                          <a:off x="0" y="0"/>
                          <a:ext cx="7772400" cy="10058400"/>
                        </a:xfrm>
                        <a:custGeom>
                          <a:avLst/>
                          <a:gdLst/>
                          <a:ahLst/>
                          <a:cxnLst/>
                          <a:rect l="0" t="0" r="0" b="0"/>
                          <a:pathLst>
                            <a:path w="7772400" h="10058400">
                              <a:moveTo>
                                <a:pt x="0" y="0"/>
                              </a:moveTo>
                              <a:lnTo>
                                <a:pt x="7772400" y="0"/>
                              </a:lnTo>
                              <a:lnTo>
                                <a:pt x="7772400" y="10058400"/>
                              </a:lnTo>
                              <a:lnTo>
                                <a:pt x="0" y="10058400"/>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64996" name="Shape 64996"/>
                      <wps:cNvSpPr/>
                      <wps:spPr>
                        <a:xfrm>
                          <a:off x="0" y="0"/>
                          <a:ext cx="7772400" cy="10048875"/>
                        </a:xfrm>
                        <a:custGeom>
                          <a:avLst/>
                          <a:gdLst/>
                          <a:ahLst/>
                          <a:cxnLst/>
                          <a:rect l="0" t="0" r="0" b="0"/>
                          <a:pathLst>
                            <a:path w="7772400" h="10048875">
                              <a:moveTo>
                                <a:pt x="0" y="0"/>
                              </a:moveTo>
                              <a:lnTo>
                                <a:pt x="7772400" y="0"/>
                              </a:lnTo>
                              <a:lnTo>
                                <a:pt x="7772400" y="10048875"/>
                              </a:lnTo>
                              <a:lnTo>
                                <a:pt x="0" y="10048875"/>
                              </a:lnTo>
                              <a:lnTo>
                                <a:pt x="0" y="0"/>
                              </a:lnTo>
                            </a:path>
                          </a:pathLst>
                        </a:custGeom>
                        <a:ln w="0" cap="flat">
                          <a:miter lim="127000"/>
                        </a:ln>
                      </wps:spPr>
                      <wps:style>
                        <a:lnRef idx="0">
                          <a:srgbClr val="000000"/>
                        </a:lnRef>
                        <a:fillRef idx="1">
                          <a:srgbClr val="FFFFFF"/>
                        </a:fillRef>
                        <a:effectRef idx="0">
                          <a:scrgbClr r="0" g="0" b="0"/>
                        </a:effectRef>
                        <a:fontRef idx="none"/>
                      </wps:style>
                      <wps:bodyPr/>
                    </wps:wsp>
                  </wpg:wgp>
                </a:graphicData>
              </a:graphic>
            </wp:anchor>
          </w:drawing>
        </mc:Choice>
        <mc:Fallback>
          <w:pict>
            <v:group w14:anchorId="704F4267" id="Group 62170" o:spid="_x0000_s1026" style="position:absolute;margin-left:0;margin-top:0;width:612pt;height:11in;z-index:-251619328;mso-position-horizontal-relative:page;mso-position-vertical-relative:page" coordsize="77724,100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">
              <v:shape id="Shape 64993" o:spid="_x0000_s1027" style="position:absolute;width:77724;height:100584;visibility:visible;mso-wrap-style:square;v-text-anchor:top" coordsize="7772400,10058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piotccA&#10;AADeAAAADwAAAGRycy9kb3ducmV2LnhtbESPQWvCQBSE74L/YXlCb7rRFq2pq9iC1Nw0lUJvj+xr&#10;Esy+DbvbmPbXuwXB4zAz3zCrTW8a0ZHztWUF00kCgriwuuZSweljN34G4QOyxsYyKfglD5v1cLDC&#10;VNsLH6nLQykihH2KCqoQ2lRKX1Rk0E9sSxy9b+sMhihdKbXDS4SbRs6SZC4N1hwXKmzpraLinP8Y&#10;BV/H7GBfa1q4sD91f/l7tuPPTKmHUb99ARGoD/fwrb3XCuZPy+Uj/N+JV0Cu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6YqLXHAAAA3gAAAA8AAAAAAAAAAAAAAAAAmAIAAGRy&#10;cy9kb3ducmV2LnhtbFBLBQYAAAAABAAEAPUAAACMAwAAAAA=&#10;" path="m,l7772400,r,10058400l,10058400,,e" stroked="f" strokeweight="0">
                <v:stroke miterlimit="83231f" joinstyle="miter"/>
                <v:path arrowok="t" textboxrect="0,0,7772400,10058400"/>
              </v:shape>
              <v:shape id="Shape 64994" o:spid="_x0000_s1028" style="position:absolute;width:77724;height:100584;visibility:visible;mso-wrap-style:square;v-text-anchor:top" coordsize="7772400,10058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EwwccA&#10;AADeAAAADwAAAGRycy9kb3ducmV2LnhtbESPQWvCQBSE7wX/w/KE3uqmRaxJXUULUnPTKIXeHtnX&#10;JDT7NuxuY+qvd4WCx2FmvmEWq8G0oifnG8sKnicJCOLS6oYrBafj9mkOwgdkja1lUvBHHlbL0cMC&#10;M23PfKC+CJWIEPYZKqhD6DIpfVmTQT+xHXH0vq0zGKJ0ldQOzxFuWvmSJDNpsOG4UGNH7zWVP8Wv&#10;UfB1yPd209CrC7tTfyk+8i1/5ko9jof1G4hAQ7iH/9s7rWA2TdMp3O7EKyC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FxMMHHAAAA3gAAAA8AAAAAAAAAAAAAAAAAmAIAAGRy&#10;cy9kb3ducmV2LnhtbFBLBQYAAAAABAAEAPUAAACMAwAAAAA=&#10;" path="m,l7772400,r,10058400l,10058400,,e" stroked="f" strokeweight="0">
                <v:stroke miterlimit="83231f" joinstyle="miter"/>
                <v:path arrowok="t" textboxrect="0,0,7772400,10058400"/>
              </v:shape>
              <v:shape id="Shape 64995" o:spid="_x0000_s1029" style="position:absolute;width:77724;height:100584;visibility:visible;mso-wrap-style:square;v-text-anchor:top" coordsize="7772400,10058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2VWscA&#10;AADeAAAADwAAAGRycy9kb3ducmV2LnhtbESPQWvCQBSE74L/YXlCb7pRWq2pq9iC1Nw0lUJvj+xr&#10;Esy+DbvbmPbXuwXB4zAz3zCrTW8a0ZHztWUF00kCgriwuuZSweljN34G4QOyxsYyKfglD5v1cLDC&#10;VNsLH6nLQykihH2KCqoQ2lRKX1Rk0E9sSxy9b+sMhihdKbXDS4SbRs6SZC4N1hwXKmzpraLinP8Y&#10;BV/H7GBfa1q4sD91f/l7tuPPTKmHUb99ARGoD/fwrb3XCuaPy+UT/N+JV0Cu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49lVrHAAAA3gAAAA8AAAAAAAAAAAAAAAAAmAIAAGRy&#10;cy9kb3ducmV2LnhtbFBLBQYAAAAABAAEAPUAAACMAwAAAAA=&#10;" path="m,l7772400,r,10058400l,10058400,,e" stroked="f" strokeweight="0">
                <v:stroke miterlimit="83231f" joinstyle="miter"/>
                <v:path arrowok="t" textboxrect="0,0,7772400,10058400"/>
              </v:shape>
              <v:shape id="Shape 64996" o:spid="_x0000_s1030" style="position:absolute;width:77724;height:100488;visibility:visible;mso-wrap-style:square;v-text-anchor:top" coordsize="7772400,100488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f/bMgA&#10;AADeAAAADwAAAGRycy9kb3ducmV2LnhtbESPT4vCMBTE78J+h/AWvIimipS1GmURFEGQ9c/B47N5&#10;tnWbl9JErX56IyzscZiZ3zCTWWNKcaPaFZYV9HsRCOLU6oIzBYf9ovsFwnlkjaVlUvAgB7PpR2uC&#10;ibZ33tJt5zMRIOwSVJB7XyVSujQng65nK+LgnW1t0AdZZ1LXeA9wU8pBFMXSYMFhIceK5jmlv7ur&#10;UVA8o+rUGezXm3ITL5vj9TL8eV6Uan8232MQnhr/H/5rr7SCeDgaxfC+E66AnL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fN/9syAAAAN4AAAAPAAAAAAAAAAAAAAAAAJgCAABk&#10;cnMvZG93bnJldi54bWxQSwUGAAAAAAQABAD1AAAAjQMAAAAA&#10;" path="m,l7772400,r,10048875l,10048875,,e" stroked="f" strokeweight="0">
                <v:stroke miterlimit="83231f" joinstyle="miter"/>
                <v:path arrowok="t" textboxrect="0,0,7772400,10048875"/>
              </v:shape>
              <w10:wrap anchorx="page" anchory="page"/>
            </v:group>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67DA3FC" w14:textId="77777777" w:rsidR="00F63077" w:rsidRDefault="00F63077" w:rsidP="00182955">
    <w:pPr>
      <w:pStyle w:val="Header"/>
      <w:rPr>
        <w:rStyle w:val="PageNumber"/>
      </w:rPr>
    </w:pPr>
    <w:r>
      <w:rPr>
        <w:rStyle w:val="PageNumber"/>
      </w:rPr>
      <w:fldChar w:fldCharType="begin"/>
    </w:r>
    <w:r>
      <w:rPr>
        <w:rStyle w:val="PageNumber"/>
      </w:rPr>
      <w:instrText xml:space="preserve">PAGE  </w:instrText>
    </w:r>
    <w:r>
      <w:rPr>
        <w:rStyle w:val="PageNumber"/>
      </w:rPr>
      <w:fldChar w:fldCharType="end"/>
    </w:r>
  </w:p>
  <w:p w14:paraId="7D08D8CE" w14:textId="77777777" w:rsidR="00F63077" w:rsidRDefault="00F63077" w:rsidP="00182955">
    <w:pPr>
      <w:pStyle w:val="Header"/>
      <w:rPr>
        <w:rStyle w:val="PageNumber"/>
      </w:rPr>
    </w:pPr>
    <w:r>
      <w:rPr>
        <w:rStyle w:val="PageNumber"/>
      </w:rPr>
      <w:fldChar w:fldCharType="begin"/>
    </w:r>
    <w:r>
      <w:rPr>
        <w:rStyle w:val="PageNumber"/>
      </w:rPr>
      <w:instrText xml:space="preserve">PAGE  </w:instrText>
    </w:r>
    <w:r>
      <w:rPr>
        <w:rStyle w:val="PageNumber"/>
      </w:rPr>
      <w:fldChar w:fldCharType="end"/>
    </w:r>
  </w:p>
  <w:p w14:paraId="57724401" w14:textId="77777777" w:rsidR="00F63077" w:rsidRDefault="00F63077" w:rsidP="00182955">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179155F" w14:textId="1B121444" w:rsidR="00F63077" w:rsidRPr="00B7446A" w:rsidRDefault="00F63077" w:rsidP="00F16C33">
    <w:pPr>
      <w:spacing w:after="240"/>
      <w:jc w:val="right"/>
    </w:pPr>
    <w:r>
      <w:rPr>
        <w:rFonts w:ascii="Calibri" w:eastAsia="Calibri" w:hAnsi="Calibri" w:cs="Calibri"/>
        <w:noProof/>
        <w:sz w:val="22"/>
      </w:rPr>
      <mc:AlternateContent>
        <mc:Choice Requires="wpg">
          <w:drawing>
            <wp:anchor distT="0" distB="0" distL="114300" distR="114300" simplePos="0" relativeHeight="251692032" behindDoc="1" locked="0" layoutInCell="1" allowOverlap="1" wp14:anchorId="1FD7E677" wp14:editId="4523D6C8">
              <wp:simplePos x="0" y="0"/>
              <wp:positionH relativeFrom="page">
                <wp:posOffset>-106045</wp:posOffset>
              </wp:positionH>
              <wp:positionV relativeFrom="page">
                <wp:posOffset>-899173970</wp:posOffset>
              </wp:positionV>
              <wp:extent cx="7772400" cy="10356280"/>
              <wp:effectExtent l="0" t="0" r="0" b="6985"/>
              <wp:wrapNone/>
              <wp:docPr id="62143" name="Group 62143"/>
              <wp:cNvGraphicFramePr/>
              <a:graphic xmlns:a="http://schemas.openxmlformats.org/drawingml/2006/main">
                <a:graphicData uri="http://schemas.microsoft.com/office/word/2010/wordprocessingGroup">
                  <wpg:wgp>
                    <wpg:cNvGrpSpPr/>
                    <wpg:grpSpPr>
                      <a:xfrm>
                        <a:off x="0" y="0"/>
                        <a:ext cx="7772400" cy="10356280"/>
                        <a:chOff x="0" y="0"/>
                        <a:chExt cx="7772400" cy="10357254"/>
                      </a:xfrm>
                    </wpg:grpSpPr>
                    <wps:wsp>
                      <wps:cNvPr id="64985" name="Shape 64985"/>
                      <wps:cNvSpPr/>
                      <wps:spPr>
                        <a:xfrm>
                          <a:off x="0" y="0"/>
                          <a:ext cx="7772400" cy="10058400"/>
                        </a:xfrm>
                        <a:custGeom>
                          <a:avLst/>
                          <a:gdLst/>
                          <a:ahLst/>
                          <a:cxnLst/>
                          <a:rect l="0" t="0" r="0" b="0"/>
                          <a:pathLst>
                            <a:path w="7772400" h="10058400">
                              <a:moveTo>
                                <a:pt x="0" y="0"/>
                              </a:moveTo>
                              <a:lnTo>
                                <a:pt x="7772400" y="0"/>
                              </a:lnTo>
                              <a:lnTo>
                                <a:pt x="7772400" y="10058400"/>
                              </a:lnTo>
                              <a:lnTo>
                                <a:pt x="0" y="10058400"/>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64986" name="Shape 64986"/>
                      <wps:cNvSpPr/>
                      <wps:spPr>
                        <a:xfrm>
                          <a:off x="0" y="0"/>
                          <a:ext cx="7772400" cy="10058400"/>
                        </a:xfrm>
                        <a:custGeom>
                          <a:avLst/>
                          <a:gdLst/>
                          <a:ahLst/>
                          <a:cxnLst/>
                          <a:rect l="0" t="0" r="0" b="0"/>
                          <a:pathLst>
                            <a:path w="7772400" h="10058400">
                              <a:moveTo>
                                <a:pt x="0" y="0"/>
                              </a:moveTo>
                              <a:lnTo>
                                <a:pt x="7772400" y="0"/>
                              </a:lnTo>
                              <a:lnTo>
                                <a:pt x="7772400" y="10058400"/>
                              </a:lnTo>
                              <a:lnTo>
                                <a:pt x="0" y="10058400"/>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64987" name="Shape 64987"/>
                      <wps:cNvSpPr/>
                      <wps:spPr>
                        <a:xfrm>
                          <a:off x="0" y="0"/>
                          <a:ext cx="7772400" cy="10058400"/>
                        </a:xfrm>
                        <a:custGeom>
                          <a:avLst/>
                          <a:gdLst/>
                          <a:ahLst/>
                          <a:cxnLst/>
                          <a:rect l="0" t="0" r="0" b="0"/>
                          <a:pathLst>
                            <a:path w="7772400" h="10058400">
                              <a:moveTo>
                                <a:pt x="0" y="0"/>
                              </a:moveTo>
                              <a:lnTo>
                                <a:pt x="7772400" y="0"/>
                              </a:lnTo>
                              <a:lnTo>
                                <a:pt x="7772400" y="10058400"/>
                              </a:lnTo>
                              <a:lnTo>
                                <a:pt x="0" y="10058400"/>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64988" name="Shape 64988"/>
                      <wps:cNvSpPr/>
                      <wps:spPr>
                        <a:xfrm>
                          <a:off x="0" y="308379"/>
                          <a:ext cx="7772400" cy="10048875"/>
                        </a:xfrm>
                        <a:custGeom>
                          <a:avLst/>
                          <a:gdLst/>
                          <a:ahLst/>
                          <a:cxnLst/>
                          <a:rect l="0" t="0" r="0" b="0"/>
                          <a:pathLst>
                            <a:path w="7772400" h="10048875">
                              <a:moveTo>
                                <a:pt x="0" y="0"/>
                              </a:moveTo>
                              <a:lnTo>
                                <a:pt x="7772400" y="0"/>
                              </a:lnTo>
                              <a:lnTo>
                                <a:pt x="7772400" y="10048875"/>
                              </a:lnTo>
                              <a:lnTo>
                                <a:pt x="0" y="10048875"/>
                              </a:lnTo>
                              <a:lnTo>
                                <a:pt x="0" y="0"/>
                              </a:lnTo>
                            </a:path>
                          </a:pathLst>
                        </a:custGeom>
                        <a:ln w="0" cap="flat">
                          <a:miter lim="127000"/>
                        </a:ln>
                      </wps:spPr>
                      <wps:style>
                        <a:lnRef idx="0">
                          <a:srgbClr val="000000"/>
                        </a:lnRef>
                        <a:fillRef idx="1">
                          <a:srgbClr val="FFFFFF"/>
                        </a:fillRef>
                        <a:effectRef idx="0">
                          <a:scrgbClr r="0" g="0" b="0"/>
                        </a:effectRef>
                        <a:fontRef idx="none"/>
                      </wps:style>
                      <wps:bodyPr/>
                    </wps:wsp>
                  </wpg:wgp>
                </a:graphicData>
              </a:graphic>
              <wp14:sizeRelV relativeFrom="margin">
                <wp14:pctHeight>0</wp14:pctHeight>
              </wp14:sizeRelV>
            </wp:anchor>
          </w:drawing>
        </mc:Choice>
        <mc:Fallback>
          <w:pict>
            <v:group w14:anchorId="46E26E46" id="Group 62143" o:spid="_x0000_s1026" style="position:absolute;margin-left:-8.35pt;margin-top:-70801.1pt;width:612pt;height:815.45pt;z-index:-251624448;mso-position-horizontal-relative:page;mso-position-vertical-relative:page;mso-height-relative:margin" coordsize="77724,1035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">
              <v:shape id="Shape 64985" o:spid="_x0000_s1027" style="position:absolute;width:77724;height:100584;visibility:visible;mso-wrap-style:square;v-text-anchor:top" coordsize="7772400,10058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Dh8cA&#10;AADeAAAADwAAAGRycy9kb3ducmV2LnhtbESPQWvCQBSE74L/YXlCb7pRWrWpq9iC1Nw0lUJvj+xr&#10;Esy+DbvbmPbXuwXB4zAz3zCrTW8a0ZHztWUF00kCgriwuuZSweljN16C8AFZY2OZFPySh816OFhh&#10;qu2Fj9TloRQRwj5FBVUIbSqlLyoy6Ce2JY7et3UGQ5SulNrhJcJNI2dJMpcGa44LFbb0VlFxzn+M&#10;gq9jdrCvNS1c2J+6v/w92/FnptTDqN++gAjUh3v41t5rBfPH5+UT/N+JV0Cu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vkA4fHAAAA3gAAAA8AAAAAAAAAAAAAAAAAmAIAAGRy&#10;cy9kb3ducmV2LnhtbFBLBQYAAAAABAAEAPUAAACMAwAAAAA=&#10;" path="m,l7772400,r,10058400l,10058400,,e" stroked="f" strokeweight="0">
                <v:stroke miterlimit="83231f" joinstyle="miter"/>
                <v:path arrowok="t" textboxrect="0,0,7772400,10058400"/>
              </v:shape>
              <v:shape id="Shape 64986" o:spid="_x0000_s1028" style="position:absolute;width:77724;height:100584;visibility:visible;mso-wrap-style:square;v-text-anchor:top" coordsize="7772400,10058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ad8McA&#10;AADeAAAADwAAAGRycy9kb3ducmV2LnhtbESPQWvCQBSE7wX/w/KE3uqmpaQ2ukpbkJpbTUXw9sg+&#10;k9Ds27C7jdFf7wqCx2FmvmHmy8G0oifnG8sKnicJCOLS6oYrBdvf1dMUhA/IGlvLpOBEHpaL0cMc&#10;M22PvKG+CJWIEPYZKqhD6DIpfVmTQT+xHXH0DtYZDFG6SmqHxwg3rXxJklQabDgu1NjRV03lX/Fv&#10;FOw3+Y/9bOjNhfW2Pxff+Yp3uVKP4+FjBiLQEO7hW3utFaSv79MUrnfiFZCLC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s2nfDHAAAA3gAAAA8AAAAAAAAAAAAAAAAAmAIAAGRy&#10;cy9kb3ducmV2LnhtbFBLBQYAAAAABAAEAPUAAACMAwAAAAA=&#10;" path="m,l7772400,r,10058400l,10058400,,e" stroked="f" strokeweight="0">
                <v:stroke miterlimit="83231f" joinstyle="miter"/>
                <v:path arrowok="t" textboxrect="0,0,7772400,10058400"/>
              </v:shape>
              <v:shape id="Shape 64987" o:spid="_x0000_s1029" style="position:absolute;width:77724;height:100584;visibility:visible;mso-wrap-style:square;v-text-anchor:top" coordsize="7772400,10058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o4a8cA&#10;AADeAAAADwAAAGRycy9kb3ducmV2LnhtbESPT2vCQBTE7wW/w/IEb3VjEf9EV7GC1NxqKoK3R/Y1&#10;Cc2+DbtrTPvpuwWhx2FmfsOst71pREfO15YVTMYJCOLC6ppLBeePw/MChA/IGhvLpOCbPGw3g6c1&#10;ptre+URdHkoRIexTVFCF0KZS+qIig35sW+LofVpnMETpSqkd3iPcNPIlSWbSYM1xocKW9hUVX/nN&#10;KLiesnf7WtPcheO5+8nfsgNfMqVGw363AhGoD//hR/uoFcymy8Uc/u7EKyA3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R6OGvHAAAA3gAAAA8AAAAAAAAAAAAAAAAAmAIAAGRy&#10;cy9kb3ducmV2LnhtbFBLBQYAAAAABAAEAPUAAACMAwAAAAA=&#10;" path="m,l7772400,r,10058400l,10058400,,e" stroked="f" strokeweight="0">
                <v:stroke miterlimit="83231f" joinstyle="miter"/>
                <v:path arrowok="t" textboxrect="0,0,7772400,10058400"/>
              </v:shape>
              <v:shape id="Shape 64988" o:spid="_x0000_s1030" style="position:absolute;top:3083;width:77724;height:100489;visibility:visible;mso-wrap-style:square;v-text-anchor:top" coordsize="7772400,100488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1YWMYA&#10;AADeAAAADwAAAGRycy9kb3ducmV2LnhtbERPz2vCMBS+C/sfwhvsIppMStFqFBE2BoOyqQePz+at&#10;rWteShO1+tebw2DHj+/3YtXbRlyo87VjDa9jBYK4cKbmUsN+9zaagvAB2WDjmDTcyMNq+TRYYGbc&#10;lb/psg2liCHsM9RQhdBmUvqiIot+7FriyP24zmKIsCul6fAaw20jJ0ql0mLNsaHCljYVFb/bs9VQ&#10;31V7HE52n3mTp+/94XxKvu4nrV+e+/UcRKA+/Iv/3B9GQ5rMpnFvvBOvgFw+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D1YWMYAAADeAAAADwAAAAAAAAAAAAAAAACYAgAAZHJz&#10;L2Rvd25yZXYueG1sUEsFBgAAAAAEAAQA9QAAAIsDAAAAAA==&#10;" path="m,l7772400,r,10048875l,10048875,,e" stroked="f" strokeweight="0">
                <v:stroke miterlimit="83231f" joinstyle="miter"/>
                <v:path arrowok="t" textboxrect="0,0,7772400,10048875"/>
              </v:shape>
              <w10:wrap anchorx="page" anchory="page"/>
            </v:group>
          </w:pict>
        </mc:Fallback>
      </mc:AlternateContent>
    </w:r>
    <w:r w:rsidRPr="00B7446A">
      <w:rPr>
        <w:rStyle w:val="PageNumber"/>
      </w:rPr>
      <w:fldChar w:fldCharType="begin"/>
    </w:r>
    <w:r w:rsidRPr="00B7446A">
      <w:rPr>
        <w:rStyle w:val="PageNumber"/>
      </w:rPr>
      <w:instrText xml:space="preserve">PAGE  </w:instrText>
    </w:r>
    <w:r w:rsidRPr="00B7446A">
      <w:rPr>
        <w:rStyle w:val="PageNumber"/>
      </w:rPr>
      <w:fldChar w:fldCharType="separate"/>
    </w:r>
    <w:r w:rsidR="00C0144B">
      <w:rPr>
        <w:rStyle w:val="PageNumber"/>
        <w:noProof/>
      </w:rPr>
      <w:t>xiv</w:t>
    </w:r>
    <w:r w:rsidRPr="00B7446A">
      <w:rPr>
        <w:rStyle w:val="PageNumber"/>
      </w:rPr>
      <w:fldChar w:fldCharType="end"/>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BA90457" w14:textId="4837B8EE" w:rsidR="00F63077" w:rsidRPr="00E70DD6" w:rsidRDefault="00F63077" w:rsidP="00182955">
    <w:pPr>
      <w:pStyle w:val="01FirstPage01"/>
    </w:pPr>
    <w:r w:rsidRPr="000967DA">
      <w:t>SMART CLASSROOM &amp; NOTICE MANAGEMENT SYSTEM</w:t>
    </w:r>
    <w:r>
      <w:t xml:space="preserve"> </w:t>
    </w:r>
    <w:r>
      <w:br/>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16C4310" w14:textId="77777777" w:rsidR="00F63077" w:rsidRPr="00B7446A" w:rsidRDefault="00F63077" w:rsidP="00F16C33">
    <w:pPr>
      <w:spacing w:after="240"/>
      <w:jc w:val="right"/>
    </w:pPr>
    <w:r w:rsidRPr="00B7446A">
      <w:rPr>
        <w:rStyle w:val="PageNumber"/>
      </w:rPr>
      <w:fldChar w:fldCharType="begin"/>
    </w:r>
    <w:r w:rsidRPr="00B7446A">
      <w:rPr>
        <w:rStyle w:val="PageNumber"/>
      </w:rPr>
      <w:instrText xml:space="preserve">PAGE  </w:instrText>
    </w:r>
    <w:r w:rsidRPr="00B7446A">
      <w:rPr>
        <w:rStyle w:val="PageNumber"/>
      </w:rPr>
      <w:fldChar w:fldCharType="separate"/>
    </w:r>
    <w:r w:rsidR="00C57F2C">
      <w:rPr>
        <w:rStyle w:val="PageNumber"/>
        <w:noProof/>
      </w:rPr>
      <w:t>ii</w:t>
    </w:r>
    <w:r w:rsidRPr="00B7446A">
      <w:rPr>
        <w:rStyle w:val="PageNumber"/>
      </w:rPr>
      <w:fldChar w:fldCharType="end"/>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85998858"/>
      <w:docPartObj>
        <w:docPartGallery w:val="Page Numbers (Top of Page)"/>
        <w:docPartUnique/>
      </w:docPartObj>
    </w:sdtPr>
    <w:sdtEndPr>
      <w:rPr>
        <w:noProof/>
      </w:rPr>
    </w:sdtEndPr>
    <w:sdtContent>
      <w:p w14:paraId="7835E803" w14:textId="77777777" w:rsidR="00F63077" w:rsidRPr="00B7446A" w:rsidRDefault="00F63077" w:rsidP="005363BA">
        <w:pPr>
          <w:pStyle w:val="Header"/>
        </w:pPr>
        <w:r>
          <w:fldChar w:fldCharType="begin"/>
        </w:r>
        <w:r>
          <w:instrText xml:space="preserve"> PAGE   \* MERGEFORMAT </w:instrText>
        </w:r>
        <w:r>
          <w:fldChar w:fldCharType="separate"/>
        </w:r>
        <w:r w:rsidR="00C0144B">
          <w:rPr>
            <w:noProof/>
          </w:rPr>
          <w:t>3</w:t>
        </w:r>
        <w:r>
          <w:rPr>
            <w:noProof/>
          </w:rPr>
          <w:fldChar w:fldCharType="end"/>
        </w:r>
      </w:p>
    </w:sdtContent>
  </w:sdt>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1580412" w14:textId="77777777" w:rsidR="00F63077" w:rsidRPr="00D54E0C" w:rsidRDefault="00F63077" w:rsidP="005363BA">
    <w:pPr>
      <w:pStyle w:val="Header"/>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CE5EE9D" w14:textId="77777777" w:rsidR="00F63077" w:rsidRDefault="00F63077">
    <w:pPr>
      <w:spacing w:after="240"/>
      <w:jc w:val="right"/>
    </w:pPr>
    <w:r>
      <w:fldChar w:fldCharType="begin"/>
    </w:r>
    <w:r>
      <w:instrText xml:space="preserve"> PAGE   \* MERGEFORMAT </w:instrText>
    </w:r>
    <w:r>
      <w:fldChar w:fldCharType="separate"/>
    </w:r>
    <w:r w:rsidRPr="00641A80">
      <w:rPr>
        <w:rFonts w:ascii="Arial" w:eastAsia="Arial" w:hAnsi="Arial"/>
        <w:noProof/>
        <w:sz w:val="22"/>
      </w:rPr>
      <w:t>10</w:t>
    </w:r>
    <w:r>
      <w:rPr>
        <w:rFonts w:ascii="Arial" w:eastAsia="Arial" w:hAnsi="Arial"/>
        <w:sz w:val="22"/>
      </w:rPr>
      <w:fldChar w:fldCharType="end"/>
    </w:r>
    <w:r>
      <w:rPr>
        <w:rFonts w:ascii="Arial" w:eastAsia="Arial" w:hAnsi="Arial"/>
        <w:sz w:val="22"/>
      </w:rPr>
      <w:t xml:space="preserve"> </w:t>
    </w:r>
  </w:p>
  <w:p w14:paraId="3BFFB335" w14:textId="77777777" w:rsidR="00F63077" w:rsidRDefault="00F63077">
    <w:pPr>
      <w:spacing w:after="240"/>
    </w:pPr>
    <w:r>
      <w:rPr>
        <w:rFonts w:ascii="Calibri" w:eastAsia="Calibri" w:hAnsi="Calibri" w:cs="Calibri"/>
        <w:noProof/>
        <w:sz w:val="22"/>
      </w:rPr>
      <mc:AlternateContent>
        <mc:Choice Requires="wpg">
          <w:drawing>
            <wp:anchor distT="0" distB="0" distL="114300" distR="114300" simplePos="0" relativeHeight="251687936" behindDoc="1" locked="0" layoutInCell="1" allowOverlap="1" wp14:anchorId="4204FCEE" wp14:editId="54680C67">
              <wp:simplePos x="0" y="0"/>
              <wp:positionH relativeFrom="page">
                <wp:posOffset>0</wp:posOffset>
              </wp:positionH>
              <wp:positionV relativeFrom="page">
                <wp:posOffset>0</wp:posOffset>
              </wp:positionV>
              <wp:extent cx="7772400" cy="10058400"/>
              <wp:effectExtent l="0" t="0" r="0" b="0"/>
              <wp:wrapNone/>
              <wp:docPr id="62048" name="Group 62048"/>
              <wp:cNvGraphicFramePr/>
              <a:graphic xmlns:a="http://schemas.openxmlformats.org/drawingml/2006/main">
                <a:graphicData uri="http://schemas.microsoft.com/office/word/2010/wordprocessingGroup">
                  <wpg:wgp>
                    <wpg:cNvGrpSpPr/>
                    <wpg:grpSpPr>
                      <a:xfrm>
                        <a:off x="0" y="0"/>
                        <a:ext cx="7772400" cy="10058400"/>
                        <a:chOff x="0" y="0"/>
                        <a:chExt cx="7772400" cy="10058400"/>
                      </a:xfrm>
                    </wpg:grpSpPr>
                    <wps:wsp>
                      <wps:cNvPr id="64953" name="Shape 64953"/>
                      <wps:cNvSpPr/>
                      <wps:spPr>
                        <a:xfrm>
                          <a:off x="0" y="0"/>
                          <a:ext cx="7772400" cy="10058400"/>
                        </a:xfrm>
                        <a:custGeom>
                          <a:avLst/>
                          <a:gdLst/>
                          <a:ahLst/>
                          <a:cxnLst/>
                          <a:rect l="0" t="0" r="0" b="0"/>
                          <a:pathLst>
                            <a:path w="7772400" h="10058400">
                              <a:moveTo>
                                <a:pt x="0" y="0"/>
                              </a:moveTo>
                              <a:lnTo>
                                <a:pt x="7772400" y="0"/>
                              </a:lnTo>
                              <a:lnTo>
                                <a:pt x="7772400" y="10058400"/>
                              </a:lnTo>
                              <a:lnTo>
                                <a:pt x="0" y="10058400"/>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64954" name="Shape 64954"/>
                      <wps:cNvSpPr/>
                      <wps:spPr>
                        <a:xfrm>
                          <a:off x="0" y="0"/>
                          <a:ext cx="7772400" cy="10058400"/>
                        </a:xfrm>
                        <a:custGeom>
                          <a:avLst/>
                          <a:gdLst/>
                          <a:ahLst/>
                          <a:cxnLst/>
                          <a:rect l="0" t="0" r="0" b="0"/>
                          <a:pathLst>
                            <a:path w="7772400" h="10058400">
                              <a:moveTo>
                                <a:pt x="0" y="0"/>
                              </a:moveTo>
                              <a:lnTo>
                                <a:pt x="7772400" y="0"/>
                              </a:lnTo>
                              <a:lnTo>
                                <a:pt x="7772400" y="10058400"/>
                              </a:lnTo>
                              <a:lnTo>
                                <a:pt x="0" y="10058400"/>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64955" name="Shape 64955"/>
                      <wps:cNvSpPr/>
                      <wps:spPr>
                        <a:xfrm>
                          <a:off x="0" y="0"/>
                          <a:ext cx="7772400" cy="10058400"/>
                        </a:xfrm>
                        <a:custGeom>
                          <a:avLst/>
                          <a:gdLst/>
                          <a:ahLst/>
                          <a:cxnLst/>
                          <a:rect l="0" t="0" r="0" b="0"/>
                          <a:pathLst>
                            <a:path w="7772400" h="10058400">
                              <a:moveTo>
                                <a:pt x="0" y="0"/>
                              </a:moveTo>
                              <a:lnTo>
                                <a:pt x="7772400" y="0"/>
                              </a:lnTo>
                              <a:lnTo>
                                <a:pt x="7772400" y="10058400"/>
                              </a:lnTo>
                              <a:lnTo>
                                <a:pt x="0" y="10058400"/>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64956" name="Shape 64956"/>
                      <wps:cNvSpPr/>
                      <wps:spPr>
                        <a:xfrm>
                          <a:off x="0" y="0"/>
                          <a:ext cx="7772400" cy="10048875"/>
                        </a:xfrm>
                        <a:custGeom>
                          <a:avLst/>
                          <a:gdLst/>
                          <a:ahLst/>
                          <a:cxnLst/>
                          <a:rect l="0" t="0" r="0" b="0"/>
                          <a:pathLst>
                            <a:path w="7772400" h="10048875">
                              <a:moveTo>
                                <a:pt x="0" y="0"/>
                              </a:moveTo>
                              <a:lnTo>
                                <a:pt x="7772400" y="0"/>
                              </a:lnTo>
                              <a:lnTo>
                                <a:pt x="7772400" y="10048875"/>
                              </a:lnTo>
                              <a:lnTo>
                                <a:pt x="0" y="10048875"/>
                              </a:lnTo>
                              <a:lnTo>
                                <a:pt x="0" y="0"/>
                              </a:lnTo>
                            </a:path>
                          </a:pathLst>
                        </a:custGeom>
                        <a:ln w="0" cap="flat">
                          <a:miter lim="127000"/>
                        </a:ln>
                      </wps:spPr>
                      <wps:style>
                        <a:lnRef idx="0">
                          <a:srgbClr val="000000"/>
                        </a:lnRef>
                        <a:fillRef idx="1">
                          <a:srgbClr val="FFFFFF"/>
                        </a:fillRef>
                        <a:effectRef idx="0">
                          <a:scrgbClr r="0" g="0" b="0"/>
                        </a:effectRef>
                        <a:fontRef idx="none"/>
                      </wps:style>
                      <wps:bodyPr/>
                    </wps:wsp>
                  </wpg:wgp>
                </a:graphicData>
              </a:graphic>
            </wp:anchor>
          </w:drawing>
        </mc:Choice>
        <mc:Fallback>
          <w:pict>
            <v:group w14:anchorId="2943E1EE" id="Group 62048" o:spid="_x0000_s1026" style="position:absolute;margin-left:0;margin-top:0;width:612pt;height:11in;z-index:-251628544;mso-position-horizontal-relative:page;mso-position-vertical-relative:page" coordsize="77724,100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">
              <v:shape id="Shape 64953" o:spid="_x0000_s1027" style="position:absolute;width:77724;height:100584;visibility:visible;mso-wrap-style:square;v-text-anchor:top" coordsize="7772400,10058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ESL8cA&#10;AADeAAAADwAAAGRycy9kb3ducmV2LnhtbESPT2vCQBTE7wW/w/KE3urG/rE1ukpbEM1NUyl4e2Sf&#10;STD7NuxuY+yn7woFj8PM/IaZL3vTiI6cry0rGI8SEMSF1TWXCvZfq4c3ED4ga2wsk4ILeVguBndz&#10;TLU98466PJQiQtinqKAKoU2l9EVFBv3ItsTRO1pnMETpSqkdniPcNPIxSSbSYM1xocKWPisqTvmP&#10;UXDYZVv7UdOrC5t995uvsxV/Z0rdD/v3GYhAfbiF/9sbrWDyPH15guudeAXk4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UhEi/HAAAA3gAAAA8AAAAAAAAAAAAAAAAAmAIAAGRy&#10;cy9kb3ducmV2LnhtbFBLBQYAAAAABAAEAPUAAACMAwAAAAA=&#10;" path="m,l7772400,r,10058400l,10058400,,e" stroked="f" strokeweight="0">
                <v:stroke miterlimit="83231f" joinstyle="miter"/>
                <v:path arrowok="t" textboxrect="0,0,7772400,10058400"/>
              </v:shape>
              <v:shape id="Shape 64954" o:spid="_x0000_s1028" style="position:absolute;width:77724;height:100584;visibility:visible;mso-wrap-style:square;v-text-anchor:top" coordsize="7772400,10058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iKW8cA&#10;AADeAAAADwAAAGRycy9kb3ducmV2LnhtbESPQWvCQBSE7wX/w/KE3urGYtWmrmILUnPTKIXeHtln&#10;Esy+DbvbmPrru0LB4zAz3zCLVW8a0ZHztWUF41ECgriwuuZSwfGweZqD8AFZY2OZFPySh9Vy8LDA&#10;VNsL76nLQykihH2KCqoQ2lRKX1Rk0I9sSxy9k3UGQ5SulNrhJcJNI5+TZCoN1hwXKmzpo6LinP8Y&#10;Bd/7bGffa5q5sD121/wz2/BXptTjsF+/gQjUh3v4v73VCqaT15cJ3O7EKyC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rIilvHAAAA3gAAAA8AAAAAAAAAAAAAAAAAmAIAAGRy&#10;cy9kb3ducmV2LnhtbFBLBQYAAAAABAAEAPUAAACMAwAAAAA=&#10;" path="m,l7772400,r,10058400l,10058400,,e" stroked="f" strokeweight="0">
                <v:stroke miterlimit="83231f" joinstyle="miter"/>
                <v:path arrowok="t" textboxrect="0,0,7772400,10058400"/>
              </v:shape>
              <v:shape id="Shape 64955" o:spid="_x0000_s1029" style="position:absolute;width:77724;height:100584;visibility:visible;mso-wrap-style:square;v-text-anchor:top" coordsize="7772400,10058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YQvwMcA&#10;AADeAAAADwAAAGRycy9kb3ducmV2LnhtbESPQWvCQBSE74L/YXmF3nRTUdumrqKC1Nw0lUJvj+xr&#10;Epp9G3a3MfXXu4LQ4zAz3zCLVW8a0ZHztWUFT+MEBHFhdc2lgtPHbvQCwgdkjY1lUvBHHlbL4WCB&#10;qbZnPlKXh1JECPsUFVQhtKmUvqjIoB/bljh639YZDFG6UmqH5wg3jZwkyVwarDkuVNjStqLiJ/81&#10;Cr6O2cFuanp2YX/qLvl7tuPPTKnHh379BiJQH/7D9/ZeK5hPX2czuN2JV0Au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WEL8DHAAAA3gAAAA8AAAAAAAAAAAAAAAAAmAIAAGRy&#10;cy9kb3ducmV2LnhtbFBLBQYAAAAABAAEAPUAAACMAwAAAAA=&#10;" path="m,l7772400,r,10058400l,10058400,,e" stroked="f" strokeweight="0">
                <v:stroke miterlimit="83231f" joinstyle="miter"/>
                <v:path arrowok="t" textboxrect="0,0,7772400,10058400"/>
              </v:shape>
              <v:shape id="Shape 64956" o:spid="_x0000_s1030" style="position:absolute;width:77724;height:100488;visibility:visible;mso-wrap-style:square;v-text-anchor:top" coordsize="7772400,100488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5F9sgA&#10;AADeAAAADwAAAGRycy9kb3ducmV2LnhtbESPQWvCQBSE70L/w/IKXkQ3ig2aukoRLAVBNHrw+My+&#10;JrHZtyG7avTXdwsFj8PMfMPMFq2pxJUaV1pWMBxEIIgzq0vOFRz2q/4EhPPIGivLpOBODhbzl84M&#10;E21vvKNr6nMRIOwSVFB4XydSuqwgg25ga+LgfdvGoA+yyaVu8BbgppKjKIqlwZLDQoE1LQvKftKL&#10;UVA+ovrUG+3Xm2oTf7bHy3m8fZyV6r62H+8gPLX+Gf5vf2kF8Xj6FsPfnXAF5Pw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kjkX2yAAAAN4AAAAPAAAAAAAAAAAAAAAAAJgCAABk&#10;cnMvZG93bnJldi54bWxQSwUGAAAAAAQABAD1AAAAjQMAAAAA&#10;" path="m,l7772400,r,10048875l,10048875,,e" stroked="f" strokeweight="0">
                <v:stroke miterlimit="83231f" joinstyle="miter"/>
                <v:path arrowok="t" textboxrect="0,0,7772400,10048875"/>
              </v:shape>
              <w10:wrap anchorx="page" anchory="page"/>
            </v:group>
          </w:pict>
        </mc:Fallback>
      </mc:AlternateConten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98ABECA" w14:textId="77777777" w:rsidR="00F63077" w:rsidRDefault="00F63077">
    <w:pPr>
      <w:spacing w:after="240"/>
      <w:jc w:val="right"/>
    </w:pPr>
    <w:r>
      <w:rPr>
        <w:rFonts w:ascii="Arial" w:eastAsia="Arial" w:hAnsi="Arial"/>
        <w:sz w:val="22"/>
      </w:rPr>
      <w:t>2</w:t>
    </w:r>
    <w:r>
      <w:fldChar w:fldCharType="begin"/>
    </w:r>
    <w:r>
      <w:instrText xml:space="preserve"> PAGE   \* MERGEFORMAT </w:instrText>
    </w:r>
    <w:r>
      <w:fldChar w:fldCharType="separate"/>
    </w:r>
    <w:r w:rsidR="00C0144B" w:rsidRPr="00C0144B">
      <w:rPr>
        <w:rFonts w:ascii="Arial" w:eastAsia="Arial" w:hAnsi="Arial"/>
        <w:noProof/>
        <w:sz w:val="22"/>
      </w:rPr>
      <w:t>4</w:t>
    </w:r>
    <w:r>
      <w:rPr>
        <w:rFonts w:ascii="Arial" w:eastAsia="Arial" w:hAnsi="Arial"/>
        <w:sz w:val="22"/>
      </w:rPr>
      <w:fldChar w:fldCharType="end"/>
    </w:r>
    <w:r>
      <w:rPr>
        <w:rFonts w:ascii="Arial" w:eastAsia="Arial" w:hAnsi="Arial"/>
        <w:sz w:val="22"/>
      </w:rPr>
      <w:t xml:space="preserve"> </w:t>
    </w:r>
  </w:p>
  <w:p w14:paraId="5AC64D75" w14:textId="77777777" w:rsidR="00F63077" w:rsidRDefault="00F63077">
    <w:pPr>
      <w:spacing w:after="240"/>
    </w:pPr>
    <w:r>
      <w:rPr>
        <w:rFonts w:ascii="Calibri" w:eastAsia="Calibri" w:hAnsi="Calibri" w:cs="Calibri"/>
        <w:noProof/>
        <w:sz w:val="22"/>
      </w:rPr>
      <mc:AlternateContent>
        <mc:Choice Requires="wpg">
          <w:drawing>
            <wp:anchor distT="0" distB="0" distL="114300" distR="114300" simplePos="0" relativeHeight="251688960" behindDoc="1" locked="0" layoutInCell="1" allowOverlap="1" wp14:anchorId="36B0B25F" wp14:editId="33B7B004">
              <wp:simplePos x="0" y="0"/>
              <wp:positionH relativeFrom="page">
                <wp:posOffset>0</wp:posOffset>
              </wp:positionH>
              <wp:positionV relativeFrom="page">
                <wp:posOffset>0</wp:posOffset>
              </wp:positionV>
              <wp:extent cx="7772400" cy="10058400"/>
              <wp:effectExtent l="0" t="0" r="0" b="0"/>
              <wp:wrapNone/>
              <wp:docPr id="62034" name="Group 62034"/>
              <wp:cNvGraphicFramePr/>
              <a:graphic xmlns:a="http://schemas.openxmlformats.org/drawingml/2006/main">
                <a:graphicData uri="http://schemas.microsoft.com/office/word/2010/wordprocessingGroup">
                  <wpg:wgp>
                    <wpg:cNvGrpSpPr/>
                    <wpg:grpSpPr>
                      <a:xfrm>
                        <a:off x="0" y="0"/>
                        <a:ext cx="7772400" cy="10058400"/>
                        <a:chOff x="0" y="0"/>
                        <a:chExt cx="7772400" cy="10058400"/>
                      </a:xfrm>
                    </wpg:grpSpPr>
                    <wps:wsp>
                      <wps:cNvPr id="64949" name="Shape 64949"/>
                      <wps:cNvSpPr/>
                      <wps:spPr>
                        <a:xfrm>
                          <a:off x="0" y="0"/>
                          <a:ext cx="7772400" cy="10058400"/>
                        </a:xfrm>
                        <a:custGeom>
                          <a:avLst/>
                          <a:gdLst/>
                          <a:ahLst/>
                          <a:cxnLst/>
                          <a:rect l="0" t="0" r="0" b="0"/>
                          <a:pathLst>
                            <a:path w="7772400" h="10058400">
                              <a:moveTo>
                                <a:pt x="0" y="0"/>
                              </a:moveTo>
                              <a:lnTo>
                                <a:pt x="7772400" y="0"/>
                              </a:lnTo>
                              <a:lnTo>
                                <a:pt x="7772400" y="10058400"/>
                              </a:lnTo>
                              <a:lnTo>
                                <a:pt x="0" y="10058400"/>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64950" name="Shape 64950"/>
                      <wps:cNvSpPr/>
                      <wps:spPr>
                        <a:xfrm>
                          <a:off x="0" y="0"/>
                          <a:ext cx="7772400" cy="10058400"/>
                        </a:xfrm>
                        <a:custGeom>
                          <a:avLst/>
                          <a:gdLst/>
                          <a:ahLst/>
                          <a:cxnLst/>
                          <a:rect l="0" t="0" r="0" b="0"/>
                          <a:pathLst>
                            <a:path w="7772400" h="10058400">
                              <a:moveTo>
                                <a:pt x="0" y="0"/>
                              </a:moveTo>
                              <a:lnTo>
                                <a:pt x="7772400" y="0"/>
                              </a:lnTo>
                              <a:lnTo>
                                <a:pt x="7772400" y="10058400"/>
                              </a:lnTo>
                              <a:lnTo>
                                <a:pt x="0" y="10058400"/>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64951" name="Shape 64951"/>
                      <wps:cNvSpPr/>
                      <wps:spPr>
                        <a:xfrm>
                          <a:off x="0" y="0"/>
                          <a:ext cx="7772400" cy="10058400"/>
                        </a:xfrm>
                        <a:custGeom>
                          <a:avLst/>
                          <a:gdLst/>
                          <a:ahLst/>
                          <a:cxnLst/>
                          <a:rect l="0" t="0" r="0" b="0"/>
                          <a:pathLst>
                            <a:path w="7772400" h="10058400">
                              <a:moveTo>
                                <a:pt x="0" y="0"/>
                              </a:moveTo>
                              <a:lnTo>
                                <a:pt x="7772400" y="0"/>
                              </a:lnTo>
                              <a:lnTo>
                                <a:pt x="7772400" y="10058400"/>
                              </a:lnTo>
                              <a:lnTo>
                                <a:pt x="0" y="10058400"/>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64952" name="Shape 64952"/>
                      <wps:cNvSpPr/>
                      <wps:spPr>
                        <a:xfrm>
                          <a:off x="0" y="0"/>
                          <a:ext cx="7772400" cy="10048875"/>
                        </a:xfrm>
                        <a:custGeom>
                          <a:avLst/>
                          <a:gdLst/>
                          <a:ahLst/>
                          <a:cxnLst/>
                          <a:rect l="0" t="0" r="0" b="0"/>
                          <a:pathLst>
                            <a:path w="7772400" h="10048875">
                              <a:moveTo>
                                <a:pt x="0" y="0"/>
                              </a:moveTo>
                              <a:lnTo>
                                <a:pt x="7772400" y="0"/>
                              </a:lnTo>
                              <a:lnTo>
                                <a:pt x="7772400" y="10048875"/>
                              </a:lnTo>
                              <a:lnTo>
                                <a:pt x="0" y="10048875"/>
                              </a:lnTo>
                              <a:lnTo>
                                <a:pt x="0" y="0"/>
                              </a:lnTo>
                            </a:path>
                          </a:pathLst>
                        </a:custGeom>
                        <a:ln w="0" cap="flat">
                          <a:miter lim="127000"/>
                        </a:ln>
                      </wps:spPr>
                      <wps:style>
                        <a:lnRef idx="0">
                          <a:srgbClr val="000000"/>
                        </a:lnRef>
                        <a:fillRef idx="1">
                          <a:srgbClr val="FFFFFF"/>
                        </a:fillRef>
                        <a:effectRef idx="0">
                          <a:scrgbClr r="0" g="0" b="0"/>
                        </a:effectRef>
                        <a:fontRef idx="none"/>
                      </wps:style>
                      <wps:bodyPr/>
                    </wps:wsp>
                  </wpg:wgp>
                </a:graphicData>
              </a:graphic>
            </wp:anchor>
          </w:drawing>
        </mc:Choice>
        <mc:Fallback>
          <w:pict>
            <v:group w14:anchorId="085226F9" id="Group 62034" o:spid="_x0000_s1026" style="position:absolute;margin-left:0;margin-top:0;width:612pt;height:11in;z-index:-251627520;mso-position-horizontal-relative:page;mso-position-vertical-relative:page" coordsize="77724,100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">
              <v:shape id="Shape 64949" o:spid="_x0000_s1027" style="position:absolute;width:77724;height:100584;visibility:visible;mso-wrap-style:square;v-text-anchor:top" coordsize="7772400,10058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RCzGMcA&#10;AADeAAAADwAAAGRycy9kb3ducmV2LnhtbESPQWvCQBSE7wX/w/KE3uqmRaxJXUULUnPTKIXeHtnX&#10;JDT7NuxuY+qvd4WCx2FmvmEWq8G0oifnG8sKnicJCOLS6oYrBafj9mkOwgdkja1lUvBHHlbL0cMC&#10;M23PfKC+CJWIEPYZKqhD6DIpfVmTQT+xHXH0vq0zGKJ0ldQOzxFuWvmSJDNpsOG4UGNH7zWVP8Wv&#10;UfB1yPd209CrC7tTfyk+8i1/5ko9jof1G4hAQ7iH/9s7rWA2Tacp3O7EKyC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EQsxjHAAAA3gAAAA8AAAAAAAAAAAAAAAAAmAIAAGRy&#10;cy9kb3ducmV2LnhtbFBLBQYAAAAABAAEAPUAAACMAwAAAAA=&#10;" path="m,l7772400,r,10058400l,10058400,,e" stroked="f" strokeweight="0">
                <v:stroke miterlimit="83231f" joinstyle="miter"/>
                <v:path arrowok="t" textboxrect="0,0,7772400,10058400"/>
              </v:shape>
              <v:shape id="Shape 64950" o:spid="_x0000_s1028" style="position:absolute;width:77724;height:100584;visibility:visible;mso-wrap-style:square;v-text-anchor:top" coordsize="7772400,10058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fOMWMUA&#10;AADeAAAADwAAAGRycy9kb3ducmV2LnhtbESPzWrCQBSF94LvMFyhuzppqVajo7QFqdlpKoK7S+aa&#10;hGbuhJlpjD69syi4PJw/vuW6N43oyPnasoKXcQKCuLC65lLB4WfzPAPhA7LGxjIpuJKH9Wo4WGKq&#10;7YX31OWhFHGEfYoKqhDaVEpfVGTQj21LHL2zdQZDlK6U2uEljptGvibJVBqsOT5U2NJXRcVv/mcU&#10;nPbZzn7W9O7C9tDd8u9sw8dMqadR/7EAEagPj/B/e6sVTN/mkwgQcSIKy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84xYxQAAAN4AAAAPAAAAAAAAAAAAAAAAAJgCAABkcnMv&#10;ZG93bnJldi54bWxQSwUGAAAAAAQABAD1AAAAigMAAAAA&#10;" path="m,l7772400,r,10058400l,10058400,,e" stroked="f" strokeweight="0">
                <v:stroke miterlimit="83231f" joinstyle="miter"/>
                <v:path arrowok="t" textboxrect="0,0,7772400,10058400"/>
              </v:shape>
              <v:shape id="Shape 64951" o:spid="_x0000_s1029" style="position:absolute;width:77724;height:100584;visibility:visible;mso-wrap-style:square;v-text-anchor:top" coordsize="7772400,10058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8pw8cA&#10;AADeAAAADwAAAGRycy9kb3ducmV2LnhtbESPQWvCQBSE7wX/w/KE3urGUm2NrtIWRHPTVARvj+xr&#10;Epp9G3bXGP31XaHQ4zAz3zCLVW8a0ZHztWUF41ECgriwuuZSweFr/fQGwgdkjY1lUnAlD6vl4GGB&#10;qbYX3lOXh1JECPsUFVQhtKmUvqjIoB/Zljh639YZDFG6UmqHlwg3jXxOkqk0WHNcqLClz4qKn/xs&#10;FJz22c5+1PTqwvbQ3fJNtuZjptTjsH+fgwjUh//wX3urFUxfZpMx3O/EKyC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q/KcPHAAAA3gAAAA8AAAAAAAAAAAAAAAAAmAIAAGRy&#10;cy9kb3ducmV2LnhtbFBLBQYAAAAABAAEAPUAAACMAwAAAAA=&#10;" path="m,l7772400,r,10058400l,10058400,,e" stroked="f" strokeweight="0">
                <v:stroke miterlimit="83231f" joinstyle="miter"/>
                <v:path arrowok="t" textboxrect="0,0,7772400,10058400"/>
              </v:shape>
              <v:shape id="Shape 64952" o:spid="_x0000_s1030" style="position:absolute;width:77724;height:100488;visibility:visible;mso-wrap-style:square;v-text-anchor:top" coordsize="7772400,100488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7VD9ckA&#10;AADeAAAADwAAAGRycy9kb3ducmV2LnhtbESPT2vCQBTE74LfYXmCF6kbg4Y2dZUiKIIg/umhx9fs&#10;axKbfRuyq0Y/fbcgeBxm5jfMdN6aSlyocaVlBaNhBII4s7rkXMHncfnyCsJ5ZI2VZVJwIwfzWbcz&#10;xVTbK+/pcvC5CBB2KSoovK9TKV1WkEE3tDVx8H5sY9AH2eRSN3gNcFPJOIoSabDksFBgTYuCst/D&#10;2Sgo71H9PYiPm221TVbt1/k03t1PSvV77cc7CE+tf4Yf7bVWkIzfJjH83wlXQM7+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G7VD9ckAAADeAAAADwAAAAAAAAAAAAAAAACYAgAA&#10;ZHJzL2Rvd25yZXYueG1sUEsFBgAAAAAEAAQA9QAAAI4DAAAAAA==&#10;" path="m,l7772400,r,10048875l,10048875,,e" stroked="f" strokeweight="0">
                <v:stroke miterlimit="83231f" joinstyle="miter"/>
                <v:path arrowok="t" textboxrect="0,0,7772400,10048875"/>
              </v:shape>
              <w10:wrap anchorx="page" anchory="page"/>
            </v:group>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736361"/>
    <w:multiLevelType w:val="multilevel"/>
    <w:tmpl w:val="F10CF02A"/>
    <w:styleLink w:val="03cList-Mazleha-Table"/>
    <w:lvl w:ilvl="0">
      <w:start w:val="1"/>
      <w:numFmt w:val="decimal"/>
      <w:lvlText w:val="%1."/>
      <w:lvlJc w:val="left"/>
      <w:pPr>
        <w:ind w:left="284" w:hanging="284"/>
      </w:pPr>
      <w:rPr>
        <w:rFonts w:hint="default"/>
      </w:rPr>
    </w:lvl>
    <w:lvl w:ilvl="1">
      <w:start w:val="1"/>
      <w:numFmt w:val="lowerLetter"/>
      <w:lvlText w:val="%2."/>
      <w:lvlJc w:val="left"/>
      <w:pPr>
        <w:ind w:left="284" w:hanging="284"/>
      </w:pPr>
      <w:rPr>
        <w:rFonts w:hint="default"/>
      </w:rPr>
    </w:lvl>
    <w:lvl w:ilvl="2">
      <w:start w:val="1"/>
      <w:numFmt w:val="lowerRoman"/>
      <w:lvlText w:val="%3."/>
      <w:lvlJc w:val="left"/>
      <w:pPr>
        <w:ind w:left="369" w:hanging="369"/>
      </w:pPr>
      <w:rPr>
        <w:rFonts w:hint="default"/>
      </w:rPr>
    </w:lvl>
    <w:lvl w:ilvl="3">
      <w:start w:val="1"/>
      <w:numFmt w:val="bullet"/>
      <w:lvlText w:val=""/>
      <w:lvlJc w:val="left"/>
      <w:pPr>
        <w:ind w:left="284" w:hanging="284"/>
      </w:pPr>
      <w:rPr>
        <w:rFonts w:ascii="Wingdings" w:hAnsi="Wingdings" w:cs="Times New Roman" w:hint="default"/>
      </w:rPr>
    </w:lvl>
    <w:lvl w:ilvl="4">
      <w:start w:val="1"/>
      <w:numFmt w:val="bullet"/>
      <w:lvlText w:val=""/>
      <w:lvlJc w:val="left"/>
      <w:pPr>
        <w:ind w:left="284" w:hanging="284"/>
      </w:pPr>
      <w:rPr>
        <w:rFonts w:ascii="Wingdings" w:hAnsi="Wingdings" w:cs="Times New Roman" w:hint="default"/>
      </w:rPr>
    </w:lvl>
    <w:lvl w:ilvl="5">
      <w:start w:val="1"/>
      <w:numFmt w:val="bullet"/>
      <w:lvlText w:val="-"/>
      <w:lvlJc w:val="left"/>
      <w:pPr>
        <w:ind w:left="284" w:hanging="284"/>
      </w:pPr>
      <w:rPr>
        <w:rFonts w:ascii="Times New Roman" w:hAnsi="Times New Roman" w:cs="Times New Roman" w:hint="default"/>
      </w:rPr>
    </w:lvl>
    <w:lvl w:ilvl="6">
      <w:start w:val="1"/>
      <w:numFmt w:val="none"/>
      <w:lvlText w:val=""/>
      <w:lvlJc w:val="left"/>
      <w:pPr>
        <w:ind w:left="2520" w:hanging="360"/>
      </w:pPr>
      <w:rPr>
        <w:rFonts w:hint="default"/>
      </w:rPr>
    </w:lvl>
    <w:lvl w:ilvl="7">
      <w:start w:val="1"/>
      <w:numFmt w:val="none"/>
      <w:lvlText w:val=""/>
      <w:lvlJc w:val="left"/>
      <w:pPr>
        <w:ind w:left="2880" w:hanging="360"/>
      </w:pPr>
      <w:rPr>
        <w:rFonts w:hint="default"/>
      </w:rPr>
    </w:lvl>
    <w:lvl w:ilvl="8">
      <w:start w:val="1"/>
      <w:numFmt w:val="none"/>
      <w:lvlText w:val=""/>
      <w:lvlJc w:val="left"/>
      <w:pPr>
        <w:ind w:left="3240" w:hanging="360"/>
      </w:pPr>
      <w:rPr>
        <w:rFonts w:hint="default"/>
      </w:rPr>
    </w:lvl>
  </w:abstractNum>
  <w:abstractNum w:abstractNumId="1">
    <w:nsid w:val="08240840"/>
    <w:multiLevelType w:val="multilevel"/>
    <w:tmpl w:val="6D62E720"/>
    <w:styleLink w:val="Mazleha-GayaUKM-Appendix"/>
    <w:lvl w:ilvl="0">
      <w:start w:val="1"/>
      <w:numFmt w:val="upperLetter"/>
      <w:pStyle w:val="AppendixA"/>
      <w:lvlText w:val="Appendix %1"/>
      <w:lvlJc w:val="left"/>
      <w:pPr>
        <w:tabs>
          <w:tab w:val="num" w:pos="1418"/>
        </w:tabs>
        <w:ind w:left="0" w:firstLine="0"/>
      </w:pPr>
      <w:rPr>
        <w:rFonts w:ascii="Times New Roman" w:hAnsi="Times New Roman" w:hint="default"/>
        <w:caps/>
        <w:sz w:val="22"/>
      </w:rPr>
    </w:lvl>
    <w:lvl w:ilvl="1">
      <w:start w:val="1"/>
      <w:numFmt w:val="decimal"/>
      <w:pStyle w:val="AppendixA1"/>
      <w:lvlText w:val="Appendix %1.%2"/>
      <w:lvlJc w:val="left"/>
      <w:pPr>
        <w:tabs>
          <w:tab w:val="num" w:pos="1559"/>
        </w:tabs>
        <w:ind w:left="0" w:firstLine="0"/>
      </w:pPr>
      <w:rPr>
        <w:rFonts w:ascii="Times New Roman" w:hAnsi="Times New Roman" w:hint="default"/>
        <w:caps/>
        <w:sz w:val="22"/>
      </w:rPr>
    </w:lvl>
    <w:lvl w:ilvl="2">
      <w:start w:val="1"/>
      <w:numFmt w:val="decimal"/>
      <w:pStyle w:val="AppendixA11"/>
      <w:lvlText w:val="Appendix %1.%2.%3"/>
      <w:lvlJc w:val="left"/>
      <w:pPr>
        <w:tabs>
          <w:tab w:val="num" w:pos="1701"/>
        </w:tabs>
        <w:ind w:left="0" w:firstLine="0"/>
      </w:pPr>
      <w:rPr>
        <w:rFonts w:ascii="Times New Roman" w:hAnsi="Times New Roman" w:hint="default"/>
        <w:caps/>
        <w:sz w:val="22"/>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
    <w:nsid w:val="085D0F0B"/>
    <w:multiLevelType w:val="multilevel"/>
    <w:tmpl w:val="FB70BA98"/>
    <w:styleLink w:val="Mazleha-GayaUKM-Founder"/>
    <w:lvl w:ilvl="0">
      <w:start w:val="1"/>
      <w:numFmt w:val="decimal"/>
      <w:pStyle w:val="Heading1"/>
      <w:lvlText w:val="%1"/>
      <w:lvlJc w:val="left"/>
      <w:pPr>
        <w:ind w:left="0" w:firstLine="0"/>
      </w:pPr>
      <w:rPr>
        <w:rFonts w:ascii="Times New Roman" w:hAnsi="Times New Roman" w:cs="Times New Roman" w:hint="default"/>
        <w:b/>
        <w:i w:val="0"/>
        <w:caps w:val="0"/>
        <w:vanish/>
        <w:color w:val="FF0000"/>
        <w:sz w:val="22"/>
      </w:rPr>
    </w:lvl>
    <w:lvl w:ilvl="1">
      <w:start w:val="1"/>
      <w:numFmt w:val="upperRoman"/>
      <w:lvlRestart w:val="0"/>
      <w:pStyle w:val="09aLevel01"/>
      <w:lvlText w:val="CHAPTER %2"/>
      <w:lvlJc w:val="left"/>
      <w:pPr>
        <w:tabs>
          <w:tab w:val="num" w:pos="1418"/>
        </w:tabs>
        <w:ind w:left="0" w:firstLine="0"/>
      </w:pPr>
      <w:rPr>
        <w:rFonts w:ascii="Times New Roman" w:hAnsi="Times New Roman" w:cs="Times New Roman" w:hint="default"/>
        <w:b/>
        <w:i w:val="0"/>
        <w:caps/>
        <w:vanish w:val="0"/>
        <w:color w:val="auto"/>
        <w:sz w:val="22"/>
      </w:rPr>
    </w:lvl>
    <w:lvl w:ilvl="2">
      <w:start w:val="1"/>
      <w:numFmt w:val="decimal"/>
      <w:pStyle w:val="09bLevel02"/>
      <w:lvlText w:val="%1.%3"/>
      <w:lvlJc w:val="left"/>
      <w:pPr>
        <w:ind w:left="720" w:hanging="720"/>
      </w:pPr>
      <w:rPr>
        <w:rFonts w:ascii="Times New Roman" w:hAnsi="Times New Roman" w:cs="Times New Roman" w:hint="default"/>
        <w:b/>
        <w:bCs/>
        <w:i w:val="0"/>
        <w:iCs w:val="0"/>
        <w:caps/>
        <w:sz w:val="22"/>
        <w:szCs w:val="22"/>
      </w:rPr>
    </w:lvl>
    <w:lvl w:ilvl="3">
      <w:start w:val="1"/>
      <w:numFmt w:val="decimal"/>
      <w:pStyle w:val="09cLevel03"/>
      <w:lvlText w:val="%1.%3.%4"/>
      <w:lvlJc w:val="left"/>
      <w:pPr>
        <w:ind w:left="720" w:hanging="720"/>
      </w:pPr>
      <w:rPr>
        <w:rFonts w:ascii="Times New Roman" w:hAnsi="Times New Roman" w:cs="Times New Roman" w:hint="default"/>
        <w:b/>
        <w:i w:val="0"/>
        <w:caps w:val="0"/>
        <w:sz w:val="22"/>
      </w:rPr>
    </w:lvl>
    <w:lvl w:ilvl="4">
      <w:start w:val="1"/>
      <w:numFmt w:val="lowerLetter"/>
      <w:pStyle w:val="09dLevel04"/>
      <w:lvlText w:val="%5."/>
      <w:lvlJc w:val="left"/>
      <w:pPr>
        <w:ind w:left="720" w:hanging="720"/>
      </w:pPr>
      <w:rPr>
        <w:rFonts w:ascii="Times New Roman" w:hAnsi="Times New Roman" w:cs="Times New Roman" w:hint="default"/>
        <w:b/>
        <w:i w:val="0"/>
        <w:sz w:val="22"/>
      </w:rPr>
    </w:lvl>
    <w:lvl w:ilvl="5">
      <w:start w:val="1"/>
      <w:numFmt w:val="lowerRoman"/>
      <w:pStyle w:val="09eLevel05"/>
      <w:lvlText w:val="%6."/>
      <w:lvlJc w:val="left"/>
      <w:pPr>
        <w:ind w:left="720" w:hanging="720"/>
      </w:pPr>
      <w:rPr>
        <w:rFonts w:ascii="Times New Roman" w:hAnsi="Times New Roman" w:cs="Times New Roman" w:hint="default"/>
        <w:b/>
        <w:i w:val="0"/>
        <w:sz w:val="22"/>
      </w:rPr>
    </w:lvl>
    <w:lvl w:ilvl="6">
      <w:start w:val="1"/>
      <w:numFmt w:val="none"/>
      <w:lvlText w:val=""/>
      <w:lvlJc w:val="left"/>
      <w:pPr>
        <w:ind w:left="0" w:firstLine="0"/>
      </w:pPr>
      <w:rPr>
        <w:rFonts w:ascii="Times New Roman" w:hAnsi="Times New Roman" w:hint="default"/>
        <w:b/>
        <w:i w:val="0"/>
        <w:sz w:val="24"/>
      </w:rPr>
    </w:lvl>
    <w:lvl w:ilvl="7">
      <w:start w:val="1"/>
      <w:numFmt w:val="none"/>
      <w:lvlText w:val=""/>
      <w:lvlJc w:val="left"/>
      <w:pPr>
        <w:ind w:left="0" w:firstLine="0"/>
      </w:pPr>
      <w:rPr>
        <w:rFonts w:ascii="Times New Roman" w:hAnsi="Times New Roman" w:hint="default"/>
        <w:b/>
        <w:i w:val="0"/>
        <w:sz w:val="24"/>
      </w:rPr>
    </w:lvl>
    <w:lvl w:ilvl="8">
      <w:start w:val="1"/>
      <w:numFmt w:val="none"/>
      <w:lvlText w:val=""/>
      <w:lvlJc w:val="left"/>
      <w:pPr>
        <w:ind w:left="709" w:hanging="709"/>
      </w:pPr>
      <w:rPr>
        <w:rFonts w:ascii="Times New Roman" w:hAnsi="Times New Roman" w:hint="default"/>
        <w:b/>
        <w:i w:val="0"/>
        <w:sz w:val="24"/>
      </w:rPr>
    </w:lvl>
  </w:abstractNum>
  <w:abstractNum w:abstractNumId="3">
    <w:nsid w:val="08D33ED5"/>
    <w:multiLevelType w:val="multilevel"/>
    <w:tmpl w:val="B866C3E4"/>
    <w:styleLink w:val="02cList-Mazleha-Indent1x"/>
    <w:lvl w:ilvl="0">
      <w:start w:val="1"/>
      <w:numFmt w:val="lowerRoman"/>
      <w:lvlText w:val="%1)"/>
      <w:lvlJc w:val="left"/>
      <w:pPr>
        <w:tabs>
          <w:tab w:val="num" w:pos="720"/>
        </w:tabs>
        <w:ind w:left="1418" w:hanging="698"/>
      </w:pPr>
      <w:rPr>
        <w:rFonts w:ascii="Times New Roman" w:hAnsi="Times New Roman" w:hint="default"/>
        <w:b w:val="0"/>
        <w:i w:val="0"/>
        <w:sz w:val="24"/>
      </w:rPr>
    </w:lvl>
    <w:lvl w:ilvl="1">
      <w:start w:val="1"/>
      <w:numFmt w:val="lowerLetter"/>
      <w:lvlText w:val="%2)"/>
      <w:lvlJc w:val="left"/>
      <w:pPr>
        <w:tabs>
          <w:tab w:val="num" w:pos="1418"/>
        </w:tabs>
        <w:ind w:left="1985" w:hanging="567"/>
      </w:pPr>
      <w:rPr>
        <w:rFonts w:ascii="Times New Roman" w:hAnsi="Times New Roman" w:hint="default"/>
        <w:b w:val="0"/>
        <w:i w:val="0"/>
        <w:sz w:val="24"/>
      </w:rPr>
    </w:lvl>
    <w:lvl w:ilvl="2">
      <w:start w:val="1"/>
      <w:numFmt w:val="bullet"/>
      <w:lvlText w:val=""/>
      <w:lvlJc w:val="left"/>
      <w:pPr>
        <w:ind w:left="2268" w:hanging="283"/>
      </w:pPr>
      <w:rPr>
        <w:rFonts w:ascii="Wingdings" w:hAnsi="Wingdings" w:cs="Times New Roman" w:hint="default"/>
        <w:szCs w:val="24"/>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
    <w:nsid w:val="11C731D5"/>
    <w:multiLevelType w:val="multilevel"/>
    <w:tmpl w:val="71F65852"/>
    <w:styleLink w:val="02aList-Mazleha-Indent1x"/>
    <w:lvl w:ilvl="0">
      <w:start w:val="1"/>
      <w:numFmt w:val="decimal"/>
      <w:lvlText w:val="%1)"/>
      <w:lvlJc w:val="left"/>
      <w:pPr>
        <w:tabs>
          <w:tab w:val="num" w:pos="720"/>
        </w:tabs>
        <w:ind w:left="1418" w:hanging="698"/>
      </w:pPr>
      <w:rPr>
        <w:rFonts w:ascii="Times New Roman" w:hAnsi="Times New Roman" w:hint="default"/>
        <w:b w:val="0"/>
        <w:i w:val="0"/>
        <w:sz w:val="24"/>
      </w:rPr>
    </w:lvl>
    <w:lvl w:ilvl="1">
      <w:start w:val="1"/>
      <w:numFmt w:val="lowerLetter"/>
      <w:lvlText w:val="%2)"/>
      <w:lvlJc w:val="left"/>
      <w:pPr>
        <w:tabs>
          <w:tab w:val="num" w:pos="1418"/>
        </w:tabs>
        <w:ind w:left="1985" w:hanging="567"/>
      </w:pPr>
      <w:rPr>
        <w:rFonts w:ascii="Times New Roman" w:hAnsi="Times New Roman" w:hint="default"/>
        <w:b w:val="0"/>
        <w:i w:val="0"/>
        <w:sz w:val="24"/>
      </w:rPr>
    </w:lvl>
    <w:lvl w:ilvl="2">
      <w:start w:val="1"/>
      <w:numFmt w:val="bullet"/>
      <w:lvlText w:val=""/>
      <w:lvlJc w:val="left"/>
      <w:pPr>
        <w:ind w:left="2268" w:hanging="283"/>
      </w:pPr>
      <w:rPr>
        <w:rFonts w:ascii="Wingdings" w:hAnsi="Wingdings" w:cs="Times New Roman" w:hint="default"/>
        <w:szCs w:val="24"/>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
    <w:nsid w:val="2D4858DE"/>
    <w:multiLevelType w:val="hybridMultilevel"/>
    <w:tmpl w:val="AFCE08E8"/>
    <w:lvl w:ilvl="0" w:tplc="1876ADA6">
      <w:start w:val="1"/>
      <w:numFmt w:val="bullet"/>
      <w:pStyle w:val="21aTable-Contents-Left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E6B043F"/>
    <w:multiLevelType w:val="multilevel"/>
    <w:tmpl w:val="7018ABDE"/>
    <w:styleLink w:val="01dList-Mazleha"/>
    <w:lvl w:ilvl="0">
      <w:start w:val="1"/>
      <w:numFmt w:val="lowerLetter"/>
      <w:lvlText w:val="%1)"/>
      <w:lvlJc w:val="left"/>
      <w:pPr>
        <w:ind w:left="720" w:hanging="720"/>
      </w:pPr>
      <w:rPr>
        <w:rFonts w:ascii="Times New Roman" w:hAnsi="Times New Roman" w:cs="Times New Roman" w:hint="default"/>
        <w:b w:val="0"/>
        <w:i w:val="0"/>
        <w:caps w:val="0"/>
        <w:vanish w:val="0"/>
        <w:color w:val="auto"/>
        <w:sz w:val="24"/>
      </w:rPr>
    </w:lvl>
    <w:lvl w:ilvl="1">
      <w:start w:val="1"/>
      <w:numFmt w:val="lowerRoman"/>
      <w:lvlText w:val="%2)"/>
      <w:lvlJc w:val="left"/>
      <w:pPr>
        <w:tabs>
          <w:tab w:val="num" w:pos="1418"/>
        </w:tabs>
        <w:ind w:left="1418" w:hanging="698"/>
      </w:pPr>
      <w:rPr>
        <w:rFonts w:ascii="Times New Roman" w:hAnsi="Times New Roman" w:cs="Times New Roman" w:hint="default"/>
        <w:b w:val="0"/>
        <w:bCs w:val="0"/>
        <w:i w:val="0"/>
        <w:iCs w:val="0"/>
        <w:caps w:val="0"/>
        <w:smallCaps w:val="0"/>
        <w:strike w:val="0"/>
        <w:dstrike w:val="0"/>
        <w:outline w:val="0"/>
        <w:shadow w:val="0"/>
        <w:emboss w:val="0"/>
        <w:imprint w:val="0"/>
        <w:noProof w:val="0"/>
        <w:vanish w:val="0"/>
        <w:spacing w:val="0"/>
        <w:kern w:val="0"/>
        <w:position w:val="0"/>
        <w:sz w:val="24"/>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bullet"/>
      <w:lvlText w:val=""/>
      <w:lvlJc w:val="left"/>
      <w:pPr>
        <w:ind w:left="1701" w:hanging="283"/>
      </w:pPr>
      <w:rPr>
        <w:rFonts w:ascii="Wingdings" w:hAnsi="Wingdings" w:cs="Times New Roman" w:hint="default"/>
        <w:b/>
        <w:bCs/>
        <w:i w:val="0"/>
        <w:iCs w:val="0"/>
        <w:caps/>
        <w:vanish w:val="0"/>
        <w:sz w:val="22"/>
        <w:szCs w:val="24"/>
      </w:rPr>
    </w:lvl>
    <w:lvl w:ilvl="3">
      <w:start w:val="1"/>
      <w:numFmt w:val="none"/>
      <w:lvlText w:val=""/>
      <w:lvlJc w:val="left"/>
      <w:pPr>
        <w:ind w:left="720" w:hanging="720"/>
      </w:pPr>
      <w:rPr>
        <w:rFonts w:ascii="Times New Roman" w:hAnsi="Times New Roman" w:cs="Times New Roman" w:hint="default"/>
        <w:b/>
        <w:i w:val="0"/>
        <w:caps w:val="0"/>
        <w:vanish w:val="0"/>
        <w:sz w:val="22"/>
      </w:rPr>
    </w:lvl>
    <w:lvl w:ilvl="4">
      <w:start w:val="1"/>
      <w:numFmt w:val="none"/>
      <w:lvlText w:val=""/>
      <w:lvlJc w:val="left"/>
      <w:pPr>
        <w:ind w:left="720" w:hanging="720"/>
      </w:pPr>
      <w:rPr>
        <w:rFonts w:ascii="Times New Roman" w:hAnsi="Times New Roman" w:cs="Times New Roman" w:hint="default"/>
        <w:b/>
        <w:i w:val="0"/>
        <w:caps w:val="0"/>
        <w:vanish w:val="0"/>
        <w:sz w:val="22"/>
      </w:rPr>
    </w:lvl>
    <w:lvl w:ilvl="5">
      <w:start w:val="1"/>
      <w:numFmt w:val="none"/>
      <w:lvlText w:val=""/>
      <w:lvlJc w:val="left"/>
      <w:pPr>
        <w:ind w:left="720" w:hanging="720"/>
      </w:pPr>
      <w:rPr>
        <w:rFonts w:ascii="Times New Roman" w:hAnsi="Times New Roman" w:cs="Times New Roman" w:hint="default"/>
        <w:b/>
        <w:i w:val="0"/>
        <w:caps w:val="0"/>
        <w:vanish w:val="0"/>
        <w:sz w:val="22"/>
      </w:rPr>
    </w:lvl>
    <w:lvl w:ilvl="6">
      <w:start w:val="1"/>
      <w:numFmt w:val="none"/>
      <w:lvlText w:val=""/>
      <w:lvlJc w:val="left"/>
      <w:pPr>
        <w:ind w:left="720" w:hanging="720"/>
      </w:pPr>
      <w:rPr>
        <w:rFonts w:ascii="Times New Roman" w:hAnsi="Times New Roman" w:cs="Times New Roman" w:hint="default"/>
        <w:b/>
        <w:i w:val="0"/>
        <w:caps w:val="0"/>
        <w:vanish w:val="0"/>
        <w:sz w:val="22"/>
      </w:rPr>
    </w:lvl>
    <w:lvl w:ilvl="7">
      <w:start w:val="1"/>
      <w:numFmt w:val="none"/>
      <w:lvlText w:val=""/>
      <w:lvlJc w:val="left"/>
      <w:pPr>
        <w:ind w:left="720" w:hanging="720"/>
      </w:pPr>
      <w:rPr>
        <w:rFonts w:ascii="Times New Roman" w:hAnsi="Times New Roman" w:hint="default"/>
        <w:b/>
        <w:i w:val="0"/>
        <w:sz w:val="22"/>
      </w:rPr>
    </w:lvl>
    <w:lvl w:ilvl="8">
      <w:start w:val="1"/>
      <w:numFmt w:val="none"/>
      <w:lvlText w:val=""/>
      <w:lvlJc w:val="left"/>
      <w:pPr>
        <w:ind w:left="720" w:hanging="720"/>
      </w:pPr>
      <w:rPr>
        <w:rFonts w:ascii="Times New Roman" w:hAnsi="Times New Roman" w:cs="Times New Roman" w:hint="default"/>
        <w:b/>
        <w:i w:val="0"/>
        <w:sz w:val="22"/>
      </w:rPr>
    </w:lvl>
  </w:abstractNum>
  <w:abstractNum w:abstractNumId="7">
    <w:nsid w:val="316819CF"/>
    <w:multiLevelType w:val="multilevel"/>
    <w:tmpl w:val="07B61C74"/>
    <w:styleLink w:val="02dList-Mazleha-Indent1x"/>
    <w:lvl w:ilvl="0">
      <w:start w:val="1"/>
      <w:numFmt w:val="lowerLetter"/>
      <w:lvlText w:val="%1)"/>
      <w:lvlJc w:val="left"/>
      <w:pPr>
        <w:tabs>
          <w:tab w:val="num" w:pos="720"/>
        </w:tabs>
        <w:ind w:left="1418" w:hanging="698"/>
      </w:pPr>
      <w:rPr>
        <w:rFonts w:ascii="Times New Roman" w:hAnsi="Times New Roman" w:hint="default"/>
        <w:b w:val="0"/>
        <w:i w:val="0"/>
        <w:sz w:val="24"/>
      </w:rPr>
    </w:lvl>
    <w:lvl w:ilvl="1">
      <w:start w:val="1"/>
      <w:numFmt w:val="lowerRoman"/>
      <w:lvlText w:val="%2)"/>
      <w:lvlJc w:val="left"/>
      <w:pPr>
        <w:tabs>
          <w:tab w:val="num" w:pos="1418"/>
        </w:tabs>
        <w:ind w:left="1985" w:hanging="567"/>
      </w:pPr>
      <w:rPr>
        <w:rFonts w:ascii="Times New Roman" w:hAnsi="Times New Roman" w:hint="default"/>
        <w:b w:val="0"/>
        <w:i w:val="0"/>
        <w:sz w:val="24"/>
      </w:rPr>
    </w:lvl>
    <w:lvl w:ilvl="2">
      <w:start w:val="1"/>
      <w:numFmt w:val="bullet"/>
      <w:lvlText w:val=""/>
      <w:lvlJc w:val="left"/>
      <w:pPr>
        <w:ind w:left="2268" w:hanging="283"/>
      </w:pPr>
      <w:rPr>
        <w:rFonts w:ascii="Wingdings" w:hAnsi="Wingdings" w:cs="Times New Roman" w:hint="default"/>
        <w:szCs w:val="24"/>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nsid w:val="353744F4"/>
    <w:multiLevelType w:val="multilevel"/>
    <w:tmpl w:val="ED00B41A"/>
    <w:styleLink w:val="02bList-Mazleha-Indent1x"/>
    <w:lvl w:ilvl="0">
      <w:start w:val="1"/>
      <w:numFmt w:val="decimal"/>
      <w:lvlText w:val="%1."/>
      <w:lvlJc w:val="left"/>
      <w:pPr>
        <w:ind w:left="1418" w:hanging="698"/>
      </w:pPr>
      <w:rPr>
        <w:rFonts w:ascii="Times New Roman" w:hAnsi="Times New Roman" w:cs="Times New Roman" w:hint="default"/>
        <w:b w:val="0"/>
        <w:i w:val="0"/>
        <w:caps w:val="0"/>
        <w:vanish w:val="0"/>
        <w:color w:val="auto"/>
        <w:sz w:val="24"/>
      </w:rPr>
    </w:lvl>
    <w:lvl w:ilvl="1">
      <w:start w:val="1"/>
      <w:numFmt w:val="lowerLetter"/>
      <w:lvlText w:val="%2."/>
      <w:lvlJc w:val="left"/>
      <w:pPr>
        <w:ind w:left="1985" w:hanging="567"/>
      </w:pPr>
      <w:rPr>
        <w:rFonts w:ascii="Times New Roman" w:hAnsi="Times New Roman" w:cs="Times New Roman" w:hint="default"/>
        <w:b w:val="0"/>
        <w:i w:val="0"/>
        <w:caps w:val="0"/>
        <w:vanish w:val="0"/>
        <w:color w:val="auto"/>
        <w:sz w:val="24"/>
      </w:rPr>
    </w:lvl>
    <w:lvl w:ilvl="2">
      <w:start w:val="1"/>
      <w:numFmt w:val="bullet"/>
      <w:lvlText w:val=""/>
      <w:lvlJc w:val="left"/>
      <w:pPr>
        <w:ind w:left="2268" w:hanging="283"/>
      </w:pPr>
      <w:rPr>
        <w:rFonts w:ascii="Wingdings" w:hAnsi="Wingdings" w:cs="Wingdings" w:hint="default"/>
        <w:b w:val="0"/>
        <w:i w:val="0"/>
        <w:caps w:val="0"/>
        <w:sz w:val="24"/>
        <w:szCs w:val="24"/>
      </w:rPr>
    </w:lvl>
    <w:lvl w:ilvl="3">
      <w:start w:val="1"/>
      <w:numFmt w:val="decimal"/>
      <w:lvlText w:val="%1.%3.%4"/>
      <w:lvlJc w:val="left"/>
      <w:pPr>
        <w:ind w:left="720" w:hanging="720"/>
      </w:pPr>
      <w:rPr>
        <w:rFonts w:ascii="Times New Roman" w:hAnsi="Times New Roman" w:cs="Times New Roman" w:hint="default"/>
        <w:b/>
        <w:i w:val="0"/>
        <w:caps w:val="0"/>
        <w:sz w:val="22"/>
      </w:rPr>
    </w:lvl>
    <w:lvl w:ilvl="4">
      <w:start w:val="1"/>
      <w:numFmt w:val="lowerLetter"/>
      <w:lvlText w:val="%5."/>
      <w:lvlJc w:val="left"/>
      <w:pPr>
        <w:ind w:left="720" w:hanging="720"/>
      </w:pPr>
      <w:rPr>
        <w:rFonts w:ascii="Times New Roman" w:hAnsi="Times New Roman" w:cs="Times New Roman" w:hint="default"/>
        <w:b/>
        <w:i w:val="0"/>
        <w:sz w:val="22"/>
      </w:rPr>
    </w:lvl>
    <w:lvl w:ilvl="5">
      <w:start w:val="1"/>
      <w:numFmt w:val="lowerRoman"/>
      <w:lvlText w:val="%6."/>
      <w:lvlJc w:val="left"/>
      <w:pPr>
        <w:ind w:left="720" w:hanging="720"/>
      </w:pPr>
      <w:rPr>
        <w:rFonts w:ascii="Times New Roman" w:hAnsi="Times New Roman" w:cs="Times New Roman" w:hint="default"/>
        <w:b/>
        <w:i w:val="0"/>
        <w:sz w:val="22"/>
      </w:rPr>
    </w:lvl>
    <w:lvl w:ilvl="6">
      <w:start w:val="1"/>
      <w:numFmt w:val="none"/>
      <w:lvlText w:val=""/>
      <w:lvlJc w:val="left"/>
      <w:pPr>
        <w:ind w:left="720" w:hanging="720"/>
      </w:pPr>
      <w:rPr>
        <w:rFonts w:ascii="Times New Roman" w:hAnsi="Times New Roman" w:hint="default"/>
        <w:b/>
        <w:i w:val="0"/>
        <w:sz w:val="24"/>
      </w:rPr>
    </w:lvl>
    <w:lvl w:ilvl="7">
      <w:start w:val="1"/>
      <w:numFmt w:val="none"/>
      <w:lvlText w:val=""/>
      <w:lvlJc w:val="left"/>
      <w:pPr>
        <w:ind w:left="720" w:hanging="720"/>
      </w:pPr>
      <w:rPr>
        <w:rFonts w:ascii="Times New Roman" w:hAnsi="Times New Roman" w:hint="default"/>
        <w:b/>
        <w:i w:val="0"/>
        <w:sz w:val="24"/>
      </w:rPr>
    </w:lvl>
    <w:lvl w:ilvl="8">
      <w:start w:val="1"/>
      <w:numFmt w:val="none"/>
      <w:lvlText w:val=""/>
      <w:lvlJc w:val="left"/>
      <w:pPr>
        <w:ind w:left="709" w:hanging="709"/>
      </w:pPr>
      <w:rPr>
        <w:rFonts w:ascii="Times New Roman" w:hAnsi="Times New Roman" w:hint="default"/>
        <w:b/>
        <w:i w:val="0"/>
        <w:sz w:val="24"/>
      </w:rPr>
    </w:lvl>
  </w:abstractNum>
  <w:abstractNum w:abstractNumId="9">
    <w:nsid w:val="3899796D"/>
    <w:multiLevelType w:val="multilevel"/>
    <w:tmpl w:val="5EF8E224"/>
    <w:styleLink w:val="03aList-Mazleha-Table"/>
    <w:lvl w:ilvl="0">
      <w:start w:val="1"/>
      <w:numFmt w:val="decimal"/>
      <w:lvlText w:val="%1."/>
      <w:lvlJc w:val="left"/>
      <w:pPr>
        <w:ind w:left="284" w:hanging="284"/>
      </w:pPr>
      <w:rPr>
        <w:rFonts w:ascii="Times New Roman" w:hAnsi="Times New Roman" w:hint="default"/>
        <w:b w:val="0"/>
        <w:i w:val="0"/>
        <w:sz w:val="20"/>
      </w:rPr>
    </w:lvl>
    <w:lvl w:ilvl="1">
      <w:start w:val="1"/>
      <w:numFmt w:val="lowerLetter"/>
      <w:lvlText w:val="%2."/>
      <w:lvlJc w:val="left"/>
      <w:pPr>
        <w:ind w:left="567" w:hanging="283"/>
      </w:pPr>
      <w:rPr>
        <w:rFonts w:ascii="Times New Roman" w:hAnsi="Times New Roman" w:hint="default"/>
        <w:b w:val="0"/>
        <w:i w:val="0"/>
        <w:sz w:val="20"/>
      </w:rPr>
    </w:lvl>
    <w:lvl w:ilvl="2">
      <w:start w:val="1"/>
      <w:numFmt w:val="lowerRoman"/>
      <w:lvlText w:val="%3."/>
      <w:lvlJc w:val="left"/>
      <w:pPr>
        <w:ind w:left="851" w:hanging="284"/>
      </w:pPr>
      <w:rPr>
        <w:rFonts w:ascii="Times New Roman" w:hAnsi="Times New Roman" w:hint="default"/>
        <w:b w:val="0"/>
        <w:i w:val="0"/>
        <w:sz w:val="20"/>
      </w:rPr>
    </w:lvl>
    <w:lvl w:ilvl="3">
      <w:start w:val="1"/>
      <w:numFmt w:val="bullet"/>
      <w:lvlText w:val=""/>
      <w:lvlJc w:val="left"/>
      <w:pPr>
        <w:ind w:left="1049" w:hanging="198"/>
      </w:pPr>
      <w:rPr>
        <w:rFonts w:ascii="Wingdings" w:hAnsi="Wingdings" w:cs="Times New Roman" w:hint="default"/>
        <w:szCs w:val="24"/>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nsid w:val="3EEE6742"/>
    <w:multiLevelType w:val="multilevel"/>
    <w:tmpl w:val="EB5225DE"/>
    <w:styleLink w:val="01aList-Mazleha"/>
    <w:lvl w:ilvl="0">
      <w:start w:val="1"/>
      <w:numFmt w:val="decimal"/>
      <w:lvlText w:val="%1)"/>
      <w:lvlJc w:val="left"/>
      <w:pPr>
        <w:ind w:left="720" w:hanging="720"/>
      </w:pPr>
      <w:rPr>
        <w:rFonts w:ascii="Times New Roman" w:hAnsi="Times New Roman" w:cs="Times New Roman" w:hint="default"/>
        <w:b w:val="0"/>
        <w:i w:val="0"/>
        <w:sz w:val="24"/>
      </w:rPr>
    </w:lvl>
    <w:lvl w:ilvl="1">
      <w:start w:val="1"/>
      <w:numFmt w:val="lowerLetter"/>
      <w:lvlText w:val="%2)"/>
      <w:lvlJc w:val="left"/>
      <w:pPr>
        <w:ind w:left="1418" w:hanging="698"/>
      </w:pPr>
      <w:rPr>
        <w:rFonts w:ascii="Times New Roman" w:hAnsi="Times New Roman" w:cs="Times New Roman" w:hint="default"/>
        <w:b w:val="0"/>
        <w:i w:val="0"/>
        <w:sz w:val="24"/>
      </w:rPr>
    </w:lvl>
    <w:lvl w:ilvl="2">
      <w:start w:val="1"/>
      <w:numFmt w:val="lowerRoman"/>
      <w:lvlText w:val="%3)"/>
      <w:lvlJc w:val="left"/>
      <w:pPr>
        <w:tabs>
          <w:tab w:val="num" w:pos="1418"/>
        </w:tabs>
        <w:ind w:left="1985" w:hanging="567"/>
      </w:pPr>
      <w:rPr>
        <w:rFonts w:ascii="Times New Roman" w:hAnsi="Times New Roman" w:hint="default"/>
        <w:b w:val="0"/>
        <w:i w:val="0"/>
        <w:sz w:val="24"/>
      </w:rPr>
    </w:lvl>
    <w:lvl w:ilvl="3">
      <w:start w:val="1"/>
      <w:numFmt w:val="decimal"/>
      <w:lvlText w:val="%4)"/>
      <w:lvlJc w:val="left"/>
      <w:pPr>
        <w:tabs>
          <w:tab w:val="num" w:pos="1985"/>
        </w:tabs>
        <w:ind w:left="2552" w:hanging="567"/>
      </w:pPr>
      <w:rPr>
        <w:rFonts w:ascii="Times New Roman" w:hAnsi="Times New Roman" w:hint="default"/>
        <w:b w:val="0"/>
        <w:i w:val="0"/>
        <w:sz w:val="24"/>
      </w:rPr>
    </w:lvl>
    <w:lvl w:ilvl="4">
      <w:start w:val="1"/>
      <w:numFmt w:val="lowerLetter"/>
      <w:lvlText w:val="%5)"/>
      <w:lvlJc w:val="left"/>
      <w:pPr>
        <w:ind w:left="3119" w:hanging="567"/>
      </w:pPr>
      <w:rPr>
        <w:rFonts w:ascii="Times New Roman" w:hAnsi="Times New Roman" w:hint="default"/>
        <w:b w:val="0"/>
        <w:i w:val="0"/>
        <w:sz w:val="24"/>
      </w:rPr>
    </w:lvl>
    <w:lvl w:ilvl="5">
      <w:start w:val="1"/>
      <w:numFmt w:val="lowerRoman"/>
      <w:lvlText w:val="(%6)"/>
      <w:lvlJc w:val="left"/>
      <w:pPr>
        <w:ind w:left="3686" w:hanging="567"/>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1">
    <w:nsid w:val="4B651942"/>
    <w:multiLevelType w:val="multilevel"/>
    <w:tmpl w:val="11622DF4"/>
    <w:styleLink w:val="List02-Mazleha"/>
    <w:lvl w:ilvl="0">
      <w:start w:val="1"/>
      <w:numFmt w:val="decimal"/>
      <w:lvlText w:val="%1."/>
      <w:lvlJc w:val="left"/>
      <w:pPr>
        <w:ind w:left="720" w:hanging="720"/>
      </w:pPr>
      <w:rPr>
        <w:rFonts w:ascii="Times New Roman" w:hAnsi="Times New Roman" w:cs="Times New Roman" w:hint="default"/>
        <w:b w:val="0"/>
        <w:i w:val="0"/>
        <w:caps w:val="0"/>
        <w:vanish w:val="0"/>
        <w:color w:val="auto"/>
        <w:sz w:val="24"/>
      </w:rPr>
    </w:lvl>
    <w:lvl w:ilvl="1">
      <w:start w:val="1"/>
      <w:numFmt w:val="lowerLetter"/>
      <w:lvlRestart w:val="0"/>
      <w:lvlText w:val="%2."/>
      <w:lvlJc w:val="left"/>
      <w:pPr>
        <w:tabs>
          <w:tab w:val="num" w:pos="851"/>
        </w:tabs>
        <w:ind w:left="1418" w:hanging="698"/>
      </w:pPr>
      <w:rPr>
        <w:rFonts w:ascii="Times New Roman" w:hAnsi="Times New Roman" w:cs="Times New Roman" w:hint="default"/>
        <w:b w:val="0"/>
        <w:i w:val="0"/>
        <w:caps w:val="0"/>
        <w:vanish w:val="0"/>
        <w:color w:val="auto"/>
        <w:sz w:val="24"/>
      </w:rPr>
    </w:lvl>
    <w:lvl w:ilvl="2">
      <w:start w:val="1"/>
      <w:numFmt w:val="lowerRoman"/>
      <w:lvlText w:val="%3."/>
      <w:lvlJc w:val="left"/>
      <w:pPr>
        <w:tabs>
          <w:tab w:val="num" w:pos="1418"/>
        </w:tabs>
        <w:ind w:left="1985" w:hanging="567"/>
      </w:pPr>
      <w:rPr>
        <w:rFonts w:ascii="Times New Roman" w:hAnsi="Times New Roman" w:cs="Times New Roman" w:hint="default"/>
        <w:b w:val="0"/>
        <w:i w:val="0"/>
        <w:caps w:val="0"/>
        <w:vanish w:val="0"/>
        <w:sz w:val="24"/>
      </w:rPr>
    </w:lvl>
    <w:lvl w:ilvl="3">
      <w:start w:val="1"/>
      <w:numFmt w:val="decimal"/>
      <w:lvlText w:val="%4."/>
      <w:lvlJc w:val="left"/>
      <w:pPr>
        <w:tabs>
          <w:tab w:val="num" w:pos="1985"/>
        </w:tabs>
        <w:ind w:left="2552" w:hanging="567"/>
      </w:pPr>
      <w:rPr>
        <w:rFonts w:ascii="Times New Roman" w:hAnsi="Times New Roman" w:cs="Times New Roman" w:hint="default"/>
        <w:b w:val="0"/>
        <w:i w:val="0"/>
        <w:caps w:val="0"/>
        <w:vanish w:val="0"/>
        <w:sz w:val="24"/>
      </w:rPr>
    </w:lvl>
    <w:lvl w:ilvl="4">
      <w:start w:val="1"/>
      <w:numFmt w:val="lowerLetter"/>
      <w:lvlText w:val="%5."/>
      <w:lvlJc w:val="left"/>
      <w:pPr>
        <w:tabs>
          <w:tab w:val="num" w:pos="2552"/>
        </w:tabs>
        <w:ind w:left="3119" w:hanging="567"/>
      </w:pPr>
      <w:rPr>
        <w:rFonts w:ascii="Times New Roman" w:hAnsi="Times New Roman" w:cs="Times New Roman" w:hint="default"/>
        <w:b w:val="0"/>
        <w:i w:val="0"/>
        <w:caps w:val="0"/>
        <w:vanish w:val="0"/>
        <w:sz w:val="24"/>
      </w:rPr>
    </w:lvl>
    <w:lvl w:ilvl="5">
      <w:start w:val="1"/>
      <w:numFmt w:val="lowerRoman"/>
      <w:lvlText w:val="%6."/>
      <w:lvlJc w:val="left"/>
      <w:pPr>
        <w:ind w:left="3686" w:hanging="567"/>
      </w:pPr>
      <w:rPr>
        <w:rFonts w:ascii="Times New Roman" w:hAnsi="Times New Roman" w:cs="Times New Roman" w:hint="default"/>
        <w:b w:val="0"/>
        <w:i w:val="0"/>
        <w:caps w:val="0"/>
        <w:vanish w:val="0"/>
        <w:sz w:val="24"/>
      </w:rPr>
    </w:lvl>
    <w:lvl w:ilvl="6">
      <w:start w:val="1"/>
      <w:numFmt w:val="none"/>
      <w:lvlText w:val=""/>
      <w:lvlJc w:val="left"/>
      <w:pPr>
        <w:ind w:left="720" w:hanging="720"/>
      </w:pPr>
      <w:rPr>
        <w:rFonts w:ascii="Times New Roman" w:hAnsi="Times New Roman" w:cs="Times New Roman" w:hint="default"/>
        <w:b/>
        <w:i w:val="0"/>
        <w:caps w:val="0"/>
        <w:vanish w:val="0"/>
        <w:sz w:val="22"/>
      </w:rPr>
    </w:lvl>
    <w:lvl w:ilvl="7">
      <w:start w:val="1"/>
      <w:numFmt w:val="none"/>
      <w:lvlText w:val=""/>
      <w:lvlJc w:val="left"/>
      <w:pPr>
        <w:ind w:left="720" w:hanging="720"/>
      </w:pPr>
      <w:rPr>
        <w:rFonts w:ascii="Times New Roman" w:hAnsi="Times New Roman" w:cs="Times New Roman" w:hint="default"/>
        <w:b/>
        <w:i w:val="0"/>
        <w:caps w:val="0"/>
        <w:vanish w:val="0"/>
        <w:sz w:val="22"/>
      </w:rPr>
    </w:lvl>
    <w:lvl w:ilvl="8">
      <w:start w:val="1"/>
      <w:numFmt w:val="none"/>
      <w:lvlText w:val=""/>
      <w:lvlJc w:val="left"/>
      <w:pPr>
        <w:ind w:left="720" w:hanging="720"/>
      </w:pPr>
      <w:rPr>
        <w:rFonts w:ascii="Times New Roman" w:hAnsi="Times New Roman" w:cs="Times New Roman" w:hint="default"/>
        <w:b/>
        <w:i w:val="0"/>
        <w:caps w:val="0"/>
        <w:vanish w:val="0"/>
        <w:sz w:val="22"/>
      </w:rPr>
    </w:lvl>
  </w:abstractNum>
  <w:abstractNum w:abstractNumId="12">
    <w:nsid w:val="50CE4822"/>
    <w:multiLevelType w:val="multilevel"/>
    <w:tmpl w:val="D272EB9C"/>
    <w:styleLink w:val="03bList-Mazleha-Table"/>
    <w:lvl w:ilvl="0">
      <w:start w:val="1"/>
      <w:numFmt w:val="decimal"/>
      <w:lvlText w:val="%1."/>
      <w:lvlJc w:val="left"/>
      <w:pPr>
        <w:ind w:left="284" w:hanging="284"/>
      </w:pPr>
      <w:rPr>
        <w:rFonts w:ascii="Times New Roman" w:hAnsi="Times New Roman" w:hint="default"/>
        <w:b w:val="0"/>
        <w:i w:val="0"/>
        <w:sz w:val="20"/>
      </w:rPr>
    </w:lvl>
    <w:lvl w:ilvl="1">
      <w:start w:val="1"/>
      <w:numFmt w:val="lowerRoman"/>
      <w:lvlText w:val="%2."/>
      <w:lvlJc w:val="left"/>
      <w:pPr>
        <w:ind w:left="567" w:hanging="283"/>
      </w:pPr>
      <w:rPr>
        <w:rFonts w:ascii="Times New Roman" w:hAnsi="Times New Roman" w:cs="Times New Roman" w:hint="default"/>
        <w:b w:val="0"/>
        <w:i w:val="0"/>
        <w:sz w:val="20"/>
      </w:rPr>
    </w:lvl>
    <w:lvl w:ilvl="2">
      <w:start w:val="1"/>
      <w:numFmt w:val="lowerLetter"/>
      <w:lvlText w:val="%3."/>
      <w:lvlJc w:val="left"/>
      <w:pPr>
        <w:ind w:left="851" w:hanging="284"/>
      </w:pPr>
      <w:rPr>
        <w:rFonts w:ascii="Times New Roman" w:hAnsi="Times New Roman" w:hint="default"/>
        <w:b w:val="0"/>
        <w:i w:val="0"/>
        <w:sz w:val="20"/>
      </w:rPr>
    </w:lvl>
    <w:lvl w:ilvl="3">
      <w:start w:val="1"/>
      <w:numFmt w:val="bullet"/>
      <w:lvlText w:val=""/>
      <w:lvlJc w:val="left"/>
      <w:pPr>
        <w:ind w:left="1049" w:hanging="198"/>
      </w:pPr>
      <w:rPr>
        <w:rFonts w:ascii="Wingdings" w:hAnsi="Wingdings" w:cs="Times New Roman" w:hint="default"/>
        <w:szCs w:val="24"/>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3">
    <w:nsid w:val="54760A70"/>
    <w:multiLevelType w:val="multilevel"/>
    <w:tmpl w:val="5DBC6BA8"/>
    <w:styleLink w:val="01bList-Mazleha"/>
    <w:lvl w:ilvl="0">
      <w:start w:val="1"/>
      <w:numFmt w:val="decimal"/>
      <w:lvlText w:val="%1."/>
      <w:lvlJc w:val="left"/>
      <w:pPr>
        <w:ind w:left="720" w:hanging="720"/>
      </w:pPr>
      <w:rPr>
        <w:rFonts w:ascii="Times New Roman" w:hAnsi="Times New Roman" w:cs="Times New Roman" w:hint="default"/>
        <w:b w:val="0"/>
        <w:i w:val="0"/>
        <w:caps w:val="0"/>
        <w:vanish w:val="0"/>
        <w:color w:val="auto"/>
        <w:sz w:val="24"/>
      </w:rPr>
    </w:lvl>
    <w:lvl w:ilvl="1">
      <w:start w:val="1"/>
      <w:numFmt w:val="lowerLetter"/>
      <w:lvlRestart w:val="0"/>
      <w:lvlText w:val="%2."/>
      <w:lvlJc w:val="left"/>
      <w:pPr>
        <w:tabs>
          <w:tab w:val="num" w:pos="851"/>
        </w:tabs>
        <w:ind w:left="1418" w:hanging="698"/>
      </w:pPr>
      <w:rPr>
        <w:rFonts w:ascii="Times New Roman" w:hAnsi="Times New Roman" w:cs="Times New Roman" w:hint="default"/>
        <w:b w:val="0"/>
        <w:i w:val="0"/>
        <w:caps w:val="0"/>
        <w:vanish w:val="0"/>
        <w:color w:val="auto"/>
        <w:sz w:val="24"/>
      </w:rPr>
    </w:lvl>
    <w:lvl w:ilvl="2">
      <w:start w:val="1"/>
      <w:numFmt w:val="lowerRoman"/>
      <w:lvlText w:val="%3."/>
      <w:lvlJc w:val="left"/>
      <w:pPr>
        <w:tabs>
          <w:tab w:val="num" w:pos="1418"/>
        </w:tabs>
        <w:ind w:left="1985" w:hanging="567"/>
      </w:pPr>
      <w:rPr>
        <w:rFonts w:ascii="Times New Roman" w:hAnsi="Times New Roman" w:cs="Times New Roman" w:hint="default"/>
        <w:b w:val="0"/>
        <w:i w:val="0"/>
        <w:caps w:val="0"/>
        <w:vanish w:val="0"/>
        <w:sz w:val="24"/>
      </w:rPr>
    </w:lvl>
    <w:lvl w:ilvl="3">
      <w:start w:val="1"/>
      <w:numFmt w:val="decimal"/>
      <w:lvlText w:val="%4."/>
      <w:lvlJc w:val="left"/>
      <w:pPr>
        <w:tabs>
          <w:tab w:val="num" w:pos="1985"/>
        </w:tabs>
        <w:ind w:left="2552" w:hanging="567"/>
      </w:pPr>
      <w:rPr>
        <w:rFonts w:ascii="Times New Roman" w:hAnsi="Times New Roman" w:cs="Times New Roman" w:hint="default"/>
        <w:b w:val="0"/>
        <w:i w:val="0"/>
        <w:caps w:val="0"/>
        <w:vanish w:val="0"/>
        <w:sz w:val="24"/>
      </w:rPr>
    </w:lvl>
    <w:lvl w:ilvl="4">
      <w:start w:val="1"/>
      <w:numFmt w:val="lowerLetter"/>
      <w:lvlText w:val="%5."/>
      <w:lvlJc w:val="left"/>
      <w:pPr>
        <w:tabs>
          <w:tab w:val="num" w:pos="2552"/>
        </w:tabs>
        <w:ind w:left="3119" w:hanging="567"/>
      </w:pPr>
      <w:rPr>
        <w:rFonts w:ascii="Times New Roman" w:hAnsi="Times New Roman" w:cs="Times New Roman" w:hint="default"/>
        <w:b w:val="0"/>
        <w:i w:val="0"/>
        <w:caps w:val="0"/>
        <w:vanish w:val="0"/>
        <w:sz w:val="24"/>
      </w:rPr>
    </w:lvl>
    <w:lvl w:ilvl="5">
      <w:start w:val="1"/>
      <w:numFmt w:val="lowerRoman"/>
      <w:lvlText w:val="%6."/>
      <w:lvlJc w:val="left"/>
      <w:pPr>
        <w:ind w:left="3686" w:hanging="567"/>
      </w:pPr>
      <w:rPr>
        <w:rFonts w:ascii="Times New Roman" w:hAnsi="Times New Roman" w:cs="Times New Roman" w:hint="default"/>
        <w:b w:val="0"/>
        <w:i w:val="0"/>
        <w:caps w:val="0"/>
        <w:vanish w:val="0"/>
        <w:sz w:val="24"/>
      </w:rPr>
    </w:lvl>
    <w:lvl w:ilvl="6">
      <w:start w:val="1"/>
      <w:numFmt w:val="none"/>
      <w:lvlText w:val=""/>
      <w:lvlJc w:val="left"/>
      <w:pPr>
        <w:ind w:left="720" w:hanging="720"/>
      </w:pPr>
      <w:rPr>
        <w:rFonts w:ascii="Times New Roman" w:hAnsi="Times New Roman" w:cs="Times New Roman" w:hint="default"/>
        <w:b/>
        <w:i w:val="0"/>
        <w:caps w:val="0"/>
        <w:vanish w:val="0"/>
        <w:sz w:val="22"/>
      </w:rPr>
    </w:lvl>
    <w:lvl w:ilvl="7">
      <w:start w:val="1"/>
      <w:numFmt w:val="none"/>
      <w:lvlText w:val=""/>
      <w:lvlJc w:val="left"/>
      <w:pPr>
        <w:ind w:left="720" w:hanging="720"/>
      </w:pPr>
      <w:rPr>
        <w:rFonts w:ascii="Times New Roman" w:hAnsi="Times New Roman" w:cs="Times New Roman" w:hint="default"/>
        <w:b/>
        <w:i w:val="0"/>
        <w:caps w:val="0"/>
        <w:vanish w:val="0"/>
        <w:sz w:val="22"/>
      </w:rPr>
    </w:lvl>
    <w:lvl w:ilvl="8">
      <w:start w:val="1"/>
      <w:numFmt w:val="none"/>
      <w:lvlText w:val=""/>
      <w:lvlJc w:val="left"/>
      <w:pPr>
        <w:ind w:left="720" w:hanging="720"/>
      </w:pPr>
      <w:rPr>
        <w:rFonts w:ascii="Times New Roman" w:hAnsi="Times New Roman" w:cs="Times New Roman" w:hint="default"/>
        <w:b/>
        <w:i w:val="0"/>
        <w:caps w:val="0"/>
        <w:vanish w:val="0"/>
        <w:sz w:val="22"/>
      </w:rPr>
    </w:lvl>
  </w:abstractNum>
  <w:abstractNum w:abstractNumId="14">
    <w:nsid w:val="595316B9"/>
    <w:multiLevelType w:val="multilevel"/>
    <w:tmpl w:val="8C2E20FE"/>
    <w:styleLink w:val="FootNote-Numbering"/>
    <w:lvl w:ilvl="0">
      <w:start w:val="1"/>
      <w:numFmt w:val="decimal"/>
      <w:lvlText w:val="%1."/>
      <w:lvlJc w:val="left"/>
      <w:pPr>
        <w:tabs>
          <w:tab w:val="num" w:pos="851"/>
        </w:tabs>
        <w:ind w:left="1134" w:hanging="283"/>
      </w:pPr>
      <w:rPr>
        <w:rFonts w:ascii="Times New Roman" w:hAnsi="Times New Roman" w:hint="default"/>
        <w:b w:val="0"/>
        <w:i w:val="0"/>
        <w:sz w:val="20"/>
      </w:rPr>
    </w:lvl>
    <w:lvl w:ilvl="1">
      <w:start w:val="1"/>
      <w:numFmt w:val="lowerLetter"/>
      <w:lvlText w:val="%2."/>
      <w:lvlJc w:val="left"/>
      <w:pPr>
        <w:tabs>
          <w:tab w:val="num" w:pos="851"/>
        </w:tabs>
        <w:ind w:left="1134" w:hanging="283"/>
      </w:pPr>
      <w:rPr>
        <w:rFonts w:ascii="Times New Roman" w:hAnsi="Times New Roman" w:hint="default"/>
        <w:b w:val="0"/>
        <w:i w:val="0"/>
        <w:sz w:val="20"/>
      </w:rPr>
    </w:lvl>
    <w:lvl w:ilvl="2">
      <w:start w:val="1"/>
      <w:numFmt w:val="lowerRoman"/>
      <w:lvlText w:val="%3."/>
      <w:lvlJc w:val="left"/>
      <w:pPr>
        <w:ind w:left="1219" w:hanging="368"/>
      </w:pPr>
      <w:rPr>
        <w:rFonts w:ascii="Times New Roman" w:hAnsi="Times New Roman" w:hint="default"/>
        <w:b w:val="0"/>
        <w:i w:val="0"/>
        <w:sz w:val="20"/>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5">
    <w:nsid w:val="635B680F"/>
    <w:multiLevelType w:val="multilevel"/>
    <w:tmpl w:val="EDAC94FE"/>
    <w:styleLink w:val="01cList-Mazleha"/>
    <w:lvl w:ilvl="0">
      <w:start w:val="1"/>
      <w:numFmt w:val="lowerRoman"/>
      <w:lvlText w:val="%1)"/>
      <w:lvlJc w:val="left"/>
      <w:pPr>
        <w:tabs>
          <w:tab w:val="num" w:pos="992"/>
        </w:tabs>
        <w:ind w:left="720" w:hanging="720"/>
      </w:pPr>
      <w:rPr>
        <w:rFonts w:ascii="Times New Roman" w:hAnsi="Times New Roman" w:cs="Times New Roman" w:hint="default"/>
        <w:b w:val="0"/>
        <w:bCs/>
        <w:i w:val="0"/>
        <w:iCs w:val="0"/>
        <w:caps w:val="0"/>
        <w:smallCaps w:val="0"/>
        <w:sz w:val="24"/>
        <w:szCs w:val="24"/>
      </w:rPr>
    </w:lvl>
    <w:lvl w:ilvl="1">
      <w:start w:val="1"/>
      <w:numFmt w:val="lowerLetter"/>
      <w:lvlText w:val="%2)"/>
      <w:lvlJc w:val="left"/>
      <w:pPr>
        <w:tabs>
          <w:tab w:val="num" w:pos="720"/>
        </w:tabs>
        <w:ind w:left="1418" w:hanging="698"/>
      </w:pPr>
      <w:rPr>
        <w:rFonts w:hint="default"/>
      </w:rPr>
    </w:lvl>
    <w:lvl w:ilvl="2">
      <w:start w:val="1"/>
      <w:numFmt w:val="bullet"/>
      <w:lvlText w:val=""/>
      <w:lvlJc w:val="left"/>
      <w:pPr>
        <w:ind w:left="1701" w:hanging="283"/>
      </w:pPr>
      <w:rPr>
        <w:rFonts w:ascii="Wingdings" w:hAnsi="Wingdings" w:cs="Times New Roman" w:hint="default"/>
        <w:szCs w:val="24"/>
      </w:rPr>
    </w:lvl>
    <w:lvl w:ilvl="3">
      <w:start w:val="1"/>
      <w:numFmt w:val="decimal"/>
      <w:isLgl/>
      <w:lvlText w:val="%1.%3.%4"/>
      <w:lvlJc w:val="left"/>
      <w:pPr>
        <w:ind w:left="709" w:hanging="709"/>
      </w:pPr>
      <w:rPr>
        <w:rFonts w:hint="default"/>
      </w:rPr>
    </w:lvl>
    <w:lvl w:ilvl="4">
      <w:start w:val="1"/>
      <w:numFmt w:val="lowerLetter"/>
      <w:lvlText w:val="%5."/>
      <w:lvlJc w:val="left"/>
      <w:pPr>
        <w:ind w:left="709" w:hanging="709"/>
      </w:pPr>
      <w:rPr>
        <w:rFonts w:hint="default"/>
      </w:rPr>
    </w:lvl>
    <w:lvl w:ilvl="5">
      <w:start w:val="1"/>
      <w:numFmt w:val="lowerRoman"/>
      <w:lvlText w:val="%6."/>
      <w:lvlJc w:val="left"/>
      <w:pPr>
        <w:ind w:left="709" w:hanging="709"/>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b/>
        <w:bCs/>
        <w:i w:val="0"/>
        <w:iCs w:val="0"/>
        <w:caps/>
        <w:sz w:val="24"/>
        <w:szCs w:val="24"/>
      </w:rPr>
    </w:lvl>
  </w:abstractNum>
  <w:abstractNum w:abstractNumId="16">
    <w:nsid w:val="73AD12C3"/>
    <w:multiLevelType w:val="multilevel"/>
    <w:tmpl w:val="FB70BA98"/>
    <w:numStyleLink w:val="Mazleha-GayaUKM-Founder"/>
  </w:abstractNum>
  <w:num w:numId="1">
    <w:abstractNumId w:val="15"/>
  </w:num>
  <w:num w:numId="2">
    <w:abstractNumId w:val="6"/>
  </w:num>
  <w:num w:numId="3">
    <w:abstractNumId w:val="8"/>
  </w:num>
  <w:num w:numId="4">
    <w:abstractNumId w:val="1"/>
  </w:num>
  <w:num w:numId="5">
    <w:abstractNumId w:val="5"/>
  </w:num>
  <w:num w:numId="6">
    <w:abstractNumId w:val="13"/>
  </w:num>
  <w:num w:numId="7">
    <w:abstractNumId w:val="10"/>
  </w:num>
  <w:num w:numId="8">
    <w:abstractNumId w:val="2"/>
  </w:num>
  <w:num w:numId="9">
    <w:abstractNumId w:val="4"/>
  </w:num>
  <w:num w:numId="10">
    <w:abstractNumId w:val="3"/>
  </w:num>
  <w:num w:numId="11">
    <w:abstractNumId w:val="7"/>
  </w:num>
  <w:num w:numId="12">
    <w:abstractNumId w:val="9"/>
  </w:num>
  <w:num w:numId="13">
    <w:abstractNumId w:val="12"/>
  </w:num>
  <w:num w:numId="14">
    <w:abstractNumId w:val="0"/>
  </w:num>
  <w:num w:numId="15">
    <w:abstractNumId w:val="16"/>
    <w:lvlOverride w:ilvl="1">
      <w:lvl w:ilvl="1">
        <w:start w:val="1"/>
        <w:numFmt w:val="upperRoman"/>
        <w:lvlRestart w:val="0"/>
        <w:pStyle w:val="09aLevel01"/>
        <w:lvlText w:val="CHAPTER %2"/>
        <w:lvlJc w:val="left"/>
        <w:pPr>
          <w:tabs>
            <w:tab w:val="num" w:pos="10778"/>
          </w:tabs>
          <w:ind w:left="9360" w:firstLine="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2">
      <w:lvl w:ilvl="2">
        <w:start w:val="1"/>
        <w:numFmt w:val="decimal"/>
        <w:pStyle w:val="09bLevel02"/>
        <w:lvlText w:val="%1.%3"/>
        <w:lvlJc w:val="left"/>
        <w:pPr>
          <w:ind w:left="1170" w:hanging="72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3">
      <w:lvl w:ilvl="3">
        <w:start w:val="1"/>
        <w:numFmt w:val="decimal"/>
        <w:pStyle w:val="09cLevel03"/>
        <w:lvlText w:val="%1.%3.%4"/>
        <w:lvlJc w:val="left"/>
        <w:pPr>
          <w:ind w:left="720" w:hanging="720"/>
        </w:pPr>
        <w:rPr>
          <w:rFonts w:ascii="Times New Roman" w:hAnsi="Times New Roman" w:cs="Times New Roman" w:hint="default"/>
          <w:b/>
          <w:i w:val="0"/>
          <w:caps w:val="0"/>
          <w:sz w:val="22"/>
        </w:rPr>
      </w:lvl>
    </w:lvlOverride>
  </w:num>
  <w:num w:numId="16">
    <w:abstractNumId w:val="14"/>
  </w:num>
  <w:num w:numId="17">
    <w:abstractNumId w:val="11"/>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attachedTemplate r:id="rId1"/>
  <w:linkStyles/>
  <w:documentProtection w:formatting="1" w:enforcement="1" w:cryptProviderType="rsaFull" w:cryptAlgorithmClass="hash" w:cryptAlgorithmType="typeAny" w:cryptAlgorithmSid="4" w:cryptSpinCount="100000" w:hash="eo3/p4AvciSEPt3yY+8PMMwqoIs=" w:salt="2ac/8IbwpDOCQkkq80ELhw=="/>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0NjExMDU3Mze0NDEFEko6SsGpxcWZ+XkgBUZGtQBzDoJHLQAAAA=="/>
  </w:docVars>
  <w:rsids>
    <w:rsidRoot w:val="00FE7940"/>
    <w:rsid w:val="00017C69"/>
    <w:rsid w:val="00023FC1"/>
    <w:rsid w:val="000316FE"/>
    <w:rsid w:val="00033862"/>
    <w:rsid w:val="00034B58"/>
    <w:rsid w:val="000355B4"/>
    <w:rsid w:val="00036D93"/>
    <w:rsid w:val="0004503E"/>
    <w:rsid w:val="00045CB8"/>
    <w:rsid w:val="00050D5B"/>
    <w:rsid w:val="000576CC"/>
    <w:rsid w:val="00061518"/>
    <w:rsid w:val="00070A12"/>
    <w:rsid w:val="00077CE9"/>
    <w:rsid w:val="00083519"/>
    <w:rsid w:val="00087778"/>
    <w:rsid w:val="00094E76"/>
    <w:rsid w:val="000967DA"/>
    <w:rsid w:val="0009788C"/>
    <w:rsid w:val="000A4CC3"/>
    <w:rsid w:val="000B246E"/>
    <w:rsid w:val="000B4707"/>
    <w:rsid w:val="000B61FB"/>
    <w:rsid w:val="000C14D9"/>
    <w:rsid w:val="000C3860"/>
    <w:rsid w:val="000C7E12"/>
    <w:rsid w:val="000D22D8"/>
    <w:rsid w:val="000E3D4A"/>
    <w:rsid w:val="000F7350"/>
    <w:rsid w:val="001026F6"/>
    <w:rsid w:val="00103187"/>
    <w:rsid w:val="001055EB"/>
    <w:rsid w:val="0010612D"/>
    <w:rsid w:val="00114DAE"/>
    <w:rsid w:val="0012132F"/>
    <w:rsid w:val="001541D2"/>
    <w:rsid w:val="00171F12"/>
    <w:rsid w:val="001760EA"/>
    <w:rsid w:val="00182955"/>
    <w:rsid w:val="00186A44"/>
    <w:rsid w:val="00193F57"/>
    <w:rsid w:val="001977F3"/>
    <w:rsid w:val="001A5067"/>
    <w:rsid w:val="001B32CA"/>
    <w:rsid w:val="001B6508"/>
    <w:rsid w:val="001C15C1"/>
    <w:rsid w:val="001D0A91"/>
    <w:rsid w:val="001E0830"/>
    <w:rsid w:val="001E3E3D"/>
    <w:rsid w:val="001F4F8E"/>
    <w:rsid w:val="001F6D58"/>
    <w:rsid w:val="0020284B"/>
    <w:rsid w:val="00221A08"/>
    <w:rsid w:val="00227163"/>
    <w:rsid w:val="002342CA"/>
    <w:rsid w:val="00236E78"/>
    <w:rsid w:val="00244045"/>
    <w:rsid w:val="00245BDE"/>
    <w:rsid w:val="00256C37"/>
    <w:rsid w:val="002658A1"/>
    <w:rsid w:val="00282B8A"/>
    <w:rsid w:val="002869BB"/>
    <w:rsid w:val="002916E8"/>
    <w:rsid w:val="00295C9A"/>
    <w:rsid w:val="002973FC"/>
    <w:rsid w:val="002B0E88"/>
    <w:rsid w:val="002E3659"/>
    <w:rsid w:val="002E5F24"/>
    <w:rsid w:val="002E7E58"/>
    <w:rsid w:val="002F09B4"/>
    <w:rsid w:val="002F49D8"/>
    <w:rsid w:val="002F50B1"/>
    <w:rsid w:val="00321775"/>
    <w:rsid w:val="00332518"/>
    <w:rsid w:val="00341074"/>
    <w:rsid w:val="00350CE8"/>
    <w:rsid w:val="00377F20"/>
    <w:rsid w:val="003957C0"/>
    <w:rsid w:val="003A0829"/>
    <w:rsid w:val="003A30F9"/>
    <w:rsid w:val="003C43AA"/>
    <w:rsid w:val="003C5752"/>
    <w:rsid w:val="003D19F1"/>
    <w:rsid w:val="003D6017"/>
    <w:rsid w:val="003E6F32"/>
    <w:rsid w:val="003F791A"/>
    <w:rsid w:val="00400519"/>
    <w:rsid w:val="0040708E"/>
    <w:rsid w:val="0043115A"/>
    <w:rsid w:val="00444389"/>
    <w:rsid w:val="00457AE5"/>
    <w:rsid w:val="004619B0"/>
    <w:rsid w:val="004657B3"/>
    <w:rsid w:val="00465F50"/>
    <w:rsid w:val="00467B16"/>
    <w:rsid w:val="004815F5"/>
    <w:rsid w:val="004905CB"/>
    <w:rsid w:val="00494ECF"/>
    <w:rsid w:val="004B456E"/>
    <w:rsid w:val="004C5469"/>
    <w:rsid w:val="004D1985"/>
    <w:rsid w:val="004D2B28"/>
    <w:rsid w:val="004E10DD"/>
    <w:rsid w:val="004F1D93"/>
    <w:rsid w:val="00503EA4"/>
    <w:rsid w:val="00504641"/>
    <w:rsid w:val="00507D1A"/>
    <w:rsid w:val="00527129"/>
    <w:rsid w:val="00530901"/>
    <w:rsid w:val="0053373F"/>
    <w:rsid w:val="005363BA"/>
    <w:rsid w:val="005400C9"/>
    <w:rsid w:val="005479A5"/>
    <w:rsid w:val="00563748"/>
    <w:rsid w:val="0057168A"/>
    <w:rsid w:val="0057399B"/>
    <w:rsid w:val="0057555C"/>
    <w:rsid w:val="00575B0A"/>
    <w:rsid w:val="00581FBF"/>
    <w:rsid w:val="0058494F"/>
    <w:rsid w:val="00585AE7"/>
    <w:rsid w:val="005A5268"/>
    <w:rsid w:val="005B3749"/>
    <w:rsid w:val="005C3629"/>
    <w:rsid w:val="005C5598"/>
    <w:rsid w:val="005D5CDA"/>
    <w:rsid w:val="005D61B9"/>
    <w:rsid w:val="005E1F2A"/>
    <w:rsid w:val="005E4996"/>
    <w:rsid w:val="006026B5"/>
    <w:rsid w:val="00610693"/>
    <w:rsid w:val="0062616E"/>
    <w:rsid w:val="00631D23"/>
    <w:rsid w:val="0065016A"/>
    <w:rsid w:val="00656EC5"/>
    <w:rsid w:val="00671622"/>
    <w:rsid w:val="0068668A"/>
    <w:rsid w:val="006A0DB6"/>
    <w:rsid w:val="006B4910"/>
    <w:rsid w:val="006F30C9"/>
    <w:rsid w:val="00702567"/>
    <w:rsid w:val="00704175"/>
    <w:rsid w:val="00756415"/>
    <w:rsid w:val="00764DFD"/>
    <w:rsid w:val="0077745D"/>
    <w:rsid w:val="007836BC"/>
    <w:rsid w:val="00783AB3"/>
    <w:rsid w:val="00786733"/>
    <w:rsid w:val="00790453"/>
    <w:rsid w:val="007949BD"/>
    <w:rsid w:val="00794CA9"/>
    <w:rsid w:val="007A5854"/>
    <w:rsid w:val="007A7DED"/>
    <w:rsid w:val="007E5B9B"/>
    <w:rsid w:val="007F6628"/>
    <w:rsid w:val="0080541E"/>
    <w:rsid w:val="00805ACC"/>
    <w:rsid w:val="00807568"/>
    <w:rsid w:val="00827FAB"/>
    <w:rsid w:val="008406C8"/>
    <w:rsid w:val="00840AB2"/>
    <w:rsid w:val="008444DA"/>
    <w:rsid w:val="00844613"/>
    <w:rsid w:val="008470BA"/>
    <w:rsid w:val="008575F5"/>
    <w:rsid w:val="00866E0B"/>
    <w:rsid w:val="00873E6A"/>
    <w:rsid w:val="00890D00"/>
    <w:rsid w:val="008A0C4D"/>
    <w:rsid w:val="008B0890"/>
    <w:rsid w:val="008B08E7"/>
    <w:rsid w:val="008B1A68"/>
    <w:rsid w:val="008B3CC6"/>
    <w:rsid w:val="008C0994"/>
    <w:rsid w:val="008E7012"/>
    <w:rsid w:val="008E7E05"/>
    <w:rsid w:val="008F113D"/>
    <w:rsid w:val="008F54B9"/>
    <w:rsid w:val="009149AB"/>
    <w:rsid w:val="009225DF"/>
    <w:rsid w:val="00945370"/>
    <w:rsid w:val="009479B6"/>
    <w:rsid w:val="00950D76"/>
    <w:rsid w:val="00953D52"/>
    <w:rsid w:val="0097705F"/>
    <w:rsid w:val="00983E82"/>
    <w:rsid w:val="0099049C"/>
    <w:rsid w:val="0099632A"/>
    <w:rsid w:val="009A0FBE"/>
    <w:rsid w:val="009A2236"/>
    <w:rsid w:val="009A512A"/>
    <w:rsid w:val="009C4C4F"/>
    <w:rsid w:val="009D06D5"/>
    <w:rsid w:val="009D2186"/>
    <w:rsid w:val="009E14D9"/>
    <w:rsid w:val="00A212D1"/>
    <w:rsid w:val="00A2391C"/>
    <w:rsid w:val="00A25165"/>
    <w:rsid w:val="00A274D2"/>
    <w:rsid w:val="00A63EFC"/>
    <w:rsid w:val="00AA57C7"/>
    <w:rsid w:val="00AA59F0"/>
    <w:rsid w:val="00AA7BBD"/>
    <w:rsid w:val="00AC22E4"/>
    <w:rsid w:val="00AC6662"/>
    <w:rsid w:val="00AC763A"/>
    <w:rsid w:val="00AD5424"/>
    <w:rsid w:val="00AD7B3F"/>
    <w:rsid w:val="00AE70E4"/>
    <w:rsid w:val="00AE7197"/>
    <w:rsid w:val="00AF1A6A"/>
    <w:rsid w:val="00B00D99"/>
    <w:rsid w:val="00B24A6D"/>
    <w:rsid w:val="00B42A42"/>
    <w:rsid w:val="00B556C7"/>
    <w:rsid w:val="00B57A77"/>
    <w:rsid w:val="00B62CBB"/>
    <w:rsid w:val="00B72950"/>
    <w:rsid w:val="00B75B67"/>
    <w:rsid w:val="00B86E23"/>
    <w:rsid w:val="00B92D4E"/>
    <w:rsid w:val="00BA3389"/>
    <w:rsid w:val="00BA3B3F"/>
    <w:rsid w:val="00BA50DF"/>
    <w:rsid w:val="00BA721E"/>
    <w:rsid w:val="00BA73B5"/>
    <w:rsid w:val="00BC5747"/>
    <w:rsid w:val="00BD454C"/>
    <w:rsid w:val="00BE3639"/>
    <w:rsid w:val="00BE3D7F"/>
    <w:rsid w:val="00C0144B"/>
    <w:rsid w:val="00C030FB"/>
    <w:rsid w:val="00C113E8"/>
    <w:rsid w:val="00C17C55"/>
    <w:rsid w:val="00C301C1"/>
    <w:rsid w:val="00C57F2C"/>
    <w:rsid w:val="00C64D74"/>
    <w:rsid w:val="00C723CC"/>
    <w:rsid w:val="00C724AF"/>
    <w:rsid w:val="00C73BCE"/>
    <w:rsid w:val="00C76908"/>
    <w:rsid w:val="00C77062"/>
    <w:rsid w:val="00C8126F"/>
    <w:rsid w:val="00C929AC"/>
    <w:rsid w:val="00CB0641"/>
    <w:rsid w:val="00CB290A"/>
    <w:rsid w:val="00CC162F"/>
    <w:rsid w:val="00CD00A4"/>
    <w:rsid w:val="00CF20CE"/>
    <w:rsid w:val="00D269AD"/>
    <w:rsid w:val="00D31C6F"/>
    <w:rsid w:val="00D42854"/>
    <w:rsid w:val="00D522F2"/>
    <w:rsid w:val="00D548E9"/>
    <w:rsid w:val="00D54DA6"/>
    <w:rsid w:val="00D57055"/>
    <w:rsid w:val="00D61F3C"/>
    <w:rsid w:val="00D7769A"/>
    <w:rsid w:val="00D87BE8"/>
    <w:rsid w:val="00D95B17"/>
    <w:rsid w:val="00DA2B1D"/>
    <w:rsid w:val="00DA5117"/>
    <w:rsid w:val="00DA606F"/>
    <w:rsid w:val="00DB2841"/>
    <w:rsid w:val="00DB3580"/>
    <w:rsid w:val="00DB7262"/>
    <w:rsid w:val="00DB7544"/>
    <w:rsid w:val="00DC13C3"/>
    <w:rsid w:val="00DD7D71"/>
    <w:rsid w:val="00DE07CE"/>
    <w:rsid w:val="00E06224"/>
    <w:rsid w:val="00E105E6"/>
    <w:rsid w:val="00E15D6C"/>
    <w:rsid w:val="00E26341"/>
    <w:rsid w:val="00E40672"/>
    <w:rsid w:val="00E458E4"/>
    <w:rsid w:val="00E513E2"/>
    <w:rsid w:val="00E75E06"/>
    <w:rsid w:val="00E765AD"/>
    <w:rsid w:val="00E7798E"/>
    <w:rsid w:val="00E87BED"/>
    <w:rsid w:val="00E97A47"/>
    <w:rsid w:val="00EA4615"/>
    <w:rsid w:val="00EA4F6C"/>
    <w:rsid w:val="00EB04FA"/>
    <w:rsid w:val="00EB052E"/>
    <w:rsid w:val="00EB7F38"/>
    <w:rsid w:val="00EF0A8D"/>
    <w:rsid w:val="00EF7E0A"/>
    <w:rsid w:val="00F0393C"/>
    <w:rsid w:val="00F05F5B"/>
    <w:rsid w:val="00F16028"/>
    <w:rsid w:val="00F16C33"/>
    <w:rsid w:val="00F2370F"/>
    <w:rsid w:val="00F2615C"/>
    <w:rsid w:val="00F63077"/>
    <w:rsid w:val="00F731C3"/>
    <w:rsid w:val="00F8748E"/>
    <w:rsid w:val="00FA20EF"/>
    <w:rsid w:val="00FC5FBD"/>
    <w:rsid w:val="00FD204C"/>
    <w:rsid w:val="00FE3108"/>
    <w:rsid w:val="00FE794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42D2ABB"/>
  <w15:docId w15:val="{400EEC94-FE32-461B-91C4-BA25F76165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qFormat="1"/>
    <w:lsdException w:name="toc 6" w:semiHidden="1" w:uiPriority="39" w:unhideWhenUsed="1" w:qFormat="1"/>
    <w:lsdException w:name="toc 7" w:semiHidden="1" w:uiPriority="39" w:unhideWhenUsed="1" w:qFormat="1"/>
    <w:lsdException w:name="toc 8" w:semiHidden="1" w:uiPriority="39" w:unhideWhenUsed="1" w:qFormat="1"/>
    <w:lsdException w:name="toc 9" w:semiHidden="1" w:uiPriority="39" w:unhideWhenUsed="1" w:qFormat="1"/>
    <w:lsdException w:name="Normal Indent" w:semiHidden="1" w:unhideWhenUsed="1"/>
    <w:lsdException w:name="footnote text" w:semiHidden="1"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qFormat="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next w:val="11Normal02-SecondOnwardParagraph"/>
    <w:qFormat/>
    <w:rsid w:val="007E5B9B"/>
    <w:pPr>
      <w:spacing w:afterLines="100" w:after="100" w:line="240" w:lineRule="auto"/>
      <w:jc w:val="both"/>
    </w:pPr>
    <w:rPr>
      <w:rFonts w:ascii="Times New Roman" w:eastAsia="MS Mincho" w:hAnsi="Times New Roman" w:cs="Arial"/>
      <w:sz w:val="24"/>
      <w:szCs w:val="24"/>
    </w:rPr>
  </w:style>
  <w:style w:type="paragraph" w:styleId="Heading1">
    <w:name w:val="heading 1"/>
    <w:next w:val="09aLevel01"/>
    <w:link w:val="Heading1Char"/>
    <w:uiPriority w:val="9"/>
    <w:qFormat/>
    <w:rsid w:val="007E5B9B"/>
    <w:pPr>
      <w:keepNext/>
      <w:keepLines/>
      <w:numPr>
        <w:numId w:val="15"/>
      </w:numPr>
      <w:spacing w:after="0" w:line="360" w:lineRule="auto"/>
      <w:outlineLvl w:val="0"/>
    </w:pPr>
    <w:rPr>
      <w:rFonts w:ascii="Times New Roman" w:eastAsia="MS Gothic" w:hAnsi="Times New Roman" w:cs="Times New Roman"/>
      <w:b/>
      <w:bCs/>
      <w:vanish/>
      <w:color w:val="FF0000"/>
      <w:sz w:val="24"/>
      <w:szCs w:val="24"/>
    </w:rPr>
  </w:style>
  <w:style w:type="paragraph" w:styleId="Heading2">
    <w:name w:val="heading 2"/>
    <w:next w:val="Heading3"/>
    <w:link w:val="Heading2Char"/>
    <w:uiPriority w:val="9"/>
    <w:qFormat/>
    <w:rsid w:val="007E5B9B"/>
    <w:pPr>
      <w:keepNext/>
      <w:keepLines/>
      <w:spacing w:before="960" w:after="1080" w:line="360" w:lineRule="auto"/>
      <w:ind w:right="567"/>
      <w:jc w:val="center"/>
      <w:outlineLvl w:val="1"/>
    </w:pPr>
    <w:rPr>
      <w:rFonts w:ascii="Times New Roman" w:eastAsia="MS Mincho" w:hAnsi="Times New Roman" w:cs="Arial"/>
      <w:b/>
      <w:caps/>
      <w:szCs w:val="24"/>
    </w:rPr>
  </w:style>
  <w:style w:type="paragraph" w:styleId="Heading3">
    <w:name w:val="heading 3"/>
    <w:next w:val="10Normal01-FirstParagraph"/>
    <w:link w:val="Heading3Char"/>
    <w:uiPriority w:val="9"/>
    <w:qFormat/>
    <w:rsid w:val="007E5B9B"/>
    <w:pPr>
      <w:keepNext/>
      <w:keepLines/>
      <w:spacing w:before="400" w:after="400" w:line="360" w:lineRule="auto"/>
      <w:outlineLvl w:val="2"/>
    </w:pPr>
    <w:rPr>
      <w:rFonts w:ascii="Times New Roman" w:eastAsia="MS Gothic" w:hAnsi="Times New Roman" w:cs="Times New Roman"/>
      <w:b/>
      <w:bCs/>
      <w:caps/>
    </w:rPr>
  </w:style>
  <w:style w:type="paragraph" w:styleId="Heading4">
    <w:name w:val="heading 4"/>
    <w:next w:val="10Normal01-FirstParagraph"/>
    <w:link w:val="Heading4Char"/>
    <w:uiPriority w:val="9"/>
    <w:qFormat/>
    <w:rsid w:val="007E5B9B"/>
    <w:pPr>
      <w:keepNext/>
      <w:keepLines/>
      <w:spacing w:before="400" w:after="400" w:line="360" w:lineRule="auto"/>
      <w:outlineLvl w:val="3"/>
    </w:pPr>
    <w:rPr>
      <w:rFonts w:ascii="Times New Roman" w:eastAsia="MS Gothic" w:hAnsi="Times New Roman" w:cs="Times New Roman"/>
      <w:b/>
      <w:bCs/>
    </w:rPr>
  </w:style>
  <w:style w:type="paragraph" w:styleId="Heading5">
    <w:name w:val="heading 5"/>
    <w:next w:val="10Normal01-FirstParagraph"/>
    <w:link w:val="Heading5Char"/>
    <w:uiPriority w:val="9"/>
    <w:qFormat/>
    <w:rsid w:val="007E5B9B"/>
    <w:pPr>
      <w:keepNext/>
      <w:keepLines/>
      <w:spacing w:before="400" w:after="400" w:line="360" w:lineRule="auto"/>
      <w:outlineLvl w:val="4"/>
    </w:pPr>
    <w:rPr>
      <w:rFonts w:ascii="Times New Roman" w:eastAsia="MS Gothic" w:hAnsi="Times New Roman" w:cs="Times New Roman"/>
      <w:b/>
      <w:bCs/>
    </w:rPr>
  </w:style>
  <w:style w:type="paragraph" w:styleId="Heading6">
    <w:name w:val="heading 6"/>
    <w:next w:val="10Normal01-FirstParagraph"/>
    <w:link w:val="Heading6Char"/>
    <w:uiPriority w:val="9"/>
    <w:qFormat/>
    <w:rsid w:val="007E5B9B"/>
    <w:pPr>
      <w:keepNext/>
      <w:keepLines/>
      <w:spacing w:before="400" w:after="400" w:line="360" w:lineRule="auto"/>
      <w:outlineLvl w:val="5"/>
    </w:pPr>
    <w:rPr>
      <w:rFonts w:ascii="Times New Roman" w:eastAsia="MS Gothic" w:hAnsi="Times New Roman" w:cs="Times New Roman"/>
      <w:b/>
      <w:bCs/>
    </w:rPr>
  </w:style>
  <w:style w:type="paragraph" w:styleId="Heading7">
    <w:name w:val="heading 7"/>
    <w:next w:val="10Normal01-FirstParagraph"/>
    <w:link w:val="Heading7Char"/>
    <w:uiPriority w:val="9"/>
    <w:semiHidden/>
    <w:rsid w:val="007E5B9B"/>
    <w:pPr>
      <w:keepNext/>
      <w:keepLines/>
      <w:spacing w:before="400" w:after="400" w:line="360" w:lineRule="auto"/>
      <w:outlineLvl w:val="6"/>
    </w:pPr>
    <w:rPr>
      <w:rFonts w:ascii="Times New Roman" w:eastAsia="MS Gothic" w:hAnsi="Times New Roman" w:cs="Times New Roman"/>
      <w:b/>
      <w:iCs/>
      <w:szCs w:val="24"/>
    </w:rPr>
  </w:style>
  <w:style w:type="paragraph" w:styleId="Heading8">
    <w:name w:val="heading 8"/>
    <w:next w:val="10Normal01-FirstParagraph"/>
    <w:link w:val="Heading8Char"/>
    <w:uiPriority w:val="9"/>
    <w:semiHidden/>
    <w:rsid w:val="007E5B9B"/>
    <w:pPr>
      <w:keepNext/>
      <w:keepLines/>
      <w:spacing w:before="400" w:after="400" w:line="360" w:lineRule="auto"/>
      <w:outlineLvl w:val="7"/>
    </w:pPr>
    <w:rPr>
      <w:rFonts w:ascii="Times New Roman" w:eastAsia="MS Gothic" w:hAnsi="Times New Roman" w:cs="Times New Roman"/>
      <w:b/>
      <w:szCs w:val="20"/>
    </w:rPr>
  </w:style>
  <w:style w:type="paragraph" w:styleId="Heading9">
    <w:name w:val="heading 9"/>
    <w:next w:val="Normal"/>
    <w:link w:val="Heading9Char"/>
    <w:uiPriority w:val="9"/>
    <w:semiHidden/>
    <w:rsid w:val="007E5B9B"/>
    <w:pPr>
      <w:keepNext/>
      <w:keepLines/>
      <w:tabs>
        <w:tab w:val="left" w:pos="851"/>
      </w:tabs>
      <w:spacing w:before="400" w:after="400" w:line="360" w:lineRule="auto"/>
      <w:outlineLvl w:val="8"/>
    </w:pPr>
    <w:rPr>
      <w:rFonts w:ascii="Times New Roman" w:eastAsia="MS Gothic" w:hAnsi="Times New Roman" w:cs="Times New Roman"/>
      <w:b/>
      <w:bCs/>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9479B6"/>
    <w:rPr>
      <w:rFonts w:ascii="Times New Roman" w:eastAsia="MS Gothic" w:hAnsi="Times New Roman" w:cs="Times New Roman"/>
      <w:b/>
      <w:bCs/>
      <w:vanish/>
      <w:color w:val="FF0000"/>
      <w:sz w:val="24"/>
      <w:szCs w:val="24"/>
    </w:rPr>
  </w:style>
  <w:style w:type="character" w:customStyle="1" w:styleId="Heading2Char">
    <w:name w:val="Heading 2 Char"/>
    <w:link w:val="Heading2"/>
    <w:uiPriority w:val="9"/>
    <w:semiHidden/>
    <w:rsid w:val="001E3E3D"/>
    <w:rPr>
      <w:rFonts w:ascii="Times New Roman" w:eastAsia="MS Mincho" w:hAnsi="Times New Roman" w:cs="Arial"/>
      <w:b/>
      <w:caps/>
      <w:szCs w:val="24"/>
    </w:rPr>
  </w:style>
  <w:style w:type="character" w:customStyle="1" w:styleId="Heading3Char">
    <w:name w:val="Heading 3 Char"/>
    <w:link w:val="Heading3"/>
    <w:uiPriority w:val="9"/>
    <w:semiHidden/>
    <w:rsid w:val="001E3E3D"/>
    <w:rPr>
      <w:rFonts w:ascii="Times New Roman" w:eastAsia="MS Gothic" w:hAnsi="Times New Roman" w:cs="Times New Roman"/>
      <w:b/>
      <w:bCs/>
      <w:caps/>
    </w:rPr>
  </w:style>
  <w:style w:type="character" w:customStyle="1" w:styleId="Heading4Char">
    <w:name w:val="Heading 4 Char"/>
    <w:link w:val="Heading4"/>
    <w:uiPriority w:val="9"/>
    <w:semiHidden/>
    <w:rsid w:val="001E3E3D"/>
    <w:rPr>
      <w:rFonts w:ascii="Times New Roman" w:eastAsia="MS Gothic" w:hAnsi="Times New Roman" w:cs="Times New Roman"/>
      <w:b/>
      <w:bCs/>
    </w:rPr>
  </w:style>
  <w:style w:type="character" w:customStyle="1" w:styleId="Heading5Char">
    <w:name w:val="Heading 5 Char"/>
    <w:link w:val="Heading5"/>
    <w:uiPriority w:val="9"/>
    <w:semiHidden/>
    <w:rsid w:val="001E3E3D"/>
    <w:rPr>
      <w:rFonts w:ascii="Times New Roman" w:eastAsia="MS Gothic" w:hAnsi="Times New Roman" w:cs="Times New Roman"/>
      <w:b/>
      <w:bCs/>
    </w:rPr>
  </w:style>
  <w:style w:type="character" w:customStyle="1" w:styleId="Heading6Char">
    <w:name w:val="Heading 6 Char"/>
    <w:link w:val="Heading6"/>
    <w:uiPriority w:val="9"/>
    <w:semiHidden/>
    <w:rsid w:val="001E3E3D"/>
    <w:rPr>
      <w:rFonts w:ascii="Times New Roman" w:eastAsia="MS Gothic" w:hAnsi="Times New Roman" w:cs="Times New Roman"/>
      <w:b/>
      <w:bCs/>
    </w:rPr>
  </w:style>
  <w:style w:type="character" w:customStyle="1" w:styleId="Heading7Char">
    <w:name w:val="Heading 7 Char"/>
    <w:link w:val="Heading7"/>
    <w:uiPriority w:val="9"/>
    <w:semiHidden/>
    <w:rsid w:val="001E3E3D"/>
    <w:rPr>
      <w:rFonts w:ascii="Times New Roman" w:eastAsia="MS Gothic" w:hAnsi="Times New Roman" w:cs="Times New Roman"/>
      <w:b/>
      <w:iCs/>
      <w:szCs w:val="24"/>
    </w:rPr>
  </w:style>
  <w:style w:type="character" w:customStyle="1" w:styleId="Heading8Char">
    <w:name w:val="Heading 8 Char"/>
    <w:link w:val="Heading8"/>
    <w:uiPriority w:val="9"/>
    <w:semiHidden/>
    <w:rsid w:val="001E3E3D"/>
    <w:rPr>
      <w:rFonts w:ascii="Times New Roman" w:eastAsia="MS Gothic" w:hAnsi="Times New Roman" w:cs="Times New Roman"/>
      <w:b/>
      <w:szCs w:val="20"/>
    </w:rPr>
  </w:style>
  <w:style w:type="character" w:customStyle="1" w:styleId="Heading9Char">
    <w:name w:val="Heading 9 Char"/>
    <w:link w:val="Heading9"/>
    <w:uiPriority w:val="9"/>
    <w:semiHidden/>
    <w:rsid w:val="001E3E3D"/>
    <w:rPr>
      <w:rFonts w:ascii="Times New Roman" w:eastAsia="MS Gothic" w:hAnsi="Times New Roman" w:cs="Times New Roman"/>
      <w:b/>
      <w:bCs/>
      <w:szCs w:val="32"/>
    </w:rPr>
  </w:style>
  <w:style w:type="numbering" w:customStyle="1" w:styleId="NoList1">
    <w:name w:val="No List1"/>
    <w:next w:val="NoList"/>
    <w:uiPriority w:val="99"/>
    <w:semiHidden/>
    <w:unhideWhenUsed/>
    <w:rsid w:val="007E5B9B"/>
  </w:style>
  <w:style w:type="paragraph" w:customStyle="1" w:styleId="25Caption-Appendix">
    <w:name w:val="25 Caption-Appendix"/>
    <w:next w:val="10Normal01-FirstParagraph"/>
    <w:qFormat/>
    <w:rsid w:val="007E5B9B"/>
    <w:pPr>
      <w:pageBreakBefore/>
      <w:tabs>
        <w:tab w:val="left" w:pos="1701"/>
      </w:tabs>
      <w:spacing w:after="400" w:line="360" w:lineRule="auto"/>
      <w:jc w:val="center"/>
      <w:outlineLvl w:val="0"/>
    </w:pPr>
    <w:rPr>
      <w:rFonts w:ascii="Times New Roman" w:eastAsia="MS Mincho" w:hAnsi="Times New Roman" w:cs="Arial"/>
      <w:b/>
      <w:caps/>
      <w:szCs w:val="24"/>
    </w:rPr>
  </w:style>
  <w:style w:type="paragraph" w:styleId="TOC1">
    <w:name w:val="toc 1"/>
    <w:next w:val="10Normal01-FirstParagraph"/>
    <w:uiPriority w:val="39"/>
    <w:qFormat/>
    <w:rsid w:val="007E5B9B"/>
    <w:pPr>
      <w:tabs>
        <w:tab w:val="right" w:pos="8335"/>
      </w:tabs>
      <w:spacing w:after="0" w:line="360" w:lineRule="auto"/>
      <w:jc w:val="both"/>
    </w:pPr>
    <w:rPr>
      <w:rFonts w:ascii="Times New Roman" w:eastAsia="MS Gothic" w:hAnsi="Times New Roman" w:cs="Times New Roman"/>
      <w:b/>
      <w:bCs/>
      <w:noProof/>
      <w:sz w:val="24"/>
      <w:szCs w:val="24"/>
    </w:rPr>
  </w:style>
  <w:style w:type="paragraph" w:styleId="TOC2">
    <w:name w:val="toc 2"/>
    <w:next w:val="10Normal01-FirstParagraph"/>
    <w:uiPriority w:val="39"/>
    <w:qFormat/>
    <w:rsid w:val="007E5B9B"/>
    <w:pPr>
      <w:keepNext/>
      <w:tabs>
        <w:tab w:val="left" w:pos="1843"/>
        <w:tab w:val="right" w:pos="8335"/>
      </w:tabs>
      <w:spacing w:before="480" w:after="0" w:line="240" w:lineRule="auto"/>
      <w:ind w:left="1843" w:right="851" w:hanging="1843"/>
    </w:pPr>
    <w:rPr>
      <w:rFonts w:ascii="Times New Roman" w:eastAsia="MS Gothic" w:hAnsi="Times New Roman" w:cs="Times New Roman"/>
      <w:b/>
      <w:bCs/>
      <w:caps/>
      <w:noProof/>
      <w:sz w:val="24"/>
      <w:szCs w:val="24"/>
    </w:rPr>
  </w:style>
  <w:style w:type="paragraph" w:styleId="TOC3">
    <w:name w:val="toc 3"/>
    <w:next w:val="10Normal01-FirstParagraph"/>
    <w:uiPriority w:val="39"/>
    <w:qFormat/>
    <w:rsid w:val="007E5B9B"/>
    <w:pPr>
      <w:keepNext/>
      <w:tabs>
        <w:tab w:val="right" w:pos="8335"/>
      </w:tabs>
      <w:spacing w:before="120" w:after="240" w:line="240" w:lineRule="auto"/>
      <w:ind w:right="851"/>
    </w:pPr>
    <w:rPr>
      <w:rFonts w:ascii="Times New Roman" w:eastAsia="MS Gothic" w:hAnsi="Times New Roman" w:cs="Times New Roman"/>
      <w:b/>
      <w:bCs/>
      <w:caps/>
      <w:noProof/>
      <w:sz w:val="24"/>
      <w:szCs w:val="24"/>
    </w:rPr>
  </w:style>
  <w:style w:type="paragraph" w:styleId="TOC9">
    <w:name w:val="toc 9"/>
    <w:next w:val="10Normal01-FirstParagraph"/>
    <w:uiPriority w:val="39"/>
    <w:qFormat/>
    <w:rsid w:val="007E5B9B"/>
    <w:pPr>
      <w:widowControl w:val="0"/>
      <w:tabs>
        <w:tab w:val="right" w:pos="8317"/>
      </w:tabs>
      <w:spacing w:after="120" w:line="240" w:lineRule="auto"/>
    </w:pPr>
    <w:rPr>
      <w:rFonts w:ascii="Times New Roman" w:eastAsia="Times New Roman" w:hAnsi="Times New Roman" w:cs="Times New Roman"/>
      <w:b/>
      <w:noProof/>
      <w:sz w:val="24"/>
      <w:szCs w:val="24"/>
    </w:rPr>
  </w:style>
  <w:style w:type="paragraph" w:styleId="DocumentMap">
    <w:name w:val="Document Map"/>
    <w:link w:val="DocumentMapChar"/>
    <w:uiPriority w:val="99"/>
    <w:unhideWhenUsed/>
    <w:rsid w:val="007E5B9B"/>
    <w:rPr>
      <w:rFonts w:ascii="Britannic Bold" w:eastAsia="MS Mincho" w:hAnsi="Britannic Bold" w:cs="Lucida Grande"/>
      <w:sz w:val="24"/>
      <w:szCs w:val="24"/>
    </w:rPr>
  </w:style>
  <w:style w:type="character" w:customStyle="1" w:styleId="DocumentMapChar">
    <w:name w:val="Document Map Char"/>
    <w:link w:val="DocumentMap"/>
    <w:uiPriority w:val="99"/>
    <w:rsid w:val="001E3E3D"/>
    <w:rPr>
      <w:rFonts w:ascii="Britannic Bold" w:eastAsia="MS Mincho" w:hAnsi="Britannic Bold" w:cs="Lucida Grande"/>
      <w:sz w:val="24"/>
      <w:szCs w:val="24"/>
    </w:rPr>
  </w:style>
  <w:style w:type="paragraph" w:styleId="Revision">
    <w:name w:val="Revision"/>
    <w:hidden/>
    <w:uiPriority w:val="99"/>
    <w:semiHidden/>
    <w:rsid w:val="007E5B9B"/>
    <w:pPr>
      <w:spacing w:after="0" w:line="240" w:lineRule="auto"/>
    </w:pPr>
    <w:rPr>
      <w:rFonts w:ascii="Cambria" w:eastAsia="MS Mincho" w:hAnsi="Cambria" w:cs="Arial"/>
      <w:sz w:val="24"/>
      <w:szCs w:val="24"/>
    </w:rPr>
  </w:style>
  <w:style w:type="paragraph" w:styleId="BalloonText">
    <w:name w:val="Balloon Text"/>
    <w:basedOn w:val="Normal"/>
    <w:link w:val="BalloonTextChar"/>
    <w:uiPriority w:val="99"/>
    <w:semiHidden/>
    <w:unhideWhenUsed/>
    <w:rsid w:val="007E5B9B"/>
    <w:rPr>
      <w:rFonts w:ascii="Lucida Grande" w:hAnsi="Lucida Grande" w:cs="Lucida Grande"/>
      <w:sz w:val="18"/>
      <w:szCs w:val="18"/>
    </w:rPr>
  </w:style>
  <w:style w:type="character" w:customStyle="1" w:styleId="BalloonTextChar">
    <w:name w:val="Balloon Text Char"/>
    <w:link w:val="BalloonText"/>
    <w:uiPriority w:val="99"/>
    <w:semiHidden/>
    <w:rsid w:val="001E3E3D"/>
    <w:rPr>
      <w:rFonts w:ascii="Lucida Grande" w:eastAsia="MS Mincho" w:hAnsi="Lucida Grande" w:cs="Lucida Grande"/>
      <w:sz w:val="18"/>
      <w:szCs w:val="18"/>
    </w:rPr>
  </w:style>
  <w:style w:type="paragraph" w:customStyle="1" w:styleId="11Normal02-SecondOnwardParagraph">
    <w:name w:val="11 Normal02-Second&amp;OnwardParagraph"/>
    <w:qFormat/>
    <w:rsid w:val="007E5B9B"/>
    <w:pPr>
      <w:spacing w:before="400" w:after="400" w:line="360" w:lineRule="auto"/>
      <w:ind w:firstLine="720"/>
      <w:jc w:val="both"/>
    </w:pPr>
    <w:rPr>
      <w:rFonts w:ascii="Times New Roman" w:eastAsia="MS Mincho" w:hAnsi="Times New Roman" w:cs="Arial"/>
      <w:sz w:val="24"/>
      <w:szCs w:val="24"/>
    </w:rPr>
  </w:style>
  <w:style w:type="paragraph" w:customStyle="1" w:styleId="09Heading0">
    <w:name w:val="09 Heading 0"/>
    <w:next w:val="10Normal01-FirstParagraph"/>
    <w:qFormat/>
    <w:rsid w:val="007E5B9B"/>
    <w:pPr>
      <w:pageBreakBefore/>
      <w:spacing w:after="400" w:line="360" w:lineRule="auto"/>
      <w:jc w:val="center"/>
      <w:outlineLvl w:val="0"/>
    </w:pPr>
    <w:rPr>
      <w:rFonts w:ascii="Times New Roman" w:eastAsia="MS Gothic" w:hAnsi="Times New Roman" w:cs="Times New Roman"/>
      <w:b/>
      <w:bCs/>
      <w:szCs w:val="24"/>
    </w:rPr>
  </w:style>
  <w:style w:type="paragraph" w:customStyle="1" w:styleId="05aDeclaration-Title">
    <w:name w:val="05a Declaration-Title"/>
    <w:next w:val="10Normal01-FirstParagraph"/>
    <w:qFormat/>
    <w:rsid w:val="007E5B9B"/>
    <w:pPr>
      <w:pageBreakBefore/>
      <w:spacing w:before="3000" w:after="400" w:line="1080" w:lineRule="exact"/>
      <w:jc w:val="center"/>
      <w:outlineLvl w:val="0"/>
    </w:pPr>
    <w:rPr>
      <w:rFonts w:ascii="Times New Roman" w:eastAsia="MS Gothic" w:hAnsi="Times New Roman" w:cs="Times New Roman"/>
      <w:b/>
      <w:bCs/>
      <w:sz w:val="24"/>
      <w:szCs w:val="24"/>
    </w:rPr>
  </w:style>
  <w:style w:type="table" w:styleId="TableGrid">
    <w:name w:val="Table Grid"/>
    <w:basedOn w:val="TableNormal"/>
    <w:uiPriority w:val="39"/>
    <w:rsid w:val="007E5B9B"/>
    <w:pPr>
      <w:spacing w:after="0" w:line="240" w:lineRule="auto"/>
    </w:pPr>
    <w:rPr>
      <w:rFonts w:ascii="Cambria" w:eastAsia="MS Mincho" w:hAnsi="Cambria" w:cs="Arial"/>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01FirstPage01">
    <w:name w:val="01 FirstPage01"/>
    <w:next w:val="02FirstPage02"/>
    <w:qFormat/>
    <w:rsid w:val="007E5B9B"/>
    <w:pPr>
      <w:spacing w:after="0" w:line="240" w:lineRule="auto"/>
      <w:jc w:val="center"/>
    </w:pPr>
    <w:rPr>
      <w:rFonts w:ascii="Times New Roman" w:eastAsia="MS Gothic" w:hAnsi="Times New Roman" w:cs="Times New Roman"/>
      <w:bCs/>
      <w:caps/>
      <w:sz w:val="24"/>
      <w:szCs w:val="24"/>
    </w:rPr>
  </w:style>
  <w:style w:type="paragraph" w:styleId="TOC4">
    <w:name w:val="toc 4"/>
    <w:next w:val="10Normal01-FirstParagraph"/>
    <w:uiPriority w:val="39"/>
    <w:unhideWhenUsed/>
    <w:qFormat/>
    <w:rsid w:val="007E5B9B"/>
    <w:pPr>
      <w:tabs>
        <w:tab w:val="left" w:pos="1843"/>
        <w:tab w:val="right" w:pos="8335"/>
      </w:tabs>
      <w:spacing w:before="120" w:after="120" w:line="240" w:lineRule="auto"/>
      <w:ind w:left="1843" w:right="851" w:hanging="1843"/>
    </w:pPr>
    <w:rPr>
      <w:rFonts w:asciiTheme="majorBidi" w:eastAsiaTheme="minorEastAsia" w:hAnsiTheme="majorBidi" w:cstheme="majorBidi"/>
      <w:noProof/>
      <w:sz w:val="24"/>
      <w:szCs w:val="24"/>
    </w:rPr>
  </w:style>
  <w:style w:type="paragraph" w:styleId="TOC5">
    <w:name w:val="toc 5"/>
    <w:next w:val="10Normal01-FirstParagraph"/>
    <w:uiPriority w:val="39"/>
    <w:unhideWhenUsed/>
    <w:qFormat/>
    <w:rsid w:val="007E5B9B"/>
    <w:pPr>
      <w:tabs>
        <w:tab w:val="left" w:pos="2694"/>
        <w:tab w:val="right" w:pos="8335"/>
      </w:tabs>
      <w:spacing w:after="0" w:line="240" w:lineRule="auto"/>
      <w:ind w:left="2694" w:right="680" w:hanging="851"/>
    </w:pPr>
    <w:rPr>
      <w:rFonts w:ascii="Times New Roman" w:eastAsia="MS Mincho" w:hAnsi="Times New Roman" w:cs="Times New Roman"/>
      <w:noProof/>
      <w:sz w:val="24"/>
      <w:szCs w:val="24"/>
    </w:rPr>
  </w:style>
  <w:style w:type="paragraph" w:styleId="TOC6">
    <w:name w:val="toc 6"/>
    <w:next w:val="10Normal01-FirstParagraph"/>
    <w:uiPriority w:val="39"/>
    <w:unhideWhenUsed/>
    <w:qFormat/>
    <w:rsid w:val="007E5B9B"/>
    <w:pPr>
      <w:widowControl w:val="0"/>
      <w:tabs>
        <w:tab w:val="right" w:pos="8335"/>
      </w:tabs>
      <w:spacing w:before="360" w:after="360" w:line="240" w:lineRule="auto"/>
    </w:pPr>
    <w:rPr>
      <w:rFonts w:ascii="Times New Roman" w:eastAsia="MS Mincho" w:hAnsi="Times New Roman" w:cs="Arial"/>
      <w:b/>
      <w:bCs/>
      <w:caps/>
      <w:noProof/>
      <w:sz w:val="24"/>
      <w:szCs w:val="24"/>
    </w:rPr>
  </w:style>
  <w:style w:type="paragraph" w:styleId="TOC7">
    <w:name w:val="toc 7"/>
    <w:next w:val="Normal"/>
    <w:uiPriority w:val="39"/>
    <w:unhideWhenUsed/>
    <w:qFormat/>
    <w:rsid w:val="007E5B9B"/>
    <w:pPr>
      <w:tabs>
        <w:tab w:val="right" w:pos="8317"/>
      </w:tabs>
      <w:spacing w:after="240" w:line="240" w:lineRule="auto"/>
      <w:ind w:left="1843" w:right="680" w:hanging="1843"/>
    </w:pPr>
    <w:rPr>
      <w:rFonts w:ascii="Times New Roman" w:eastAsia="MS Mincho" w:hAnsi="Times New Roman" w:cs="Arial"/>
      <w:noProof/>
      <w:sz w:val="24"/>
      <w:szCs w:val="24"/>
    </w:rPr>
  </w:style>
  <w:style w:type="paragraph" w:styleId="TOC8">
    <w:name w:val="toc 8"/>
    <w:next w:val="Normal"/>
    <w:uiPriority w:val="39"/>
    <w:unhideWhenUsed/>
    <w:qFormat/>
    <w:rsid w:val="007E5B9B"/>
    <w:pPr>
      <w:widowControl w:val="0"/>
      <w:tabs>
        <w:tab w:val="right" w:pos="8317"/>
      </w:tabs>
      <w:spacing w:before="600" w:after="0" w:line="360" w:lineRule="auto"/>
    </w:pPr>
    <w:rPr>
      <w:rFonts w:ascii="Times New Roman" w:eastAsia="MS Mincho" w:hAnsi="Times New Roman" w:cs="Arial"/>
      <w:b/>
      <w:bCs/>
      <w:caps/>
      <w:noProof/>
      <w:sz w:val="24"/>
      <w:szCs w:val="24"/>
    </w:rPr>
  </w:style>
  <w:style w:type="paragraph" w:styleId="Header">
    <w:name w:val="header"/>
    <w:link w:val="HeaderChar"/>
    <w:uiPriority w:val="99"/>
    <w:unhideWhenUsed/>
    <w:rsid w:val="007E5B9B"/>
    <w:pPr>
      <w:widowControl w:val="0"/>
      <w:tabs>
        <w:tab w:val="center" w:pos="4320"/>
        <w:tab w:val="right" w:pos="8640"/>
      </w:tabs>
      <w:spacing w:after="0" w:line="240" w:lineRule="auto"/>
      <w:jc w:val="right"/>
    </w:pPr>
    <w:rPr>
      <w:rFonts w:ascii="Times New Roman" w:eastAsia="MS Mincho" w:hAnsi="Times New Roman" w:cs="Arial"/>
      <w:sz w:val="24"/>
      <w:szCs w:val="24"/>
    </w:rPr>
  </w:style>
  <w:style w:type="character" w:customStyle="1" w:styleId="HeaderChar">
    <w:name w:val="Header Char"/>
    <w:link w:val="Header"/>
    <w:uiPriority w:val="99"/>
    <w:rsid w:val="001E3E3D"/>
    <w:rPr>
      <w:rFonts w:ascii="Times New Roman" w:eastAsia="MS Mincho" w:hAnsi="Times New Roman" w:cs="Arial"/>
      <w:sz w:val="24"/>
      <w:szCs w:val="24"/>
    </w:rPr>
  </w:style>
  <w:style w:type="paragraph" w:styleId="Footer">
    <w:name w:val="footer"/>
    <w:link w:val="FooterChar"/>
    <w:uiPriority w:val="99"/>
    <w:unhideWhenUsed/>
    <w:rsid w:val="007E5B9B"/>
    <w:pPr>
      <w:widowControl w:val="0"/>
      <w:tabs>
        <w:tab w:val="center" w:pos="4320"/>
        <w:tab w:val="right" w:pos="8640"/>
      </w:tabs>
      <w:spacing w:after="0" w:line="240" w:lineRule="auto"/>
    </w:pPr>
    <w:rPr>
      <w:rFonts w:ascii="Times New Roman" w:eastAsia="MS Mincho" w:hAnsi="Times New Roman" w:cs="Arial"/>
      <w:sz w:val="24"/>
      <w:szCs w:val="24"/>
    </w:rPr>
  </w:style>
  <w:style w:type="character" w:customStyle="1" w:styleId="FooterChar">
    <w:name w:val="Footer Char"/>
    <w:link w:val="Footer"/>
    <w:uiPriority w:val="99"/>
    <w:rsid w:val="001E3E3D"/>
    <w:rPr>
      <w:rFonts w:ascii="Times New Roman" w:eastAsia="MS Mincho" w:hAnsi="Times New Roman" w:cs="Arial"/>
      <w:sz w:val="24"/>
      <w:szCs w:val="24"/>
    </w:rPr>
  </w:style>
  <w:style w:type="character" w:styleId="PageNumber">
    <w:name w:val="page number"/>
    <w:basedOn w:val="DefaultParagraphFont"/>
    <w:uiPriority w:val="99"/>
    <w:semiHidden/>
    <w:unhideWhenUsed/>
    <w:rsid w:val="007E5B9B"/>
  </w:style>
  <w:style w:type="character" w:styleId="Hyperlink">
    <w:name w:val="Hyperlink"/>
    <w:uiPriority w:val="99"/>
    <w:unhideWhenUsed/>
    <w:rsid w:val="007E5B9B"/>
    <w:rPr>
      <w:color w:val="0000FF"/>
      <w:u w:val="single"/>
    </w:rPr>
  </w:style>
  <w:style w:type="character" w:styleId="FollowedHyperlink">
    <w:name w:val="FollowedHyperlink"/>
    <w:uiPriority w:val="99"/>
    <w:semiHidden/>
    <w:unhideWhenUsed/>
    <w:rsid w:val="007E5B9B"/>
    <w:rPr>
      <w:color w:val="800080"/>
      <w:u w:val="single"/>
    </w:rPr>
  </w:style>
  <w:style w:type="paragraph" w:styleId="ListParagraph">
    <w:name w:val="List Paragraph"/>
    <w:basedOn w:val="Normal"/>
    <w:uiPriority w:val="34"/>
    <w:qFormat/>
    <w:rsid w:val="007E5B9B"/>
    <w:pPr>
      <w:spacing w:before="120" w:after="120"/>
      <w:ind w:left="720"/>
      <w:contextualSpacing/>
    </w:pPr>
    <w:rPr>
      <w:rFonts w:ascii="Cambria" w:hAnsi="Cambria"/>
      <w:bCs/>
      <w:lang w:val="en" w:eastAsia="ko-KR"/>
    </w:rPr>
  </w:style>
  <w:style w:type="paragraph" w:customStyle="1" w:styleId="24aReference-Title">
    <w:name w:val="24a Reference-Title"/>
    <w:next w:val="Normal"/>
    <w:autoRedefine/>
    <w:qFormat/>
    <w:rsid w:val="007E5B9B"/>
    <w:pPr>
      <w:pageBreakBefore/>
      <w:spacing w:after="400" w:line="360" w:lineRule="auto"/>
      <w:jc w:val="center"/>
      <w:outlineLvl w:val="0"/>
    </w:pPr>
    <w:rPr>
      <w:rFonts w:ascii="Times New Roman" w:eastAsia="MS Mincho" w:hAnsi="Times New Roman" w:cs="Arial"/>
      <w:b/>
      <w:caps/>
      <w:szCs w:val="24"/>
    </w:rPr>
  </w:style>
  <w:style w:type="paragraph" w:styleId="NormalWeb">
    <w:name w:val="Normal (Web)"/>
    <w:uiPriority w:val="99"/>
    <w:unhideWhenUsed/>
    <w:rsid w:val="007E5B9B"/>
    <w:pPr>
      <w:widowControl w:val="0"/>
      <w:spacing w:after="240" w:line="240" w:lineRule="auto"/>
      <w:ind w:left="720" w:hanging="720"/>
      <w:jc w:val="both"/>
    </w:pPr>
    <w:rPr>
      <w:rFonts w:ascii="Times New Roman" w:eastAsiaTheme="minorEastAsia" w:hAnsi="Times New Roman" w:cs="Times New Roman"/>
      <w:sz w:val="24"/>
      <w:szCs w:val="24"/>
      <w:lang w:eastAsia="ko-KR"/>
    </w:rPr>
  </w:style>
  <w:style w:type="paragraph" w:customStyle="1" w:styleId="13bPage-Right">
    <w:name w:val="13b Page-Right"/>
    <w:next w:val="10Normal01-FirstParagraph"/>
    <w:qFormat/>
    <w:rsid w:val="007E5B9B"/>
    <w:pPr>
      <w:spacing w:after="400" w:line="240" w:lineRule="auto"/>
      <w:jc w:val="right"/>
    </w:pPr>
    <w:rPr>
      <w:rFonts w:ascii="Times New Roman" w:eastAsia="MS Mincho" w:hAnsi="Times New Roman" w:cs="Arial"/>
      <w:b/>
      <w:sz w:val="24"/>
      <w:szCs w:val="24"/>
    </w:rPr>
  </w:style>
  <w:style w:type="paragraph" w:customStyle="1" w:styleId="13aPage-Left">
    <w:name w:val="13a Page-Left"/>
    <w:next w:val="10Normal01-FirstParagraph"/>
    <w:qFormat/>
    <w:rsid w:val="007E5B9B"/>
    <w:pPr>
      <w:spacing w:after="400" w:line="240" w:lineRule="auto"/>
    </w:pPr>
    <w:rPr>
      <w:rFonts w:ascii="Times New Roman" w:eastAsia="MS Mincho" w:hAnsi="Times New Roman" w:cs="Arial"/>
      <w:b/>
      <w:sz w:val="24"/>
      <w:szCs w:val="24"/>
    </w:rPr>
  </w:style>
  <w:style w:type="paragraph" w:customStyle="1" w:styleId="02FirstPage02">
    <w:name w:val="02 FirstPage02"/>
    <w:next w:val="03FirstPage03"/>
    <w:qFormat/>
    <w:rsid w:val="007E5B9B"/>
    <w:pPr>
      <w:spacing w:before="3000" w:after="3000" w:line="240" w:lineRule="auto"/>
      <w:jc w:val="center"/>
    </w:pPr>
    <w:rPr>
      <w:rFonts w:ascii="Times New Roman" w:eastAsia="MS Mincho" w:hAnsi="Times New Roman" w:cs="Arial"/>
      <w:caps/>
      <w:sz w:val="24"/>
      <w:szCs w:val="24"/>
    </w:rPr>
  </w:style>
  <w:style w:type="paragraph" w:customStyle="1" w:styleId="03FirstPage03">
    <w:name w:val="03 FirstPage03"/>
    <w:next w:val="04FirstPage04"/>
    <w:qFormat/>
    <w:rsid w:val="007E5B9B"/>
    <w:pPr>
      <w:spacing w:before="2400" w:after="0" w:line="240" w:lineRule="auto"/>
      <w:jc w:val="center"/>
    </w:pPr>
    <w:rPr>
      <w:rFonts w:ascii="Times New Roman" w:eastAsia="MS Gothic" w:hAnsi="Times New Roman" w:cs="Times New Roman"/>
      <w:bCs/>
      <w:caps/>
      <w:sz w:val="24"/>
      <w:szCs w:val="24"/>
    </w:rPr>
  </w:style>
  <w:style w:type="paragraph" w:customStyle="1" w:styleId="04FirstPage04">
    <w:name w:val="04 FirstPage04"/>
    <w:qFormat/>
    <w:rsid w:val="007E5B9B"/>
    <w:pPr>
      <w:spacing w:after="0" w:line="240" w:lineRule="auto"/>
      <w:jc w:val="center"/>
    </w:pPr>
    <w:rPr>
      <w:rFonts w:ascii="Times New Roman" w:eastAsia="MS Mincho" w:hAnsi="Times New Roman" w:cs="Arial"/>
      <w:sz w:val="24"/>
      <w:szCs w:val="24"/>
    </w:rPr>
  </w:style>
  <w:style w:type="paragraph" w:customStyle="1" w:styleId="05cDeclaration-Name">
    <w:name w:val="05c Declaration-Name"/>
    <w:next w:val="05dDeclaration-MatriksNo"/>
    <w:qFormat/>
    <w:rsid w:val="007E5B9B"/>
    <w:pPr>
      <w:spacing w:before="720" w:after="0" w:line="240" w:lineRule="auto"/>
      <w:jc w:val="center"/>
    </w:pPr>
    <w:rPr>
      <w:rFonts w:ascii="Times New Roman" w:eastAsia="MS Mincho" w:hAnsi="Times New Roman" w:cs="Arial"/>
      <w:caps/>
      <w:sz w:val="24"/>
      <w:szCs w:val="24"/>
    </w:rPr>
  </w:style>
  <w:style w:type="paragraph" w:customStyle="1" w:styleId="05dDeclaration-MatriksNo">
    <w:name w:val="05d Declaration-MatriksNo"/>
    <w:qFormat/>
    <w:rsid w:val="007E5B9B"/>
    <w:pPr>
      <w:spacing w:after="0" w:line="240" w:lineRule="auto"/>
      <w:jc w:val="center"/>
    </w:pPr>
    <w:rPr>
      <w:rFonts w:ascii="Times New Roman" w:eastAsia="MS Mincho" w:hAnsi="Times New Roman" w:cs="Arial"/>
      <w:sz w:val="24"/>
      <w:szCs w:val="24"/>
    </w:rPr>
  </w:style>
  <w:style w:type="paragraph" w:customStyle="1" w:styleId="10Normal01-FirstParagraph">
    <w:name w:val="10 Normal01-FirstParagraph"/>
    <w:next w:val="11Normal02-SecondOnwardParagraph"/>
    <w:qFormat/>
    <w:rsid w:val="007E5B9B"/>
    <w:pPr>
      <w:spacing w:before="400" w:after="400" w:line="360" w:lineRule="auto"/>
      <w:jc w:val="both"/>
    </w:pPr>
    <w:rPr>
      <w:rFonts w:ascii="Times New Roman" w:eastAsia="MS Mincho" w:hAnsi="Times New Roman" w:cs="Times New Roman"/>
      <w:sz w:val="24"/>
      <w:szCs w:val="24"/>
    </w:rPr>
  </w:style>
  <w:style w:type="paragraph" w:customStyle="1" w:styleId="05bDeclaration-Date">
    <w:name w:val="05b Declaration-Date"/>
    <w:next w:val="10Normal01-FirstParagraph"/>
    <w:qFormat/>
    <w:rsid w:val="007E5B9B"/>
    <w:pPr>
      <w:spacing w:before="720" w:after="0" w:line="240" w:lineRule="auto"/>
    </w:pPr>
    <w:rPr>
      <w:rFonts w:ascii="Times New Roman (Theme Headings" w:eastAsia="MS Mincho" w:hAnsi="Times New Roman (Theme Headings" w:cs="Times New Roman"/>
      <w:noProof/>
      <w:sz w:val="24"/>
      <w:szCs w:val="24"/>
    </w:rPr>
  </w:style>
  <w:style w:type="paragraph" w:styleId="Caption">
    <w:name w:val="caption"/>
    <w:basedOn w:val="Normal"/>
    <w:next w:val="Normal"/>
    <w:uiPriority w:val="35"/>
    <w:unhideWhenUsed/>
    <w:qFormat/>
    <w:rsid w:val="007E5B9B"/>
    <w:pPr>
      <w:spacing w:after="200"/>
    </w:pPr>
    <w:rPr>
      <w:b/>
      <w:bCs/>
      <w:color w:val="4F81BD"/>
      <w:sz w:val="18"/>
      <w:szCs w:val="18"/>
    </w:rPr>
  </w:style>
  <w:style w:type="paragraph" w:customStyle="1" w:styleId="15aCaption-Center">
    <w:name w:val="15a Caption-Center"/>
    <w:next w:val="11Normal02-SecondOnwardParagraph"/>
    <w:qFormat/>
    <w:rsid w:val="007E5B9B"/>
    <w:pPr>
      <w:tabs>
        <w:tab w:val="left" w:pos="1985"/>
      </w:tabs>
      <w:spacing w:before="240" w:after="120" w:line="240" w:lineRule="auto"/>
      <w:ind w:left="720" w:right="720"/>
      <w:jc w:val="center"/>
    </w:pPr>
    <w:rPr>
      <w:rFonts w:ascii="Times New Roman" w:eastAsia="MS Mincho" w:hAnsi="Times New Roman" w:cs="Arial"/>
      <w:bCs/>
      <w:sz w:val="20"/>
      <w:szCs w:val="18"/>
    </w:rPr>
  </w:style>
  <w:style w:type="paragraph" w:customStyle="1" w:styleId="15bCaption-Justify">
    <w:name w:val="15b Caption-Justify"/>
    <w:next w:val="11Normal02-SecondOnwardParagraph"/>
    <w:qFormat/>
    <w:rsid w:val="007E5B9B"/>
    <w:pPr>
      <w:tabs>
        <w:tab w:val="left" w:pos="1843"/>
      </w:tabs>
      <w:spacing w:before="240" w:after="120" w:line="240" w:lineRule="auto"/>
      <w:ind w:left="1843" w:right="709" w:hanging="1134"/>
    </w:pPr>
    <w:rPr>
      <w:rFonts w:ascii="Times New Roman" w:eastAsia="MS Mincho" w:hAnsi="Times New Roman" w:cs="Arial"/>
      <w:bCs/>
      <w:sz w:val="20"/>
      <w:szCs w:val="18"/>
    </w:rPr>
  </w:style>
  <w:style w:type="paragraph" w:styleId="TOAHeading">
    <w:name w:val="toa heading"/>
    <w:basedOn w:val="Normal"/>
    <w:next w:val="Normal"/>
    <w:uiPriority w:val="99"/>
    <w:semiHidden/>
    <w:unhideWhenUsed/>
    <w:rsid w:val="007E5B9B"/>
    <w:pPr>
      <w:spacing w:before="120"/>
    </w:pPr>
    <w:rPr>
      <w:rFonts w:ascii="Calibri" w:eastAsia="MS Gothic" w:hAnsi="Calibri" w:cs="Times New Roman"/>
      <w:b/>
      <w:bCs/>
    </w:rPr>
  </w:style>
  <w:style w:type="paragraph" w:styleId="TableofFigures">
    <w:name w:val="table of figures"/>
    <w:next w:val="10Normal01-FirstParagraph"/>
    <w:uiPriority w:val="99"/>
    <w:unhideWhenUsed/>
    <w:qFormat/>
    <w:rsid w:val="007E5B9B"/>
    <w:pPr>
      <w:tabs>
        <w:tab w:val="left" w:pos="1843"/>
        <w:tab w:val="right" w:pos="8335"/>
      </w:tabs>
      <w:spacing w:after="240" w:line="240" w:lineRule="auto"/>
      <w:ind w:left="1843" w:right="680" w:hanging="1843"/>
    </w:pPr>
    <w:rPr>
      <w:rFonts w:ascii="Times New Roman" w:eastAsia="MS Mincho" w:hAnsi="Times New Roman" w:cs="Arial"/>
      <w:bCs/>
      <w:noProof/>
      <w:sz w:val="24"/>
      <w:szCs w:val="24"/>
    </w:rPr>
  </w:style>
  <w:style w:type="paragraph" w:styleId="TableofAuthorities">
    <w:name w:val="table of authorities"/>
    <w:uiPriority w:val="99"/>
    <w:unhideWhenUsed/>
    <w:qFormat/>
    <w:rsid w:val="007E5B9B"/>
    <w:pPr>
      <w:tabs>
        <w:tab w:val="right" w:pos="10206"/>
      </w:tabs>
      <w:spacing w:line="240" w:lineRule="auto"/>
      <w:ind w:left="2268" w:hanging="1548"/>
    </w:pPr>
    <w:rPr>
      <w:rFonts w:ascii="Times New Roman" w:eastAsia="MS Mincho" w:hAnsi="Times New Roman" w:cs="Arial"/>
      <w:noProof/>
      <w:sz w:val="24"/>
      <w:szCs w:val="24"/>
    </w:rPr>
  </w:style>
  <w:style w:type="paragraph" w:customStyle="1" w:styleId="14TOC-Appendix">
    <w:name w:val="14 TOC-Appendix"/>
    <w:next w:val="10Normal01-FirstParagraph"/>
    <w:qFormat/>
    <w:rsid w:val="007E5B9B"/>
    <w:pPr>
      <w:spacing w:before="240" w:after="240" w:line="240" w:lineRule="auto"/>
    </w:pPr>
    <w:rPr>
      <w:rFonts w:ascii="Times New Roman" w:eastAsia="MS Gothic" w:hAnsi="Times New Roman" w:cs="Times New Roman"/>
      <w:b/>
      <w:bCs/>
      <w:caps/>
      <w:color w:val="FFFFFF" w:themeColor="background1"/>
      <w:sz w:val="24"/>
      <w:szCs w:val="28"/>
    </w:rPr>
  </w:style>
  <w:style w:type="paragraph" w:customStyle="1" w:styleId="17Table-Title-Center">
    <w:name w:val="17 Table-Title-Center"/>
    <w:next w:val="21Table-Contents-Left"/>
    <w:qFormat/>
    <w:rsid w:val="007E5B9B"/>
    <w:pPr>
      <w:spacing w:before="20" w:after="20" w:line="240" w:lineRule="auto"/>
      <w:jc w:val="center"/>
    </w:pPr>
    <w:rPr>
      <w:rFonts w:ascii="Times New Roman" w:eastAsia="MS Mincho" w:hAnsi="Times New Roman" w:cs="Arial"/>
      <w:b/>
      <w:sz w:val="20"/>
      <w:szCs w:val="24"/>
    </w:rPr>
  </w:style>
  <w:style w:type="paragraph" w:customStyle="1" w:styleId="21Table-Contents-Left">
    <w:name w:val="21 Table-Contents-Left"/>
    <w:qFormat/>
    <w:rsid w:val="007E5B9B"/>
    <w:pPr>
      <w:spacing w:before="20" w:after="20" w:line="240" w:lineRule="auto"/>
    </w:pPr>
    <w:rPr>
      <w:rFonts w:ascii="Times New Roman" w:eastAsia="MS Mincho" w:hAnsi="Times New Roman" w:cs="Arial"/>
      <w:sz w:val="20"/>
      <w:szCs w:val="24"/>
    </w:rPr>
  </w:style>
  <w:style w:type="paragraph" w:customStyle="1" w:styleId="18Table-Title-Left">
    <w:name w:val="18 Table-Title-Left"/>
    <w:next w:val="21Table-Contents-Left"/>
    <w:qFormat/>
    <w:rsid w:val="007E5B9B"/>
    <w:pPr>
      <w:spacing w:before="20" w:after="20" w:line="240" w:lineRule="auto"/>
    </w:pPr>
    <w:rPr>
      <w:rFonts w:ascii="Times New Roman" w:eastAsia="MS Mincho" w:hAnsi="Times New Roman" w:cs="Times New Roman"/>
      <w:b/>
      <w:sz w:val="20"/>
      <w:szCs w:val="24"/>
    </w:rPr>
  </w:style>
  <w:style w:type="numbering" w:customStyle="1" w:styleId="01cList-Mazleha">
    <w:name w:val="01c List-Mazleha"/>
    <w:uiPriority w:val="99"/>
    <w:rsid w:val="007E5B9B"/>
    <w:pPr>
      <w:numPr>
        <w:numId w:val="1"/>
      </w:numPr>
    </w:pPr>
  </w:style>
  <w:style w:type="numbering" w:customStyle="1" w:styleId="01dList-Mazleha">
    <w:name w:val="01d List-Mazleha"/>
    <w:uiPriority w:val="99"/>
    <w:rsid w:val="007E5B9B"/>
    <w:pPr>
      <w:numPr>
        <w:numId w:val="2"/>
      </w:numPr>
    </w:pPr>
  </w:style>
  <w:style w:type="paragraph" w:customStyle="1" w:styleId="07Heading0a-AbstrakAbstract">
    <w:name w:val="07 Heading 0a - Abstrak/Abstract"/>
    <w:next w:val="NoSpacing"/>
    <w:qFormat/>
    <w:rsid w:val="007E5B9B"/>
    <w:pPr>
      <w:pageBreakBefore/>
      <w:spacing w:after="400" w:line="360" w:lineRule="auto"/>
      <w:jc w:val="center"/>
      <w:outlineLvl w:val="0"/>
    </w:pPr>
    <w:rPr>
      <w:rFonts w:ascii="Times New Roman" w:eastAsia="MS Gothic" w:hAnsi="Times New Roman" w:cs="Times New Roman"/>
      <w:b/>
      <w:bCs/>
      <w:szCs w:val="24"/>
    </w:rPr>
  </w:style>
  <w:style w:type="paragraph" w:styleId="NoSpacing">
    <w:name w:val="No Spacing"/>
    <w:uiPriority w:val="1"/>
    <w:qFormat/>
    <w:rsid w:val="007E5B9B"/>
    <w:pPr>
      <w:spacing w:after="0" w:line="240" w:lineRule="auto"/>
      <w:jc w:val="both"/>
    </w:pPr>
    <w:rPr>
      <w:rFonts w:ascii="Times New Roman" w:eastAsia="MS Mincho" w:hAnsi="Times New Roman" w:cs="Arial"/>
      <w:sz w:val="24"/>
      <w:szCs w:val="24"/>
    </w:rPr>
  </w:style>
  <w:style w:type="paragraph" w:customStyle="1" w:styleId="20Table-Contents-Center">
    <w:name w:val="20 Table-Contents-Center"/>
    <w:qFormat/>
    <w:rsid w:val="007E5B9B"/>
    <w:pPr>
      <w:spacing w:before="20" w:after="20" w:line="240" w:lineRule="auto"/>
      <w:jc w:val="center"/>
    </w:pPr>
    <w:rPr>
      <w:rFonts w:ascii="Times New Roman" w:eastAsia="MS Mincho" w:hAnsi="Times New Roman" w:cs="Times New Roman"/>
      <w:sz w:val="20"/>
      <w:szCs w:val="24"/>
    </w:rPr>
  </w:style>
  <w:style w:type="table" w:customStyle="1" w:styleId="Calendar1">
    <w:name w:val="Calendar 1"/>
    <w:basedOn w:val="TableNormal"/>
    <w:uiPriority w:val="99"/>
    <w:qFormat/>
    <w:rsid w:val="007E5B9B"/>
    <w:pPr>
      <w:spacing w:after="0" w:line="240" w:lineRule="auto"/>
    </w:pPr>
    <w:rPr>
      <w:rFonts w:ascii="Calibri" w:eastAsia="Times New Roman" w:hAnsi="Calibri" w:cs="Times New Roman"/>
      <w:lang w:eastAsia="ja-JP"/>
    </w:rPr>
    <w:tblPr>
      <w:tblStyleRowBandSize w:val="1"/>
      <w:tblStyleColBandSize w:val="1"/>
      <w:tblInd w:w="0" w:type="dxa"/>
      <w:tblCellMar>
        <w:top w:w="0" w:type="dxa"/>
        <w:left w:w="108" w:type="dxa"/>
        <w:bottom w:w="0" w:type="dxa"/>
        <w:right w:w="108" w:type="dxa"/>
      </w:tblCellMar>
    </w:tblPr>
    <w:tcPr>
      <w:shd w:val="clear" w:color="auto" w:fill="auto"/>
    </w:tcPr>
    <w:tblStylePr w:type="firstRow">
      <w:pPr>
        <w:wordWrap/>
        <w:spacing w:beforeLines="0" w:beforeAutospacing="0" w:afterLines="0" w:afterAutospacing="0" w:line="240" w:lineRule="auto"/>
      </w:pPr>
      <w:rPr>
        <w:rFonts w:ascii="Calibri" w:hAnsi="Calibri"/>
        <w:b/>
        <w:i w:val="0"/>
        <w:color w:val="000000"/>
        <w:sz w:val="44"/>
      </w:rPr>
      <w:tblPr/>
      <w:tcPr>
        <w:vAlign w:val="bottom"/>
      </w:tcPr>
    </w:tblStylePr>
    <w:tblStylePr w:type="lastRow">
      <w:tblPr/>
      <w:tcPr>
        <w:tcBorders>
          <w:top w:val="nil"/>
          <w:left w:val="nil"/>
          <w:bottom w:val="nil"/>
          <w:right w:val="nil"/>
          <w:insideH w:val="nil"/>
          <w:insideV w:val="nil"/>
          <w:tl2br w:val="nil"/>
          <w:tr2bl w:val="nil"/>
        </w:tcBorders>
        <w:shd w:val="clear" w:color="auto" w:fill="auto"/>
      </w:tcPr>
    </w:tblStylePr>
    <w:tblStylePr w:type="band1Horz">
      <w:tblPr/>
      <w:tcPr>
        <w:tcBorders>
          <w:top w:val="nil"/>
          <w:left w:val="nil"/>
          <w:bottom w:val="nil"/>
          <w:right w:val="nil"/>
          <w:insideH w:val="nil"/>
          <w:insideV w:val="nil"/>
          <w:tl2br w:val="nil"/>
          <w:tr2bl w:val="nil"/>
        </w:tcBorders>
        <w:shd w:val="clear" w:color="auto" w:fill="auto"/>
      </w:tcPr>
    </w:tblStylePr>
    <w:tblStylePr w:type="band2Horz">
      <w:tblPr/>
      <w:tcPr>
        <w:tcBorders>
          <w:top w:val="single" w:sz="24" w:space="0" w:color="000000"/>
          <w:left w:val="nil"/>
          <w:bottom w:val="single" w:sz="24" w:space="0" w:color="000000"/>
          <w:right w:val="nil"/>
          <w:insideH w:val="nil"/>
          <w:insideV w:val="nil"/>
          <w:tl2br w:val="nil"/>
          <w:tr2bl w:val="nil"/>
        </w:tcBorders>
        <w:shd w:val="clear" w:color="auto" w:fill="auto"/>
      </w:tcPr>
    </w:tblStylePr>
  </w:style>
  <w:style w:type="paragraph" w:customStyle="1" w:styleId="19Table-Title-Right">
    <w:name w:val="19 Table-Title-Right"/>
    <w:next w:val="21Table-Contents-Left"/>
    <w:qFormat/>
    <w:rsid w:val="007E5B9B"/>
    <w:pPr>
      <w:spacing w:before="20" w:after="20" w:line="240" w:lineRule="auto"/>
      <w:jc w:val="right"/>
    </w:pPr>
    <w:rPr>
      <w:rFonts w:ascii="Times New Roman" w:eastAsia="MS Mincho" w:hAnsi="Times New Roman" w:cs="Times New Roman"/>
      <w:b/>
      <w:sz w:val="20"/>
      <w:szCs w:val="24"/>
    </w:rPr>
  </w:style>
  <w:style w:type="paragraph" w:customStyle="1" w:styleId="22Table-Contents-Right">
    <w:name w:val="22 Table-Contents-Right"/>
    <w:qFormat/>
    <w:rsid w:val="007E5B9B"/>
    <w:pPr>
      <w:spacing w:before="20" w:after="20" w:line="240" w:lineRule="auto"/>
      <w:jc w:val="right"/>
    </w:pPr>
    <w:rPr>
      <w:rFonts w:ascii="Times New Roman" w:eastAsia="MS Mincho" w:hAnsi="Times New Roman" w:cs="Arial"/>
      <w:sz w:val="20"/>
      <w:szCs w:val="24"/>
    </w:rPr>
  </w:style>
  <w:style w:type="numbering" w:customStyle="1" w:styleId="02bList-Mazleha-Indent1x">
    <w:name w:val="02b List-Mazleha-Indent1x"/>
    <w:uiPriority w:val="99"/>
    <w:rsid w:val="007E5B9B"/>
    <w:pPr>
      <w:numPr>
        <w:numId w:val="3"/>
      </w:numPr>
    </w:pPr>
  </w:style>
  <w:style w:type="paragraph" w:customStyle="1" w:styleId="06aAcknowledgement-Title">
    <w:name w:val="06a Acknowledgement-Title"/>
    <w:next w:val="06bAcknowledgement-Normal01"/>
    <w:qFormat/>
    <w:rsid w:val="007E5B9B"/>
    <w:pPr>
      <w:pageBreakBefore/>
      <w:spacing w:after="400" w:line="360" w:lineRule="auto"/>
      <w:jc w:val="center"/>
      <w:outlineLvl w:val="0"/>
    </w:pPr>
    <w:rPr>
      <w:rFonts w:ascii="Times New Roman" w:eastAsia="MS Gothic" w:hAnsi="Times New Roman" w:cs="Times New Roman"/>
      <w:b/>
      <w:bCs/>
      <w:sz w:val="24"/>
      <w:szCs w:val="24"/>
    </w:rPr>
  </w:style>
  <w:style w:type="paragraph" w:customStyle="1" w:styleId="06cAcknowledgement-Normal02">
    <w:name w:val="06c Acknowledgement-Normal02"/>
    <w:qFormat/>
    <w:rsid w:val="007E5B9B"/>
    <w:pPr>
      <w:spacing w:before="400" w:after="400" w:line="240" w:lineRule="auto"/>
      <w:ind w:firstLine="709"/>
      <w:jc w:val="both"/>
    </w:pPr>
    <w:rPr>
      <w:rFonts w:ascii="Times New Roman" w:eastAsia="MS Mincho" w:hAnsi="Times New Roman" w:cs="Arial"/>
      <w:sz w:val="24"/>
      <w:szCs w:val="24"/>
    </w:rPr>
  </w:style>
  <w:style w:type="paragraph" w:customStyle="1" w:styleId="06bAcknowledgement-Normal01">
    <w:name w:val="06b Acknowledgement-Normal01"/>
    <w:next w:val="06cAcknowledgement-Normal02"/>
    <w:qFormat/>
    <w:rsid w:val="007E5B9B"/>
    <w:pPr>
      <w:spacing w:after="400" w:line="240" w:lineRule="auto"/>
      <w:jc w:val="both"/>
    </w:pPr>
    <w:rPr>
      <w:rFonts w:ascii="Times New Roman" w:eastAsia="MS Gothic" w:hAnsi="Times New Roman" w:cs="Times New Roman"/>
      <w:bCs/>
      <w:sz w:val="24"/>
      <w:szCs w:val="24"/>
    </w:rPr>
  </w:style>
  <w:style w:type="paragraph" w:customStyle="1" w:styleId="16aEquation-LeftBox">
    <w:name w:val="16a Equation-LeftBox"/>
    <w:qFormat/>
    <w:rsid w:val="007E5B9B"/>
    <w:pPr>
      <w:spacing w:after="0" w:line="360" w:lineRule="auto"/>
      <w:ind w:left="720" w:hanging="720"/>
    </w:pPr>
    <w:rPr>
      <w:rFonts w:ascii="Times New Roman" w:eastAsia="MS Mincho" w:hAnsi="Times New Roman" w:cs="Times New Roman"/>
      <w:sz w:val="24"/>
      <w:szCs w:val="24"/>
    </w:rPr>
  </w:style>
  <w:style w:type="paragraph" w:customStyle="1" w:styleId="16bEquation-RightBox">
    <w:name w:val="16b Equation-RightBox"/>
    <w:qFormat/>
    <w:rsid w:val="007E5B9B"/>
    <w:pPr>
      <w:spacing w:after="0"/>
      <w:jc w:val="right"/>
    </w:pPr>
    <w:rPr>
      <w:rFonts w:ascii="Times New Roman" w:eastAsia="MS Mincho" w:hAnsi="Times New Roman" w:cs="Arial"/>
      <w:sz w:val="24"/>
      <w:szCs w:val="24"/>
    </w:rPr>
  </w:style>
  <w:style w:type="paragraph" w:customStyle="1" w:styleId="23Table-Contents-Justify">
    <w:name w:val="23 Table-Contents-Justify"/>
    <w:qFormat/>
    <w:rsid w:val="007E5B9B"/>
    <w:pPr>
      <w:spacing w:before="20" w:after="20" w:line="240" w:lineRule="auto"/>
      <w:jc w:val="both"/>
    </w:pPr>
    <w:rPr>
      <w:rFonts w:ascii="Times New Roman" w:eastAsia="MS Mincho" w:hAnsi="Times New Roman" w:cs="Arial"/>
      <w:sz w:val="20"/>
      <w:szCs w:val="24"/>
    </w:rPr>
  </w:style>
  <w:style w:type="table" w:customStyle="1" w:styleId="GayaUKM-Mazleha">
    <w:name w:val="GayaUKM-Mazleha"/>
    <w:basedOn w:val="TableNormal"/>
    <w:uiPriority w:val="99"/>
    <w:rsid w:val="007E5B9B"/>
    <w:pPr>
      <w:widowControl w:val="0"/>
      <w:spacing w:before="20" w:after="20" w:line="240" w:lineRule="auto"/>
    </w:pPr>
    <w:rPr>
      <w:rFonts w:ascii="Times New Roman" w:eastAsiaTheme="minorEastAsia" w:hAnsi="Times New Roman" w:cs="Times New Roman"/>
      <w:sz w:val="20"/>
      <w:szCs w:val="20"/>
      <w:lang w:eastAsia="ko-KR"/>
    </w:rPr>
    <w:tblPr>
      <w:jc w:val="center"/>
      <w:tblInd w:w="0" w:type="dxa"/>
      <w:tblBorders>
        <w:top w:val="single" w:sz="4" w:space="0" w:color="auto"/>
        <w:bottom w:val="single" w:sz="4" w:space="0" w:color="auto"/>
      </w:tblBorders>
      <w:tblCellMar>
        <w:top w:w="0" w:type="dxa"/>
        <w:left w:w="108" w:type="dxa"/>
        <w:bottom w:w="0" w:type="dxa"/>
        <w:right w:w="108" w:type="dxa"/>
      </w:tblCellMar>
    </w:tblPr>
    <w:trPr>
      <w:jc w:val="center"/>
    </w:trPr>
    <w:tblStylePr w:type="firstRow">
      <w:pPr>
        <w:keepNext/>
        <w:widowControl/>
        <w:wordWrap/>
        <w:spacing w:beforeLines="0" w:before="40" w:beforeAutospacing="0" w:afterLines="0" w:after="40" w:afterAutospacing="0" w:line="240" w:lineRule="auto"/>
      </w:pPr>
      <w:rPr>
        <w:rFonts w:ascii="Times New Roman" w:hAnsi="Times New Roman" w:cs="Times New Roman"/>
        <w:b w:val="0"/>
        <w:bCs w:val="0"/>
        <w:i w:val="0"/>
        <w:iCs w:val="0"/>
        <w:sz w:val="20"/>
        <w:szCs w:val="20"/>
      </w:rPr>
      <w:tblPr/>
      <w:tcPr>
        <w:tcBorders>
          <w:top w:val="single" w:sz="4" w:space="0" w:color="auto"/>
          <w:left w:val="nil"/>
          <w:bottom w:val="single" w:sz="4" w:space="0" w:color="auto"/>
          <w:right w:val="nil"/>
          <w:insideH w:val="nil"/>
          <w:insideV w:val="nil"/>
          <w:tl2br w:val="nil"/>
          <w:tr2bl w:val="nil"/>
        </w:tcBorders>
      </w:tcPr>
    </w:tblStylePr>
  </w:style>
  <w:style w:type="paragraph" w:styleId="FootnoteText">
    <w:name w:val="footnote text"/>
    <w:link w:val="FootnoteTextChar"/>
    <w:uiPriority w:val="99"/>
    <w:unhideWhenUsed/>
    <w:qFormat/>
    <w:rsid w:val="007E5B9B"/>
    <w:pPr>
      <w:widowControl w:val="0"/>
      <w:spacing w:before="200" w:after="0" w:line="240" w:lineRule="auto"/>
      <w:ind w:firstLine="720"/>
      <w:jc w:val="both"/>
    </w:pPr>
    <w:rPr>
      <w:rFonts w:asciiTheme="majorBidi" w:eastAsia="Malgun Gothic" w:hAnsiTheme="majorBidi" w:cstheme="majorBidi"/>
      <w:sz w:val="20"/>
      <w:szCs w:val="20"/>
      <w:lang w:eastAsia="en-MY"/>
    </w:rPr>
  </w:style>
  <w:style w:type="character" w:customStyle="1" w:styleId="FootnoteTextChar">
    <w:name w:val="Footnote Text Char"/>
    <w:basedOn w:val="DefaultParagraphFont"/>
    <w:link w:val="FootnoteText"/>
    <w:uiPriority w:val="99"/>
    <w:rsid w:val="002916E8"/>
    <w:rPr>
      <w:rFonts w:asciiTheme="majorBidi" w:eastAsia="Malgun Gothic" w:hAnsiTheme="majorBidi" w:cstheme="majorBidi"/>
      <w:sz w:val="20"/>
      <w:szCs w:val="20"/>
      <w:lang w:eastAsia="en-MY"/>
    </w:rPr>
  </w:style>
  <w:style w:type="character" w:styleId="FootnoteReference">
    <w:name w:val="footnote reference"/>
    <w:uiPriority w:val="99"/>
    <w:unhideWhenUsed/>
    <w:rsid w:val="007E5B9B"/>
    <w:rPr>
      <w:rFonts w:ascii="Times New Roman" w:hAnsi="Times New Roman"/>
      <w:sz w:val="20"/>
      <w:szCs w:val="32"/>
      <w:vertAlign w:val="superscript"/>
    </w:rPr>
  </w:style>
  <w:style w:type="paragraph" w:customStyle="1" w:styleId="12cArabic-Translation">
    <w:name w:val="12c Arabic-Translation"/>
    <w:next w:val="11Normal02-SecondOnwardParagraph"/>
    <w:qFormat/>
    <w:rsid w:val="007E5B9B"/>
    <w:pPr>
      <w:spacing w:before="240" w:after="400" w:line="240" w:lineRule="auto"/>
      <w:ind w:left="720" w:right="720"/>
      <w:jc w:val="both"/>
    </w:pPr>
    <w:rPr>
      <w:rFonts w:ascii="Times New Roman" w:eastAsiaTheme="minorEastAsia" w:hAnsi="Times New Roman" w:cs="Times New Roman"/>
      <w:i/>
      <w:sz w:val="24"/>
      <w:szCs w:val="24"/>
      <w:lang w:val="nb-NO" w:eastAsia="ko-KR"/>
    </w:rPr>
  </w:style>
  <w:style w:type="paragraph" w:customStyle="1" w:styleId="12bArabic-Meaning">
    <w:name w:val="12b Arabic-Meaning"/>
    <w:next w:val="12cArabic-Translation"/>
    <w:qFormat/>
    <w:rsid w:val="007E5B9B"/>
    <w:pPr>
      <w:spacing w:before="240" w:after="240" w:line="360" w:lineRule="auto"/>
      <w:jc w:val="both"/>
    </w:pPr>
    <w:rPr>
      <w:rFonts w:ascii="Times New Roman" w:eastAsia="MS Mincho" w:hAnsi="Times New Roman" w:cs="Times New Roman"/>
      <w:sz w:val="24"/>
      <w:szCs w:val="24"/>
      <w:lang w:val="nb-NO"/>
    </w:rPr>
  </w:style>
  <w:style w:type="paragraph" w:customStyle="1" w:styleId="12aArabic-Sentence">
    <w:name w:val="12a Arabic-Sentence"/>
    <w:next w:val="12bArabic-Meaning"/>
    <w:qFormat/>
    <w:rsid w:val="007E5B9B"/>
    <w:pPr>
      <w:bidi/>
      <w:spacing w:before="240" w:after="240" w:line="240" w:lineRule="auto"/>
      <w:ind w:left="720" w:right="720"/>
      <w:jc w:val="both"/>
    </w:pPr>
    <w:rPr>
      <w:rFonts w:ascii="Traditional Arabic" w:eastAsia="Times New Roman" w:hAnsi="Traditional Arabic" w:cs="Traditional Arabic"/>
      <w:sz w:val="32"/>
      <w:szCs w:val="32"/>
      <w:lang w:val="nb-NO" w:bidi="ar-EG"/>
    </w:rPr>
  </w:style>
  <w:style w:type="paragraph" w:customStyle="1" w:styleId="26bQuotation-Text">
    <w:name w:val="26b Quotation-Text"/>
    <w:next w:val="26dQuotation-Source"/>
    <w:qFormat/>
    <w:rsid w:val="007E5B9B"/>
    <w:pPr>
      <w:spacing w:before="240" w:after="240" w:line="360" w:lineRule="auto"/>
      <w:ind w:left="720"/>
      <w:jc w:val="both"/>
    </w:pPr>
    <w:rPr>
      <w:rFonts w:ascii="Times New Roman" w:eastAsiaTheme="minorEastAsia" w:hAnsi="Times New Roman" w:cs="Times New Roman"/>
      <w:color w:val="000000"/>
      <w:sz w:val="24"/>
      <w:szCs w:val="23"/>
      <w:lang w:eastAsia="ko-KR"/>
    </w:rPr>
  </w:style>
  <w:style w:type="paragraph" w:customStyle="1" w:styleId="26aQuotation-Author">
    <w:name w:val="26a Quotation-Author"/>
    <w:qFormat/>
    <w:rsid w:val="007E5B9B"/>
    <w:pPr>
      <w:spacing w:before="400" w:after="240" w:line="360" w:lineRule="auto"/>
    </w:pPr>
    <w:rPr>
      <w:rFonts w:ascii="Times New Roman" w:eastAsiaTheme="minorEastAsia" w:hAnsi="Times New Roman" w:cs="Times New Roman"/>
      <w:color w:val="000000"/>
      <w:sz w:val="24"/>
      <w:szCs w:val="23"/>
      <w:lang w:eastAsia="ko-KR"/>
    </w:rPr>
  </w:style>
  <w:style w:type="paragraph" w:customStyle="1" w:styleId="26cQuotation-ForeignText">
    <w:name w:val="26c Quotation-ForeignText"/>
    <w:next w:val="26dQuotation-Source"/>
    <w:qFormat/>
    <w:rsid w:val="007E5B9B"/>
    <w:pPr>
      <w:spacing w:before="240" w:after="240" w:line="360" w:lineRule="auto"/>
      <w:ind w:left="720"/>
      <w:jc w:val="both"/>
    </w:pPr>
    <w:rPr>
      <w:rFonts w:ascii="Times New Roman" w:eastAsiaTheme="minorEastAsia" w:hAnsi="Times New Roman" w:cs="Times New Roman"/>
      <w:i/>
      <w:iCs/>
      <w:color w:val="000000"/>
      <w:sz w:val="24"/>
      <w:szCs w:val="23"/>
      <w:lang w:eastAsia="ko-KR"/>
    </w:rPr>
  </w:style>
  <w:style w:type="paragraph" w:customStyle="1" w:styleId="27aTable-tobecontinued">
    <w:name w:val="27a Table-tobecontinued"/>
    <w:qFormat/>
    <w:rsid w:val="007E5B9B"/>
    <w:pPr>
      <w:spacing w:after="0" w:line="240" w:lineRule="auto"/>
      <w:jc w:val="right"/>
    </w:pPr>
    <w:rPr>
      <w:rFonts w:ascii="Times New Roman" w:eastAsia="MS Mincho" w:hAnsi="Times New Roman" w:cs="Arial"/>
      <w:iCs/>
      <w:sz w:val="20"/>
      <w:szCs w:val="24"/>
    </w:rPr>
  </w:style>
  <w:style w:type="paragraph" w:customStyle="1" w:styleId="27bTable-continuation">
    <w:name w:val="27b Table-continuation"/>
    <w:qFormat/>
    <w:rsid w:val="007E5B9B"/>
    <w:pPr>
      <w:spacing w:after="0" w:line="240" w:lineRule="auto"/>
    </w:pPr>
    <w:rPr>
      <w:rFonts w:ascii="Times New Roman" w:eastAsia="MS Mincho" w:hAnsi="Times New Roman" w:cs="Arial"/>
      <w:iCs/>
      <w:sz w:val="20"/>
      <w:szCs w:val="24"/>
    </w:rPr>
  </w:style>
  <w:style w:type="paragraph" w:customStyle="1" w:styleId="09aLevel01">
    <w:name w:val="09a Level01"/>
    <w:next w:val="09bLevel02"/>
    <w:link w:val="09aLevel01Char"/>
    <w:qFormat/>
    <w:rsid w:val="007E5B9B"/>
    <w:pPr>
      <w:keepNext/>
      <w:numPr>
        <w:ilvl w:val="1"/>
        <w:numId w:val="15"/>
      </w:numPr>
      <w:tabs>
        <w:tab w:val="left" w:pos="1276"/>
        <w:tab w:val="left" w:pos="1332"/>
        <w:tab w:val="left" w:pos="1389"/>
        <w:tab w:val="left" w:pos="1503"/>
        <w:tab w:val="left" w:pos="1559"/>
      </w:tabs>
      <w:spacing w:before="1440" w:after="800" w:line="360" w:lineRule="auto"/>
      <w:jc w:val="center"/>
      <w:outlineLvl w:val="0"/>
    </w:pPr>
    <w:rPr>
      <w:rFonts w:ascii="Times New Roman" w:eastAsia="Calibri" w:hAnsi="Times New Roman" w:cs="Arial"/>
      <w:b/>
      <w:caps/>
      <w:szCs w:val="20"/>
      <w:lang w:val="ms-MY"/>
    </w:rPr>
  </w:style>
  <w:style w:type="paragraph" w:customStyle="1" w:styleId="09bLevel02">
    <w:name w:val="09b Level02"/>
    <w:next w:val="10Normal01-FirstParagraph"/>
    <w:link w:val="09bLevel02Char"/>
    <w:qFormat/>
    <w:rsid w:val="007E5B9B"/>
    <w:pPr>
      <w:keepNext/>
      <w:numPr>
        <w:ilvl w:val="2"/>
        <w:numId w:val="15"/>
      </w:numPr>
      <w:spacing w:before="400" w:after="400" w:line="360" w:lineRule="auto"/>
      <w:jc w:val="both"/>
      <w:outlineLvl w:val="1"/>
    </w:pPr>
    <w:rPr>
      <w:rFonts w:ascii="Times New Roman" w:eastAsia="Calibri" w:hAnsi="Times New Roman" w:cs="Arial"/>
      <w:b/>
      <w:caps/>
      <w:lang w:val="ms-MY"/>
    </w:rPr>
  </w:style>
  <w:style w:type="character" w:customStyle="1" w:styleId="09aLevel01Char">
    <w:name w:val="09a Level01 Char"/>
    <w:link w:val="09aLevel01"/>
    <w:rsid w:val="00656EC5"/>
    <w:rPr>
      <w:rFonts w:ascii="Times New Roman" w:eastAsia="Calibri" w:hAnsi="Times New Roman" w:cs="Arial"/>
      <w:b/>
      <w:caps/>
      <w:szCs w:val="20"/>
      <w:lang w:val="ms-MY"/>
    </w:rPr>
  </w:style>
  <w:style w:type="paragraph" w:customStyle="1" w:styleId="09cLevel03">
    <w:name w:val="09c Level03"/>
    <w:next w:val="10Normal01-FirstParagraph"/>
    <w:link w:val="09cLevel03Char"/>
    <w:qFormat/>
    <w:rsid w:val="007E5B9B"/>
    <w:pPr>
      <w:keepNext/>
      <w:numPr>
        <w:ilvl w:val="3"/>
        <w:numId w:val="15"/>
      </w:numPr>
      <w:spacing w:before="400" w:after="400" w:line="360" w:lineRule="auto"/>
      <w:jc w:val="both"/>
      <w:outlineLvl w:val="2"/>
    </w:pPr>
    <w:rPr>
      <w:rFonts w:ascii="Times New Roman" w:eastAsia="Calibri" w:hAnsi="Times New Roman" w:cs="Arial"/>
      <w:b/>
    </w:rPr>
  </w:style>
  <w:style w:type="character" w:customStyle="1" w:styleId="09bLevel02Char">
    <w:name w:val="09b Level02 Char"/>
    <w:link w:val="09bLevel02"/>
    <w:rsid w:val="00656EC5"/>
    <w:rPr>
      <w:rFonts w:ascii="Times New Roman" w:eastAsia="Calibri" w:hAnsi="Times New Roman" w:cs="Arial"/>
      <w:b/>
      <w:caps/>
      <w:lang w:val="ms-MY"/>
    </w:rPr>
  </w:style>
  <w:style w:type="paragraph" w:customStyle="1" w:styleId="09dLevel04">
    <w:name w:val="09d Level04"/>
    <w:next w:val="10Normal01-FirstParagraph"/>
    <w:link w:val="09dLevel04Char"/>
    <w:qFormat/>
    <w:rsid w:val="007E5B9B"/>
    <w:pPr>
      <w:keepNext/>
      <w:numPr>
        <w:ilvl w:val="4"/>
        <w:numId w:val="15"/>
      </w:numPr>
      <w:spacing w:before="400" w:after="400" w:line="360" w:lineRule="auto"/>
      <w:jc w:val="both"/>
      <w:outlineLvl w:val="3"/>
    </w:pPr>
    <w:rPr>
      <w:rFonts w:ascii="Times New Roman" w:eastAsia="Calibri" w:hAnsi="Times New Roman" w:cs="Arial"/>
      <w:b/>
    </w:rPr>
  </w:style>
  <w:style w:type="character" w:customStyle="1" w:styleId="09cLevel03Char">
    <w:name w:val="09c Level03 Char"/>
    <w:link w:val="09cLevel03"/>
    <w:rsid w:val="00656EC5"/>
    <w:rPr>
      <w:rFonts w:ascii="Times New Roman" w:eastAsia="Calibri" w:hAnsi="Times New Roman" w:cs="Arial"/>
      <w:b/>
    </w:rPr>
  </w:style>
  <w:style w:type="paragraph" w:customStyle="1" w:styleId="09eLevel05">
    <w:name w:val="09e Level05"/>
    <w:next w:val="10Normal01-FirstParagraph"/>
    <w:link w:val="09eLevel05Char"/>
    <w:qFormat/>
    <w:rsid w:val="007E5B9B"/>
    <w:pPr>
      <w:keepNext/>
      <w:numPr>
        <w:ilvl w:val="5"/>
        <w:numId w:val="15"/>
      </w:numPr>
      <w:spacing w:before="400" w:after="400" w:line="360" w:lineRule="auto"/>
      <w:jc w:val="both"/>
      <w:outlineLvl w:val="4"/>
    </w:pPr>
    <w:rPr>
      <w:rFonts w:ascii="Times New Roman" w:eastAsia="Calibri" w:hAnsi="Times New Roman" w:cs="Arial"/>
      <w:b/>
    </w:rPr>
  </w:style>
  <w:style w:type="character" w:customStyle="1" w:styleId="09dLevel04Char">
    <w:name w:val="09d Level04 Char"/>
    <w:link w:val="09dLevel04"/>
    <w:rsid w:val="00656EC5"/>
    <w:rPr>
      <w:rFonts w:ascii="Times New Roman" w:eastAsia="Calibri" w:hAnsi="Times New Roman" w:cs="Arial"/>
      <w:b/>
    </w:rPr>
  </w:style>
  <w:style w:type="character" w:customStyle="1" w:styleId="09eLevel05Char">
    <w:name w:val="09e Level05 Char"/>
    <w:link w:val="09eLevel05"/>
    <w:rsid w:val="00656EC5"/>
    <w:rPr>
      <w:rFonts w:ascii="Times New Roman" w:eastAsia="Calibri" w:hAnsi="Times New Roman" w:cs="Arial"/>
      <w:b/>
    </w:rPr>
  </w:style>
  <w:style w:type="paragraph" w:customStyle="1" w:styleId="AppendixA">
    <w:name w:val="AppendixA"/>
    <w:next w:val="10Normal01-FirstParagraph"/>
    <w:link w:val="AppendixAChar"/>
    <w:qFormat/>
    <w:rsid w:val="007E5B9B"/>
    <w:pPr>
      <w:pageBreakBefore/>
      <w:numPr>
        <w:numId w:val="4"/>
      </w:numPr>
      <w:spacing w:after="400" w:line="240" w:lineRule="auto"/>
      <w:jc w:val="center"/>
      <w:outlineLvl w:val="0"/>
    </w:pPr>
    <w:rPr>
      <w:rFonts w:ascii="Times New Roman" w:eastAsia="Calibri" w:hAnsi="Times New Roman" w:cs="Arial"/>
      <w:b/>
      <w:caps/>
    </w:rPr>
  </w:style>
  <w:style w:type="paragraph" w:customStyle="1" w:styleId="AppendixA1">
    <w:name w:val="AppendixA1"/>
    <w:next w:val="10Normal01-FirstParagraph"/>
    <w:qFormat/>
    <w:rsid w:val="007E5B9B"/>
    <w:pPr>
      <w:pageBreakBefore/>
      <w:numPr>
        <w:ilvl w:val="1"/>
        <w:numId w:val="4"/>
      </w:numPr>
      <w:spacing w:after="400" w:line="360" w:lineRule="auto"/>
      <w:jc w:val="center"/>
      <w:outlineLvl w:val="1"/>
    </w:pPr>
    <w:rPr>
      <w:rFonts w:ascii="Times New Roman" w:eastAsia="Calibri" w:hAnsi="Times New Roman" w:cs="Arial"/>
      <w:b/>
      <w:caps/>
    </w:rPr>
  </w:style>
  <w:style w:type="character" w:customStyle="1" w:styleId="AppendixAChar">
    <w:name w:val="AppendixA Char"/>
    <w:link w:val="AppendixA"/>
    <w:rsid w:val="00656EC5"/>
    <w:rPr>
      <w:rFonts w:ascii="Times New Roman" w:eastAsia="Calibri" w:hAnsi="Times New Roman" w:cs="Arial"/>
      <w:b/>
      <w:caps/>
    </w:rPr>
  </w:style>
  <w:style w:type="paragraph" w:customStyle="1" w:styleId="AppendixA11">
    <w:name w:val="AppendixA11"/>
    <w:next w:val="10Normal01-FirstParagraph"/>
    <w:qFormat/>
    <w:rsid w:val="007E5B9B"/>
    <w:pPr>
      <w:pageBreakBefore/>
      <w:numPr>
        <w:ilvl w:val="2"/>
        <w:numId w:val="4"/>
      </w:numPr>
      <w:spacing w:after="400" w:line="360" w:lineRule="auto"/>
      <w:jc w:val="center"/>
      <w:outlineLvl w:val="2"/>
    </w:pPr>
    <w:rPr>
      <w:rFonts w:ascii="Times New Roman" w:eastAsia="Calibri" w:hAnsi="Times New Roman" w:cs="Arial"/>
      <w:b/>
      <w:caps/>
    </w:rPr>
  </w:style>
  <w:style w:type="numbering" w:customStyle="1" w:styleId="Mazleha-GayaUKM-Appendix">
    <w:name w:val="Mazleha-GayaUKM-Appendix"/>
    <w:uiPriority w:val="99"/>
    <w:rsid w:val="007E5B9B"/>
    <w:pPr>
      <w:numPr>
        <w:numId w:val="4"/>
      </w:numPr>
    </w:pPr>
  </w:style>
  <w:style w:type="paragraph" w:customStyle="1" w:styleId="30FootnoteText-Numbering">
    <w:name w:val="30 FootnoteText-Numbering"/>
    <w:qFormat/>
    <w:rsid w:val="007E5B9B"/>
    <w:pPr>
      <w:spacing w:before="100" w:after="100" w:line="240" w:lineRule="auto"/>
      <w:jc w:val="lowKashida"/>
    </w:pPr>
    <w:rPr>
      <w:rFonts w:ascii="Times New Roman" w:eastAsia="MS Mincho" w:hAnsi="Times New Roman" w:cs="Times New Roman"/>
      <w:noProof/>
      <w:color w:val="000000"/>
      <w:sz w:val="20"/>
      <w:szCs w:val="24"/>
    </w:rPr>
  </w:style>
  <w:style w:type="paragraph" w:customStyle="1" w:styleId="26dQuotation-Source">
    <w:name w:val="26d Quotation-Source"/>
    <w:next w:val="11Normal02-SecondOnwardParagraph"/>
    <w:qFormat/>
    <w:rsid w:val="007E5B9B"/>
    <w:pPr>
      <w:spacing w:before="240" w:after="400" w:line="360" w:lineRule="auto"/>
      <w:jc w:val="right"/>
    </w:pPr>
    <w:rPr>
      <w:rFonts w:ascii="Times New Roman" w:eastAsiaTheme="minorEastAsia" w:hAnsi="Times New Roman" w:cs="Times New Roman"/>
      <w:iCs/>
      <w:color w:val="000000"/>
      <w:sz w:val="24"/>
      <w:szCs w:val="23"/>
      <w:lang w:eastAsia="ko-KR"/>
    </w:rPr>
  </w:style>
  <w:style w:type="paragraph" w:customStyle="1" w:styleId="21aTable-Contents-LeftBullet">
    <w:name w:val="21a Table-Contents-LeftBullet"/>
    <w:qFormat/>
    <w:rsid w:val="007E5B9B"/>
    <w:pPr>
      <w:numPr>
        <w:numId w:val="5"/>
      </w:numPr>
      <w:spacing w:before="20" w:after="0" w:line="240" w:lineRule="auto"/>
      <w:ind w:left="142" w:hanging="142"/>
    </w:pPr>
    <w:rPr>
      <w:rFonts w:ascii="Times New Roman" w:eastAsia="MS Mincho" w:hAnsi="Times New Roman" w:cs="Arial"/>
      <w:sz w:val="20"/>
      <w:szCs w:val="24"/>
    </w:rPr>
  </w:style>
  <w:style w:type="paragraph" w:customStyle="1" w:styleId="24bReference-Text">
    <w:name w:val="24b Reference-Text"/>
    <w:qFormat/>
    <w:rsid w:val="007E5B9B"/>
    <w:pPr>
      <w:spacing w:after="240" w:line="240" w:lineRule="auto"/>
      <w:ind w:left="720" w:hanging="720"/>
      <w:jc w:val="both"/>
    </w:pPr>
    <w:rPr>
      <w:rFonts w:ascii="Times New Roman" w:eastAsia="MS Mincho" w:hAnsi="Times New Roman" w:cs="Arial"/>
      <w:sz w:val="24"/>
      <w:szCs w:val="24"/>
    </w:rPr>
  </w:style>
  <w:style w:type="paragraph" w:customStyle="1" w:styleId="28aListCase-Text">
    <w:name w:val="28a ListCase-Text"/>
    <w:qFormat/>
    <w:rsid w:val="007E5B9B"/>
    <w:pPr>
      <w:spacing w:afterLines="100" w:after="240" w:line="240" w:lineRule="auto"/>
      <w:ind w:left="720" w:hanging="720"/>
    </w:pPr>
    <w:rPr>
      <w:rFonts w:ascii="Times New Roman" w:eastAsia="MS Mincho" w:hAnsi="Times New Roman" w:cs="Times New Roman"/>
      <w:noProof/>
      <w:sz w:val="24"/>
      <w:szCs w:val="24"/>
    </w:rPr>
  </w:style>
  <w:style w:type="paragraph" w:customStyle="1" w:styleId="28bListCase-Numbering">
    <w:name w:val="28b ListCase-Numbering"/>
    <w:qFormat/>
    <w:rsid w:val="007E5B9B"/>
    <w:pPr>
      <w:spacing w:afterLines="100" w:after="240" w:line="240" w:lineRule="auto"/>
      <w:jc w:val="right"/>
    </w:pPr>
    <w:rPr>
      <w:rFonts w:ascii="Times New Roman" w:eastAsia="MS Mincho" w:hAnsi="Times New Roman" w:cs="Times New Roman"/>
      <w:noProof/>
      <w:sz w:val="24"/>
      <w:szCs w:val="24"/>
    </w:rPr>
  </w:style>
  <w:style w:type="paragraph" w:customStyle="1" w:styleId="001aHardcover-TitleAndUKM">
    <w:name w:val="001a Hardcover-TitleAndUKM"/>
    <w:qFormat/>
    <w:rsid w:val="007E5B9B"/>
    <w:pPr>
      <w:spacing w:after="0" w:line="240" w:lineRule="auto"/>
      <w:jc w:val="center"/>
    </w:pPr>
    <w:rPr>
      <w:rFonts w:ascii="Times New Roman" w:eastAsia="MS Mincho" w:hAnsi="Times New Roman" w:cs="Times New Roman"/>
      <w:caps/>
      <w:noProof/>
      <w:color w:val="000000"/>
      <w:sz w:val="36"/>
      <w:szCs w:val="24"/>
    </w:rPr>
  </w:style>
  <w:style w:type="paragraph" w:customStyle="1" w:styleId="001bHardcover-Name">
    <w:name w:val="001b Hardcover-Name"/>
    <w:qFormat/>
    <w:rsid w:val="007E5B9B"/>
    <w:pPr>
      <w:spacing w:after="0" w:line="240" w:lineRule="auto"/>
      <w:jc w:val="center"/>
    </w:pPr>
    <w:rPr>
      <w:rFonts w:ascii="Times New Roman" w:eastAsia="MS Mincho" w:hAnsi="Times New Roman" w:cs="Times New Roman"/>
      <w:caps/>
      <w:noProof/>
      <w:color w:val="000000"/>
      <w:sz w:val="36"/>
      <w:szCs w:val="24"/>
    </w:rPr>
  </w:style>
  <w:style w:type="numbering" w:customStyle="1" w:styleId="01bList-Mazleha">
    <w:name w:val="01b List-Mazleha"/>
    <w:uiPriority w:val="99"/>
    <w:rsid w:val="007E5B9B"/>
    <w:pPr>
      <w:numPr>
        <w:numId w:val="6"/>
      </w:numPr>
    </w:pPr>
  </w:style>
  <w:style w:type="numbering" w:customStyle="1" w:styleId="01aList-Mazleha">
    <w:name w:val="01a List-Mazleha"/>
    <w:uiPriority w:val="99"/>
    <w:rsid w:val="007E5B9B"/>
    <w:pPr>
      <w:numPr>
        <w:numId w:val="7"/>
      </w:numPr>
    </w:pPr>
  </w:style>
  <w:style w:type="paragraph" w:styleId="List">
    <w:name w:val="List"/>
    <w:basedOn w:val="Normal"/>
    <w:uiPriority w:val="99"/>
    <w:unhideWhenUsed/>
    <w:rsid w:val="007E5B9B"/>
    <w:rPr>
      <w:noProof/>
      <w:lang w:eastAsia="ko-KR"/>
    </w:rPr>
  </w:style>
  <w:style w:type="numbering" w:customStyle="1" w:styleId="List02-Mazleha1">
    <w:name w:val="List02-Mazleha1"/>
    <w:uiPriority w:val="99"/>
    <w:rsid w:val="007E5B9B"/>
  </w:style>
  <w:style w:type="paragraph" w:customStyle="1" w:styleId="29Listing">
    <w:name w:val="29 Listing"/>
    <w:qFormat/>
    <w:rsid w:val="007E5B9B"/>
    <w:pPr>
      <w:autoSpaceDE w:val="0"/>
      <w:autoSpaceDN w:val="0"/>
      <w:adjustRightInd w:val="0"/>
      <w:spacing w:after="120" w:line="360" w:lineRule="auto"/>
      <w:jc w:val="both"/>
    </w:pPr>
    <w:rPr>
      <w:rFonts w:ascii="Times New Roman" w:eastAsia="MS Mincho" w:hAnsi="Times New Roman" w:cs="Times New Roman"/>
      <w:noProof/>
      <w:sz w:val="24"/>
      <w:szCs w:val="24"/>
      <w:lang w:eastAsia="ko-KR"/>
    </w:rPr>
  </w:style>
  <w:style w:type="paragraph" w:customStyle="1" w:styleId="09fLevel06">
    <w:name w:val="09f Level06"/>
    <w:next w:val="10Normal01-FirstParagraph"/>
    <w:qFormat/>
    <w:rsid w:val="007E5B9B"/>
    <w:pPr>
      <w:keepNext/>
      <w:spacing w:beforeLines="150" w:before="150" w:afterLines="150" w:after="150" w:line="360" w:lineRule="auto"/>
      <w:jc w:val="both"/>
      <w:outlineLvl w:val="5"/>
    </w:pPr>
    <w:rPr>
      <w:rFonts w:ascii="Times New Roman" w:eastAsia="Calibri" w:hAnsi="Times New Roman" w:cs="Arial"/>
      <w:b/>
    </w:rPr>
  </w:style>
  <w:style w:type="paragraph" w:customStyle="1" w:styleId="09gLevel07">
    <w:name w:val="09g Level07"/>
    <w:next w:val="10Normal01-FirstParagraph"/>
    <w:qFormat/>
    <w:rsid w:val="007E5B9B"/>
    <w:pPr>
      <w:keepNext/>
      <w:spacing w:beforeLines="150" w:before="150" w:afterLines="150" w:after="150" w:line="360" w:lineRule="auto"/>
      <w:jc w:val="both"/>
      <w:outlineLvl w:val="6"/>
    </w:pPr>
    <w:rPr>
      <w:rFonts w:ascii="Times New Roman" w:eastAsia="Calibri" w:hAnsi="Times New Roman" w:cs="Arial"/>
      <w:b/>
    </w:rPr>
  </w:style>
  <w:style w:type="numbering" w:customStyle="1" w:styleId="Mazleha-GayaUKM-Founder">
    <w:name w:val="Mazleha-GayaUKM-Founder"/>
    <w:uiPriority w:val="99"/>
    <w:rsid w:val="007E5B9B"/>
    <w:pPr>
      <w:numPr>
        <w:numId w:val="8"/>
      </w:numPr>
    </w:pPr>
  </w:style>
  <w:style w:type="numbering" w:customStyle="1" w:styleId="02aList-Mazleha-Indent1x">
    <w:name w:val="02a List-Mazleha-Indent1x"/>
    <w:uiPriority w:val="99"/>
    <w:rsid w:val="007E5B9B"/>
    <w:pPr>
      <w:numPr>
        <w:numId w:val="9"/>
      </w:numPr>
    </w:pPr>
  </w:style>
  <w:style w:type="numbering" w:customStyle="1" w:styleId="02cList-Mazleha-Indent1x">
    <w:name w:val="02c List-Mazleha-Indent1x"/>
    <w:uiPriority w:val="99"/>
    <w:rsid w:val="007E5B9B"/>
    <w:pPr>
      <w:numPr>
        <w:numId w:val="10"/>
      </w:numPr>
    </w:pPr>
  </w:style>
  <w:style w:type="numbering" w:customStyle="1" w:styleId="02dList-Mazleha-Indent1x">
    <w:name w:val="02d List-Mazleha-Indent1x"/>
    <w:uiPriority w:val="99"/>
    <w:rsid w:val="007E5B9B"/>
    <w:pPr>
      <w:numPr>
        <w:numId w:val="11"/>
      </w:numPr>
    </w:pPr>
  </w:style>
  <w:style w:type="numbering" w:customStyle="1" w:styleId="03aList-Mazleha-Table">
    <w:name w:val="03a List-Mazleha-Table"/>
    <w:uiPriority w:val="99"/>
    <w:rsid w:val="007E5B9B"/>
    <w:pPr>
      <w:numPr>
        <w:numId w:val="12"/>
      </w:numPr>
    </w:pPr>
  </w:style>
  <w:style w:type="numbering" w:customStyle="1" w:styleId="03bList-Mazleha-Table">
    <w:name w:val="03b List-Mazleha-Table"/>
    <w:uiPriority w:val="99"/>
    <w:rsid w:val="007E5B9B"/>
    <w:pPr>
      <w:numPr>
        <w:numId w:val="13"/>
      </w:numPr>
    </w:pPr>
  </w:style>
  <w:style w:type="numbering" w:customStyle="1" w:styleId="03cList-Mazleha-Table">
    <w:name w:val="03c List-Mazleha-Table"/>
    <w:uiPriority w:val="99"/>
    <w:rsid w:val="007E5B9B"/>
    <w:pPr>
      <w:numPr>
        <w:numId w:val="14"/>
      </w:numPr>
    </w:pPr>
  </w:style>
  <w:style w:type="numbering" w:customStyle="1" w:styleId="FootNote-Numbering">
    <w:name w:val="FootNote-Numbering"/>
    <w:uiPriority w:val="99"/>
    <w:rsid w:val="007E5B9B"/>
    <w:pPr>
      <w:numPr>
        <w:numId w:val="16"/>
      </w:numPr>
    </w:pPr>
  </w:style>
  <w:style w:type="numbering" w:customStyle="1" w:styleId="List02-Mazleha">
    <w:name w:val="List02-Mazleha"/>
    <w:uiPriority w:val="99"/>
    <w:rsid w:val="007E5B9B"/>
    <w:pPr>
      <w:numPr>
        <w:numId w:val="17"/>
      </w:numPr>
    </w:pPr>
  </w:style>
  <w:style w:type="table" w:styleId="TableGridLight">
    <w:name w:val="Grid Table Light"/>
    <w:basedOn w:val="TableNormal"/>
    <w:uiPriority w:val="40"/>
    <w:rsid w:val="00581FBF"/>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character" w:styleId="PlaceholderText">
    <w:name w:val="Placeholder Text"/>
    <w:basedOn w:val="DefaultParagraphFont"/>
    <w:uiPriority w:val="99"/>
    <w:semiHidden/>
    <w:rsid w:val="00E26341"/>
    <w:rPr>
      <w:color w:val="808080"/>
    </w:rPr>
  </w:style>
  <w:style w:type="character" w:styleId="Strong">
    <w:name w:val="Strong"/>
    <w:basedOn w:val="DefaultParagraphFont"/>
    <w:uiPriority w:val="22"/>
    <w:qFormat/>
    <w:rsid w:val="002658A1"/>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593251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image" Target="media/image3.png"/><Relationship Id="rId42" Type="http://schemas.openxmlformats.org/officeDocument/2006/relationships/image" Target="media/image18.jpeg"/><Relationship Id="rId47" Type="http://schemas.openxmlformats.org/officeDocument/2006/relationships/image" Target="media/image23.jpeg"/><Relationship Id="rId63" Type="http://schemas.openxmlformats.org/officeDocument/2006/relationships/image" Target="media/image39.jpeg"/><Relationship Id="rId68" Type="http://schemas.openxmlformats.org/officeDocument/2006/relationships/image" Target="media/image44.jpeg"/><Relationship Id="rId84" Type="http://schemas.openxmlformats.org/officeDocument/2006/relationships/hyperlink" Target="https://www.guru99.com/learn-software-requirements-analysis-with-case-study.html" TargetMode="External"/><Relationship Id="rId89" Type="http://schemas.openxmlformats.org/officeDocument/2006/relationships/hyperlink" Target="https://www.tutorialspoint.com/software_engineering/software_development_life_cycle.htm" TargetMode="External"/><Relationship Id="rId7" Type="http://schemas.openxmlformats.org/officeDocument/2006/relationships/endnotes" Target="endnotes.xml"/><Relationship Id="rId71" Type="http://schemas.openxmlformats.org/officeDocument/2006/relationships/image" Target="media/image47.jpeg"/><Relationship Id="rId92" Type="http://schemas.openxmlformats.org/officeDocument/2006/relationships/hyperlink" Target="https://www.conceptdraw.com/examples/example-of-data-flow-diagram-in-system-analysis-and-design" TargetMode="External"/><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footer" Target="footer5.xml"/><Relationship Id="rId11" Type="http://schemas.openxmlformats.org/officeDocument/2006/relationships/header" Target="header3.xml"/><Relationship Id="rId24" Type="http://schemas.openxmlformats.org/officeDocument/2006/relationships/image" Target="media/image6.png"/><Relationship Id="rId32" Type="http://schemas.openxmlformats.org/officeDocument/2006/relationships/footer" Target="footer7.xml"/><Relationship Id="rId37" Type="http://schemas.openxmlformats.org/officeDocument/2006/relationships/image" Target="media/image13.jpeg"/><Relationship Id="rId40" Type="http://schemas.openxmlformats.org/officeDocument/2006/relationships/image" Target="media/image16.jpeg"/><Relationship Id="rId45" Type="http://schemas.openxmlformats.org/officeDocument/2006/relationships/image" Target="media/image21.jpeg"/><Relationship Id="rId53" Type="http://schemas.openxmlformats.org/officeDocument/2006/relationships/image" Target="media/image29.jpeg"/><Relationship Id="rId58" Type="http://schemas.openxmlformats.org/officeDocument/2006/relationships/image" Target="media/image34.jpeg"/><Relationship Id="rId66" Type="http://schemas.openxmlformats.org/officeDocument/2006/relationships/image" Target="media/image42.jpeg"/><Relationship Id="rId74" Type="http://schemas.openxmlformats.org/officeDocument/2006/relationships/image" Target="media/image50.jpeg"/><Relationship Id="rId79" Type="http://schemas.openxmlformats.org/officeDocument/2006/relationships/footer" Target="footer8.xml"/><Relationship Id="rId87" Type="http://schemas.openxmlformats.org/officeDocument/2006/relationships/hyperlink" Target="https://www.guru99.com/database-design.html" TargetMode="External"/><Relationship Id="rId102" Type="http://schemas.openxmlformats.org/officeDocument/2006/relationships/footer" Target="footer13.xml"/><Relationship Id="rId5" Type="http://schemas.openxmlformats.org/officeDocument/2006/relationships/webSettings" Target="webSettings.xml"/><Relationship Id="rId61" Type="http://schemas.openxmlformats.org/officeDocument/2006/relationships/image" Target="media/image37.jpeg"/><Relationship Id="rId82" Type="http://schemas.openxmlformats.org/officeDocument/2006/relationships/footer" Target="footer10.xml"/><Relationship Id="rId90" Type="http://schemas.openxmlformats.org/officeDocument/2006/relationships/hyperlink" Target="https://www.tutorialspoint.com/software_engineering/software_development_life_cycle.htm" TargetMode="External"/><Relationship Id="rId95" Type="http://schemas.openxmlformats.org/officeDocument/2006/relationships/hyperlink" Target="https://www.javatpoint.com/software-engineering-requirement-analysis" TargetMode="External"/><Relationship Id="rId19" Type="http://schemas.openxmlformats.org/officeDocument/2006/relationships/image" Target="media/image1.png"/><Relationship Id="rId14" Type="http://schemas.openxmlformats.org/officeDocument/2006/relationships/footer" Target="footer3.xml"/><Relationship Id="rId22" Type="http://schemas.openxmlformats.org/officeDocument/2006/relationships/image" Target="media/image4.png"/><Relationship Id="rId27" Type="http://schemas.openxmlformats.org/officeDocument/2006/relationships/header" Target="header8.xml"/><Relationship Id="rId30" Type="http://schemas.openxmlformats.org/officeDocument/2006/relationships/footer" Target="footer6.xml"/><Relationship Id="rId35" Type="http://schemas.openxmlformats.org/officeDocument/2006/relationships/image" Target="media/image11.jpeg"/><Relationship Id="rId43" Type="http://schemas.openxmlformats.org/officeDocument/2006/relationships/image" Target="media/image19.png"/><Relationship Id="rId48" Type="http://schemas.openxmlformats.org/officeDocument/2006/relationships/image" Target="media/image24.jpeg"/><Relationship Id="rId56" Type="http://schemas.openxmlformats.org/officeDocument/2006/relationships/image" Target="media/image32.jpeg"/><Relationship Id="rId64" Type="http://schemas.openxmlformats.org/officeDocument/2006/relationships/image" Target="media/image40.jpeg"/><Relationship Id="rId69" Type="http://schemas.openxmlformats.org/officeDocument/2006/relationships/image" Target="media/image45.jpeg"/><Relationship Id="rId77" Type="http://schemas.openxmlformats.org/officeDocument/2006/relationships/header" Target="header11.xml"/><Relationship Id="rId100" Type="http://schemas.openxmlformats.org/officeDocument/2006/relationships/header" Target="header16.xml"/><Relationship Id="rId105"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image" Target="media/image27.jpeg"/><Relationship Id="rId72" Type="http://schemas.openxmlformats.org/officeDocument/2006/relationships/image" Target="media/image48.jpeg"/><Relationship Id="rId80" Type="http://schemas.openxmlformats.org/officeDocument/2006/relationships/footer" Target="footer9.xml"/><Relationship Id="rId85" Type="http://schemas.openxmlformats.org/officeDocument/2006/relationships/hyperlink" Target="https://www.guru99.com/learn-software-requirements-analysis-with-case-study.html" TargetMode="External"/><Relationship Id="rId93" Type="http://schemas.openxmlformats.org/officeDocument/2006/relationships/hyperlink" Target="https://code.visualstudio.com/download" TargetMode="External"/><Relationship Id="rId98" Type="http://schemas.openxmlformats.org/officeDocument/2006/relationships/footer" Target="footer11.xml"/><Relationship Id="rId3" Type="http://schemas.openxmlformats.org/officeDocument/2006/relationships/styles" Target="styles.xml"/><Relationship Id="rId12" Type="http://schemas.openxmlformats.org/officeDocument/2006/relationships/header" Target="header4.xml"/><Relationship Id="rId17" Type="http://schemas.openxmlformats.org/officeDocument/2006/relationships/header" Target="header6.xml"/><Relationship Id="rId25" Type="http://schemas.openxmlformats.org/officeDocument/2006/relationships/image" Target="media/image7.png"/><Relationship Id="rId33" Type="http://schemas.openxmlformats.org/officeDocument/2006/relationships/image" Target="media/image9.png"/><Relationship Id="rId38" Type="http://schemas.openxmlformats.org/officeDocument/2006/relationships/image" Target="media/image14.jpeg"/><Relationship Id="rId46" Type="http://schemas.openxmlformats.org/officeDocument/2006/relationships/image" Target="media/image22.jpeg"/><Relationship Id="rId59" Type="http://schemas.openxmlformats.org/officeDocument/2006/relationships/image" Target="media/image35.jpeg"/><Relationship Id="rId67" Type="http://schemas.openxmlformats.org/officeDocument/2006/relationships/image" Target="media/image43.jpeg"/><Relationship Id="rId103" Type="http://schemas.openxmlformats.org/officeDocument/2006/relationships/header" Target="header17.xml"/><Relationship Id="rId20" Type="http://schemas.openxmlformats.org/officeDocument/2006/relationships/image" Target="media/image2.png"/><Relationship Id="rId41" Type="http://schemas.openxmlformats.org/officeDocument/2006/relationships/image" Target="media/image17.jpeg"/><Relationship Id="rId54" Type="http://schemas.openxmlformats.org/officeDocument/2006/relationships/image" Target="media/image30.jpeg"/><Relationship Id="rId62" Type="http://schemas.openxmlformats.org/officeDocument/2006/relationships/image" Target="media/image38.jpeg"/><Relationship Id="rId70" Type="http://schemas.openxmlformats.org/officeDocument/2006/relationships/image" Target="media/image46.jpeg"/><Relationship Id="rId75" Type="http://schemas.openxmlformats.org/officeDocument/2006/relationships/image" Target="media/image51.jpeg"/><Relationship Id="rId83" Type="http://schemas.openxmlformats.org/officeDocument/2006/relationships/hyperlink" Target="https://www.w3schools.com/html/" TargetMode="External"/><Relationship Id="rId88" Type="http://schemas.openxmlformats.org/officeDocument/2006/relationships/hyperlink" Target="https://www.tutorialspoint.com/software_engineering/software_development_life_cycle.htm" TargetMode="External"/><Relationship Id="rId91" Type="http://schemas.openxmlformats.org/officeDocument/2006/relationships/hyperlink" Target="https://www.conceptdraw.com/examples/example-of-data-flow-diagram-in-system-analysis-and-design" TargetMode="External"/><Relationship Id="rId96" Type="http://schemas.openxmlformats.org/officeDocument/2006/relationships/hyperlink" Target="https://www.javatpoint.com/software-engineering-requirement-analysis"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5.xml"/><Relationship Id="rId23" Type="http://schemas.openxmlformats.org/officeDocument/2006/relationships/image" Target="media/image5.png"/><Relationship Id="rId28" Type="http://schemas.openxmlformats.org/officeDocument/2006/relationships/header" Target="header9.xml"/><Relationship Id="rId36" Type="http://schemas.openxmlformats.org/officeDocument/2006/relationships/image" Target="media/image12.jpeg"/><Relationship Id="rId49" Type="http://schemas.openxmlformats.org/officeDocument/2006/relationships/image" Target="media/image25.jpeg"/><Relationship Id="rId57" Type="http://schemas.openxmlformats.org/officeDocument/2006/relationships/image" Target="media/image33.jpeg"/><Relationship Id="rId106" Type="http://schemas.openxmlformats.org/officeDocument/2006/relationships/theme" Target="theme/theme1.xml"/><Relationship Id="rId10" Type="http://schemas.openxmlformats.org/officeDocument/2006/relationships/header" Target="header2.xml"/><Relationship Id="rId31" Type="http://schemas.openxmlformats.org/officeDocument/2006/relationships/header" Target="header10.xml"/><Relationship Id="rId44" Type="http://schemas.openxmlformats.org/officeDocument/2006/relationships/image" Target="media/image20.jpeg"/><Relationship Id="rId52" Type="http://schemas.openxmlformats.org/officeDocument/2006/relationships/image" Target="media/image28.jpeg"/><Relationship Id="rId60" Type="http://schemas.openxmlformats.org/officeDocument/2006/relationships/image" Target="media/image36.jpeg"/><Relationship Id="rId65" Type="http://schemas.openxmlformats.org/officeDocument/2006/relationships/image" Target="media/image41.jpeg"/><Relationship Id="rId73" Type="http://schemas.openxmlformats.org/officeDocument/2006/relationships/image" Target="media/image49.jpeg"/><Relationship Id="rId78" Type="http://schemas.openxmlformats.org/officeDocument/2006/relationships/header" Target="header12.xml"/><Relationship Id="rId81" Type="http://schemas.openxmlformats.org/officeDocument/2006/relationships/header" Target="header13.xml"/><Relationship Id="rId86" Type="http://schemas.openxmlformats.org/officeDocument/2006/relationships/hyperlink" Target="https://www.guru99.com/database-design.html" TargetMode="External"/><Relationship Id="rId94" Type="http://schemas.openxmlformats.org/officeDocument/2006/relationships/hyperlink" Target="https://www.geeksforgeeks.org/software-testing-basics/" TargetMode="External"/><Relationship Id="rId99" Type="http://schemas.openxmlformats.org/officeDocument/2006/relationships/header" Target="header15.xml"/><Relationship Id="rId101" Type="http://schemas.openxmlformats.org/officeDocument/2006/relationships/footer" Target="footer12.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2.xml"/><Relationship Id="rId18" Type="http://schemas.openxmlformats.org/officeDocument/2006/relationships/header" Target="header7.xml"/><Relationship Id="rId39" Type="http://schemas.openxmlformats.org/officeDocument/2006/relationships/image" Target="media/image15.jpeg"/><Relationship Id="rId34" Type="http://schemas.openxmlformats.org/officeDocument/2006/relationships/image" Target="media/image10.gif"/><Relationship Id="rId50" Type="http://schemas.openxmlformats.org/officeDocument/2006/relationships/image" Target="media/image26.jpeg"/><Relationship Id="rId55" Type="http://schemas.openxmlformats.org/officeDocument/2006/relationships/image" Target="media/image31.jpeg"/><Relationship Id="rId76" Type="http://schemas.openxmlformats.org/officeDocument/2006/relationships/image" Target="media/image52.jpeg"/><Relationship Id="rId97" Type="http://schemas.openxmlformats.org/officeDocument/2006/relationships/header" Target="header14.xml"/><Relationship Id="rId104" Type="http://schemas.openxmlformats.org/officeDocument/2006/relationships/footer" Target="footer14.xml"/></Relationships>
</file>

<file path=word/_rels/settings.xml.rels><?xml version="1.0" encoding="UTF-8" standalone="yes"?>
<Relationships xmlns="http://schemas.openxmlformats.org/package/2006/relationships"><Relationship Id="rId1" Type="http://schemas.openxmlformats.org/officeDocument/2006/relationships/attachedTemplate" Target="file:///E:\GD\PHD_thesis\GayaUKM-BI-rev11%20(1).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5DB9C8D-2EB6-496E-A68B-26C324ABB2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GayaUKM-BI-rev11 (1).dotx</Template>
  <TotalTime>1292</TotalTime>
  <Pages>93</Pages>
  <Words>8524</Words>
  <Characters>48587</Characters>
  <Application>Microsoft Office Word</Application>
  <DocSecurity>0</DocSecurity>
  <Lines>404</Lines>
  <Paragraphs>113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56998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Touhidul Alam</dc:creator>
  <cp:lastModifiedBy>Asif Talukdar</cp:lastModifiedBy>
  <cp:revision>108</cp:revision>
  <cp:lastPrinted>2021-02-15T09:02:00Z</cp:lastPrinted>
  <dcterms:created xsi:type="dcterms:W3CDTF">2020-08-05T15:38:00Z</dcterms:created>
  <dcterms:modified xsi:type="dcterms:W3CDTF">2021-02-15T09:27:00Z</dcterms:modified>
  <cp:contentStatus/>
</cp:coreProperties>
</file>